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240"/>
      </w:tblGrid>
      <w:tr w:rsidR="00B0688D" w14:paraId="180CE947" w14:textId="77777777" w:rsidTr="00B0688D">
        <w:trPr>
          <w:trHeight w:val="1771"/>
        </w:trPr>
        <w:tc>
          <w:tcPr>
            <w:tcW w:w="7240" w:type="dxa"/>
            <w:tcBorders>
              <w:top w:val="nil"/>
              <w:left w:val="nil"/>
              <w:bottom w:val="nil"/>
              <w:right w:val="nil"/>
            </w:tcBorders>
          </w:tcPr>
          <w:p w14:paraId="37822D34" w14:textId="77777777" w:rsidR="00B0688D" w:rsidRDefault="00B0688D" w:rsidP="007057F4">
            <w:r>
              <w:rPr>
                <w:noProof/>
              </w:rPr>
              <mc:AlternateContent>
                <mc:Choice Requires="wps">
                  <w:drawing>
                    <wp:inline distT="0" distB="0" distL="0" distR="0" wp14:anchorId="4390F80E" wp14:editId="2B890861">
                      <wp:extent cx="3696236" cy="1339403"/>
                      <wp:effectExtent l="0" t="0" r="0" b="0"/>
                      <wp:docPr id="8" name="Text Box 8"/>
                      <wp:cNvGraphicFramePr/>
                      <a:graphic xmlns:a="http://schemas.openxmlformats.org/drawingml/2006/main">
                        <a:graphicData uri="http://schemas.microsoft.com/office/word/2010/wordprocessingShape">
                          <wps:wsp>
                            <wps:cNvSpPr txBox="1"/>
                            <wps:spPr>
                              <a:xfrm>
                                <a:off x="0" y="0"/>
                                <a:ext cx="3696236" cy="1339403"/>
                              </a:xfrm>
                              <a:prstGeom prst="rect">
                                <a:avLst/>
                              </a:prstGeom>
                              <a:noFill/>
                              <a:ln w="6350">
                                <a:noFill/>
                              </a:ln>
                            </wps:spPr>
                            <wps:txbx>
                              <w:txbxContent>
                                <w:p w14:paraId="6A2C3FA9" w14:textId="2B66C6C8" w:rsidR="009875C8" w:rsidRPr="0055012D" w:rsidRDefault="002E0194" w:rsidP="002E0194">
                                  <w:pPr>
                                    <w:pStyle w:val="Title"/>
                                    <w:rPr>
                                      <w:rFonts w:ascii="Times New Roman" w:hAnsi="Times New Roman" w:cs="Times New Roman"/>
                                    </w:rPr>
                                  </w:pPr>
                                  <w:r w:rsidRPr="0055012D">
                                    <w:rPr>
                                      <w:rFonts w:ascii="Times New Roman" w:hAnsi="Times New Roman" w:cs="Times New Roman"/>
                                    </w:rPr>
                                    <w:t>BUSINES</w:t>
                                  </w:r>
                                  <w:r w:rsidR="00FE74FA" w:rsidRPr="0055012D">
                                    <w:rPr>
                                      <w:rFonts w:ascii="Times New Roman" w:hAnsi="Times New Roman" w:cs="Times New Roman"/>
                                    </w:rPr>
                                    <w:t>S</w:t>
                                  </w:r>
                                </w:p>
                                <w:p w14:paraId="3E932690" w14:textId="77777777" w:rsidR="00B0688D" w:rsidRPr="0055012D" w:rsidRDefault="00B0688D" w:rsidP="002E0194">
                                  <w:pPr>
                                    <w:pStyle w:val="Title"/>
                                    <w:rPr>
                                      <w:rFonts w:ascii="Times New Roman" w:hAnsi="Times New Roman" w:cs="Times New Roman"/>
                                    </w:rPr>
                                  </w:pPr>
                                  <w:r w:rsidRPr="0055012D">
                                    <w:rPr>
                                      <w:rFonts w:ascii="Times New Roman" w:hAnsi="Times New Roman" w:cs="Times New Roman"/>
                                    </w:rPr>
                                    <w:t>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390F80E" id="_x0000_t202" coordsize="21600,21600" o:spt="202" path="m,l,21600r21600,l21600,xe">
                      <v:stroke joinstyle="miter"/>
                      <v:path gradientshapeok="t" o:connecttype="rect"/>
                    </v:shapetype>
                    <v:shape id="Text Box 8" o:spid="_x0000_s1026" type="#_x0000_t202" style="width:291.05pt;height:10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" filled="f" stroked="f" strokeweight=".5pt">
                      <v:textbox>
                        <w:txbxContent>
                          <w:p w14:paraId="6A2C3FA9" w14:textId="2B66C6C8" w:rsidR="009875C8" w:rsidRPr="0055012D" w:rsidRDefault="002E0194" w:rsidP="002E0194">
                            <w:pPr>
                              <w:pStyle w:val="Title"/>
                              <w:rPr>
                                <w:rFonts w:ascii="Times New Roman" w:hAnsi="Times New Roman" w:cs="Times New Roman"/>
                              </w:rPr>
                            </w:pPr>
                            <w:r w:rsidRPr="0055012D">
                              <w:rPr>
                                <w:rFonts w:ascii="Times New Roman" w:hAnsi="Times New Roman" w:cs="Times New Roman"/>
                              </w:rPr>
                              <w:t>BUSINES</w:t>
                            </w:r>
                            <w:r w:rsidR="00FE74FA" w:rsidRPr="0055012D">
                              <w:rPr>
                                <w:rFonts w:ascii="Times New Roman" w:hAnsi="Times New Roman" w:cs="Times New Roman"/>
                              </w:rPr>
                              <w:t>S</w:t>
                            </w:r>
                          </w:p>
                          <w:p w14:paraId="3E932690" w14:textId="77777777" w:rsidR="00B0688D" w:rsidRPr="0055012D" w:rsidRDefault="00B0688D" w:rsidP="002E0194">
                            <w:pPr>
                              <w:pStyle w:val="Title"/>
                              <w:rPr>
                                <w:rFonts w:ascii="Times New Roman" w:hAnsi="Times New Roman" w:cs="Times New Roman"/>
                              </w:rPr>
                            </w:pPr>
                            <w:r w:rsidRPr="0055012D">
                              <w:rPr>
                                <w:rFonts w:ascii="Times New Roman" w:hAnsi="Times New Roman" w:cs="Times New Roman"/>
                              </w:rPr>
                              <w:t>REPORT</w:t>
                            </w:r>
                          </w:p>
                        </w:txbxContent>
                      </v:textbox>
                      <w10:anchorlock/>
                    </v:shape>
                  </w:pict>
                </mc:Fallback>
              </mc:AlternateContent>
            </w:r>
          </w:p>
        </w:tc>
      </w:tr>
    </w:tbl>
    <w:tbl>
      <w:tblPr>
        <w:tblpPr w:leftFromText="180" w:rightFromText="180" w:vertAnchor="text" w:horzAnchor="page" w:tblpX="954" w:tblpY="289"/>
        <w:tblW w:w="0" w:type="auto"/>
        <w:tblCellMar>
          <w:left w:w="0" w:type="dxa"/>
          <w:right w:w="0" w:type="dxa"/>
        </w:tblCellMar>
        <w:tblLook w:val="0000" w:firstRow="0" w:lastRow="0" w:firstColumn="0" w:lastColumn="0" w:noHBand="0" w:noVBand="0"/>
      </w:tblPr>
      <w:tblGrid>
        <w:gridCol w:w="8761"/>
      </w:tblGrid>
      <w:tr w:rsidR="00B0688D" w14:paraId="2BC8E78C" w14:textId="77777777" w:rsidTr="00B0688D">
        <w:trPr>
          <w:trHeight w:val="2043"/>
        </w:trPr>
        <w:tc>
          <w:tcPr>
            <w:tcW w:w="4572" w:type="dxa"/>
          </w:tcPr>
          <w:p w14:paraId="425E03E9" w14:textId="77777777" w:rsidR="00B0688D" w:rsidRDefault="00B0688D" w:rsidP="007057F4">
            <w:r>
              <w:rPr>
                <w:noProof/>
              </w:rPr>
              <mc:AlternateContent>
                <mc:Choice Requires="wps">
                  <w:drawing>
                    <wp:inline distT="0" distB="0" distL="0" distR="0" wp14:anchorId="43133C2B" wp14:editId="34E89738">
                      <wp:extent cx="5563772" cy="914400"/>
                      <wp:effectExtent l="0" t="0" r="0" b="0"/>
                      <wp:docPr id="6" name="Text Box 6"/>
                      <wp:cNvGraphicFramePr/>
                      <a:graphic xmlns:a="http://schemas.openxmlformats.org/drawingml/2006/main">
                        <a:graphicData uri="http://schemas.microsoft.com/office/word/2010/wordprocessingShape">
                          <wps:wsp>
                            <wps:cNvSpPr txBox="1"/>
                            <wps:spPr>
                              <a:xfrm>
                                <a:off x="0" y="0"/>
                                <a:ext cx="5563772" cy="914400"/>
                              </a:xfrm>
                              <a:prstGeom prst="rect">
                                <a:avLst/>
                              </a:prstGeom>
                              <a:noFill/>
                              <a:ln w="6350">
                                <a:noFill/>
                              </a:ln>
                            </wps:spPr>
                            <wps:txbx>
                              <w:txbxContent>
                                <w:p w14:paraId="3103DB67" w14:textId="1A6F5248" w:rsidR="00B0688D" w:rsidRPr="00D83536" w:rsidRDefault="00FE74FA" w:rsidP="004F2231">
                                  <w:pPr>
                                    <w:rPr>
                                      <w:rFonts w:ascii="Times New Roman" w:hAnsi="Times New Roman" w:cs="Times New Roman"/>
                                      <w:i/>
                                      <w:iCs/>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83536">
                                    <w:rPr>
                                      <w:rFonts w:ascii="Times New Roman" w:hAnsi="Times New Roman" w:cs="Times New Roman"/>
                                      <w:i/>
                                      <w:iCs/>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HBFC BANK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3133C2B" id="Text Box 6" o:spid="_x0000_s1027" type="#_x0000_t202" style="width:438.1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" filled="f" stroked="f" strokeweight=".5pt">
                      <v:textbox>
                        <w:txbxContent>
                          <w:p w14:paraId="3103DB67" w14:textId="1A6F5248" w:rsidR="00B0688D" w:rsidRPr="00D83536" w:rsidRDefault="00FE74FA" w:rsidP="004F2231">
                            <w:pPr>
                              <w:rPr>
                                <w:rFonts w:ascii="Times New Roman" w:hAnsi="Times New Roman" w:cs="Times New Roman"/>
                                <w:i/>
                                <w:iCs/>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83536">
                              <w:rPr>
                                <w:rFonts w:ascii="Times New Roman" w:hAnsi="Times New Roman" w:cs="Times New Roman"/>
                                <w:i/>
                                <w:iCs/>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HBFC BANK PROJECT</w:t>
                            </w:r>
                          </w:p>
                        </w:txbxContent>
                      </v:textbox>
                      <w10:anchorlock/>
                    </v:shape>
                  </w:pict>
                </mc:Fallback>
              </mc:AlternateContent>
            </w:r>
            <w:r>
              <w:rPr>
                <w:noProof/>
              </w:rPr>
              <mc:AlternateContent>
                <mc:Choice Requires="wps">
                  <w:drawing>
                    <wp:inline distT="0" distB="0" distL="0" distR="0" wp14:anchorId="6D97F355" wp14:editId="795EFAA3">
                      <wp:extent cx="2903220" cy="605155"/>
                      <wp:effectExtent l="0" t="0" r="0" b="4445"/>
                      <wp:docPr id="7" name="Text Box 7"/>
                      <wp:cNvGraphicFramePr/>
                      <a:graphic xmlns:a="http://schemas.openxmlformats.org/drawingml/2006/main">
                        <a:graphicData uri="http://schemas.microsoft.com/office/word/2010/wordprocessingShape">
                          <wps:wsp>
                            <wps:cNvSpPr txBox="1"/>
                            <wps:spPr>
                              <a:xfrm>
                                <a:off x="0" y="0"/>
                                <a:ext cx="2903220" cy="605155"/>
                              </a:xfrm>
                              <a:prstGeom prst="rect">
                                <a:avLst/>
                              </a:prstGeom>
                              <a:noFill/>
                              <a:ln w="6350">
                                <a:noFill/>
                              </a:ln>
                            </wps:spPr>
                            <wps:txbx>
                              <w:txbxContent>
                                <w:p w14:paraId="573FEEBF" w14:textId="7D5B5142" w:rsidR="00B0688D" w:rsidRPr="00B0688D" w:rsidRDefault="00B0688D" w:rsidP="007057F4"/>
                                <w:p w14:paraId="4AB6EC01" w14:textId="77777777" w:rsidR="00B0688D" w:rsidRPr="00B0688D" w:rsidRDefault="00B0688D" w:rsidP="007057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D97F355" id="Text Box 7" o:spid="_x0000_s1028" type="#_x0000_t202" style="width:228.6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" filled="f" stroked="f" strokeweight=".5pt">
                      <v:textbox>
                        <w:txbxContent>
                          <w:p w14:paraId="573FEEBF" w14:textId="7D5B5142" w:rsidR="00B0688D" w:rsidRPr="00B0688D" w:rsidRDefault="00B0688D" w:rsidP="007057F4"/>
                          <w:p w14:paraId="4AB6EC01" w14:textId="77777777" w:rsidR="00B0688D" w:rsidRPr="00B0688D" w:rsidRDefault="00B0688D" w:rsidP="007057F4"/>
                        </w:txbxContent>
                      </v:textbox>
                      <w10:anchorlock/>
                    </v:shape>
                  </w:pict>
                </mc:Fallback>
              </mc:AlternateContent>
            </w:r>
          </w:p>
        </w:tc>
      </w:tr>
    </w:tbl>
    <w:tbl>
      <w:tblPr>
        <w:tblpPr w:leftFromText="180" w:rightFromText="180" w:vertAnchor="text" w:horzAnchor="page" w:tblpX="954" w:tblpY="12413"/>
        <w:tblW w:w="10350" w:type="dxa"/>
        <w:tblCellMar>
          <w:left w:w="0" w:type="dxa"/>
          <w:right w:w="0" w:type="dxa"/>
        </w:tblCellMar>
        <w:tblLook w:val="0000" w:firstRow="0" w:lastRow="0" w:firstColumn="0" w:lastColumn="0" w:noHBand="0" w:noVBand="0"/>
      </w:tblPr>
      <w:tblGrid>
        <w:gridCol w:w="5449"/>
        <w:gridCol w:w="4901"/>
      </w:tblGrid>
      <w:tr w:rsidR="00B0688D" w14:paraId="66C4D5AA" w14:textId="77777777" w:rsidTr="007057F4">
        <w:trPr>
          <w:trHeight w:val="1080"/>
        </w:trPr>
        <w:tc>
          <w:tcPr>
            <w:tcW w:w="5449" w:type="dxa"/>
            <w:vAlign w:val="center"/>
          </w:tcPr>
          <w:p w14:paraId="5567C0E5" w14:textId="01585C06" w:rsidR="00B0688D" w:rsidRDefault="00B0688D" w:rsidP="007057F4"/>
        </w:tc>
        <w:tc>
          <w:tcPr>
            <w:tcW w:w="4901" w:type="dxa"/>
            <w:vAlign w:val="center"/>
          </w:tcPr>
          <w:p w14:paraId="086005A2" w14:textId="33495BF8" w:rsidR="00B0688D" w:rsidRDefault="00B0688D" w:rsidP="007057F4">
            <w:pPr>
              <w:jc w:val="right"/>
            </w:pPr>
          </w:p>
        </w:tc>
      </w:tr>
    </w:tbl>
    <w:p w14:paraId="2845D558" w14:textId="77777777" w:rsidR="008A3C95" w:rsidRDefault="008A3C95" w:rsidP="007057F4"/>
    <w:p w14:paraId="1A164ABE" w14:textId="5359FDC6" w:rsidR="008A3C95" w:rsidRDefault="00627428" w:rsidP="007057F4">
      <w:r>
        <w:rPr>
          <w:noProof/>
        </w:rPr>
        <mc:AlternateContent>
          <mc:Choice Requires="wps">
            <w:drawing>
              <wp:anchor distT="0" distB="0" distL="114300" distR="114300" simplePos="0" relativeHeight="251663360" behindDoc="0" locked="0" layoutInCell="1" allowOverlap="1" wp14:anchorId="3E697537" wp14:editId="3C95E4A2">
                <wp:simplePos x="0" y="0"/>
                <wp:positionH relativeFrom="column">
                  <wp:posOffset>-67324</wp:posOffset>
                </wp:positionH>
                <wp:positionV relativeFrom="paragraph">
                  <wp:posOffset>6742842</wp:posOffset>
                </wp:positionV>
                <wp:extent cx="4091940" cy="1051560"/>
                <wp:effectExtent l="0" t="0" r="22860" b="15240"/>
                <wp:wrapNone/>
                <wp:docPr id="534306241" name="Text Box 1"/>
                <wp:cNvGraphicFramePr/>
                <a:graphic xmlns:a="http://schemas.openxmlformats.org/drawingml/2006/main">
                  <a:graphicData uri="http://schemas.microsoft.com/office/word/2010/wordprocessingShape">
                    <wps:wsp>
                      <wps:cNvSpPr txBox="1"/>
                      <wps:spPr>
                        <a:xfrm>
                          <a:off x="0" y="0"/>
                          <a:ext cx="4091940" cy="1051560"/>
                        </a:xfrm>
                        <a:prstGeom prst="rect">
                          <a:avLst/>
                        </a:prstGeom>
                        <a:solidFill>
                          <a:schemeClr val="lt1"/>
                        </a:solidFill>
                        <a:ln w="6350">
                          <a:solidFill>
                            <a:prstClr val="black"/>
                          </a:solidFill>
                        </a:ln>
                      </wps:spPr>
                      <wps:txbx>
                        <w:txbxContent>
                          <w:p w14:paraId="37068926" w14:textId="55DD3D4D" w:rsidR="00627428" w:rsidRPr="0055012D" w:rsidRDefault="00627428">
                            <w:pPr>
                              <w:rPr>
                                <w:rFonts w:ascii="Times New Roman" w:hAnsi="Times New Roman" w:cs="Times New Roman"/>
                              </w:rPr>
                            </w:pPr>
                            <w:r w:rsidRPr="0055012D">
                              <w:rPr>
                                <w:rFonts w:ascii="Times New Roman" w:hAnsi="Times New Roman" w:cs="Times New Roman"/>
                              </w:rPr>
                              <w:t>By,</w:t>
                            </w:r>
                          </w:p>
                          <w:p w14:paraId="590CCFFA" w14:textId="188304F7" w:rsidR="00627428" w:rsidRPr="0055012D" w:rsidRDefault="00627428">
                            <w:pPr>
                              <w:rPr>
                                <w:rFonts w:ascii="Times New Roman" w:hAnsi="Times New Roman" w:cs="Times New Roman"/>
                              </w:rPr>
                            </w:pPr>
                            <w:r w:rsidRPr="0055012D">
                              <w:rPr>
                                <w:rFonts w:ascii="Times New Roman" w:hAnsi="Times New Roman" w:cs="Times New Roman"/>
                              </w:rPr>
                              <w:t>Aniket Gurubaxani</w:t>
                            </w:r>
                          </w:p>
                          <w:p w14:paraId="56A10E11" w14:textId="0843D3CE" w:rsidR="00627428" w:rsidRPr="0055012D" w:rsidRDefault="00627428">
                            <w:pPr>
                              <w:rPr>
                                <w:rFonts w:ascii="Times New Roman" w:hAnsi="Times New Roman" w:cs="Times New Roman"/>
                              </w:rPr>
                            </w:pPr>
                            <w:r w:rsidRPr="0055012D">
                              <w:rPr>
                                <w:rFonts w:ascii="Times New Roman" w:hAnsi="Times New Roman" w:cs="Times New Roman"/>
                              </w:rPr>
                              <w:t>Email: anikegurbaksha@gm</w:t>
                            </w:r>
                            <w:r w:rsidR="0055012D">
                              <w:rPr>
                                <w:rFonts w:ascii="Times New Roman" w:hAnsi="Times New Roman" w:cs="Times New Roman"/>
                              </w:rPr>
                              <w:t>a</w:t>
                            </w:r>
                            <w:r w:rsidRPr="0055012D">
                              <w:rPr>
                                <w:rFonts w:ascii="Times New Roman" w:hAnsi="Times New Roman" w:cs="Times New Roman"/>
                              </w:rPr>
                              <w:t>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697537" id="Text Box 1" o:spid="_x0000_s1029" type="#_x0000_t202" style="position:absolute;margin-left:-5.3pt;margin-top:530.95pt;width:322.2pt;height:82.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" fillcolor="white [3201]" strokeweight=".5pt">
                <v:textbox>
                  <w:txbxContent>
                    <w:p w14:paraId="37068926" w14:textId="55DD3D4D" w:rsidR="00627428" w:rsidRPr="0055012D" w:rsidRDefault="00627428">
                      <w:pPr>
                        <w:rPr>
                          <w:rFonts w:ascii="Times New Roman" w:hAnsi="Times New Roman" w:cs="Times New Roman"/>
                        </w:rPr>
                      </w:pPr>
                      <w:r w:rsidRPr="0055012D">
                        <w:rPr>
                          <w:rFonts w:ascii="Times New Roman" w:hAnsi="Times New Roman" w:cs="Times New Roman"/>
                        </w:rPr>
                        <w:t>By,</w:t>
                      </w:r>
                    </w:p>
                    <w:p w14:paraId="590CCFFA" w14:textId="188304F7" w:rsidR="00627428" w:rsidRPr="0055012D" w:rsidRDefault="00627428">
                      <w:pPr>
                        <w:rPr>
                          <w:rFonts w:ascii="Times New Roman" w:hAnsi="Times New Roman" w:cs="Times New Roman"/>
                        </w:rPr>
                      </w:pPr>
                      <w:r w:rsidRPr="0055012D">
                        <w:rPr>
                          <w:rFonts w:ascii="Times New Roman" w:hAnsi="Times New Roman" w:cs="Times New Roman"/>
                        </w:rPr>
                        <w:t>Aniket Gurubaxani</w:t>
                      </w:r>
                    </w:p>
                    <w:p w14:paraId="56A10E11" w14:textId="0843D3CE" w:rsidR="00627428" w:rsidRPr="0055012D" w:rsidRDefault="00627428">
                      <w:pPr>
                        <w:rPr>
                          <w:rFonts w:ascii="Times New Roman" w:hAnsi="Times New Roman" w:cs="Times New Roman"/>
                        </w:rPr>
                      </w:pPr>
                      <w:r w:rsidRPr="0055012D">
                        <w:rPr>
                          <w:rFonts w:ascii="Times New Roman" w:hAnsi="Times New Roman" w:cs="Times New Roman"/>
                        </w:rPr>
                        <w:t>Email: anikegurbaksha@gm</w:t>
                      </w:r>
                      <w:r w:rsidR="0055012D">
                        <w:rPr>
                          <w:rFonts w:ascii="Times New Roman" w:hAnsi="Times New Roman" w:cs="Times New Roman"/>
                        </w:rPr>
                        <w:t>a</w:t>
                      </w:r>
                      <w:r w:rsidRPr="0055012D">
                        <w:rPr>
                          <w:rFonts w:ascii="Times New Roman" w:hAnsi="Times New Roman" w:cs="Times New Roman"/>
                        </w:rPr>
                        <w:t>il.com</w:t>
                      </w:r>
                    </w:p>
                  </w:txbxContent>
                </v:textbox>
              </v:shape>
            </w:pict>
          </mc:Fallback>
        </mc:AlternateContent>
      </w:r>
      <w:r w:rsidR="002E0194">
        <w:rPr>
          <w:noProof/>
        </w:rPr>
        <w:drawing>
          <wp:anchor distT="0" distB="0" distL="114300" distR="114300" simplePos="0" relativeHeight="251662336" behindDoc="1" locked="0" layoutInCell="1" allowOverlap="1" wp14:anchorId="043061CF" wp14:editId="58620B73">
            <wp:simplePos x="0" y="0"/>
            <wp:positionH relativeFrom="column">
              <wp:posOffset>3394075</wp:posOffset>
            </wp:positionH>
            <wp:positionV relativeFrom="paragraph">
              <wp:posOffset>1232535</wp:posOffset>
            </wp:positionV>
            <wp:extent cx="2330450" cy="3310890"/>
            <wp:effectExtent l="0" t="0" r="0" b="3810"/>
            <wp:wrapNone/>
            <wp:docPr id="4" name="Graphic 4" descr="colored transparent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2330450" cy="3310890"/>
                    </a:xfrm>
                    <a:prstGeom prst="rect">
                      <a:avLst/>
                    </a:prstGeom>
                  </pic:spPr>
                </pic:pic>
              </a:graphicData>
            </a:graphic>
            <wp14:sizeRelH relativeFrom="margin">
              <wp14:pctWidth>0</wp14:pctWidth>
            </wp14:sizeRelH>
            <wp14:sizeRelV relativeFrom="margin">
              <wp14:pctHeight>0</wp14:pctHeight>
            </wp14:sizeRelV>
          </wp:anchor>
        </w:drawing>
      </w:r>
      <w:r w:rsidR="00067C92">
        <w:rPr>
          <w:noProof/>
        </w:rPr>
        <w:drawing>
          <wp:anchor distT="0" distB="0" distL="114300" distR="114300" simplePos="0" relativeHeight="251658240" behindDoc="1" locked="0" layoutInCell="1" allowOverlap="1" wp14:anchorId="71DE48E4" wp14:editId="3F14CFB1">
            <wp:simplePos x="0" y="0"/>
            <wp:positionH relativeFrom="column">
              <wp:posOffset>-718641</wp:posOffset>
            </wp:positionH>
            <wp:positionV relativeFrom="paragraph">
              <wp:posOffset>1620457</wp:posOffset>
            </wp:positionV>
            <wp:extent cx="5859887" cy="2490114"/>
            <wp:effectExtent l="0" t="0" r="7620" b="5715"/>
            <wp:wrapNone/>
            <wp:docPr id="1" name="Graphic 1" descr="colored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859887" cy="2490114"/>
                    </a:xfrm>
                    <a:prstGeom prst="rect">
                      <a:avLst/>
                    </a:prstGeom>
                  </pic:spPr>
                </pic:pic>
              </a:graphicData>
            </a:graphic>
            <wp14:sizeRelH relativeFrom="margin">
              <wp14:pctWidth>0</wp14:pctWidth>
            </wp14:sizeRelH>
            <wp14:sizeRelV relativeFrom="margin">
              <wp14:pctHeight>0</wp14:pctHeight>
            </wp14:sizeRelV>
          </wp:anchor>
        </w:drawing>
      </w:r>
      <w:r w:rsidR="008A3C95">
        <w:br w:type="page"/>
      </w:r>
    </w:p>
    <w:p w14:paraId="497142ED" w14:textId="77777777" w:rsidR="00627428" w:rsidRDefault="00627428" w:rsidP="00627428">
      <w:pPr>
        <w:pStyle w:val="TOCHeading"/>
        <w:framePr w:wrap="around" w:y="3198"/>
      </w:pPr>
    </w:p>
    <w:p w14:paraId="7907B64B" w14:textId="73472464" w:rsidR="001670A7" w:rsidRPr="0055012D" w:rsidRDefault="00627428" w:rsidP="00627428">
      <w:pPr>
        <w:pStyle w:val="TOC3"/>
        <w:rPr>
          <w:rFonts w:ascii="Times New Roman" w:hAnsi="Times New Roman" w:cs="Times New Roman"/>
        </w:rPr>
      </w:pPr>
      <w:r w:rsidRPr="0055012D">
        <w:rPr>
          <w:rFonts w:ascii="Times New Roman" w:hAnsi="Times New Roman" w:cs="Times New Roman"/>
        </w:rPr>
        <w:t>Questions and Answers</w:t>
      </w:r>
    </w:p>
    <w:p w14:paraId="2EF0607D" w14:textId="77777777" w:rsidR="00627428" w:rsidRPr="0055012D" w:rsidRDefault="00627428" w:rsidP="00627428">
      <w:pPr>
        <w:rPr>
          <w:rFonts w:ascii="Times New Roman" w:hAnsi="Times New Roman" w:cs="Times New Roman"/>
        </w:rPr>
      </w:pPr>
    </w:p>
    <w:p w14:paraId="44578B96" w14:textId="2A47E806" w:rsidR="00627428" w:rsidRPr="0055012D" w:rsidRDefault="00627428" w:rsidP="00627428">
      <w:pPr>
        <w:jc w:val="both"/>
        <w:rPr>
          <w:rFonts w:ascii="Times New Roman" w:hAnsi="Times New Roman" w:cs="Times New Roman"/>
          <w:b w:val="0"/>
          <w:noProof/>
        </w:rPr>
      </w:pPr>
      <w:r w:rsidRPr="0055012D">
        <w:rPr>
          <w:rFonts w:ascii="Times New Roman" w:hAnsi="Times New Roman" w:cs="Times New Roman"/>
          <w:b w:val="0"/>
          <w:noProof/>
        </w:rPr>
        <w:t>1) What percentage of the bank’s customers (according to the data) have availed  Personal Loans vs the ones who have not availed it?</w:t>
      </w:r>
    </w:p>
    <w:tbl>
      <w:tblPr>
        <w:tblpPr w:leftFromText="180" w:rightFromText="180" w:vertAnchor="text" w:horzAnchor="page" w:tblpX="1729" w:tblpY="285"/>
        <w:tblW w:w="4106" w:type="dxa"/>
        <w:tblLook w:val="04A0" w:firstRow="1" w:lastRow="0" w:firstColumn="1" w:lastColumn="0" w:noHBand="0" w:noVBand="1"/>
      </w:tblPr>
      <w:tblGrid>
        <w:gridCol w:w="1580"/>
        <w:gridCol w:w="2526"/>
      </w:tblGrid>
      <w:tr w:rsidR="00627428" w:rsidRPr="00627428" w14:paraId="1B567A71" w14:textId="77777777" w:rsidTr="008E7EB3">
        <w:trPr>
          <w:trHeight w:val="288"/>
        </w:trPr>
        <w:tc>
          <w:tcPr>
            <w:tcW w:w="15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B172656" w14:textId="77777777" w:rsidR="00627428" w:rsidRPr="00627428" w:rsidRDefault="00627428" w:rsidP="00627428">
            <w:pPr>
              <w:spacing w:line="240" w:lineRule="auto"/>
              <w:rPr>
                <w:rFonts w:ascii="Times New Roman" w:eastAsia="Times New Roman" w:hAnsi="Times New Roman" w:cs="Times New Roman"/>
                <w:bCs/>
                <w:color w:val="000000"/>
                <w:sz w:val="22"/>
                <w:lang w:val="en-IN" w:eastAsia="en-IN"/>
              </w:rPr>
            </w:pPr>
            <w:r w:rsidRPr="00627428">
              <w:rPr>
                <w:rFonts w:ascii="Times New Roman" w:eastAsia="Times New Roman" w:hAnsi="Times New Roman" w:cs="Times New Roman"/>
                <w:bCs/>
                <w:color w:val="000000"/>
                <w:sz w:val="22"/>
                <w:lang w:val="en-IN" w:eastAsia="en-IN"/>
              </w:rPr>
              <w:t>Personal loan</w:t>
            </w:r>
          </w:p>
        </w:tc>
        <w:tc>
          <w:tcPr>
            <w:tcW w:w="2526"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22688B0" w14:textId="77777777" w:rsidR="00627428" w:rsidRPr="00627428" w:rsidRDefault="00627428" w:rsidP="00627428">
            <w:pPr>
              <w:spacing w:line="240" w:lineRule="auto"/>
              <w:rPr>
                <w:rFonts w:ascii="Times New Roman" w:eastAsia="Times New Roman" w:hAnsi="Times New Roman" w:cs="Times New Roman"/>
                <w:bCs/>
                <w:color w:val="000000"/>
                <w:sz w:val="22"/>
                <w:lang w:val="en-IN" w:eastAsia="en-IN"/>
              </w:rPr>
            </w:pPr>
            <w:r w:rsidRPr="00627428">
              <w:rPr>
                <w:rFonts w:ascii="Times New Roman" w:eastAsia="Times New Roman" w:hAnsi="Times New Roman" w:cs="Times New Roman"/>
                <w:bCs/>
                <w:color w:val="000000"/>
                <w:sz w:val="22"/>
                <w:lang w:val="en-IN" w:eastAsia="en-IN"/>
              </w:rPr>
              <w:t>Count of Personal Loan</w:t>
            </w:r>
          </w:p>
        </w:tc>
      </w:tr>
      <w:tr w:rsidR="00627428" w:rsidRPr="00627428" w14:paraId="7838DA54" w14:textId="77777777" w:rsidTr="008E7EB3">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5FA404DD" w14:textId="77777777" w:rsidR="00627428" w:rsidRPr="00627428" w:rsidRDefault="00627428" w:rsidP="00627428">
            <w:pPr>
              <w:spacing w:line="240" w:lineRule="auto"/>
              <w:rPr>
                <w:rFonts w:ascii="Times New Roman" w:eastAsia="Times New Roman" w:hAnsi="Times New Roman" w:cs="Times New Roman"/>
                <w:b w:val="0"/>
                <w:color w:val="000000"/>
                <w:sz w:val="22"/>
                <w:lang w:val="en-IN" w:eastAsia="en-IN"/>
              </w:rPr>
            </w:pPr>
            <w:r w:rsidRPr="00627428">
              <w:rPr>
                <w:rFonts w:ascii="Times New Roman" w:eastAsia="Times New Roman" w:hAnsi="Times New Roman" w:cs="Times New Roman"/>
                <w:b w:val="0"/>
                <w:color w:val="000000"/>
                <w:sz w:val="22"/>
                <w:lang w:val="en-IN" w:eastAsia="en-IN"/>
              </w:rPr>
              <w:t>Yes</w:t>
            </w:r>
          </w:p>
        </w:tc>
        <w:tc>
          <w:tcPr>
            <w:tcW w:w="2526" w:type="dxa"/>
            <w:tcBorders>
              <w:top w:val="nil"/>
              <w:left w:val="nil"/>
              <w:bottom w:val="single" w:sz="4" w:space="0" w:color="auto"/>
              <w:right w:val="single" w:sz="4" w:space="0" w:color="auto"/>
            </w:tcBorders>
            <w:shd w:val="clear" w:color="auto" w:fill="auto"/>
            <w:noWrap/>
            <w:vAlign w:val="bottom"/>
            <w:hideMark/>
          </w:tcPr>
          <w:p w14:paraId="325B6B87" w14:textId="77777777" w:rsidR="00627428" w:rsidRPr="00627428" w:rsidRDefault="00627428" w:rsidP="00627428">
            <w:pPr>
              <w:spacing w:line="240" w:lineRule="auto"/>
              <w:jc w:val="right"/>
              <w:rPr>
                <w:rFonts w:ascii="Times New Roman" w:eastAsia="Times New Roman" w:hAnsi="Times New Roman" w:cs="Times New Roman"/>
                <w:b w:val="0"/>
                <w:color w:val="000000"/>
                <w:sz w:val="22"/>
                <w:lang w:val="en-IN" w:eastAsia="en-IN"/>
              </w:rPr>
            </w:pPr>
            <w:r w:rsidRPr="00627428">
              <w:rPr>
                <w:rFonts w:ascii="Times New Roman" w:eastAsia="Times New Roman" w:hAnsi="Times New Roman" w:cs="Times New Roman"/>
                <w:b w:val="0"/>
                <w:color w:val="000000"/>
                <w:sz w:val="22"/>
                <w:lang w:val="en-IN" w:eastAsia="en-IN"/>
              </w:rPr>
              <w:t>9.60%</w:t>
            </w:r>
          </w:p>
        </w:tc>
      </w:tr>
      <w:tr w:rsidR="00627428" w:rsidRPr="00627428" w14:paraId="647499BD" w14:textId="77777777" w:rsidTr="008E7EB3">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381CC2E0" w14:textId="77777777" w:rsidR="00627428" w:rsidRPr="00627428" w:rsidRDefault="00627428" w:rsidP="00627428">
            <w:pPr>
              <w:spacing w:line="240" w:lineRule="auto"/>
              <w:rPr>
                <w:rFonts w:ascii="Times New Roman" w:eastAsia="Times New Roman" w:hAnsi="Times New Roman" w:cs="Times New Roman"/>
                <w:b w:val="0"/>
                <w:color w:val="000000"/>
                <w:sz w:val="22"/>
                <w:lang w:val="en-IN" w:eastAsia="en-IN"/>
              </w:rPr>
            </w:pPr>
            <w:r w:rsidRPr="00627428">
              <w:rPr>
                <w:rFonts w:ascii="Times New Roman" w:eastAsia="Times New Roman" w:hAnsi="Times New Roman" w:cs="Times New Roman"/>
                <w:b w:val="0"/>
                <w:color w:val="000000"/>
                <w:sz w:val="22"/>
                <w:lang w:val="en-IN" w:eastAsia="en-IN"/>
              </w:rPr>
              <w:t>No</w:t>
            </w:r>
          </w:p>
        </w:tc>
        <w:tc>
          <w:tcPr>
            <w:tcW w:w="2526" w:type="dxa"/>
            <w:tcBorders>
              <w:top w:val="nil"/>
              <w:left w:val="nil"/>
              <w:bottom w:val="single" w:sz="4" w:space="0" w:color="auto"/>
              <w:right w:val="single" w:sz="4" w:space="0" w:color="auto"/>
            </w:tcBorders>
            <w:shd w:val="clear" w:color="auto" w:fill="auto"/>
            <w:noWrap/>
            <w:vAlign w:val="bottom"/>
            <w:hideMark/>
          </w:tcPr>
          <w:p w14:paraId="426CD6AE" w14:textId="77777777" w:rsidR="00627428" w:rsidRPr="00627428" w:rsidRDefault="00627428" w:rsidP="00627428">
            <w:pPr>
              <w:spacing w:line="240" w:lineRule="auto"/>
              <w:jc w:val="right"/>
              <w:rPr>
                <w:rFonts w:ascii="Times New Roman" w:eastAsia="Times New Roman" w:hAnsi="Times New Roman" w:cs="Times New Roman"/>
                <w:b w:val="0"/>
                <w:color w:val="000000"/>
                <w:sz w:val="22"/>
                <w:lang w:val="en-IN" w:eastAsia="en-IN"/>
              </w:rPr>
            </w:pPr>
            <w:r w:rsidRPr="00627428">
              <w:rPr>
                <w:rFonts w:ascii="Times New Roman" w:eastAsia="Times New Roman" w:hAnsi="Times New Roman" w:cs="Times New Roman"/>
                <w:b w:val="0"/>
                <w:color w:val="000000"/>
                <w:sz w:val="22"/>
                <w:lang w:val="en-IN" w:eastAsia="en-IN"/>
              </w:rPr>
              <w:t>90.40%</w:t>
            </w:r>
          </w:p>
        </w:tc>
      </w:tr>
    </w:tbl>
    <w:p w14:paraId="7EFE45CF" w14:textId="77777777" w:rsidR="00627428" w:rsidRPr="0055012D" w:rsidRDefault="00627428" w:rsidP="00627428">
      <w:pPr>
        <w:rPr>
          <w:rFonts w:ascii="Times New Roman" w:hAnsi="Times New Roman" w:cs="Times New Roman"/>
          <w:bCs/>
          <w:noProof/>
        </w:rPr>
      </w:pPr>
      <w:r w:rsidRPr="0055012D">
        <w:rPr>
          <w:rFonts w:ascii="Times New Roman" w:hAnsi="Times New Roman" w:cs="Times New Roman"/>
          <w:b w:val="0"/>
          <w:noProof/>
        </w:rPr>
        <w:t xml:space="preserve">Ans. </w:t>
      </w:r>
    </w:p>
    <w:p w14:paraId="35E0E657" w14:textId="77777777" w:rsidR="00627428" w:rsidRPr="0055012D" w:rsidRDefault="00627428" w:rsidP="00627428">
      <w:pPr>
        <w:rPr>
          <w:rFonts w:ascii="Times New Roman" w:hAnsi="Times New Roman" w:cs="Times New Roman"/>
          <w:bCs/>
          <w:noProof/>
        </w:rPr>
      </w:pPr>
    </w:p>
    <w:p w14:paraId="3963D913" w14:textId="77777777" w:rsidR="00627428" w:rsidRPr="0055012D" w:rsidRDefault="00627428" w:rsidP="00627428">
      <w:pPr>
        <w:rPr>
          <w:rFonts w:ascii="Times New Roman" w:hAnsi="Times New Roman" w:cs="Times New Roman"/>
          <w:bCs/>
          <w:noProof/>
        </w:rPr>
      </w:pPr>
    </w:p>
    <w:p w14:paraId="7039E8D5" w14:textId="77777777" w:rsidR="00627428" w:rsidRPr="0055012D" w:rsidRDefault="00627428" w:rsidP="00627428">
      <w:pPr>
        <w:rPr>
          <w:rFonts w:ascii="Times New Roman" w:hAnsi="Times New Roman" w:cs="Times New Roman"/>
          <w:bCs/>
          <w:noProof/>
        </w:rPr>
      </w:pPr>
    </w:p>
    <w:p w14:paraId="1E8D253E" w14:textId="77777777" w:rsidR="008E7EB3" w:rsidRPr="0055012D" w:rsidRDefault="00627428" w:rsidP="00627428">
      <w:pPr>
        <w:spacing w:line="240" w:lineRule="auto"/>
        <w:jc w:val="both"/>
        <w:rPr>
          <w:rFonts w:ascii="Times New Roman" w:hAnsi="Times New Roman" w:cs="Times New Roman"/>
          <w:b w:val="0"/>
          <w:noProof/>
        </w:rPr>
      </w:pPr>
      <w:r w:rsidRPr="0055012D">
        <w:rPr>
          <w:rFonts w:ascii="Times New Roman" w:hAnsi="Times New Roman" w:cs="Times New Roman"/>
          <w:b w:val="0"/>
          <w:noProof/>
        </w:rPr>
        <w:t>According to data, 9.60% of bank's customers availed personal loan and remaining 90.40% did not availed it.</w:t>
      </w:r>
    </w:p>
    <w:p w14:paraId="4514EC45" w14:textId="77777777" w:rsidR="008E7EB3" w:rsidRPr="0055012D" w:rsidRDefault="008E7EB3" w:rsidP="008E7EB3">
      <w:pPr>
        <w:spacing w:line="240" w:lineRule="auto"/>
        <w:jc w:val="both"/>
        <w:rPr>
          <w:rFonts w:ascii="Times New Roman" w:hAnsi="Times New Roman" w:cs="Times New Roman"/>
          <w:b w:val="0"/>
          <w:noProof/>
        </w:rPr>
      </w:pPr>
    </w:p>
    <w:p w14:paraId="26965B44" w14:textId="77777777" w:rsidR="008E7EB3" w:rsidRPr="0055012D" w:rsidRDefault="008E7EB3" w:rsidP="008E7EB3">
      <w:pPr>
        <w:spacing w:line="240" w:lineRule="auto"/>
        <w:jc w:val="both"/>
        <w:rPr>
          <w:rFonts w:ascii="Times New Roman" w:hAnsi="Times New Roman" w:cs="Times New Roman"/>
          <w:b w:val="0"/>
          <w:noProof/>
        </w:rPr>
      </w:pPr>
      <w:r w:rsidRPr="0055012D">
        <w:rPr>
          <w:rFonts w:ascii="Times New Roman" w:hAnsi="Times New Roman" w:cs="Times New Roman"/>
          <w:b w:val="0"/>
          <w:noProof/>
        </w:rPr>
        <w:t>2) Generate a table with min, max, median &amp; average for all numeric variables (age, experience, income, family members, CCAvg, Mortgage).</w:t>
      </w:r>
    </w:p>
    <w:p w14:paraId="5FCE91F9" w14:textId="77777777" w:rsidR="008E7EB3" w:rsidRPr="0055012D" w:rsidRDefault="008E7EB3" w:rsidP="008E7EB3">
      <w:pPr>
        <w:spacing w:line="240" w:lineRule="auto"/>
        <w:jc w:val="both"/>
        <w:rPr>
          <w:rFonts w:ascii="Times New Roman" w:hAnsi="Times New Roman" w:cs="Times New Roman"/>
          <w:b w:val="0"/>
          <w:noProof/>
        </w:rPr>
      </w:pPr>
      <w:r w:rsidRPr="0055012D">
        <w:rPr>
          <w:rFonts w:ascii="Times New Roman" w:hAnsi="Times New Roman" w:cs="Times New Roman"/>
          <w:b w:val="0"/>
          <w:noProof/>
        </w:rPr>
        <w:t>Ans.</w:t>
      </w:r>
    </w:p>
    <w:tbl>
      <w:tblPr>
        <w:tblpPr w:leftFromText="180" w:rightFromText="180" w:vertAnchor="text" w:horzAnchor="page" w:tblpX="1939" w:tblpY="18"/>
        <w:tblW w:w="6305" w:type="dxa"/>
        <w:tblLook w:val="04A0" w:firstRow="1" w:lastRow="0" w:firstColumn="1" w:lastColumn="0" w:noHBand="0" w:noVBand="1"/>
      </w:tblPr>
      <w:tblGrid>
        <w:gridCol w:w="2122"/>
        <w:gridCol w:w="1158"/>
        <w:gridCol w:w="1194"/>
        <w:gridCol w:w="960"/>
        <w:gridCol w:w="1053"/>
      </w:tblGrid>
      <w:tr w:rsidR="0055012D" w:rsidRPr="008E7EB3" w14:paraId="6F68933C" w14:textId="77777777" w:rsidTr="0014154B">
        <w:trPr>
          <w:trHeight w:val="288"/>
        </w:trPr>
        <w:tc>
          <w:tcPr>
            <w:tcW w:w="2122"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14:paraId="3511FB71" w14:textId="77777777" w:rsidR="008E7EB3" w:rsidRPr="008E7EB3" w:rsidRDefault="008E7EB3" w:rsidP="008E7EB3">
            <w:pPr>
              <w:spacing w:line="240" w:lineRule="auto"/>
              <w:rPr>
                <w:rFonts w:ascii="Times New Roman" w:eastAsia="Times New Roman" w:hAnsi="Times New Roman" w:cs="Times New Roman"/>
                <w:bCs/>
                <w:color w:val="FFFFFF"/>
                <w:sz w:val="22"/>
                <w:lang w:val="en-IN" w:eastAsia="en-IN"/>
              </w:rPr>
            </w:pPr>
            <w:r w:rsidRPr="008E7EB3">
              <w:rPr>
                <w:rFonts w:ascii="Times New Roman" w:eastAsia="Times New Roman" w:hAnsi="Times New Roman" w:cs="Times New Roman"/>
                <w:bCs/>
                <w:color w:val="FFFFFF"/>
                <w:sz w:val="22"/>
                <w:lang w:val="en-IN" w:eastAsia="en-IN"/>
              </w:rPr>
              <w:t>Criteria</w:t>
            </w:r>
          </w:p>
        </w:tc>
        <w:tc>
          <w:tcPr>
            <w:tcW w:w="976"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14:paraId="0DE7E037" w14:textId="77777777" w:rsidR="008E7EB3" w:rsidRPr="008E7EB3" w:rsidRDefault="008E7EB3" w:rsidP="008E7EB3">
            <w:pPr>
              <w:spacing w:line="240" w:lineRule="auto"/>
              <w:rPr>
                <w:rFonts w:ascii="Times New Roman" w:eastAsia="Times New Roman" w:hAnsi="Times New Roman" w:cs="Times New Roman"/>
                <w:bCs/>
                <w:color w:val="FFFFFF"/>
                <w:sz w:val="22"/>
                <w:lang w:val="en-IN" w:eastAsia="en-IN"/>
              </w:rPr>
            </w:pPr>
            <w:r w:rsidRPr="008E7EB3">
              <w:rPr>
                <w:rFonts w:ascii="Times New Roman" w:eastAsia="Times New Roman" w:hAnsi="Times New Roman" w:cs="Times New Roman"/>
                <w:bCs/>
                <w:color w:val="FFFFFF"/>
                <w:sz w:val="22"/>
                <w:lang w:val="en-IN" w:eastAsia="en-IN"/>
              </w:rPr>
              <w:t>Minimum</w:t>
            </w:r>
          </w:p>
        </w:tc>
        <w:tc>
          <w:tcPr>
            <w:tcW w:w="1194"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14:paraId="1391605F" w14:textId="77777777" w:rsidR="008E7EB3" w:rsidRPr="008E7EB3" w:rsidRDefault="008E7EB3" w:rsidP="008E7EB3">
            <w:pPr>
              <w:spacing w:line="240" w:lineRule="auto"/>
              <w:rPr>
                <w:rFonts w:ascii="Times New Roman" w:eastAsia="Times New Roman" w:hAnsi="Times New Roman" w:cs="Times New Roman"/>
                <w:bCs/>
                <w:color w:val="FFFFFF"/>
                <w:sz w:val="22"/>
                <w:lang w:val="en-IN" w:eastAsia="en-IN"/>
              </w:rPr>
            </w:pPr>
            <w:r w:rsidRPr="008E7EB3">
              <w:rPr>
                <w:rFonts w:ascii="Times New Roman" w:eastAsia="Times New Roman" w:hAnsi="Times New Roman" w:cs="Times New Roman"/>
                <w:bCs/>
                <w:color w:val="FFFFFF"/>
                <w:sz w:val="22"/>
                <w:lang w:val="en-IN" w:eastAsia="en-IN"/>
              </w:rPr>
              <w:t>Maximum</w:t>
            </w:r>
          </w:p>
        </w:tc>
        <w:tc>
          <w:tcPr>
            <w:tcW w:w="96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14:paraId="4B2ACD71" w14:textId="77777777" w:rsidR="008E7EB3" w:rsidRPr="008E7EB3" w:rsidRDefault="008E7EB3" w:rsidP="008E7EB3">
            <w:pPr>
              <w:spacing w:line="240" w:lineRule="auto"/>
              <w:rPr>
                <w:rFonts w:ascii="Times New Roman" w:eastAsia="Times New Roman" w:hAnsi="Times New Roman" w:cs="Times New Roman"/>
                <w:bCs/>
                <w:color w:val="FFFFFF"/>
                <w:sz w:val="22"/>
                <w:lang w:val="en-IN" w:eastAsia="en-IN"/>
              </w:rPr>
            </w:pPr>
            <w:r w:rsidRPr="008E7EB3">
              <w:rPr>
                <w:rFonts w:ascii="Times New Roman" w:eastAsia="Times New Roman" w:hAnsi="Times New Roman" w:cs="Times New Roman"/>
                <w:bCs/>
                <w:color w:val="FFFFFF"/>
                <w:sz w:val="22"/>
                <w:lang w:val="en-IN" w:eastAsia="en-IN"/>
              </w:rPr>
              <w:t>Median</w:t>
            </w:r>
          </w:p>
        </w:tc>
        <w:tc>
          <w:tcPr>
            <w:tcW w:w="1053"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14:paraId="441832FB" w14:textId="77777777" w:rsidR="008E7EB3" w:rsidRPr="008E7EB3" w:rsidRDefault="008E7EB3" w:rsidP="008E7EB3">
            <w:pPr>
              <w:spacing w:line="240" w:lineRule="auto"/>
              <w:rPr>
                <w:rFonts w:ascii="Times New Roman" w:eastAsia="Times New Roman" w:hAnsi="Times New Roman" w:cs="Times New Roman"/>
                <w:bCs/>
                <w:color w:val="FFFFFF"/>
                <w:sz w:val="22"/>
                <w:lang w:val="en-IN" w:eastAsia="en-IN"/>
              </w:rPr>
            </w:pPr>
            <w:r w:rsidRPr="008E7EB3">
              <w:rPr>
                <w:rFonts w:ascii="Times New Roman" w:eastAsia="Times New Roman" w:hAnsi="Times New Roman" w:cs="Times New Roman"/>
                <w:bCs/>
                <w:color w:val="FFFFFF"/>
                <w:sz w:val="22"/>
                <w:lang w:val="en-IN" w:eastAsia="en-IN"/>
              </w:rPr>
              <w:t>Average</w:t>
            </w:r>
          </w:p>
        </w:tc>
      </w:tr>
      <w:tr w:rsidR="0055012D" w:rsidRPr="008E7EB3" w14:paraId="16553427" w14:textId="77777777" w:rsidTr="0014154B">
        <w:trPr>
          <w:trHeight w:val="288"/>
        </w:trPr>
        <w:tc>
          <w:tcPr>
            <w:tcW w:w="212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9E54CA6" w14:textId="77777777" w:rsidR="008E7EB3" w:rsidRPr="008E7EB3" w:rsidRDefault="008E7EB3" w:rsidP="008E7EB3">
            <w:pPr>
              <w:spacing w:line="240" w:lineRule="auto"/>
              <w:rPr>
                <w:rFonts w:ascii="Times New Roman" w:eastAsia="Times New Roman" w:hAnsi="Times New Roman" w:cs="Times New Roman"/>
                <w:b w:val="0"/>
                <w:color w:val="000000"/>
                <w:sz w:val="22"/>
                <w:lang w:val="en-IN" w:eastAsia="en-IN"/>
              </w:rPr>
            </w:pPr>
            <w:r w:rsidRPr="008E7EB3">
              <w:rPr>
                <w:rFonts w:ascii="Times New Roman" w:eastAsia="Times New Roman" w:hAnsi="Times New Roman" w:cs="Times New Roman"/>
                <w:b w:val="0"/>
                <w:color w:val="000000"/>
                <w:sz w:val="22"/>
                <w:lang w:val="en-IN" w:eastAsia="en-IN"/>
              </w:rPr>
              <w:t>Age (in years)</w:t>
            </w:r>
          </w:p>
        </w:tc>
        <w:tc>
          <w:tcPr>
            <w:tcW w:w="976"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CBA4CDB" w14:textId="77777777" w:rsidR="008E7EB3" w:rsidRPr="008E7EB3" w:rsidRDefault="008E7EB3" w:rsidP="008E7EB3">
            <w:pPr>
              <w:spacing w:line="240" w:lineRule="auto"/>
              <w:rPr>
                <w:rFonts w:ascii="Times New Roman" w:eastAsia="Times New Roman" w:hAnsi="Times New Roman" w:cs="Times New Roman"/>
                <w:b w:val="0"/>
                <w:color w:val="000000"/>
                <w:sz w:val="22"/>
                <w:lang w:val="en-IN" w:eastAsia="en-IN"/>
              </w:rPr>
            </w:pPr>
            <w:r w:rsidRPr="008E7EB3">
              <w:rPr>
                <w:rFonts w:ascii="Times New Roman" w:eastAsia="Times New Roman" w:hAnsi="Times New Roman" w:cs="Times New Roman"/>
                <w:b w:val="0"/>
                <w:color w:val="000000"/>
                <w:sz w:val="22"/>
                <w:lang w:val="en-IN" w:eastAsia="en-IN"/>
              </w:rPr>
              <w:t>23</w:t>
            </w:r>
          </w:p>
        </w:tc>
        <w:tc>
          <w:tcPr>
            <w:tcW w:w="1194"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2232B26" w14:textId="77777777" w:rsidR="008E7EB3" w:rsidRPr="008E7EB3" w:rsidRDefault="008E7EB3" w:rsidP="008E7EB3">
            <w:pPr>
              <w:spacing w:line="240" w:lineRule="auto"/>
              <w:rPr>
                <w:rFonts w:ascii="Times New Roman" w:eastAsia="Times New Roman" w:hAnsi="Times New Roman" w:cs="Times New Roman"/>
                <w:b w:val="0"/>
                <w:color w:val="000000"/>
                <w:sz w:val="22"/>
                <w:lang w:val="en-IN" w:eastAsia="en-IN"/>
              </w:rPr>
            </w:pPr>
            <w:r w:rsidRPr="008E7EB3">
              <w:rPr>
                <w:rFonts w:ascii="Times New Roman" w:eastAsia="Times New Roman" w:hAnsi="Times New Roman" w:cs="Times New Roman"/>
                <w:b w:val="0"/>
                <w:color w:val="000000"/>
                <w:sz w:val="22"/>
                <w:lang w:val="en-IN" w:eastAsia="en-IN"/>
              </w:rPr>
              <w:t>67</w:t>
            </w:r>
          </w:p>
        </w:tc>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A3B367B" w14:textId="77777777" w:rsidR="008E7EB3" w:rsidRPr="008E7EB3" w:rsidRDefault="008E7EB3" w:rsidP="008E7EB3">
            <w:pPr>
              <w:spacing w:line="240" w:lineRule="auto"/>
              <w:rPr>
                <w:rFonts w:ascii="Times New Roman" w:eastAsia="Times New Roman" w:hAnsi="Times New Roman" w:cs="Times New Roman"/>
                <w:b w:val="0"/>
                <w:color w:val="000000"/>
                <w:sz w:val="22"/>
                <w:lang w:val="en-IN" w:eastAsia="en-IN"/>
              </w:rPr>
            </w:pPr>
            <w:r w:rsidRPr="008E7EB3">
              <w:rPr>
                <w:rFonts w:ascii="Times New Roman" w:eastAsia="Times New Roman" w:hAnsi="Times New Roman" w:cs="Times New Roman"/>
                <w:b w:val="0"/>
                <w:color w:val="000000"/>
                <w:sz w:val="22"/>
                <w:lang w:val="en-IN" w:eastAsia="en-IN"/>
              </w:rPr>
              <w:t>45</w:t>
            </w:r>
          </w:p>
        </w:tc>
        <w:tc>
          <w:tcPr>
            <w:tcW w:w="1053"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CA5F92E" w14:textId="77777777" w:rsidR="008E7EB3" w:rsidRPr="008E7EB3" w:rsidRDefault="008E7EB3" w:rsidP="008E7EB3">
            <w:pPr>
              <w:spacing w:line="240" w:lineRule="auto"/>
              <w:rPr>
                <w:rFonts w:ascii="Times New Roman" w:eastAsia="Times New Roman" w:hAnsi="Times New Roman" w:cs="Times New Roman"/>
                <w:b w:val="0"/>
                <w:color w:val="000000"/>
                <w:sz w:val="22"/>
                <w:lang w:val="en-IN" w:eastAsia="en-IN"/>
              </w:rPr>
            </w:pPr>
            <w:r w:rsidRPr="008E7EB3">
              <w:rPr>
                <w:rFonts w:ascii="Times New Roman" w:eastAsia="Times New Roman" w:hAnsi="Times New Roman" w:cs="Times New Roman"/>
                <w:b w:val="0"/>
                <w:color w:val="000000"/>
                <w:sz w:val="22"/>
                <w:lang w:val="en-IN" w:eastAsia="en-IN"/>
              </w:rPr>
              <w:t>45.3384</w:t>
            </w:r>
          </w:p>
        </w:tc>
      </w:tr>
      <w:tr w:rsidR="008E7EB3" w:rsidRPr="008E7EB3" w14:paraId="10EEA241" w14:textId="77777777" w:rsidTr="0014154B">
        <w:trPr>
          <w:trHeight w:val="288"/>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E78DC" w14:textId="77777777" w:rsidR="008E7EB3" w:rsidRPr="008E7EB3" w:rsidRDefault="008E7EB3" w:rsidP="008E7EB3">
            <w:pPr>
              <w:spacing w:line="240" w:lineRule="auto"/>
              <w:rPr>
                <w:rFonts w:ascii="Times New Roman" w:eastAsia="Times New Roman" w:hAnsi="Times New Roman" w:cs="Times New Roman"/>
                <w:b w:val="0"/>
                <w:color w:val="000000"/>
                <w:sz w:val="22"/>
                <w:lang w:val="en-IN" w:eastAsia="en-IN"/>
              </w:rPr>
            </w:pPr>
            <w:r w:rsidRPr="008E7EB3">
              <w:rPr>
                <w:rFonts w:ascii="Times New Roman" w:eastAsia="Times New Roman" w:hAnsi="Times New Roman" w:cs="Times New Roman"/>
                <w:b w:val="0"/>
                <w:color w:val="000000"/>
                <w:sz w:val="22"/>
                <w:lang w:val="en-IN" w:eastAsia="en-IN"/>
              </w:rPr>
              <w:t>Experience (in years)</w:t>
            </w: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2F6EB4" w14:textId="77777777" w:rsidR="008E7EB3" w:rsidRPr="008E7EB3" w:rsidRDefault="008E7EB3" w:rsidP="008E7EB3">
            <w:pPr>
              <w:spacing w:line="240" w:lineRule="auto"/>
              <w:rPr>
                <w:rFonts w:ascii="Times New Roman" w:eastAsia="Times New Roman" w:hAnsi="Times New Roman" w:cs="Times New Roman"/>
                <w:b w:val="0"/>
                <w:color w:val="000000"/>
                <w:sz w:val="22"/>
                <w:lang w:val="en-IN" w:eastAsia="en-IN"/>
              </w:rPr>
            </w:pPr>
            <w:r w:rsidRPr="008E7EB3">
              <w:rPr>
                <w:rFonts w:ascii="Times New Roman" w:eastAsia="Times New Roman" w:hAnsi="Times New Roman" w:cs="Times New Roman"/>
                <w:b w:val="0"/>
                <w:color w:val="000000"/>
                <w:sz w:val="22"/>
                <w:lang w:val="en-IN" w:eastAsia="en-IN"/>
              </w:rPr>
              <w:t>0</w:t>
            </w:r>
          </w:p>
        </w:tc>
        <w:tc>
          <w:tcPr>
            <w:tcW w:w="1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B6E6FB" w14:textId="77777777" w:rsidR="008E7EB3" w:rsidRPr="008E7EB3" w:rsidRDefault="008E7EB3" w:rsidP="008E7EB3">
            <w:pPr>
              <w:spacing w:line="240" w:lineRule="auto"/>
              <w:rPr>
                <w:rFonts w:ascii="Times New Roman" w:eastAsia="Times New Roman" w:hAnsi="Times New Roman" w:cs="Times New Roman"/>
                <w:b w:val="0"/>
                <w:color w:val="000000"/>
                <w:sz w:val="22"/>
                <w:lang w:val="en-IN" w:eastAsia="en-IN"/>
              </w:rPr>
            </w:pPr>
            <w:r w:rsidRPr="008E7EB3">
              <w:rPr>
                <w:rFonts w:ascii="Times New Roman" w:eastAsia="Times New Roman" w:hAnsi="Times New Roman" w:cs="Times New Roman"/>
                <w:b w:val="0"/>
                <w:color w:val="000000"/>
                <w:sz w:val="22"/>
                <w:lang w:val="en-IN" w:eastAsia="en-IN"/>
              </w:rPr>
              <w:t>43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C7DAC3" w14:textId="77777777" w:rsidR="008E7EB3" w:rsidRPr="008E7EB3" w:rsidRDefault="008E7EB3" w:rsidP="008E7EB3">
            <w:pPr>
              <w:spacing w:line="240" w:lineRule="auto"/>
              <w:rPr>
                <w:rFonts w:ascii="Times New Roman" w:eastAsia="Times New Roman" w:hAnsi="Times New Roman" w:cs="Times New Roman"/>
                <w:b w:val="0"/>
                <w:color w:val="000000"/>
                <w:sz w:val="22"/>
                <w:lang w:val="en-IN" w:eastAsia="en-IN"/>
              </w:rPr>
            </w:pPr>
            <w:r w:rsidRPr="008E7EB3">
              <w:rPr>
                <w:rFonts w:ascii="Times New Roman" w:eastAsia="Times New Roman" w:hAnsi="Times New Roman" w:cs="Times New Roman"/>
                <w:b w:val="0"/>
                <w:color w:val="000000"/>
                <w:sz w:val="22"/>
                <w:lang w:val="en-IN" w:eastAsia="en-IN"/>
              </w:rPr>
              <w:t>20</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2051CB" w14:textId="77777777" w:rsidR="008E7EB3" w:rsidRPr="008E7EB3" w:rsidRDefault="008E7EB3" w:rsidP="008E7EB3">
            <w:pPr>
              <w:spacing w:line="240" w:lineRule="auto"/>
              <w:rPr>
                <w:rFonts w:ascii="Times New Roman" w:eastAsia="Times New Roman" w:hAnsi="Times New Roman" w:cs="Times New Roman"/>
                <w:b w:val="0"/>
                <w:color w:val="000000"/>
                <w:sz w:val="22"/>
                <w:lang w:val="en-IN" w:eastAsia="en-IN"/>
              </w:rPr>
            </w:pPr>
            <w:r w:rsidRPr="008E7EB3">
              <w:rPr>
                <w:rFonts w:ascii="Times New Roman" w:eastAsia="Times New Roman" w:hAnsi="Times New Roman" w:cs="Times New Roman"/>
                <w:b w:val="0"/>
                <w:color w:val="000000"/>
                <w:sz w:val="22"/>
                <w:lang w:val="en-IN" w:eastAsia="en-IN"/>
              </w:rPr>
              <w:t>20.1348</w:t>
            </w:r>
          </w:p>
        </w:tc>
      </w:tr>
      <w:tr w:rsidR="0055012D" w:rsidRPr="008E7EB3" w14:paraId="447EB739" w14:textId="77777777" w:rsidTr="0014154B">
        <w:trPr>
          <w:trHeight w:val="288"/>
        </w:trPr>
        <w:tc>
          <w:tcPr>
            <w:tcW w:w="212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DD3525C" w14:textId="77777777" w:rsidR="008E7EB3" w:rsidRPr="008E7EB3" w:rsidRDefault="008E7EB3" w:rsidP="008E7EB3">
            <w:pPr>
              <w:spacing w:line="240" w:lineRule="auto"/>
              <w:rPr>
                <w:rFonts w:ascii="Times New Roman" w:eastAsia="Times New Roman" w:hAnsi="Times New Roman" w:cs="Times New Roman"/>
                <w:b w:val="0"/>
                <w:color w:val="000000"/>
                <w:sz w:val="22"/>
                <w:lang w:val="en-IN" w:eastAsia="en-IN"/>
              </w:rPr>
            </w:pPr>
            <w:r w:rsidRPr="008E7EB3">
              <w:rPr>
                <w:rFonts w:ascii="Times New Roman" w:eastAsia="Times New Roman" w:hAnsi="Times New Roman" w:cs="Times New Roman"/>
                <w:b w:val="0"/>
                <w:color w:val="000000"/>
                <w:sz w:val="22"/>
                <w:lang w:val="en-IN" w:eastAsia="en-IN"/>
              </w:rPr>
              <w:t>Income (in K/year)</w:t>
            </w:r>
          </w:p>
        </w:tc>
        <w:tc>
          <w:tcPr>
            <w:tcW w:w="976"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F0B567C" w14:textId="77777777" w:rsidR="008E7EB3" w:rsidRPr="008E7EB3" w:rsidRDefault="008E7EB3" w:rsidP="008E7EB3">
            <w:pPr>
              <w:spacing w:line="240" w:lineRule="auto"/>
              <w:rPr>
                <w:rFonts w:ascii="Times New Roman" w:eastAsia="Times New Roman" w:hAnsi="Times New Roman" w:cs="Times New Roman"/>
                <w:b w:val="0"/>
                <w:color w:val="000000"/>
                <w:sz w:val="22"/>
                <w:lang w:val="en-IN" w:eastAsia="en-IN"/>
              </w:rPr>
            </w:pPr>
            <w:r w:rsidRPr="008E7EB3">
              <w:rPr>
                <w:rFonts w:ascii="Times New Roman" w:eastAsia="Times New Roman" w:hAnsi="Times New Roman" w:cs="Times New Roman"/>
                <w:b w:val="0"/>
                <w:color w:val="000000"/>
                <w:sz w:val="22"/>
                <w:lang w:val="en-IN" w:eastAsia="en-IN"/>
              </w:rPr>
              <w:t>8</w:t>
            </w:r>
          </w:p>
        </w:tc>
        <w:tc>
          <w:tcPr>
            <w:tcW w:w="1194"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1019C54" w14:textId="77777777" w:rsidR="008E7EB3" w:rsidRPr="008E7EB3" w:rsidRDefault="008E7EB3" w:rsidP="008E7EB3">
            <w:pPr>
              <w:spacing w:line="240" w:lineRule="auto"/>
              <w:rPr>
                <w:rFonts w:ascii="Times New Roman" w:eastAsia="Times New Roman" w:hAnsi="Times New Roman" w:cs="Times New Roman"/>
                <w:b w:val="0"/>
                <w:color w:val="000000"/>
                <w:sz w:val="22"/>
                <w:lang w:val="en-IN" w:eastAsia="en-IN"/>
              </w:rPr>
            </w:pPr>
            <w:r w:rsidRPr="008E7EB3">
              <w:rPr>
                <w:rFonts w:ascii="Times New Roman" w:eastAsia="Times New Roman" w:hAnsi="Times New Roman" w:cs="Times New Roman"/>
                <w:b w:val="0"/>
                <w:color w:val="000000"/>
                <w:sz w:val="22"/>
                <w:lang w:val="en-IN" w:eastAsia="en-IN"/>
              </w:rPr>
              <w:t>224</w:t>
            </w:r>
          </w:p>
        </w:tc>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5D70EB9" w14:textId="77777777" w:rsidR="008E7EB3" w:rsidRPr="008E7EB3" w:rsidRDefault="008E7EB3" w:rsidP="008E7EB3">
            <w:pPr>
              <w:spacing w:line="240" w:lineRule="auto"/>
              <w:rPr>
                <w:rFonts w:ascii="Times New Roman" w:eastAsia="Times New Roman" w:hAnsi="Times New Roman" w:cs="Times New Roman"/>
                <w:b w:val="0"/>
                <w:color w:val="000000"/>
                <w:sz w:val="22"/>
                <w:lang w:val="en-IN" w:eastAsia="en-IN"/>
              </w:rPr>
            </w:pPr>
            <w:r w:rsidRPr="008E7EB3">
              <w:rPr>
                <w:rFonts w:ascii="Times New Roman" w:eastAsia="Times New Roman" w:hAnsi="Times New Roman" w:cs="Times New Roman"/>
                <w:b w:val="0"/>
                <w:color w:val="000000"/>
                <w:sz w:val="22"/>
                <w:lang w:val="en-IN" w:eastAsia="en-IN"/>
              </w:rPr>
              <w:t>64</w:t>
            </w:r>
          </w:p>
        </w:tc>
        <w:tc>
          <w:tcPr>
            <w:tcW w:w="1053"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65C7845" w14:textId="77777777" w:rsidR="008E7EB3" w:rsidRPr="008E7EB3" w:rsidRDefault="008E7EB3" w:rsidP="008E7EB3">
            <w:pPr>
              <w:spacing w:line="240" w:lineRule="auto"/>
              <w:rPr>
                <w:rFonts w:ascii="Times New Roman" w:eastAsia="Times New Roman" w:hAnsi="Times New Roman" w:cs="Times New Roman"/>
                <w:b w:val="0"/>
                <w:color w:val="000000"/>
                <w:sz w:val="22"/>
                <w:lang w:val="en-IN" w:eastAsia="en-IN"/>
              </w:rPr>
            </w:pPr>
            <w:r w:rsidRPr="008E7EB3">
              <w:rPr>
                <w:rFonts w:ascii="Times New Roman" w:eastAsia="Times New Roman" w:hAnsi="Times New Roman" w:cs="Times New Roman"/>
                <w:b w:val="0"/>
                <w:color w:val="000000"/>
                <w:sz w:val="22"/>
                <w:lang w:val="en-IN" w:eastAsia="en-IN"/>
              </w:rPr>
              <w:t>73.7742</w:t>
            </w:r>
          </w:p>
        </w:tc>
      </w:tr>
      <w:tr w:rsidR="008E7EB3" w:rsidRPr="008E7EB3" w14:paraId="28D80274" w14:textId="77777777" w:rsidTr="0014154B">
        <w:trPr>
          <w:trHeight w:val="288"/>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7DC79" w14:textId="77777777" w:rsidR="008E7EB3" w:rsidRPr="008E7EB3" w:rsidRDefault="008E7EB3" w:rsidP="008E7EB3">
            <w:pPr>
              <w:spacing w:line="240" w:lineRule="auto"/>
              <w:rPr>
                <w:rFonts w:ascii="Times New Roman" w:eastAsia="Times New Roman" w:hAnsi="Times New Roman" w:cs="Times New Roman"/>
                <w:b w:val="0"/>
                <w:color w:val="000000"/>
                <w:sz w:val="22"/>
                <w:lang w:val="en-IN" w:eastAsia="en-IN"/>
              </w:rPr>
            </w:pPr>
            <w:r w:rsidRPr="008E7EB3">
              <w:rPr>
                <w:rFonts w:ascii="Times New Roman" w:eastAsia="Times New Roman" w:hAnsi="Times New Roman" w:cs="Times New Roman"/>
                <w:b w:val="0"/>
                <w:color w:val="000000"/>
                <w:sz w:val="22"/>
                <w:lang w:val="en-IN" w:eastAsia="en-IN"/>
              </w:rPr>
              <w:t>Family members</w:t>
            </w: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1F4D5" w14:textId="77777777" w:rsidR="008E7EB3" w:rsidRPr="008E7EB3" w:rsidRDefault="008E7EB3" w:rsidP="008E7EB3">
            <w:pPr>
              <w:spacing w:line="240" w:lineRule="auto"/>
              <w:rPr>
                <w:rFonts w:ascii="Times New Roman" w:eastAsia="Times New Roman" w:hAnsi="Times New Roman" w:cs="Times New Roman"/>
                <w:b w:val="0"/>
                <w:color w:val="000000"/>
                <w:sz w:val="22"/>
                <w:lang w:val="en-IN" w:eastAsia="en-IN"/>
              </w:rPr>
            </w:pPr>
            <w:r w:rsidRPr="008E7EB3">
              <w:rPr>
                <w:rFonts w:ascii="Times New Roman" w:eastAsia="Times New Roman" w:hAnsi="Times New Roman" w:cs="Times New Roman"/>
                <w:b w:val="0"/>
                <w:color w:val="000000"/>
                <w:sz w:val="22"/>
                <w:lang w:val="en-IN" w:eastAsia="en-IN"/>
              </w:rPr>
              <w:t>1</w:t>
            </w:r>
          </w:p>
        </w:tc>
        <w:tc>
          <w:tcPr>
            <w:tcW w:w="1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7A7848" w14:textId="77777777" w:rsidR="008E7EB3" w:rsidRPr="008E7EB3" w:rsidRDefault="008E7EB3" w:rsidP="008E7EB3">
            <w:pPr>
              <w:spacing w:line="240" w:lineRule="auto"/>
              <w:rPr>
                <w:rFonts w:ascii="Times New Roman" w:eastAsia="Times New Roman" w:hAnsi="Times New Roman" w:cs="Times New Roman"/>
                <w:b w:val="0"/>
                <w:color w:val="000000"/>
                <w:sz w:val="22"/>
                <w:lang w:val="en-IN" w:eastAsia="en-IN"/>
              </w:rPr>
            </w:pPr>
            <w:r w:rsidRPr="008E7EB3">
              <w:rPr>
                <w:rFonts w:ascii="Times New Roman" w:eastAsia="Times New Roman" w:hAnsi="Times New Roman" w:cs="Times New Roman"/>
                <w:b w:val="0"/>
                <w:color w:val="000000"/>
                <w:sz w:val="22"/>
                <w:lang w:val="en-IN" w:eastAsia="en-IN"/>
              </w:rPr>
              <w:t>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652105" w14:textId="77777777" w:rsidR="008E7EB3" w:rsidRPr="008E7EB3" w:rsidRDefault="008E7EB3" w:rsidP="008E7EB3">
            <w:pPr>
              <w:spacing w:line="240" w:lineRule="auto"/>
              <w:rPr>
                <w:rFonts w:ascii="Times New Roman" w:eastAsia="Times New Roman" w:hAnsi="Times New Roman" w:cs="Times New Roman"/>
                <w:b w:val="0"/>
                <w:color w:val="000000"/>
                <w:sz w:val="22"/>
                <w:lang w:val="en-IN" w:eastAsia="en-IN"/>
              </w:rPr>
            </w:pPr>
            <w:r w:rsidRPr="008E7EB3">
              <w:rPr>
                <w:rFonts w:ascii="Times New Roman" w:eastAsia="Times New Roman" w:hAnsi="Times New Roman" w:cs="Times New Roman"/>
                <w:b w:val="0"/>
                <w:color w:val="000000"/>
                <w:sz w:val="22"/>
                <w:lang w:val="en-IN" w:eastAsia="en-IN"/>
              </w:rPr>
              <w:t>2</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B0A5DE" w14:textId="77777777" w:rsidR="008E7EB3" w:rsidRPr="008E7EB3" w:rsidRDefault="008E7EB3" w:rsidP="008E7EB3">
            <w:pPr>
              <w:spacing w:line="240" w:lineRule="auto"/>
              <w:rPr>
                <w:rFonts w:ascii="Times New Roman" w:eastAsia="Times New Roman" w:hAnsi="Times New Roman" w:cs="Times New Roman"/>
                <w:b w:val="0"/>
                <w:color w:val="000000"/>
                <w:sz w:val="22"/>
                <w:lang w:val="en-IN" w:eastAsia="en-IN"/>
              </w:rPr>
            </w:pPr>
            <w:r w:rsidRPr="008E7EB3">
              <w:rPr>
                <w:rFonts w:ascii="Times New Roman" w:eastAsia="Times New Roman" w:hAnsi="Times New Roman" w:cs="Times New Roman"/>
                <w:b w:val="0"/>
                <w:color w:val="000000"/>
                <w:sz w:val="22"/>
                <w:lang w:val="en-IN" w:eastAsia="en-IN"/>
              </w:rPr>
              <w:t>2.39723</w:t>
            </w:r>
          </w:p>
        </w:tc>
      </w:tr>
      <w:tr w:rsidR="0055012D" w:rsidRPr="008E7EB3" w14:paraId="620FE6E6" w14:textId="77777777" w:rsidTr="0014154B">
        <w:trPr>
          <w:trHeight w:val="288"/>
        </w:trPr>
        <w:tc>
          <w:tcPr>
            <w:tcW w:w="212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1E2D697" w14:textId="77777777" w:rsidR="008E7EB3" w:rsidRPr="008E7EB3" w:rsidRDefault="008E7EB3" w:rsidP="008E7EB3">
            <w:pPr>
              <w:spacing w:line="240" w:lineRule="auto"/>
              <w:rPr>
                <w:rFonts w:ascii="Times New Roman" w:eastAsia="Times New Roman" w:hAnsi="Times New Roman" w:cs="Times New Roman"/>
                <w:b w:val="0"/>
                <w:color w:val="000000"/>
                <w:sz w:val="22"/>
                <w:lang w:val="en-IN" w:eastAsia="en-IN"/>
              </w:rPr>
            </w:pPr>
            <w:proofErr w:type="spellStart"/>
            <w:r w:rsidRPr="008E7EB3">
              <w:rPr>
                <w:rFonts w:ascii="Times New Roman" w:eastAsia="Times New Roman" w:hAnsi="Times New Roman" w:cs="Times New Roman"/>
                <w:b w:val="0"/>
                <w:color w:val="000000"/>
                <w:sz w:val="22"/>
                <w:lang w:val="en-IN" w:eastAsia="en-IN"/>
              </w:rPr>
              <w:t>CCAvg</w:t>
            </w:r>
            <w:proofErr w:type="spellEnd"/>
          </w:p>
        </w:tc>
        <w:tc>
          <w:tcPr>
            <w:tcW w:w="976"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64F060A" w14:textId="77777777" w:rsidR="008E7EB3" w:rsidRPr="008E7EB3" w:rsidRDefault="008E7EB3" w:rsidP="008E7EB3">
            <w:pPr>
              <w:spacing w:line="240" w:lineRule="auto"/>
              <w:rPr>
                <w:rFonts w:ascii="Times New Roman" w:eastAsia="Times New Roman" w:hAnsi="Times New Roman" w:cs="Times New Roman"/>
                <w:b w:val="0"/>
                <w:color w:val="000000"/>
                <w:sz w:val="22"/>
                <w:lang w:val="en-IN" w:eastAsia="en-IN"/>
              </w:rPr>
            </w:pPr>
            <w:r w:rsidRPr="008E7EB3">
              <w:rPr>
                <w:rFonts w:ascii="Times New Roman" w:eastAsia="Times New Roman" w:hAnsi="Times New Roman" w:cs="Times New Roman"/>
                <w:b w:val="0"/>
                <w:color w:val="000000"/>
                <w:sz w:val="22"/>
                <w:lang w:val="en-IN" w:eastAsia="en-IN"/>
              </w:rPr>
              <w:t>0</w:t>
            </w:r>
          </w:p>
        </w:tc>
        <w:tc>
          <w:tcPr>
            <w:tcW w:w="1194"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0A7ADC3" w14:textId="77777777" w:rsidR="008E7EB3" w:rsidRPr="008E7EB3" w:rsidRDefault="008E7EB3" w:rsidP="008E7EB3">
            <w:pPr>
              <w:spacing w:line="240" w:lineRule="auto"/>
              <w:rPr>
                <w:rFonts w:ascii="Times New Roman" w:eastAsia="Times New Roman" w:hAnsi="Times New Roman" w:cs="Times New Roman"/>
                <w:b w:val="0"/>
                <w:color w:val="000000"/>
                <w:sz w:val="22"/>
                <w:lang w:val="en-IN" w:eastAsia="en-IN"/>
              </w:rPr>
            </w:pPr>
            <w:r w:rsidRPr="008E7EB3">
              <w:rPr>
                <w:rFonts w:ascii="Times New Roman" w:eastAsia="Times New Roman" w:hAnsi="Times New Roman" w:cs="Times New Roman"/>
                <w:b w:val="0"/>
                <w:color w:val="000000"/>
                <w:sz w:val="22"/>
                <w:lang w:val="en-IN" w:eastAsia="en-IN"/>
              </w:rPr>
              <w:t>10</w:t>
            </w:r>
          </w:p>
        </w:tc>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BC1F39F" w14:textId="77777777" w:rsidR="008E7EB3" w:rsidRPr="008E7EB3" w:rsidRDefault="008E7EB3" w:rsidP="008E7EB3">
            <w:pPr>
              <w:spacing w:line="240" w:lineRule="auto"/>
              <w:rPr>
                <w:rFonts w:ascii="Times New Roman" w:eastAsia="Times New Roman" w:hAnsi="Times New Roman" w:cs="Times New Roman"/>
                <w:b w:val="0"/>
                <w:color w:val="000000"/>
                <w:sz w:val="22"/>
                <w:lang w:val="en-IN" w:eastAsia="en-IN"/>
              </w:rPr>
            </w:pPr>
            <w:r w:rsidRPr="008E7EB3">
              <w:rPr>
                <w:rFonts w:ascii="Times New Roman" w:eastAsia="Times New Roman" w:hAnsi="Times New Roman" w:cs="Times New Roman"/>
                <w:b w:val="0"/>
                <w:color w:val="000000"/>
                <w:sz w:val="22"/>
                <w:lang w:val="en-IN" w:eastAsia="en-IN"/>
              </w:rPr>
              <w:t>1.5</w:t>
            </w:r>
          </w:p>
        </w:tc>
        <w:tc>
          <w:tcPr>
            <w:tcW w:w="1053"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AABF62C" w14:textId="77777777" w:rsidR="008E7EB3" w:rsidRPr="008E7EB3" w:rsidRDefault="008E7EB3" w:rsidP="008E7EB3">
            <w:pPr>
              <w:spacing w:line="240" w:lineRule="auto"/>
              <w:rPr>
                <w:rFonts w:ascii="Times New Roman" w:eastAsia="Times New Roman" w:hAnsi="Times New Roman" w:cs="Times New Roman"/>
                <w:b w:val="0"/>
                <w:color w:val="000000"/>
                <w:sz w:val="22"/>
                <w:lang w:val="en-IN" w:eastAsia="en-IN"/>
              </w:rPr>
            </w:pPr>
            <w:r w:rsidRPr="008E7EB3">
              <w:rPr>
                <w:rFonts w:ascii="Times New Roman" w:eastAsia="Times New Roman" w:hAnsi="Times New Roman" w:cs="Times New Roman"/>
                <w:b w:val="0"/>
                <w:color w:val="000000"/>
                <w:sz w:val="22"/>
                <w:lang w:val="en-IN" w:eastAsia="en-IN"/>
              </w:rPr>
              <w:t>1.937938</w:t>
            </w:r>
          </w:p>
        </w:tc>
      </w:tr>
      <w:tr w:rsidR="008E7EB3" w:rsidRPr="008E7EB3" w14:paraId="49CFF36C" w14:textId="77777777" w:rsidTr="0014154B">
        <w:trPr>
          <w:trHeight w:val="288"/>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19FB7F" w14:textId="77777777" w:rsidR="008E7EB3" w:rsidRPr="008E7EB3" w:rsidRDefault="008E7EB3" w:rsidP="008E7EB3">
            <w:pPr>
              <w:spacing w:line="240" w:lineRule="auto"/>
              <w:rPr>
                <w:rFonts w:ascii="Times New Roman" w:eastAsia="Times New Roman" w:hAnsi="Times New Roman" w:cs="Times New Roman"/>
                <w:b w:val="0"/>
                <w:color w:val="000000"/>
                <w:sz w:val="22"/>
                <w:lang w:val="en-IN" w:eastAsia="en-IN"/>
              </w:rPr>
            </w:pPr>
            <w:r w:rsidRPr="008E7EB3">
              <w:rPr>
                <w:rFonts w:ascii="Times New Roman" w:eastAsia="Times New Roman" w:hAnsi="Times New Roman" w:cs="Times New Roman"/>
                <w:b w:val="0"/>
                <w:color w:val="000000"/>
                <w:sz w:val="22"/>
                <w:lang w:val="en-IN" w:eastAsia="en-IN"/>
              </w:rPr>
              <w:t>Mortgage</w:t>
            </w: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D1E6DD" w14:textId="77777777" w:rsidR="008E7EB3" w:rsidRPr="008E7EB3" w:rsidRDefault="008E7EB3" w:rsidP="008E7EB3">
            <w:pPr>
              <w:spacing w:line="240" w:lineRule="auto"/>
              <w:rPr>
                <w:rFonts w:ascii="Times New Roman" w:eastAsia="Times New Roman" w:hAnsi="Times New Roman" w:cs="Times New Roman"/>
                <w:b w:val="0"/>
                <w:color w:val="000000"/>
                <w:sz w:val="22"/>
                <w:lang w:val="en-IN" w:eastAsia="en-IN"/>
              </w:rPr>
            </w:pPr>
            <w:r w:rsidRPr="008E7EB3">
              <w:rPr>
                <w:rFonts w:ascii="Times New Roman" w:eastAsia="Times New Roman" w:hAnsi="Times New Roman" w:cs="Times New Roman"/>
                <w:b w:val="0"/>
                <w:color w:val="000000"/>
                <w:sz w:val="22"/>
                <w:lang w:val="en-IN" w:eastAsia="en-IN"/>
              </w:rPr>
              <w:t>0</w:t>
            </w:r>
          </w:p>
        </w:tc>
        <w:tc>
          <w:tcPr>
            <w:tcW w:w="1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92A12C" w14:textId="77777777" w:rsidR="008E7EB3" w:rsidRPr="008E7EB3" w:rsidRDefault="008E7EB3" w:rsidP="008E7EB3">
            <w:pPr>
              <w:spacing w:line="240" w:lineRule="auto"/>
              <w:rPr>
                <w:rFonts w:ascii="Times New Roman" w:eastAsia="Times New Roman" w:hAnsi="Times New Roman" w:cs="Times New Roman"/>
                <w:b w:val="0"/>
                <w:color w:val="000000"/>
                <w:sz w:val="22"/>
                <w:lang w:val="en-IN" w:eastAsia="en-IN"/>
              </w:rPr>
            </w:pPr>
            <w:r w:rsidRPr="008E7EB3">
              <w:rPr>
                <w:rFonts w:ascii="Times New Roman" w:eastAsia="Times New Roman" w:hAnsi="Times New Roman" w:cs="Times New Roman"/>
                <w:b w:val="0"/>
                <w:color w:val="000000"/>
                <w:sz w:val="22"/>
                <w:lang w:val="en-IN" w:eastAsia="en-IN"/>
              </w:rPr>
              <w:t>635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3DFC9D" w14:textId="77777777" w:rsidR="008E7EB3" w:rsidRPr="008E7EB3" w:rsidRDefault="008E7EB3" w:rsidP="008E7EB3">
            <w:pPr>
              <w:spacing w:line="240" w:lineRule="auto"/>
              <w:rPr>
                <w:rFonts w:ascii="Times New Roman" w:eastAsia="Times New Roman" w:hAnsi="Times New Roman" w:cs="Times New Roman"/>
                <w:b w:val="0"/>
                <w:color w:val="000000"/>
                <w:sz w:val="22"/>
                <w:lang w:val="en-IN" w:eastAsia="en-IN"/>
              </w:rPr>
            </w:pPr>
            <w:r w:rsidRPr="008E7EB3">
              <w:rPr>
                <w:rFonts w:ascii="Times New Roman" w:eastAsia="Times New Roman" w:hAnsi="Times New Roman" w:cs="Times New Roman"/>
                <w:b w:val="0"/>
                <w:color w:val="000000"/>
                <w:sz w:val="22"/>
                <w:lang w:val="en-IN" w:eastAsia="en-IN"/>
              </w:rPr>
              <w:t>0</w:t>
            </w: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10CE88" w14:textId="77777777" w:rsidR="008E7EB3" w:rsidRPr="008E7EB3" w:rsidRDefault="008E7EB3" w:rsidP="008E7EB3">
            <w:pPr>
              <w:spacing w:line="240" w:lineRule="auto"/>
              <w:rPr>
                <w:rFonts w:ascii="Times New Roman" w:eastAsia="Times New Roman" w:hAnsi="Times New Roman" w:cs="Times New Roman"/>
                <w:b w:val="0"/>
                <w:color w:val="000000"/>
                <w:sz w:val="22"/>
                <w:lang w:val="en-IN" w:eastAsia="en-IN"/>
              </w:rPr>
            </w:pPr>
            <w:r w:rsidRPr="008E7EB3">
              <w:rPr>
                <w:rFonts w:ascii="Times New Roman" w:eastAsia="Times New Roman" w:hAnsi="Times New Roman" w:cs="Times New Roman"/>
                <w:b w:val="0"/>
                <w:color w:val="000000"/>
                <w:sz w:val="22"/>
                <w:lang w:val="en-IN" w:eastAsia="en-IN"/>
              </w:rPr>
              <w:t>56.4988</w:t>
            </w:r>
          </w:p>
        </w:tc>
      </w:tr>
    </w:tbl>
    <w:p w14:paraId="33A729FB" w14:textId="77777777" w:rsidR="008E7EB3" w:rsidRPr="0055012D" w:rsidRDefault="008E7EB3" w:rsidP="008E7EB3">
      <w:pPr>
        <w:spacing w:line="240" w:lineRule="auto"/>
        <w:jc w:val="both"/>
        <w:rPr>
          <w:rFonts w:ascii="Times New Roman" w:hAnsi="Times New Roman" w:cs="Times New Roman"/>
          <w:b w:val="0"/>
          <w:noProof/>
        </w:rPr>
      </w:pPr>
      <w:r w:rsidRPr="0055012D">
        <w:rPr>
          <w:rFonts w:ascii="Times New Roman" w:hAnsi="Times New Roman" w:cs="Times New Roman"/>
          <w:b w:val="0"/>
          <w:noProof/>
        </w:rPr>
        <w:t xml:space="preserve">              </w:t>
      </w:r>
    </w:p>
    <w:p w14:paraId="3E658C60" w14:textId="77777777" w:rsidR="008E7EB3" w:rsidRPr="0055012D" w:rsidRDefault="008E7EB3" w:rsidP="008E7EB3">
      <w:pPr>
        <w:spacing w:line="240" w:lineRule="auto"/>
        <w:jc w:val="both"/>
        <w:rPr>
          <w:rFonts w:ascii="Times New Roman" w:hAnsi="Times New Roman" w:cs="Times New Roman"/>
          <w:b w:val="0"/>
          <w:noProof/>
        </w:rPr>
      </w:pPr>
    </w:p>
    <w:p w14:paraId="6B3F5CCD" w14:textId="77777777" w:rsidR="008E7EB3" w:rsidRPr="0055012D" w:rsidRDefault="008E7EB3" w:rsidP="008E7EB3">
      <w:pPr>
        <w:spacing w:line="240" w:lineRule="auto"/>
        <w:jc w:val="both"/>
        <w:rPr>
          <w:rFonts w:ascii="Times New Roman" w:hAnsi="Times New Roman" w:cs="Times New Roman"/>
          <w:b w:val="0"/>
          <w:noProof/>
        </w:rPr>
      </w:pPr>
    </w:p>
    <w:p w14:paraId="16A216FF" w14:textId="77777777" w:rsidR="008E7EB3" w:rsidRPr="0055012D" w:rsidRDefault="008E7EB3" w:rsidP="008E7EB3">
      <w:pPr>
        <w:spacing w:line="240" w:lineRule="auto"/>
        <w:jc w:val="both"/>
        <w:rPr>
          <w:rFonts w:ascii="Times New Roman" w:hAnsi="Times New Roman" w:cs="Times New Roman"/>
          <w:b w:val="0"/>
          <w:noProof/>
        </w:rPr>
      </w:pPr>
    </w:p>
    <w:p w14:paraId="63CABDD8" w14:textId="77777777" w:rsidR="008E7EB3" w:rsidRPr="0055012D" w:rsidRDefault="008E7EB3" w:rsidP="008E7EB3">
      <w:pPr>
        <w:spacing w:line="240" w:lineRule="auto"/>
        <w:jc w:val="both"/>
        <w:rPr>
          <w:rFonts w:ascii="Times New Roman" w:hAnsi="Times New Roman" w:cs="Times New Roman"/>
          <w:b w:val="0"/>
          <w:noProof/>
        </w:rPr>
      </w:pPr>
    </w:p>
    <w:p w14:paraId="3F5339EB" w14:textId="77777777" w:rsidR="008E7EB3" w:rsidRPr="0055012D" w:rsidRDefault="008E7EB3" w:rsidP="008E7EB3">
      <w:pPr>
        <w:spacing w:line="240" w:lineRule="auto"/>
        <w:jc w:val="both"/>
        <w:rPr>
          <w:rFonts w:ascii="Times New Roman" w:hAnsi="Times New Roman" w:cs="Times New Roman"/>
          <w:b w:val="0"/>
          <w:noProof/>
        </w:rPr>
      </w:pPr>
    </w:p>
    <w:p w14:paraId="4DE85E03" w14:textId="77777777" w:rsidR="008E7EB3" w:rsidRPr="0055012D" w:rsidRDefault="008E7EB3" w:rsidP="008E7EB3">
      <w:pPr>
        <w:spacing w:line="240" w:lineRule="auto"/>
        <w:jc w:val="both"/>
        <w:rPr>
          <w:rFonts w:ascii="Times New Roman" w:hAnsi="Times New Roman" w:cs="Times New Roman"/>
          <w:b w:val="0"/>
          <w:noProof/>
        </w:rPr>
      </w:pPr>
    </w:p>
    <w:p w14:paraId="545AE35C" w14:textId="04AB454C" w:rsidR="008E7EB3" w:rsidRPr="0055012D" w:rsidRDefault="00CD1678" w:rsidP="008E7EB3">
      <w:pPr>
        <w:spacing w:line="240" w:lineRule="auto"/>
        <w:jc w:val="both"/>
        <w:rPr>
          <w:rFonts w:ascii="Times New Roman" w:hAnsi="Times New Roman" w:cs="Times New Roman"/>
          <w:b w:val="0"/>
          <w:noProof/>
        </w:rPr>
      </w:pPr>
      <w:r w:rsidRPr="00CD1678">
        <w:rPr>
          <w:rFonts w:ascii="Times New Roman" w:hAnsi="Times New Roman" w:cs="Times New Roman"/>
          <w:b w:val="0"/>
          <w:noProof/>
        </w:rPr>
        <w:t>In this question I used the functions like MIN, MAX, MEDIAN, AVERAGE.</w:t>
      </w:r>
    </w:p>
    <w:p w14:paraId="4677BFDA" w14:textId="77777777" w:rsidR="008E7EB3" w:rsidRPr="0055012D" w:rsidRDefault="008E7EB3" w:rsidP="008E7EB3">
      <w:pPr>
        <w:spacing w:line="240" w:lineRule="auto"/>
        <w:jc w:val="both"/>
        <w:rPr>
          <w:rFonts w:ascii="Times New Roman" w:hAnsi="Times New Roman" w:cs="Times New Roman"/>
          <w:b w:val="0"/>
          <w:noProof/>
        </w:rPr>
      </w:pPr>
    </w:p>
    <w:p w14:paraId="319DD35B" w14:textId="77777777" w:rsidR="008E7EB3" w:rsidRPr="0055012D" w:rsidRDefault="008E7EB3" w:rsidP="008E7EB3">
      <w:pPr>
        <w:spacing w:line="240" w:lineRule="auto"/>
        <w:jc w:val="both"/>
        <w:rPr>
          <w:rFonts w:ascii="Times New Roman" w:hAnsi="Times New Roman" w:cs="Times New Roman"/>
          <w:b w:val="0"/>
          <w:bCs/>
        </w:rPr>
      </w:pPr>
      <w:r w:rsidRPr="0055012D">
        <w:rPr>
          <w:rFonts w:ascii="Times New Roman" w:hAnsi="Times New Roman" w:cs="Times New Roman"/>
          <w:b w:val="0"/>
          <w:bCs/>
        </w:rPr>
        <w:t>3) Create a new categorical variable for Experience using 4 categories – • 0 to 10 years • 11 to 20 years • 21 to 30 years • 30+ years. Plot a bar graph for this new categorical variable.</w:t>
      </w:r>
    </w:p>
    <w:p w14:paraId="4447B582" w14:textId="77777777" w:rsidR="008E7EB3" w:rsidRPr="0055012D" w:rsidRDefault="008E7EB3" w:rsidP="008E7EB3">
      <w:pPr>
        <w:spacing w:line="240" w:lineRule="auto"/>
        <w:jc w:val="both"/>
        <w:rPr>
          <w:rFonts w:ascii="Times New Roman" w:hAnsi="Times New Roman" w:cs="Times New Roman"/>
          <w:b w:val="0"/>
          <w:bCs/>
        </w:rPr>
      </w:pPr>
    </w:p>
    <w:tbl>
      <w:tblPr>
        <w:tblpPr w:leftFromText="180" w:rightFromText="180" w:vertAnchor="text" w:horzAnchor="page" w:tblpX="1640" w:tblpY="81"/>
        <w:tblW w:w="4106" w:type="dxa"/>
        <w:tblLook w:val="04A0" w:firstRow="1" w:lastRow="0" w:firstColumn="1" w:lastColumn="0" w:noHBand="0" w:noVBand="1"/>
      </w:tblPr>
      <w:tblGrid>
        <w:gridCol w:w="2300"/>
        <w:gridCol w:w="1806"/>
      </w:tblGrid>
      <w:tr w:rsidR="008E7EB3" w:rsidRPr="008E7EB3" w14:paraId="32780C93" w14:textId="77777777" w:rsidTr="0014154B">
        <w:trPr>
          <w:trHeight w:val="288"/>
        </w:trPr>
        <w:tc>
          <w:tcPr>
            <w:tcW w:w="23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3038079" w14:textId="77777777" w:rsidR="008E7EB3" w:rsidRPr="008E7EB3" w:rsidRDefault="008E7EB3" w:rsidP="008E7EB3">
            <w:pPr>
              <w:spacing w:line="240" w:lineRule="auto"/>
              <w:rPr>
                <w:rFonts w:ascii="Times New Roman" w:eastAsia="Times New Roman" w:hAnsi="Times New Roman" w:cs="Times New Roman"/>
                <w:bCs/>
                <w:color w:val="000000"/>
                <w:sz w:val="22"/>
                <w:lang w:val="en-IN" w:eastAsia="en-IN"/>
              </w:rPr>
            </w:pPr>
            <w:r w:rsidRPr="008E7EB3">
              <w:rPr>
                <w:rFonts w:ascii="Times New Roman" w:eastAsia="Times New Roman" w:hAnsi="Times New Roman" w:cs="Times New Roman"/>
                <w:bCs/>
                <w:color w:val="000000"/>
                <w:sz w:val="22"/>
                <w:lang w:val="en-IN" w:eastAsia="en-IN"/>
              </w:rPr>
              <w:t xml:space="preserve">Experience (in years) </w:t>
            </w:r>
          </w:p>
        </w:tc>
        <w:tc>
          <w:tcPr>
            <w:tcW w:w="1806"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8647F65" w14:textId="7DE71A84" w:rsidR="008E7EB3" w:rsidRPr="008E7EB3" w:rsidRDefault="008E7EB3" w:rsidP="008E7EB3">
            <w:pPr>
              <w:spacing w:line="240" w:lineRule="auto"/>
              <w:rPr>
                <w:rFonts w:ascii="Times New Roman" w:eastAsia="Times New Roman" w:hAnsi="Times New Roman" w:cs="Times New Roman"/>
                <w:bCs/>
                <w:color w:val="000000"/>
                <w:sz w:val="22"/>
                <w:lang w:val="en-IN" w:eastAsia="en-IN"/>
              </w:rPr>
            </w:pPr>
            <w:r w:rsidRPr="008E7EB3">
              <w:rPr>
                <w:rFonts w:ascii="Times New Roman" w:eastAsia="Times New Roman" w:hAnsi="Times New Roman" w:cs="Times New Roman"/>
                <w:bCs/>
                <w:color w:val="000000"/>
                <w:sz w:val="22"/>
                <w:lang w:val="en-IN" w:eastAsia="en-IN"/>
              </w:rPr>
              <w:t>Count of Range</w:t>
            </w:r>
          </w:p>
        </w:tc>
      </w:tr>
      <w:tr w:rsidR="008E7EB3" w:rsidRPr="008E7EB3" w14:paraId="45D4D5F5" w14:textId="77777777" w:rsidTr="0014154B">
        <w:trPr>
          <w:trHeight w:val="288"/>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14:paraId="428736CC" w14:textId="77777777" w:rsidR="008E7EB3" w:rsidRPr="008E7EB3" w:rsidRDefault="008E7EB3" w:rsidP="008E7EB3">
            <w:pPr>
              <w:spacing w:line="240" w:lineRule="auto"/>
              <w:rPr>
                <w:rFonts w:ascii="Times New Roman" w:eastAsia="Times New Roman" w:hAnsi="Times New Roman" w:cs="Times New Roman"/>
                <w:b w:val="0"/>
                <w:color w:val="000000"/>
                <w:sz w:val="22"/>
                <w:lang w:val="en-IN" w:eastAsia="en-IN"/>
              </w:rPr>
            </w:pPr>
            <w:r w:rsidRPr="008E7EB3">
              <w:rPr>
                <w:rFonts w:ascii="Times New Roman" w:eastAsia="Times New Roman" w:hAnsi="Times New Roman" w:cs="Times New Roman"/>
                <w:b w:val="0"/>
                <w:color w:val="000000"/>
                <w:sz w:val="22"/>
                <w:lang w:val="en-IN" w:eastAsia="en-IN"/>
              </w:rPr>
              <w:t>0-10</w:t>
            </w:r>
          </w:p>
        </w:tc>
        <w:tc>
          <w:tcPr>
            <w:tcW w:w="1806" w:type="dxa"/>
            <w:tcBorders>
              <w:top w:val="nil"/>
              <w:left w:val="nil"/>
              <w:bottom w:val="single" w:sz="4" w:space="0" w:color="auto"/>
              <w:right w:val="single" w:sz="4" w:space="0" w:color="auto"/>
            </w:tcBorders>
            <w:shd w:val="clear" w:color="auto" w:fill="auto"/>
            <w:noWrap/>
            <w:vAlign w:val="bottom"/>
            <w:hideMark/>
          </w:tcPr>
          <w:p w14:paraId="584E1051" w14:textId="77777777" w:rsidR="008E7EB3" w:rsidRPr="008E7EB3" w:rsidRDefault="008E7EB3" w:rsidP="008E7EB3">
            <w:pPr>
              <w:spacing w:line="240" w:lineRule="auto"/>
              <w:jc w:val="right"/>
              <w:rPr>
                <w:rFonts w:ascii="Times New Roman" w:eastAsia="Times New Roman" w:hAnsi="Times New Roman" w:cs="Times New Roman"/>
                <w:b w:val="0"/>
                <w:color w:val="000000"/>
                <w:sz w:val="22"/>
                <w:lang w:val="en-IN" w:eastAsia="en-IN"/>
              </w:rPr>
            </w:pPr>
            <w:r w:rsidRPr="008E7EB3">
              <w:rPr>
                <w:rFonts w:ascii="Times New Roman" w:eastAsia="Times New Roman" w:hAnsi="Times New Roman" w:cs="Times New Roman"/>
                <w:b w:val="0"/>
                <w:color w:val="000000"/>
                <w:sz w:val="22"/>
                <w:lang w:val="en-IN" w:eastAsia="en-IN"/>
              </w:rPr>
              <w:t>1289</w:t>
            </w:r>
          </w:p>
        </w:tc>
      </w:tr>
      <w:tr w:rsidR="008E7EB3" w:rsidRPr="008E7EB3" w14:paraId="5152B573" w14:textId="77777777" w:rsidTr="0014154B">
        <w:trPr>
          <w:trHeight w:val="288"/>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14:paraId="1120EC60" w14:textId="77777777" w:rsidR="008E7EB3" w:rsidRPr="008E7EB3" w:rsidRDefault="008E7EB3" w:rsidP="008E7EB3">
            <w:pPr>
              <w:spacing w:line="240" w:lineRule="auto"/>
              <w:rPr>
                <w:rFonts w:ascii="Times New Roman" w:eastAsia="Times New Roman" w:hAnsi="Times New Roman" w:cs="Times New Roman"/>
                <w:b w:val="0"/>
                <w:color w:val="000000"/>
                <w:sz w:val="22"/>
                <w:lang w:val="en-IN" w:eastAsia="en-IN"/>
              </w:rPr>
            </w:pPr>
            <w:r w:rsidRPr="008E7EB3">
              <w:rPr>
                <w:rFonts w:ascii="Times New Roman" w:eastAsia="Times New Roman" w:hAnsi="Times New Roman" w:cs="Times New Roman"/>
                <w:b w:val="0"/>
                <w:color w:val="000000"/>
                <w:sz w:val="22"/>
                <w:lang w:val="en-IN" w:eastAsia="en-IN"/>
              </w:rPr>
              <w:t>11-20</w:t>
            </w:r>
          </w:p>
        </w:tc>
        <w:tc>
          <w:tcPr>
            <w:tcW w:w="1806" w:type="dxa"/>
            <w:tcBorders>
              <w:top w:val="nil"/>
              <w:left w:val="nil"/>
              <w:bottom w:val="single" w:sz="4" w:space="0" w:color="auto"/>
              <w:right w:val="single" w:sz="4" w:space="0" w:color="auto"/>
            </w:tcBorders>
            <w:shd w:val="clear" w:color="auto" w:fill="auto"/>
            <w:noWrap/>
            <w:vAlign w:val="bottom"/>
            <w:hideMark/>
          </w:tcPr>
          <w:p w14:paraId="3718E695" w14:textId="77777777" w:rsidR="008E7EB3" w:rsidRPr="008E7EB3" w:rsidRDefault="008E7EB3" w:rsidP="008E7EB3">
            <w:pPr>
              <w:spacing w:line="240" w:lineRule="auto"/>
              <w:jc w:val="right"/>
              <w:rPr>
                <w:rFonts w:ascii="Times New Roman" w:eastAsia="Times New Roman" w:hAnsi="Times New Roman" w:cs="Times New Roman"/>
                <w:b w:val="0"/>
                <w:color w:val="000000"/>
                <w:sz w:val="22"/>
                <w:lang w:val="en-IN" w:eastAsia="en-IN"/>
              </w:rPr>
            </w:pPr>
            <w:r w:rsidRPr="008E7EB3">
              <w:rPr>
                <w:rFonts w:ascii="Times New Roman" w:eastAsia="Times New Roman" w:hAnsi="Times New Roman" w:cs="Times New Roman"/>
                <w:b w:val="0"/>
                <w:color w:val="000000"/>
                <w:sz w:val="22"/>
                <w:lang w:val="en-IN" w:eastAsia="en-IN"/>
              </w:rPr>
              <w:t>1253</w:t>
            </w:r>
          </w:p>
        </w:tc>
      </w:tr>
      <w:tr w:rsidR="008E7EB3" w:rsidRPr="008E7EB3" w14:paraId="7E1D65F3" w14:textId="77777777" w:rsidTr="0014154B">
        <w:trPr>
          <w:trHeight w:val="288"/>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14:paraId="6D07D604" w14:textId="77777777" w:rsidR="008E7EB3" w:rsidRPr="008E7EB3" w:rsidRDefault="008E7EB3" w:rsidP="008E7EB3">
            <w:pPr>
              <w:spacing w:line="240" w:lineRule="auto"/>
              <w:rPr>
                <w:rFonts w:ascii="Times New Roman" w:eastAsia="Times New Roman" w:hAnsi="Times New Roman" w:cs="Times New Roman"/>
                <w:b w:val="0"/>
                <w:color w:val="000000"/>
                <w:sz w:val="22"/>
                <w:lang w:val="en-IN" w:eastAsia="en-IN"/>
              </w:rPr>
            </w:pPr>
            <w:r w:rsidRPr="008E7EB3">
              <w:rPr>
                <w:rFonts w:ascii="Times New Roman" w:eastAsia="Times New Roman" w:hAnsi="Times New Roman" w:cs="Times New Roman"/>
                <w:b w:val="0"/>
                <w:color w:val="000000"/>
                <w:sz w:val="22"/>
                <w:lang w:val="en-IN" w:eastAsia="en-IN"/>
              </w:rPr>
              <w:t>21-30</w:t>
            </w:r>
          </w:p>
        </w:tc>
        <w:tc>
          <w:tcPr>
            <w:tcW w:w="1806" w:type="dxa"/>
            <w:tcBorders>
              <w:top w:val="nil"/>
              <w:left w:val="nil"/>
              <w:bottom w:val="single" w:sz="4" w:space="0" w:color="auto"/>
              <w:right w:val="single" w:sz="4" w:space="0" w:color="auto"/>
            </w:tcBorders>
            <w:shd w:val="clear" w:color="auto" w:fill="auto"/>
            <w:noWrap/>
            <w:vAlign w:val="bottom"/>
            <w:hideMark/>
          </w:tcPr>
          <w:p w14:paraId="60AA3E1A" w14:textId="77777777" w:rsidR="008E7EB3" w:rsidRPr="008E7EB3" w:rsidRDefault="008E7EB3" w:rsidP="008E7EB3">
            <w:pPr>
              <w:spacing w:line="240" w:lineRule="auto"/>
              <w:jc w:val="right"/>
              <w:rPr>
                <w:rFonts w:ascii="Times New Roman" w:eastAsia="Times New Roman" w:hAnsi="Times New Roman" w:cs="Times New Roman"/>
                <w:b w:val="0"/>
                <w:color w:val="000000"/>
                <w:sz w:val="22"/>
                <w:lang w:val="en-IN" w:eastAsia="en-IN"/>
              </w:rPr>
            </w:pPr>
            <w:r w:rsidRPr="008E7EB3">
              <w:rPr>
                <w:rFonts w:ascii="Times New Roman" w:eastAsia="Times New Roman" w:hAnsi="Times New Roman" w:cs="Times New Roman"/>
                <w:b w:val="0"/>
                <w:color w:val="000000"/>
                <w:sz w:val="22"/>
                <w:lang w:val="en-IN" w:eastAsia="en-IN"/>
              </w:rPr>
              <w:t>1301</w:t>
            </w:r>
          </w:p>
        </w:tc>
      </w:tr>
      <w:tr w:rsidR="008E7EB3" w:rsidRPr="008E7EB3" w14:paraId="5009F62C" w14:textId="77777777" w:rsidTr="0014154B">
        <w:trPr>
          <w:trHeight w:val="288"/>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14:paraId="48DD1ACE" w14:textId="77777777" w:rsidR="008E7EB3" w:rsidRPr="008E7EB3" w:rsidRDefault="008E7EB3" w:rsidP="008E7EB3">
            <w:pPr>
              <w:spacing w:line="240" w:lineRule="auto"/>
              <w:rPr>
                <w:rFonts w:ascii="Times New Roman" w:eastAsia="Times New Roman" w:hAnsi="Times New Roman" w:cs="Times New Roman"/>
                <w:b w:val="0"/>
                <w:color w:val="000000"/>
                <w:sz w:val="22"/>
                <w:lang w:val="en-IN" w:eastAsia="en-IN"/>
              </w:rPr>
            </w:pPr>
            <w:r w:rsidRPr="008E7EB3">
              <w:rPr>
                <w:rFonts w:ascii="Times New Roman" w:eastAsia="Times New Roman" w:hAnsi="Times New Roman" w:cs="Times New Roman"/>
                <w:b w:val="0"/>
                <w:color w:val="000000"/>
                <w:sz w:val="22"/>
                <w:lang w:val="en-IN" w:eastAsia="en-IN"/>
              </w:rPr>
              <w:t>30+</w:t>
            </w:r>
          </w:p>
        </w:tc>
        <w:tc>
          <w:tcPr>
            <w:tcW w:w="1806" w:type="dxa"/>
            <w:tcBorders>
              <w:top w:val="nil"/>
              <w:left w:val="nil"/>
              <w:bottom w:val="single" w:sz="4" w:space="0" w:color="auto"/>
              <w:right w:val="single" w:sz="4" w:space="0" w:color="auto"/>
            </w:tcBorders>
            <w:shd w:val="clear" w:color="auto" w:fill="auto"/>
            <w:noWrap/>
            <w:vAlign w:val="bottom"/>
            <w:hideMark/>
          </w:tcPr>
          <w:p w14:paraId="655A30AB" w14:textId="77777777" w:rsidR="008E7EB3" w:rsidRPr="008E7EB3" w:rsidRDefault="008E7EB3" w:rsidP="008E7EB3">
            <w:pPr>
              <w:spacing w:line="240" w:lineRule="auto"/>
              <w:jc w:val="right"/>
              <w:rPr>
                <w:rFonts w:ascii="Times New Roman" w:eastAsia="Times New Roman" w:hAnsi="Times New Roman" w:cs="Times New Roman"/>
                <w:b w:val="0"/>
                <w:color w:val="000000"/>
                <w:sz w:val="22"/>
                <w:lang w:val="en-IN" w:eastAsia="en-IN"/>
              </w:rPr>
            </w:pPr>
            <w:r w:rsidRPr="008E7EB3">
              <w:rPr>
                <w:rFonts w:ascii="Times New Roman" w:eastAsia="Times New Roman" w:hAnsi="Times New Roman" w:cs="Times New Roman"/>
                <w:b w:val="0"/>
                <w:color w:val="000000"/>
                <w:sz w:val="22"/>
                <w:lang w:val="en-IN" w:eastAsia="en-IN"/>
              </w:rPr>
              <w:t>1157</w:t>
            </w:r>
          </w:p>
        </w:tc>
      </w:tr>
    </w:tbl>
    <w:p w14:paraId="0F67C8EC" w14:textId="77777777" w:rsidR="008E7EB3" w:rsidRPr="0055012D" w:rsidRDefault="008E7EB3" w:rsidP="008E7EB3">
      <w:pPr>
        <w:spacing w:line="240" w:lineRule="auto"/>
        <w:jc w:val="both"/>
        <w:rPr>
          <w:rFonts w:ascii="Times New Roman" w:hAnsi="Times New Roman" w:cs="Times New Roman"/>
          <w:b w:val="0"/>
          <w:bCs/>
          <w:noProof/>
        </w:rPr>
      </w:pPr>
      <w:r w:rsidRPr="0055012D">
        <w:rPr>
          <w:rFonts w:ascii="Times New Roman" w:hAnsi="Times New Roman" w:cs="Times New Roman"/>
          <w:b w:val="0"/>
          <w:bCs/>
        </w:rPr>
        <w:t xml:space="preserve">Ans.   </w:t>
      </w:r>
    </w:p>
    <w:p w14:paraId="0D0C275F" w14:textId="77777777" w:rsidR="008E7EB3" w:rsidRPr="0055012D" w:rsidRDefault="008E7EB3" w:rsidP="008E7EB3">
      <w:pPr>
        <w:spacing w:line="240" w:lineRule="auto"/>
        <w:jc w:val="both"/>
        <w:rPr>
          <w:rFonts w:ascii="Times New Roman" w:hAnsi="Times New Roman" w:cs="Times New Roman"/>
          <w:b w:val="0"/>
          <w:bCs/>
          <w:noProof/>
        </w:rPr>
      </w:pPr>
    </w:p>
    <w:p w14:paraId="434133CA" w14:textId="77777777" w:rsidR="008E7EB3" w:rsidRPr="0055012D" w:rsidRDefault="008E7EB3" w:rsidP="008E7EB3">
      <w:pPr>
        <w:spacing w:line="240" w:lineRule="auto"/>
        <w:jc w:val="both"/>
        <w:rPr>
          <w:rFonts w:ascii="Times New Roman" w:hAnsi="Times New Roman" w:cs="Times New Roman"/>
          <w:b w:val="0"/>
          <w:bCs/>
          <w:noProof/>
        </w:rPr>
      </w:pPr>
    </w:p>
    <w:p w14:paraId="5F0660CF" w14:textId="77777777" w:rsidR="008E7EB3" w:rsidRPr="0055012D" w:rsidRDefault="008E7EB3" w:rsidP="008E7EB3">
      <w:pPr>
        <w:spacing w:line="240" w:lineRule="auto"/>
        <w:jc w:val="both"/>
        <w:rPr>
          <w:rFonts w:ascii="Times New Roman" w:hAnsi="Times New Roman" w:cs="Times New Roman"/>
          <w:b w:val="0"/>
          <w:bCs/>
          <w:noProof/>
        </w:rPr>
      </w:pPr>
    </w:p>
    <w:p w14:paraId="6E3331B7" w14:textId="77777777" w:rsidR="008E7EB3" w:rsidRPr="0055012D" w:rsidRDefault="008E7EB3" w:rsidP="008E7EB3">
      <w:pPr>
        <w:spacing w:line="240" w:lineRule="auto"/>
        <w:jc w:val="both"/>
        <w:rPr>
          <w:rFonts w:ascii="Times New Roman" w:hAnsi="Times New Roman" w:cs="Times New Roman"/>
          <w:b w:val="0"/>
          <w:bCs/>
          <w:noProof/>
        </w:rPr>
      </w:pPr>
    </w:p>
    <w:p w14:paraId="58510AED" w14:textId="2729F1D3" w:rsidR="008E7EB3" w:rsidRPr="0055012D" w:rsidRDefault="008E7EB3" w:rsidP="008E7EB3">
      <w:pPr>
        <w:spacing w:line="240" w:lineRule="auto"/>
        <w:jc w:val="both"/>
        <w:rPr>
          <w:rFonts w:ascii="Times New Roman" w:hAnsi="Times New Roman" w:cs="Times New Roman"/>
          <w:b w:val="0"/>
          <w:bCs/>
          <w:noProof/>
        </w:rPr>
      </w:pPr>
      <w:r w:rsidRPr="0055012D">
        <w:rPr>
          <w:rFonts w:ascii="Times New Roman" w:hAnsi="Times New Roman" w:cs="Times New Roman"/>
          <w:noProof/>
        </w:rPr>
        <w:drawing>
          <wp:inline distT="0" distB="0" distL="0" distR="0" wp14:anchorId="0F2EEF2B" wp14:editId="23095613">
            <wp:extent cx="4648835" cy="2110153"/>
            <wp:effectExtent l="0" t="0" r="18415" b="4445"/>
            <wp:docPr id="2132366599" name="Chart 1">
              <a:extLst xmlns:a="http://schemas.openxmlformats.org/drawingml/2006/main">
                <a:ext uri="{FF2B5EF4-FFF2-40B4-BE49-F238E27FC236}">
                  <a16:creationId xmlns:a16="http://schemas.microsoft.com/office/drawing/2014/main" id="{CC9527BD-3479-6EB1-FBED-0B94E71F7A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82D13B1" w14:textId="77777777" w:rsidR="00156541" w:rsidRPr="0055012D" w:rsidRDefault="00156541" w:rsidP="008E7EB3">
      <w:pPr>
        <w:spacing w:line="240" w:lineRule="auto"/>
        <w:jc w:val="both"/>
        <w:rPr>
          <w:rFonts w:ascii="Times New Roman" w:hAnsi="Times New Roman" w:cs="Times New Roman"/>
          <w:b w:val="0"/>
          <w:bCs/>
          <w:noProof/>
        </w:rPr>
      </w:pPr>
      <w:r w:rsidRPr="0055012D">
        <w:rPr>
          <w:rFonts w:ascii="Times New Roman" w:hAnsi="Times New Roman" w:cs="Times New Roman"/>
          <w:b w:val="0"/>
          <w:bCs/>
          <w:noProof/>
        </w:rPr>
        <w:t>From the above graph it appears that the maximum no. of people are in the group of 21-30 years.</w:t>
      </w:r>
    </w:p>
    <w:p w14:paraId="3CCC4720" w14:textId="77777777" w:rsidR="00156541" w:rsidRPr="0055012D" w:rsidRDefault="00156541" w:rsidP="008E7EB3">
      <w:pPr>
        <w:spacing w:line="240" w:lineRule="auto"/>
        <w:jc w:val="both"/>
        <w:rPr>
          <w:rFonts w:ascii="Times New Roman" w:hAnsi="Times New Roman" w:cs="Times New Roman"/>
          <w:b w:val="0"/>
          <w:bCs/>
          <w:noProof/>
        </w:rPr>
      </w:pPr>
    </w:p>
    <w:p w14:paraId="6E41CFD5" w14:textId="77777777" w:rsidR="00156541" w:rsidRPr="0055012D" w:rsidRDefault="00156541" w:rsidP="008E7EB3">
      <w:pPr>
        <w:spacing w:line="240" w:lineRule="auto"/>
        <w:jc w:val="both"/>
        <w:rPr>
          <w:rFonts w:ascii="Times New Roman" w:hAnsi="Times New Roman" w:cs="Times New Roman"/>
          <w:b w:val="0"/>
          <w:bCs/>
        </w:rPr>
      </w:pPr>
      <w:r w:rsidRPr="0055012D">
        <w:rPr>
          <w:rFonts w:ascii="Times New Roman" w:hAnsi="Times New Roman" w:cs="Times New Roman"/>
          <w:b w:val="0"/>
          <w:bCs/>
        </w:rPr>
        <w:t>4) Create a scatter plot of the Age and the Experience variable. What do you observe?</w:t>
      </w:r>
    </w:p>
    <w:p w14:paraId="3DF4AA87" w14:textId="77777777" w:rsidR="00156541" w:rsidRPr="0055012D" w:rsidRDefault="00156541" w:rsidP="008E7EB3">
      <w:pPr>
        <w:spacing w:line="240" w:lineRule="auto"/>
        <w:jc w:val="both"/>
        <w:rPr>
          <w:rFonts w:ascii="Times New Roman" w:hAnsi="Times New Roman" w:cs="Times New Roman"/>
          <w:b w:val="0"/>
          <w:bCs/>
        </w:rPr>
      </w:pPr>
    </w:p>
    <w:p w14:paraId="08A428C2" w14:textId="77777777" w:rsidR="00EE3C90" w:rsidRPr="0055012D" w:rsidRDefault="00156541" w:rsidP="008E7EB3">
      <w:pPr>
        <w:spacing w:line="240" w:lineRule="auto"/>
        <w:jc w:val="both"/>
        <w:rPr>
          <w:rFonts w:ascii="Times New Roman" w:hAnsi="Times New Roman" w:cs="Times New Roman"/>
          <w:noProof/>
        </w:rPr>
      </w:pPr>
      <w:r w:rsidRPr="0055012D">
        <w:rPr>
          <w:rFonts w:ascii="Times New Roman" w:hAnsi="Times New Roman" w:cs="Times New Roman"/>
          <w:b w:val="0"/>
          <w:bCs/>
        </w:rPr>
        <w:t>Ans.</w:t>
      </w:r>
      <w:r w:rsidRPr="0055012D">
        <w:rPr>
          <w:rFonts w:ascii="Times New Roman" w:hAnsi="Times New Roman" w:cs="Times New Roman"/>
          <w:noProof/>
        </w:rPr>
        <w:t xml:space="preserve"> </w:t>
      </w:r>
    </w:p>
    <w:p w14:paraId="7E01C714" w14:textId="77777777" w:rsidR="00EE3C90" w:rsidRPr="0055012D" w:rsidRDefault="00EE3C90" w:rsidP="008E7EB3">
      <w:pPr>
        <w:spacing w:line="240" w:lineRule="auto"/>
        <w:jc w:val="both"/>
        <w:rPr>
          <w:rFonts w:ascii="Times New Roman" w:hAnsi="Times New Roman" w:cs="Times New Roman"/>
          <w:noProof/>
        </w:rPr>
      </w:pPr>
    </w:p>
    <w:p w14:paraId="06BCDF11" w14:textId="060455C0" w:rsidR="00EE3C90" w:rsidRPr="0055012D" w:rsidRDefault="00EE3C90" w:rsidP="008E7EB3">
      <w:pPr>
        <w:spacing w:line="240" w:lineRule="auto"/>
        <w:jc w:val="both"/>
        <w:rPr>
          <w:rFonts w:ascii="Times New Roman" w:hAnsi="Times New Roman" w:cs="Times New Roman"/>
          <w:noProof/>
        </w:rPr>
      </w:pPr>
      <w:r w:rsidRPr="0055012D">
        <w:rPr>
          <w:rFonts w:ascii="Times New Roman" w:hAnsi="Times New Roman" w:cs="Times New Roman"/>
          <w:noProof/>
        </w:rPr>
        <w:drawing>
          <wp:inline distT="0" distB="0" distL="0" distR="0" wp14:anchorId="6F5A4877" wp14:editId="0307355D">
            <wp:extent cx="6858000" cy="3696970"/>
            <wp:effectExtent l="0" t="0" r="0" b="17780"/>
            <wp:docPr id="2124616959" name="Chart 1">
              <a:extLst xmlns:a="http://schemas.openxmlformats.org/drawingml/2006/main">
                <a:ext uri="{FF2B5EF4-FFF2-40B4-BE49-F238E27FC236}">
                  <a16:creationId xmlns:a16="http://schemas.microsoft.com/office/drawing/2014/main" id="{C9777EDC-3376-41B8-846F-61F08B59AF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0FA5B31" w14:textId="7DC5AB69" w:rsidR="00EE3C90" w:rsidRPr="0055012D" w:rsidRDefault="00EE3C90" w:rsidP="008E7EB3">
      <w:pPr>
        <w:spacing w:line="240" w:lineRule="auto"/>
        <w:jc w:val="both"/>
        <w:rPr>
          <w:rFonts w:ascii="Times New Roman" w:hAnsi="Times New Roman" w:cs="Times New Roman"/>
          <w:noProof/>
        </w:rPr>
      </w:pPr>
    </w:p>
    <w:p w14:paraId="3E201528" w14:textId="2058452F" w:rsidR="00EE3C90" w:rsidRPr="0055012D" w:rsidRDefault="00EE3C90" w:rsidP="00EE3C90">
      <w:pPr>
        <w:pStyle w:val="ListParagraph"/>
        <w:numPr>
          <w:ilvl w:val="0"/>
          <w:numId w:val="21"/>
        </w:numPr>
        <w:spacing w:line="240" w:lineRule="auto"/>
        <w:jc w:val="both"/>
        <w:rPr>
          <w:rFonts w:ascii="Times New Roman" w:hAnsi="Times New Roman" w:cs="Times New Roman"/>
          <w:b w:val="0"/>
          <w:bCs/>
          <w:noProof/>
        </w:rPr>
      </w:pPr>
      <w:r w:rsidRPr="0055012D">
        <w:rPr>
          <w:rFonts w:ascii="Times New Roman" w:hAnsi="Times New Roman" w:cs="Times New Roman"/>
          <w:b w:val="0"/>
          <w:bCs/>
          <w:noProof/>
        </w:rPr>
        <w:t>From above scatter plot it is observed that the people who are older having more years of professional experience.</w:t>
      </w:r>
    </w:p>
    <w:p w14:paraId="457C9AC8" w14:textId="77777777" w:rsidR="00EE3C90" w:rsidRPr="0055012D" w:rsidRDefault="00EE3C90" w:rsidP="00EE3C90">
      <w:pPr>
        <w:pStyle w:val="ListParagraph"/>
        <w:numPr>
          <w:ilvl w:val="0"/>
          <w:numId w:val="21"/>
        </w:numPr>
        <w:spacing w:line="240" w:lineRule="auto"/>
        <w:jc w:val="both"/>
        <w:rPr>
          <w:rFonts w:ascii="Times New Roman" w:hAnsi="Times New Roman" w:cs="Times New Roman"/>
          <w:b w:val="0"/>
          <w:bCs/>
          <w:noProof/>
        </w:rPr>
      </w:pPr>
      <w:r w:rsidRPr="0055012D">
        <w:rPr>
          <w:rFonts w:ascii="Times New Roman" w:hAnsi="Times New Roman" w:cs="Times New Roman"/>
          <w:b w:val="0"/>
          <w:bCs/>
          <w:noProof/>
        </w:rPr>
        <w:t>Points on the graph appearing in straight line i.e. age and experience are directly proportional to each other, as age is increasing experience is also increasing.</w:t>
      </w:r>
    </w:p>
    <w:p w14:paraId="2F69B577" w14:textId="7BA27BD4" w:rsidR="00EE3C90" w:rsidRPr="0055012D" w:rsidRDefault="00EE3C90" w:rsidP="00EE3C90">
      <w:pPr>
        <w:pStyle w:val="ListParagraph"/>
        <w:numPr>
          <w:ilvl w:val="0"/>
          <w:numId w:val="21"/>
        </w:numPr>
        <w:spacing w:line="240" w:lineRule="auto"/>
        <w:jc w:val="both"/>
        <w:rPr>
          <w:rFonts w:ascii="Times New Roman" w:hAnsi="Times New Roman" w:cs="Times New Roman"/>
          <w:b w:val="0"/>
          <w:bCs/>
          <w:noProof/>
        </w:rPr>
      </w:pPr>
      <w:r w:rsidRPr="0055012D">
        <w:rPr>
          <w:rFonts w:ascii="Times New Roman" w:hAnsi="Times New Roman" w:cs="Times New Roman"/>
          <w:b w:val="0"/>
          <w:bCs/>
          <w:noProof/>
        </w:rPr>
        <w:t xml:space="preserve">Age and experience both are having good positive coorelation. </w:t>
      </w:r>
    </w:p>
    <w:p w14:paraId="18B54FD5" w14:textId="77777777" w:rsidR="00EE3C90" w:rsidRPr="0055012D" w:rsidRDefault="00EE3C90" w:rsidP="00EE3C90">
      <w:pPr>
        <w:spacing w:line="240" w:lineRule="auto"/>
        <w:jc w:val="both"/>
        <w:rPr>
          <w:rFonts w:ascii="Times New Roman" w:hAnsi="Times New Roman" w:cs="Times New Roman"/>
          <w:b w:val="0"/>
          <w:bCs/>
          <w:noProof/>
        </w:rPr>
      </w:pPr>
    </w:p>
    <w:p w14:paraId="51113BDA" w14:textId="45C91FB8" w:rsidR="00EE3C90" w:rsidRPr="0055012D" w:rsidRDefault="00E674C0" w:rsidP="00EE3C90">
      <w:pPr>
        <w:spacing w:line="240" w:lineRule="auto"/>
        <w:jc w:val="both"/>
        <w:rPr>
          <w:rFonts w:ascii="Times New Roman" w:hAnsi="Times New Roman" w:cs="Times New Roman"/>
          <w:b w:val="0"/>
          <w:bCs/>
          <w:noProof/>
        </w:rPr>
      </w:pPr>
      <w:r w:rsidRPr="0055012D">
        <w:rPr>
          <w:rFonts w:ascii="Times New Roman" w:hAnsi="Times New Roman" w:cs="Times New Roman"/>
          <w:b w:val="0"/>
          <w:bCs/>
        </w:rPr>
        <w:t>5) What are the top 3 areas (ZIP Codes) where the bank’s customers are located?</w:t>
      </w:r>
    </w:p>
    <w:p w14:paraId="5FDD15DD" w14:textId="77777777" w:rsidR="00EE3C90" w:rsidRPr="0055012D" w:rsidRDefault="00EE3C90" w:rsidP="008E7EB3">
      <w:pPr>
        <w:spacing w:line="240" w:lineRule="auto"/>
        <w:jc w:val="both"/>
        <w:rPr>
          <w:rFonts w:ascii="Times New Roman" w:hAnsi="Times New Roman" w:cs="Times New Roman"/>
          <w:noProof/>
        </w:rPr>
      </w:pPr>
    </w:p>
    <w:tbl>
      <w:tblPr>
        <w:tblpPr w:leftFromText="180" w:rightFromText="180" w:vertAnchor="text" w:horzAnchor="page" w:tblpX="1829" w:tblpY="137"/>
        <w:tblW w:w="3256" w:type="dxa"/>
        <w:tblLook w:val="04A0" w:firstRow="1" w:lastRow="0" w:firstColumn="1" w:lastColumn="0" w:noHBand="0" w:noVBand="1"/>
      </w:tblPr>
      <w:tblGrid>
        <w:gridCol w:w="1160"/>
        <w:gridCol w:w="2096"/>
      </w:tblGrid>
      <w:tr w:rsidR="00E674C0" w:rsidRPr="00E674C0" w14:paraId="597DDF04" w14:textId="77777777" w:rsidTr="0014154B">
        <w:trPr>
          <w:trHeight w:val="288"/>
        </w:trPr>
        <w:tc>
          <w:tcPr>
            <w:tcW w:w="11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2CB1141" w14:textId="77777777" w:rsidR="00E674C0" w:rsidRPr="00E674C0" w:rsidRDefault="00E674C0" w:rsidP="00E674C0">
            <w:pPr>
              <w:spacing w:line="240" w:lineRule="auto"/>
              <w:rPr>
                <w:rFonts w:ascii="Times New Roman" w:eastAsia="Times New Roman" w:hAnsi="Times New Roman" w:cs="Times New Roman"/>
                <w:bCs/>
                <w:color w:val="000000"/>
                <w:sz w:val="22"/>
                <w:lang w:val="en-IN" w:eastAsia="en-IN"/>
              </w:rPr>
            </w:pPr>
            <w:r w:rsidRPr="00E674C0">
              <w:rPr>
                <w:rFonts w:ascii="Times New Roman" w:eastAsia="Times New Roman" w:hAnsi="Times New Roman" w:cs="Times New Roman"/>
                <w:bCs/>
                <w:color w:val="000000"/>
                <w:sz w:val="22"/>
                <w:lang w:val="en-IN" w:eastAsia="en-IN"/>
              </w:rPr>
              <w:t>Zip Code</w:t>
            </w:r>
          </w:p>
        </w:tc>
        <w:tc>
          <w:tcPr>
            <w:tcW w:w="2096"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361C98D" w14:textId="77777777" w:rsidR="00E674C0" w:rsidRPr="00E674C0" w:rsidRDefault="00E674C0" w:rsidP="00E674C0">
            <w:pPr>
              <w:spacing w:line="240" w:lineRule="auto"/>
              <w:rPr>
                <w:rFonts w:ascii="Times New Roman" w:eastAsia="Times New Roman" w:hAnsi="Times New Roman" w:cs="Times New Roman"/>
                <w:bCs/>
                <w:color w:val="000000"/>
                <w:sz w:val="22"/>
                <w:lang w:val="en-IN" w:eastAsia="en-IN"/>
              </w:rPr>
            </w:pPr>
            <w:r w:rsidRPr="00E674C0">
              <w:rPr>
                <w:rFonts w:ascii="Times New Roman" w:eastAsia="Times New Roman" w:hAnsi="Times New Roman" w:cs="Times New Roman"/>
                <w:bCs/>
                <w:color w:val="000000"/>
                <w:sz w:val="22"/>
                <w:lang w:val="en-IN" w:eastAsia="en-IN"/>
              </w:rPr>
              <w:t>Count of ZIP Code</w:t>
            </w:r>
          </w:p>
        </w:tc>
      </w:tr>
      <w:tr w:rsidR="00E674C0" w:rsidRPr="00E674C0" w14:paraId="2469927F" w14:textId="77777777" w:rsidTr="0014154B">
        <w:trPr>
          <w:trHeight w:val="288"/>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E19084" w14:textId="77777777" w:rsidR="00E674C0" w:rsidRPr="00E674C0" w:rsidRDefault="00E674C0" w:rsidP="00E674C0">
            <w:pPr>
              <w:spacing w:line="240" w:lineRule="auto"/>
              <w:rPr>
                <w:rFonts w:ascii="Times New Roman" w:eastAsia="Times New Roman" w:hAnsi="Times New Roman" w:cs="Times New Roman"/>
                <w:b w:val="0"/>
                <w:color w:val="000000"/>
                <w:sz w:val="22"/>
                <w:lang w:val="en-IN" w:eastAsia="en-IN"/>
              </w:rPr>
            </w:pPr>
            <w:r w:rsidRPr="00E674C0">
              <w:rPr>
                <w:rFonts w:ascii="Times New Roman" w:eastAsia="Times New Roman" w:hAnsi="Times New Roman" w:cs="Times New Roman"/>
                <w:b w:val="0"/>
                <w:color w:val="000000"/>
                <w:sz w:val="22"/>
                <w:lang w:val="en-IN" w:eastAsia="en-IN"/>
              </w:rPr>
              <w:t>94720</w:t>
            </w:r>
          </w:p>
        </w:tc>
        <w:tc>
          <w:tcPr>
            <w:tcW w:w="2096" w:type="dxa"/>
            <w:tcBorders>
              <w:top w:val="nil"/>
              <w:left w:val="nil"/>
              <w:bottom w:val="single" w:sz="4" w:space="0" w:color="auto"/>
              <w:right w:val="single" w:sz="4" w:space="0" w:color="auto"/>
            </w:tcBorders>
            <w:shd w:val="clear" w:color="auto" w:fill="auto"/>
            <w:noWrap/>
            <w:vAlign w:val="bottom"/>
            <w:hideMark/>
          </w:tcPr>
          <w:p w14:paraId="0471FFA8" w14:textId="77777777" w:rsidR="00E674C0" w:rsidRPr="00E674C0" w:rsidRDefault="00E674C0" w:rsidP="00E674C0">
            <w:pPr>
              <w:spacing w:line="240" w:lineRule="auto"/>
              <w:jc w:val="right"/>
              <w:rPr>
                <w:rFonts w:ascii="Times New Roman" w:eastAsia="Times New Roman" w:hAnsi="Times New Roman" w:cs="Times New Roman"/>
                <w:b w:val="0"/>
                <w:color w:val="000000"/>
                <w:sz w:val="22"/>
                <w:lang w:val="en-IN" w:eastAsia="en-IN"/>
              </w:rPr>
            </w:pPr>
            <w:r w:rsidRPr="00E674C0">
              <w:rPr>
                <w:rFonts w:ascii="Times New Roman" w:eastAsia="Times New Roman" w:hAnsi="Times New Roman" w:cs="Times New Roman"/>
                <w:b w:val="0"/>
                <w:color w:val="000000"/>
                <w:sz w:val="22"/>
                <w:lang w:val="en-IN" w:eastAsia="en-IN"/>
              </w:rPr>
              <w:t>169</w:t>
            </w:r>
          </w:p>
        </w:tc>
      </w:tr>
      <w:tr w:rsidR="00E674C0" w:rsidRPr="00E674C0" w14:paraId="0ABF05B2" w14:textId="77777777" w:rsidTr="0014154B">
        <w:trPr>
          <w:trHeight w:val="288"/>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125CA0A" w14:textId="77777777" w:rsidR="00E674C0" w:rsidRPr="00E674C0" w:rsidRDefault="00E674C0" w:rsidP="00E674C0">
            <w:pPr>
              <w:spacing w:line="240" w:lineRule="auto"/>
              <w:rPr>
                <w:rFonts w:ascii="Times New Roman" w:eastAsia="Times New Roman" w:hAnsi="Times New Roman" w:cs="Times New Roman"/>
                <w:b w:val="0"/>
                <w:color w:val="000000"/>
                <w:sz w:val="22"/>
                <w:lang w:val="en-IN" w:eastAsia="en-IN"/>
              </w:rPr>
            </w:pPr>
            <w:r w:rsidRPr="00E674C0">
              <w:rPr>
                <w:rFonts w:ascii="Times New Roman" w:eastAsia="Times New Roman" w:hAnsi="Times New Roman" w:cs="Times New Roman"/>
                <w:b w:val="0"/>
                <w:color w:val="000000"/>
                <w:sz w:val="22"/>
                <w:lang w:val="en-IN" w:eastAsia="en-IN"/>
              </w:rPr>
              <w:t>94305</w:t>
            </w:r>
          </w:p>
        </w:tc>
        <w:tc>
          <w:tcPr>
            <w:tcW w:w="2096" w:type="dxa"/>
            <w:tcBorders>
              <w:top w:val="nil"/>
              <w:left w:val="nil"/>
              <w:bottom w:val="single" w:sz="4" w:space="0" w:color="auto"/>
              <w:right w:val="single" w:sz="4" w:space="0" w:color="auto"/>
            </w:tcBorders>
            <w:shd w:val="clear" w:color="auto" w:fill="auto"/>
            <w:noWrap/>
            <w:vAlign w:val="bottom"/>
            <w:hideMark/>
          </w:tcPr>
          <w:p w14:paraId="21C48214" w14:textId="77777777" w:rsidR="00E674C0" w:rsidRPr="00E674C0" w:rsidRDefault="00E674C0" w:rsidP="00E674C0">
            <w:pPr>
              <w:spacing w:line="240" w:lineRule="auto"/>
              <w:jc w:val="right"/>
              <w:rPr>
                <w:rFonts w:ascii="Times New Roman" w:eastAsia="Times New Roman" w:hAnsi="Times New Roman" w:cs="Times New Roman"/>
                <w:b w:val="0"/>
                <w:color w:val="000000"/>
                <w:sz w:val="22"/>
                <w:lang w:val="en-IN" w:eastAsia="en-IN"/>
              </w:rPr>
            </w:pPr>
            <w:r w:rsidRPr="00E674C0">
              <w:rPr>
                <w:rFonts w:ascii="Times New Roman" w:eastAsia="Times New Roman" w:hAnsi="Times New Roman" w:cs="Times New Roman"/>
                <w:b w:val="0"/>
                <w:color w:val="000000"/>
                <w:sz w:val="22"/>
                <w:lang w:val="en-IN" w:eastAsia="en-IN"/>
              </w:rPr>
              <w:t>127</w:t>
            </w:r>
          </w:p>
        </w:tc>
      </w:tr>
      <w:tr w:rsidR="00E674C0" w:rsidRPr="00E674C0" w14:paraId="26F31D03" w14:textId="77777777" w:rsidTr="0014154B">
        <w:trPr>
          <w:trHeight w:val="288"/>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4A4721" w14:textId="77777777" w:rsidR="00E674C0" w:rsidRPr="00E674C0" w:rsidRDefault="00E674C0" w:rsidP="00E674C0">
            <w:pPr>
              <w:spacing w:line="240" w:lineRule="auto"/>
              <w:rPr>
                <w:rFonts w:ascii="Times New Roman" w:eastAsia="Times New Roman" w:hAnsi="Times New Roman" w:cs="Times New Roman"/>
                <w:b w:val="0"/>
                <w:color w:val="000000"/>
                <w:sz w:val="22"/>
                <w:lang w:val="en-IN" w:eastAsia="en-IN"/>
              </w:rPr>
            </w:pPr>
            <w:r w:rsidRPr="00E674C0">
              <w:rPr>
                <w:rFonts w:ascii="Times New Roman" w:eastAsia="Times New Roman" w:hAnsi="Times New Roman" w:cs="Times New Roman"/>
                <w:b w:val="0"/>
                <w:color w:val="000000"/>
                <w:sz w:val="22"/>
                <w:lang w:val="en-IN" w:eastAsia="en-IN"/>
              </w:rPr>
              <w:t>95616</w:t>
            </w:r>
          </w:p>
        </w:tc>
        <w:tc>
          <w:tcPr>
            <w:tcW w:w="2096" w:type="dxa"/>
            <w:tcBorders>
              <w:top w:val="nil"/>
              <w:left w:val="nil"/>
              <w:bottom w:val="single" w:sz="4" w:space="0" w:color="auto"/>
              <w:right w:val="single" w:sz="4" w:space="0" w:color="auto"/>
            </w:tcBorders>
            <w:shd w:val="clear" w:color="auto" w:fill="auto"/>
            <w:noWrap/>
            <w:vAlign w:val="bottom"/>
            <w:hideMark/>
          </w:tcPr>
          <w:p w14:paraId="0597ADCC" w14:textId="77777777" w:rsidR="00E674C0" w:rsidRPr="00E674C0" w:rsidRDefault="00E674C0" w:rsidP="00E674C0">
            <w:pPr>
              <w:spacing w:line="240" w:lineRule="auto"/>
              <w:jc w:val="right"/>
              <w:rPr>
                <w:rFonts w:ascii="Times New Roman" w:eastAsia="Times New Roman" w:hAnsi="Times New Roman" w:cs="Times New Roman"/>
                <w:b w:val="0"/>
                <w:color w:val="000000"/>
                <w:sz w:val="22"/>
                <w:lang w:val="en-IN" w:eastAsia="en-IN"/>
              </w:rPr>
            </w:pPr>
            <w:r w:rsidRPr="00E674C0">
              <w:rPr>
                <w:rFonts w:ascii="Times New Roman" w:eastAsia="Times New Roman" w:hAnsi="Times New Roman" w:cs="Times New Roman"/>
                <w:b w:val="0"/>
                <w:color w:val="000000"/>
                <w:sz w:val="22"/>
                <w:lang w:val="en-IN" w:eastAsia="en-IN"/>
              </w:rPr>
              <w:t>116</w:t>
            </w:r>
          </w:p>
        </w:tc>
      </w:tr>
    </w:tbl>
    <w:p w14:paraId="3AE580FC" w14:textId="77777777" w:rsidR="00E674C0" w:rsidRPr="0055012D" w:rsidRDefault="00E674C0" w:rsidP="008E7EB3">
      <w:pPr>
        <w:spacing w:line="240" w:lineRule="auto"/>
        <w:jc w:val="both"/>
        <w:rPr>
          <w:rFonts w:ascii="Times New Roman" w:hAnsi="Times New Roman" w:cs="Times New Roman"/>
          <w:b w:val="0"/>
          <w:bCs/>
          <w:noProof/>
        </w:rPr>
      </w:pPr>
      <w:r w:rsidRPr="0055012D">
        <w:rPr>
          <w:rFonts w:ascii="Times New Roman" w:hAnsi="Times New Roman" w:cs="Times New Roman"/>
          <w:b w:val="0"/>
          <w:bCs/>
          <w:noProof/>
        </w:rPr>
        <w:t xml:space="preserve">Ans.                        </w:t>
      </w:r>
    </w:p>
    <w:p w14:paraId="7B306E1D" w14:textId="77777777" w:rsidR="00E674C0" w:rsidRPr="0055012D" w:rsidRDefault="00E674C0" w:rsidP="008E7EB3">
      <w:pPr>
        <w:spacing w:line="240" w:lineRule="auto"/>
        <w:jc w:val="both"/>
        <w:rPr>
          <w:rFonts w:ascii="Times New Roman" w:hAnsi="Times New Roman" w:cs="Times New Roman"/>
          <w:b w:val="0"/>
          <w:bCs/>
          <w:noProof/>
        </w:rPr>
      </w:pPr>
    </w:p>
    <w:p w14:paraId="0F41204E" w14:textId="77777777" w:rsidR="00E674C0" w:rsidRPr="0055012D" w:rsidRDefault="00E674C0" w:rsidP="008E7EB3">
      <w:pPr>
        <w:spacing w:line="240" w:lineRule="auto"/>
        <w:jc w:val="both"/>
        <w:rPr>
          <w:rFonts w:ascii="Times New Roman" w:hAnsi="Times New Roman" w:cs="Times New Roman"/>
          <w:b w:val="0"/>
          <w:bCs/>
          <w:noProof/>
        </w:rPr>
      </w:pPr>
    </w:p>
    <w:p w14:paraId="018D27F4" w14:textId="77777777" w:rsidR="00E674C0" w:rsidRPr="0055012D" w:rsidRDefault="00E674C0" w:rsidP="008E7EB3">
      <w:pPr>
        <w:spacing w:line="240" w:lineRule="auto"/>
        <w:jc w:val="both"/>
        <w:rPr>
          <w:rFonts w:ascii="Times New Roman" w:hAnsi="Times New Roman" w:cs="Times New Roman"/>
          <w:b w:val="0"/>
          <w:bCs/>
          <w:noProof/>
        </w:rPr>
      </w:pPr>
    </w:p>
    <w:p w14:paraId="34E78289" w14:textId="77777777" w:rsidR="00E674C0" w:rsidRPr="0055012D" w:rsidRDefault="00E674C0" w:rsidP="008E7EB3">
      <w:pPr>
        <w:spacing w:line="240" w:lineRule="auto"/>
        <w:jc w:val="both"/>
        <w:rPr>
          <w:rFonts w:ascii="Times New Roman" w:hAnsi="Times New Roman" w:cs="Times New Roman"/>
          <w:b w:val="0"/>
          <w:bCs/>
          <w:noProof/>
        </w:rPr>
      </w:pPr>
    </w:p>
    <w:p w14:paraId="0C040345" w14:textId="77777777" w:rsidR="0055012D" w:rsidRDefault="0055012D" w:rsidP="008E7EB3">
      <w:pPr>
        <w:spacing w:line="240" w:lineRule="auto"/>
        <w:jc w:val="both"/>
        <w:rPr>
          <w:rFonts w:ascii="Times New Roman" w:hAnsi="Times New Roman" w:cs="Times New Roman"/>
          <w:b w:val="0"/>
          <w:bCs/>
          <w:noProof/>
        </w:rPr>
      </w:pPr>
    </w:p>
    <w:p w14:paraId="5AA2BB57" w14:textId="6934072C" w:rsidR="00E674C0" w:rsidRPr="0055012D" w:rsidRDefault="00E674C0" w:rsidP="008E7EB3">
      <w:pPr>
        <w:spacing w:line="240" w:lineRule="auto"/>
        <w:jc w:val="both"/>
        <w:rPr>
          <w:rFonts w:ascii="Times New Roman" w:hAnsi="Times New Roman" w:cs="Times New Roman"/>
          <w:b w:val="0"/>
          <w:bCs/>
          <w:noProof/>
        </w:rPr>
      </w:pPr>
      <w:r w:rsidRPr="0055012D">
        <w:rPr>
          <w:rFonts w:ascii="Times New Roman" w:hAnsi="Times New Roman" w:cs="Times New Roman"/>
          <w:b w:val="0"/>
          <w:bCs/>
          <w:noProof/>
        </w:rPr>
        <w:t xml:space="preserve">From pivot table it is obsereved that </w:t>
      </w:r>
      <w:r w:rsidRPr="0055012D">
        <w:rPr>
          <w:rFonts w:ascii="Times New Roman" w:hAnsi="Times New Roman" w:cs="Times New Roman"/>
          <w:noProof/>
        </w:rPr>
        <w:t>94720</w:t>
      </w:r>
      <w:r w:rsidRPr="0055012D">
        <w:rPr>
          <w:rFonts w:ascii="Times New Roman" w:hAnsi="Times New Roman" w:cs="Times New Roman"/>
          <w:b w:val="0"/>
          <w:bCs/>
          <w:noProof/>
        </w:rPr>
        <w:t xml:space="preserve">, </w:t>
      </w:r>
      <w:r w:rsidRPr="0055012D">
        <w:rPr>
          <w:rFonts w:ascii="Times New Roman" w:hAnsi="Times New Roman" w:cs="Times New Roman"/>
          <w:noProof/>
        </w:rPr>
        <w:t>94305</w:t>
      </w:r>
      <w:r w:rsidRPr="0055012D">
        <w:rPr>
          <w:rFonts w:ascii="Times New Roman" w:hAnsi="Times New Roman" w:cs="Times New Roman"/>
          <w:b w:val="0"/>
          <w:bCs/>
          <w:noProof/>
        </w:rPr>
        <w:t xml:space="preserve"> and </w:t>
      </w:r>
      <w:r w:rsidRPr="0055012D">
        <w:rPr>
          <w:rFonts w:ascii="Times New Roman" w:hAnsi="Times New Roman" w:cs="Times New Roman"/>
          <w:noProof/>
        </w:rPr>
        <w:t>95616</w:t>
      </w:r>
      <w:r w:rsidRPr="0055012D">
        <w:rPr>
          <w:rFonts w:ascii="Times New Roman" w:hAnsi="Times New Roman" w:cs="Times New Roman"/>
          <w:b w:val="0"/>
          <w:bCs/>
          <w:noProof/>
        </w:rPr>
        <w:t xml:space="preserve"> are the top 3 areas (zip code) where bank's customers are located.</w:t>
      </w:r>
    </w:p>
    <w:p w14:paraId="21E244DC" w14:textId="77777777" w:rsidR="00E674C0" w:rsidRPr="0055012D" w:rsidRDefault="00E674C0" w:rsidP="008E7EB3">
      <w:pPr>
        <w:spacing w:line="240" w:lineRule="auto"/>
        <w:jc w:val="both"/>
        <w:rPr>
          <w:rFonts w:ascii="Times New Roman" w:hAnsi="Times New Roman" w:cs="Times New Roman"/>
          <w:b w:val="0"/>
          <w:bCs/>
          <w:noProof/>
        </w:rPr>
      </w:pPr>
    </w:p>
    <w:p w14:paraId="0EBF90EA" w14:textId="77777777" w:rsidR="00C9438A" w:rsidRDefault="00C9438A" w:rsidP="008E7EB3">
      <w:pPr>
        <w:spacing w:line="240" w:lineRule="auto"/>
        <w:jc w:val="both"/>
        <w:rPr>
          <w:rFonts w:ascii="Times New Roman" w:hAnsi="Times New Roman" w:cs="Times New Roman"/>
          <w:b w:val="0"/>
          <w:bCs/>
          <w:noProof/>
        </w:rPr>
      </w:pPr>
    </w:p>
    <w:p w14:paraId="07C4C2A2" w14:textId="77777777" w:rsidR="00C9438A" w:rsidRDefault="00C9438A" w:rsidP="008E7EB3">
      <w:pPr>
        <w:spacing w:line="240" w:lineRule="auto"/>
        <w:jc w:val="both"/>
        <w:rPr>
          <w:rFonts w:ascii="Times New Roman" w:hAnsi="Times New Roman" w:cs="Times New Roman"/>
          <w:b w:val="0"/>
          <w:bCs/>
          <w:noProof/>
        </w:rPr>
      </w:pPr>
    </w:p>
    <w:p w14:paraId="72E12650" w14:textId="66272BB6" w:rsidR="00E674C0" w:rsidRPr="0055012D" w:rsidRDefault="00E674C0" w:rsidP="008E7EB3">
      <w:pPr>
        <w:spacing w:line="240" w:lineRule="auto"/>
        <w:jc w:val="both"/>
        <w:rPr>
          <w:rFonts w:ascii="Times New Roman" w:hAnsi="Times New Roman" w:cs="Times New Roman"/>
          <w:b w:val="0"/>
          <w:bCs/>
          <w:noProof/>
        </w:rPr>
      </w:pPr>
      <w:r w:rsidRPr="0055012D">
        <w:rPr>
          <w:rFonts w:ascii="Times New Roman" w:hAnsi="Times New Roman" w:cs="Times New Roman"/>
          <w:b w:val="0"/>
          <w:bCs/>
          <w:noProof/>
        </w:rPr>
        <w:lastRenderedPageBreak/>
        <w:t>6) How many customers have a combination of Fixed Deposits and Credit Cards but not Personal Loan?</w:t>
      </w:r>
    </w:p>
    <w:p w14:paraId="6A99EEF8" w14:textId="77777777" w:rsidR="00E674C0" w:rsidRPr="0055012D" w:rsidRDefault="00E674C0" w:rsidP="008E7EB3">
      <w:pPr>
        <w:spacing w:line="240" w:lineRule="auto"/>
        <w:jc w:val="both"/>
        <w:rPr>
          <w:rFonts w:ascii="Times New Roman" w:hAnsi="Times New Roman" w:cs="Times New Roman"/>
          <w:b w:val="0"/>
          <w:bCs/>
          <w:noProof/>
        </w:rPr>
      </w:pPr>
    </w:p>
    <w:p w14:paraId="57C3C57F" w14:textId="77777777" w:rsidR="0007775D" w:rsidRDefault="00E674C0" w:rsidP="008E7EB3">
      <w:pPr>
        <w:spacing w:line="240" w:lineRule="auto"/>
        <w:jc w:val="both"/>
        <w:rPr>
          <w:rFonts w:ascii="Times New Roman" w:hAnsi="Times New Roman" w:cs="Times New Roman"/>
          <w:b w:val="0"/>
          <w:bCs/>
          <w:noProof/>
        </w:rPr>
      </w:pPr>
      <w:r w:rsidRPr="0055012D">
        <w:rPr>
          <w:rFonts w:ascii="Times New Roman" w:hAnsi="Times New Roman" w:cs="Times New Roman"/>
          <w:b w:val="0"/>
          <w:bCs/>
          <w:noProof/>
        </w:rPr>
        <w:t xml:space="preserve">Ans. </w:t>
      </w:r>
    </w:p>
    <w:p w14:paraId="011DE835" w14:textId="77777777" w:rsidR="0007775D" w:rsidRDefault="00E674C0" w:rsidP="0007775D">
      <w:pPr>
        <w:pStyle w:val="ListParagraph"/>
        <w:numPr>
          <w:ilvl w:val="0"/>
          <w:numId w:val="28"/>
        </w:numPr>
        <w:spacing w:line="240" w:lineRule="auto"/>
        <w:jc w:val="both"/>
        <w:rPr>
          <w:rFonts w:ascii="Times New Roman" w:hAnsi="Times New Roman" w:cs="Times New Roman"/>
          <w:b w:val="0"/>
          <w:bCs/>
          <w:noProof/>
        </w:rPr>
      </w:pPr>
      <w:r w:rsidRPr="0007775D">
        <w:rPr>
          <w:rFonts w:ascii="Times New Roman" w:hAnsi="Times New Roman" w:cs="Times New Roman"/>
          <w:noProof/>
        </w:rPr>
        <w:t>147</w:t>
      </w:r>
      <w:r w:rsidRPr="0007775D">
        <w:rPr>
          <w:rFonts w:ascii="Times New Roman" w:hAnsi="Times New Roman" w:cs="Times New Roman"/>
          <w:b w:val="0"/>
          <w:bCs/>
          <w:noProof/>
        </w:rPr>
        <w:t xml:space="preserve"> customers have a combination of Fixed Deposits and Credit Cards but not Personal Loan.</w:t>
      </w:r>
      <w:r w:rsidR="00D83536" w:rsidRPr="0007775D">
        <w:rPr>
          <w:rFonts w:ascii="Times New Roman" w:hAnsi="Times New Roman" w:cs="Times New Roman"/>
          <w:b w:val="0"/>
          <w:bCs/>
          <w:noProof/>
        </w:rPr>
        <w:t xml:space="preserve"> </w:t>
      </w:r>
    </w:p>
    <w:p w14:paraId="155F2834" w14:textId="38D7F184" w:rsidR="00E674C0" w:rsidRPr="0007775D" w:rsidRDefault="00D83536" w:rsidP="0007775D">
      <w:pPr>
        <w:pStyle w:val="ListParagraph"/>
        <w:numPr>
          <w:ilvl w:val="0"/>
          <w:numId w:val="28"/>
        </w:numPr>
        <w:spacing w:line="240" w:lineRule="auto"/>
        <w:jc w:val="both"/>
        <w:rPr>
          <w:rFonts w:ascii="Times New Roman" w:hAnsi="Times New Roman" w:cs="Times New Roman"/>
          <w:b w:val="0"/>
          <w:bCs/>
          <w:noProof/>
        </w:rPr>
      </w:pPr>
      <w:r w:rsidRPr="0007775D">
        <w:rPr>
          <w:rFonts w:ascii="Times New Roman" w:hAnsi="Times New Roman" w:cs="Times New Roman"/>
          <w:b w:val="0"/>
          <w:bCs/>
          <w:noProof/>
        </w:rPr>
        <w:t>For calculating  this “COUNTIFS” function is used</w:t>
      </w:r>
      <w:r w:rsidR="0007775D" w:rsidRPr="0007775D">
        <w:rPr>
          <w:rFonts w:ascii="Times New Roman" w:hAnsi="Times New Roman" w:cs="Times New Roman"/>
          <w:b w:val="0"/>
          <w:bCs/>
          <w:noProof/>
        </w:rPr>
        <w:t xml:space="preserve"> in </w:t>
      </w:r>
      <w:r w:rsidR="0007775D">
        <w:rPr>
          <w:rFonts w:ascii="Times New Roman" w:hAnsi="Times New Roman" w:cs="Times New Roman"/>
          <w:b w:val="0"/>
          <w:bCs/>
          <w:noProof/>
        </w:rPr>
        <w:t>excel</w:t>
      </w:r>
      <w:r w:rsidRPr="0007775D">
        <w:rPr>
          <w:rFonts w:ascii="Times New Roman" w:hAnsi="Times New Roman" w:cs="Times New Roman"/>
          <w:b w:val="0"/>
          <w:bCs/>
          <w:noProof/>
        </w:rPr>
        <w:t>.</w:t>
      </w:r>
    </w:p>
    <w:p w14:paraId="5BFDBBA3" w14:textId="77777777" w:rsidR="00E674C0" w:rsidRPr="0055012D" w:rsidRDefault="00E674C0" w:rsidP="008E7EB3">
      <w:pPr>
        <w:spacing w:line="240" w:lineRule="auto"/>
        <w:jc w:val="both"/>
        <w:rPr>
          <w:rFonts w:ascii="Times New Roman" w:hAnsi="Times New Roman" w:cs="Times New Roman"/>
          <w:b w:val="0"/>
          <w:bCs/>
          <w:noProof/>
        </w:rPr>
      </w:pPr>
    </w:p>
    <w:p w14:paraId="087717D9" w14:textId="77777777" w:rsidR="00E674C0" w:rsidRPr="0055012D" w:rsidRDefault="00E674C0" w:rsidP="008E7EB3">
      <w:pPr>
        <w:spacing w:line="240" w:lineRule="auto"/>
        <w:jc w:val="both"/>
        <w:rPr>
          <w:rFonts w:ascii="Times New Roman" w:hAnsi="Times New Roman" w:cs="Times New Roman"/>
          <w:b w:val="0"/>
          <w:bCs/>
          <w:noProof/>
        </w:rPr>
      </w:pPr>
      <w:r w:rsidRPr="0055012D">
        <w:rPr>
          <w:rFonts w:ascii="Times New Roman" w:hAnsi="Times New Roman" w:cs="Times New Roman"/>
          <w:b w:val="0"/>
          <w:bCs/>
          <w:noProof/>
        </w:rPr>
        <w:t>7) What is the median income of the customers who have availed personal loans and compare it with the median income of those customers who have not availed personal loans? What do you infer?</w:t>
      </w:r>
    </w:p>
    <w:p w14:paraId="6B3270CB" w14:textId="77777777" w:rsidR="00E674C0" w:rsidRPr="0055012D" w:rsidRDefault="00E674C0" w:rsidP="008E7EB3">
      <w:pPr>
        <w:spacing w:line="240" w:lineRule="auto"/>
        <w:jc w:val="both"/>
        <w:rPr>
          <w:rFonts w:ascii="Times New Roman" w:hAnsi="Times New Roman" w:cs="Times New Roman"/>
          <w:b w:val="0"/>
          <w:bCs/>
          <w:noProof/>
        </w:rPr>
      </w:pPr>
    </w:p>
    <w:p w14:paraId="3A3448EA" w14:textId="77777777" w:rsidR="00E674C0" w:rsidRPr="0055012D" w:rsidRDefault="00E674C0" w:rsidP="00E674C0">
      <w:pPr>
        <w:spacing w:line="240" w:lineRule="auto"/>
        <w:jc w:val="both"/>
        <w:rPr>
          <w:rFonts w:ascii="Times New Roman" w:hAnsi="Times New Roman" w:cs="Times New Roman"/>
          <w:b w:val="0"/>
          <w:bCs/>
          <w:noProof/>
        </w:rPr>
      </w:pPr>
      <w:r w:rsidRPr="0055012D">
        <w:rPr>
          <w:rFonts w:ascii="Times New Roman" w:hAnsi="Times New Roman" w:cs="Times New Roman"/>
          <w:b w:val="0"/>
          <w:bCs/>
          <w:noProof/>
        </w:rPr>
        <w:t xml:space="preserve">Ans. </w:t>
      </w:r>
    </w:p>
    <w:p w14:paraId="5A27E6D9" w14:textId="36EEE5F4" w:rsidR="00E674C0" w:rsidRPr="0055012D" w:rsidRDefault="00E674C0" w:rsidP="00E674C0">
      <w:pPr>
        <w:pStyle w:val="ListParagraph"/>
        <w:numPr>
          <w:ilvl w:val="0"/>
          <w:numId w:val="26"/>
        </w:numPr>
        <w:spacing w:line="240" w:lineRule="auto"/>
        <w:jc w:val="both"/>
        <w:rPr>
          <w:rFonts w:ascii="Times New Roman" w:hAnsi="Times New Roman" w:cs="Times New Roman"/>
          <w:b w:val="0"/>
          <w:bCs/>
          <w:noProof/>
        </w:rPr>
      </w:pPr>
      <w:r w:rsidRPr="0055012D">
        <w:rPr>
          <w:rFonts w:ascii="Times New Roman" w:hAnsi="Times New Roman" w:cs="Times New Roman"/>
          <w:b w:val="0"/>
          <w:bCs/>
          <w:noProof/>
        </w:rPr>
        <w:t>142.5 K/year is the median income of the customers who have availed personal loans.</w:t>
      </w:r>
    </w:p>
    <w:p w14:paraId="2BA89AEC" w14:textId="1151F52A" w:rsidR="00E674C0" w:rsidRPr="0055012D" w:rsidRDefault="00E674C0" w:rsidP="00E674C0">
      <w:pPr>
        <w:pStyle w:val="ListParagraph"/>
        <w:numPr>
          <w:ilvl w:val="0"/>
          <w:numId w:val="26"/>
        </w:numPr>
        <w:spacing w:line="240" w:lineRule="auto"/>
        <w:jc w:val="both"/>
        <w:rPr>
          <w:rFonts w:ascii="Times New Roman" w:hAnsi="Times New Roman" w:cs="Times New Roman"/>
          <w:b w:val="0"/>
          <w:bCs/>
          <w:noProof/>
        </w:rPr>
      </w:pPr>
      <w:r w:rsidRPr="0055012D">
        <w:rPr>
          <w:rFonts w:ascii="Times New Roman" w:hAnsi="Times New Roman" w:cs="Times New Roman"/>
          <w:b w:val="0"/>
          <w:bCs/>
          <w:noProof/>
        </w:rPr>
        <w:t xml:space="preserve">59 K/year </w:t>
      </w:r>
      <w:r w:rsidR="0055012D">
        <w:rPr>
          <w:rFonts w:ascii="Times New Roman" w:hAnsi="Times New Roman" w:cs="Times New Roman"/>
          <w:b w:val="0"/>
          <w:bCs/>
          <w:noProof/>
        </w:rPr>
        <w:t xml:space="preserve">is </w:t>
      </w:r>
      <w:r w:rsidRPr="0055012D">
        <w:rPr>
          <w:rFonts w:ascii="Times New Roman" w:hAnsi="Times New Roman" w:cs="Times New Roman"/>
          <w:b w:val="0"/>
          <w:bCs/>
          <w:noProof/>
        </w:rPr>
        <w:t>the median income of the customers who have not availed personal loans.</w:t>
      </w:r>
    </w:p>
    <w:p w14:paraId="6B140AF9" w14:textId="543FDC27" w:rsidR="00E674C0" w:rsidRDefault="00E674C0" w:rsidP="00E674C0">
      <w:pPr>
        <w:pStyle w:val="ListParagraph"/>
        <w:numPr>
          <w:ilvl w:val="0"/>
          <w:numId w:val="26"/>
        </w:numPr>
        <w:spacing w:line="240" w:lineRule="auto"/>
        <w:jc w:val="both"/>
        <w:rPr>
          <w:rFonts w:ascii="Times New Roman" w:hAnsi="Times New Roman" w:cs="Times New Roman"/>
          <w:b w:val="0"/>
          <w:bCs/>
          <w:noProof/>
        </w:rPr>
      </w:pPr>
      <w:r w:rsidRPr="0055012D">
        <w:rPr>
          <w:rFonts w:ascii="Times New Roman" w:hAnsi="Times New Roman" w:cs="Times New Roman"/>
          <w:b w:val="0"/>
          <w:bCs/>
          <w:noProof/>
        </w:rPr>
        <w:t>Conclusion made from the above result is that only those people who have higher income have got personal loan.</w:t>
      </w:r>
    </w:p>
    <w:p w14:paraId="6BA05EC8" w14:textId="157EB368" w:rsidR="00D83536" w:rsidRPr="0055012D" w:rsidRDefault="00D83536" w:rsidP="00E674C0">
      <w:pPr>
        <w:pStyle w:val="ListParagraph"/>
        <w:numPr>
          <w:ilvl w:val="0"/>
          <w:numId w:val="26"/>
        </w:numPr>
        <w:spacing w:line="240" w:lineRule="auto"/>
        <w:jc w:val="both"/>
        <w:rPr>
          <w:rFonts w:ascii="Times New Roman" w:hAnsi="Times New Roman" w:cs="Times New Roman"/>
          <w:b w:val="0"/>
          <w:bCs/>
          <w:noProof/>
        </w:rPr>
      </w:pPr>
      <w:r>
        <w:rPr>
          <w:rFonts w:ascii="Times New Roman" w:hAnsi="Times New Roman" w:cs="Times New Roman"/>
          <w:b w:val="0"/>
          <w:bCs/>
          <w:noProof/>
        </w:rPr>
        <w:t>For this calculation “MEDIAN” function is used with “IF” function</w:t>
      </w:r>
      <w:r w:rsidR="0007775D">
        <w:rPr>
          <w:rFonts w:ascii="Times New Roman" w:hAnsi="Times New Roman" w:cs="Times New Roman"/>
          <w:b w:val="0"/>
          <w:bCs/>
          <w:noProof/>
        </w:rPr>
        <w:t xml:space="preserve"> in excel</w:t>
      </w:r>
      <w:r>
        <w:rPr>
          <w:rFonts w:ascii="Times New Roman" w:hAnsi="Times New Roman" w:cs="Times New Roman"/>
          <w:b w:val="0"/>
          <w:bCs/>
          <w:noProof/>
        </w:rPr>
        <w:t>.</w:t>
      </w:r>
    </w:p>
    <w:p w14:paraId="56D8D187" w14:textId="77777777" w:rsidR="00206289" w:rsidRPr="0055012D" w:rsidRDefault="00206289" w:rsidP="00206289">
      <w:pPr>
        <w:spacing w:line="240" w:lineRule="auto"/>
        <w:ind w:left="360"/>
        <w:jc w:val="both"/>
        <w:rPr>
          <w:rFonts w:ascii="Times New Roman" w:hAnsi="Times New Roman" w:cs="Times New Roman"/>
          <w:b w:val="0"/>
          <w:bCs/>
          <w:noProof/>
        </w:rPr>
      </w:pPr>
    </w:p>
    <w:p w14:paraId="711CACFE" w14:textId="77777777" w:rsidR="00206289" w:rsidRPr="0055012D" w:rsidRDefault="00206289" w:rsidP="00E674C0">
      <w:pPr>
        <w:spacing w:line="240" w:lineRule="auto"/>
        <w:jc w:val="both"/>
        <w:rPr>
          <w:rFonts w:ascii="Times New Roman" w:hAnsi="Times New Roman" w:cs="Times New Roman"/>
          <w:b w:val="0"/>
          <w:bCs/>
        </w:rPr>
      </w:pPr>
      <w:r w:rsidRPr="0055012D">
        <w:rPr>
          <w:rFonts w:ascii="Times New Roman" w:hAnsi="Times New Roman" w:cs="Times New Roman"/>
          <w:b w:val="0"/>
          <w:bCs/>
        </w:rPr>
        <w:t xml:space="preserve">8) Create 4 separate Pivot Tables. Summarize your data by percentage values. </w:t>
      </w:r>
    </w:p>
    <w:p w14:paraId="079BEA60" w14:textId="1036F5B3" w:rsidR="00206289" w:rsidRPr="0055012D" w:rsidRDefault="00206289" w:rsidP="00E674C0">
      <w:pPr>
        <w:spacing w:line="240" w:lineRule="auto"/>
        <w:jc w:val="both"/>
        <w:rPr>
          <w:rFonts w:ascii="Times New Roman" w:hAnsi="Times New Roman" w:cs="Times New Roman"/>
          <w:b w:val="0"/>
          <w:bCs/>
        </w:rPr>
      </w:pPr>
      <w:r w:rsidRPr="0055012D">
        <w:rPr>
          <w:rFonts w:ascii="Times New Roman" w:hAnsi="Times New Roman" w:cs="Times New Roman"/>
          <w:b w:val="0"/>
          <w:bCs/>
        </w:rPr>
        <w:t xml:space="preserve">• Education vs Personal Loan </w:t>
      </w:r>
    </w:p>
    <w:p w14:paraId="10BBDD87" w14:textId="77777777" w:rsidR="00206289" w:rsidRPr="0055012D" w:rsidRDefault="00206289" w:rsidP="00E674C0">
      <w:pPr>
        <w:spacing w:line="240" w:lineRule="auto"/>
        <w:jc w:val="both"/>
        <w:rPr>
          <w:rFonts w:ascii="Times New Roman" w:hAnsi="Times New Roman" w:cs="Times New Roman"/>
          <w:b w:val="0"/>
          <w:bCs/>
        </w:rPr>
      </w:pPr>
      <w:r w:rsidRPr="0055012D">
        <w:rPr>
          <w:rFonts w:ascii="Times New Roman" w:hAnsi="Times New Roman" w:cs="Times New Roman"/>
          <w:b w:val="0"/>
          <w:bCs/>
        </w:rPr>
        <w:t xml:space="preserve">• TD Account Vs Personal Loan </w:t>
      </w:r>
    </w:p>
    <w:p w14:paraId="136DAB79" w14:textId="77777777" w:rsidR="00206289" w:rsidRPr="0055012D" w:rsidRDefault="00206289" w:rsidP="00E674C0">
      <w:pPr>
        <w:spacing w:line="240" w:lineRule="auto"/>
        <w:jc w:val="both"/>
        <w:rPr>
          <w:rFonts w:ascii="Times New Roman" w:hAnsi="Times New Roman" w:cs="Times New Roman"/>
          <w:b w:val="0"/>
          <w:bCs/>
        </w:rPr>
      </w:pPr>
      <w:r w:rsidRPr="0055012D">
        <w:rPr>
          <w:rFonts w:ascii="Times New Roman" w:hAnsi="Times New Roman" w:cs="Times New Roman"/>
          <w:b w:val="0"/>
          <w:bCs/>
        </w:rPr>
        <w:t xml:space="preserve">• Online vs Personal Loan </w:t>
      </w:r>
    </w:p>
    <w:p w14:paraId="28AEC4C1" w14:textId="14A2E5D2" w:rsidR="00206289" w:rsidRPr="0055012D" w:rsidRDefault="00206289" w:rsidP="00E674C0">
      <w:pPr>
        <w:spacing w:line="240" w:lineRule="auto"/>
        <w:jc w:val="both"/>
        <w:rPr>
          <w:rFonts w:ascii="Times New Roman" w:hAnsi="Times New Roman" w:cs="Times New Roman"/>
          <w:b w:val="0"/>
          <w:bCs/>
        </w:rPr>
      </w:pPr>
      <w:r w:rsidRPr="0055012D">
        <w:rPr>
          <w:rFonts w:ascii="Times New Roman" w:hAnsi="Times New Roman" w:cs="Times New Roman"/>
          <w:b w:val="0"/>
          <w:bCs/>
        </w:rPr>
        <w:t>• Income Category vs Personal Loan.</w:t>
      </w:r>
    </w:p>
    <w:p w14:paraId="74F569EE" w14:textId="77777777" w:rsidR="0014154B" w:rsidRDefault="0014154B" w:rsidP="00E674C0">
      <w:pPr>
        <w:spacing w:line="240" w:lineRule="auto"/>
        <w:jc w:val="both"/>
        <w:rPr>
          <w:rFonts w:ascii="Times New Roman" w:hAnsi="Times New Roman" w:cs="Times New Roman"/>
          <w:b w:val="0"/>
          <w:bCs/>
        </w:rPr>
      </w:pPr>
    </w:p>
    <w:p w14:paraId="724B89E3" w14:textId="42D8099B" w:rsidR="002F6ED7" w:rsidRDefault="00206289" w:rsidP="00E674C0">
      <w:pPr>
        <w:spacing w:line="240" w:lineRule="auto"/>
        <w:jc w:val="both"/>
        <w:rPr>
          <w:rFonts w:ascii="Times New Roman" w:hAnsi="Times New Roman" w:cs="Times New Roman"/>
        </w:rPr>
      </w:pPr>
      <w:r w:rsidRPr="0055012D">
        <w:rPr>
          <w:rFonts w:ascii="Times New Roman" w:hAnsi="Times New Roman" w:cs="Times New Roman"/>
          <w:b w:val="0"/>
          <w:bCs/>
        </w:rPr>
        <w:t>Ans.</w:t>
      </w:r>
      <w:r w:rsidRPr="0055012D">
        <w:rPr>
          <w:rFonts w:ascii="Times New Roman" w:hAnsi="Times New Roman" w:cs="Times New Roman"/>
        </w:rPr>
        <w:t xml:space="preserve">  </w:t>
      </w:r>
    </w:p>
    <w:p w14:paraId="05C679CC" w14:textId="6C541F8E" w:rsidR="00206289" w:rsidRPr="0055012D" w:rsidRDefault="00206289" w:rsidP="00E674C0">
      <w:pPr>
        <w:spacing w:line="240" w:lineRule="auto"/>
        <w:jc w:val="both"/>
        <w:rPr>
          <w:rFonts w:ascii="Times New Roman" w:hAnsi="Times New Roman" w:cs="Times New Roman"/>
          <w:b w:val="0"/>
          <w:bCs/>
        </w:rPr>
      </w:pPr>
      <w:r w:rsidRPr="0055012D">
        <w:rPr>
          <w:rFonts w:ascii="Times New Roman" w:hAnsi="Times New Roman" w:cs="Times New Roman"/>
          <w:b w:val="0"/>
          <w:bCs/>
        </w:rPr>
        <w:t>1. Education vs Personal Loan</w:t>
      </w:r>
    </w:p>
    <w:tbl>
      <w:tblPr>
        <w:tblpPr w:leftFromText="180" w:rightFromText="180" w:vertAnchor="text" w:horzAnchor="margin" w:tblpY="211"/>
        <w:tblW w:w="4715" w:type="dxa"/>
        <w:tblLook w:val="04A0" w:firstRow="1" w:lastRow="0" w:firstColumn="1" w:lastColumn="0" w:noHBand="0" w:noVBand="1"/>
      </w:tblPr>
      <w:tblGrid>
        <w:gridCol w:w="2547"/>
        <w:gridCol w:w="1273"/>
        <w:gridCol w:w="895"/>
      </w:tblGrid>
      <w:tr w:rsidR="002F6ED7" w:rsidRPr="0055012D" w14:paraId="3D94A3D6" w14:textId="77777777" w:rsidTr="002F6ED7">
        <w:trPr>
          <w:trHeight w:val="288"/>
        </w:trPr>
        <w:tc>
          <w:tcPr>
            <w:tcW w:w="254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B1C0BC0" w14:textId="77777777" w:rsidR="002F6ED7" w:rsidRPr="00206289" w:rsidRDefault="002F6ED7" w:rsidP="002F6ED7">
            <w:pPr>
              <w:spacing w:line="240" w:lineRule="auto"/>
              <w:rPr>
                <w:rFonts w:ascii="Times New Roman" w:eastAsia="Times New Roman" w:hAnsi="Times New Roman" w:cs="Times New Roman"/>
                <w:bCs/>
                <w:color w:val="000000"/>
                <w:sz w:val="22"/>
                <w:lang w:val="en-IN" w:eastAsia="en-IN"/>
              </w:rPr>
            </w:pPr>
            <w:r w:rsidRPr="00206289">
              <w:rPr>
                <w:rFonts w:ascii="Times New Roman" w:eastAsia="Times New Roman" w:hAnsi="Times New Roman" w:cs="Times New Roman"/>
                <w:bCs/>
                <w:color w:val="000000"/>
                <w:sz w:val="22"/>
                <w:lang w:val="en-IN" w:eastAsia="en-IN"/>
              </w:rPr>
              <w:t>Count of Personal Loan</w:t>
            </w:r>
          </w:p>
        </w:tc>
        <w:tc>
          <w:tcPr>
            <w:tcW w:w="2168" w:type="dxa"/>
            <w:gridSpan w:val="2"/>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DFBBD28" w14:textId="77777777" w:rsidR="002F6ED7" w:rsidRPr="00206289" w:rsidRDefault="002F6ED7" w:rsidP="002F6ED7">
            <w:pPr>
              <w:spacing w:line="240" w:lineRule="auto"/>
              <w:rPr>
                <w:rFonts w:ascii="Times New Roman" w:eastAsia="Times New Roman" w:hAnsi="Times New Roman" w:cs="Times New Roman"/>
                <w:bCs/>
                <w:color w:val="000000"/>
                <w:sz w:val="22"/>
                <w:lang w:val="en-IN" w:eastAsia="en-IN"/>
              </w:rPr>
            </w:pPr>
            <w:r w:rsidRPr="00206289">
              <w:rPr>
                <w:rFonts w:ascii="Times New Roman" w:eastAsia="Times New Roman" w:hAnsi="Times New Roman" w:cs="Times New Roman"/>
                <w:bCs/>
                <w:color w:val="000000"/>
                <w:sz w:val="22"/>
                <w:lang w:val="en-IN" w:eastAsia="en-IN"/>
              </w:rPr>
              <w:t>Personal loan</w:t>
            </w:r>
          </w:p>
        </w:tc>
      </w:tr>
      <w:tr w:rsidR="002F6ED7" w:rsidRPr="00206289" w14:paraId="564E7432" w14:textId="77777777" w:rsidTr="002F6ED7">
        <w:trPr>
          <w:trHeight w:val="288"/>
        </w:trPr>
        <w:tc>
          <w:tcPr>
            <w:tcW w:w="254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A5E2FC6" w14:textId="77777777" w:rsidR="002F6ED7" w:rsidRPr="00206289" w:rsidRDefault="002F6ED7" w:rsidP="002F6ED7">
            <w:pPr>
              <w:spacing w:line="240" w:lineRule="auto"/>
              <w:rPr>
                <w:rFonts w:ascii="Times New Roman" w:eastAsia="Times New Roman" w:hAnsi="Times New Roman" w:cs="Times New Roman"/>
                <w:bCs/>
                <w:color w:val="000000"/>
                <w:sz w:val="22"/>
                <w:lang w:val="en-IN" w:eastAsia="en-IN"/>
              </w:rPr>
            </w:pPr>
            <w:r w:rsidRPr="00206289">
              <w:rPr>
                <w:rFonts w:ascii="Times New Roman" w:eastAsia="Times New Roman" w:hAnsi="Times New Roman" w:cs="Times New Roman"/>
                <w:bCs/>
                <w:color w:val="000000"/>
                <w:sz w:val="22"/>
                <w:lang w:val="en-IN" w:eastAsia="en-IN"/>
              </w:rPr>
              <w:t>Education</w:t>
            </w:r>
          </w:p>
        </w:tc>
        <w:tc>
          <w:tcPr>
            <w:tcW w:w="1273"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A5B690A" w14:textId="77777777" w:rsidR="002F6ED7" w:rsidRPr="00206289" w:rsidRDefault="002F6ED7" w:rsidP="002F6ED7">
            <w:pPr>
              <w:spacing w:line="240" w:lineRule="auto"/>
              <w:rPr>
                <w:rFonts w:ascii="Times New Roman" w:eastAsia="Times New Roman" w:hAnsi="Times New Roman" w:cs="Times New Roman"/>
                <w:bCs/>
                <w:color w:val="000000"/>
                <w:sz w:val="22"/>
                <w:lang w:val="en-IN" w:eastAsia="en-IN"/>
              </w:rPr>
            </w:pPr>
            <w:r w:rsidRPr="00206289">
              <w:rPr>
                <w:rFonts w:ascii="Times New Roman" w:eastAsia="Times New Roman" w:hAnsi="Times New Roman" w:cs="Times New Roman"/>
                <w:bCs/>
                <w:color w:val="000000"/>
                <w:sz w:val="22"/>
                <w:lang w:val="en-IN" w:eastAsia="en-IN"/>
              </w:rPr>
              <w:t>No</w:t>
            </w:r>
          </w:p>
        </w:tc>
        <w:tc>
          <w:tcPr>
            <w:tcW w:w="89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FD9819E" w14:textId="77777777" w:rsidR="002F6ED7" w:rsidRPr="00206289" w:rsidRDefault="002F6ED7" w:rsidP="002F6ED7">
            <w:pPr>
              <w:spacing w:line="240" w:lineRule="auto"/>
              <w:rPr>
                <w:rFonts w:ascii="Times New Roman" w:eastAsia="Times New Roman" w:hAnsi="Times New Roman" w:cs="Times New Roman"/>
                <w:bCs/>
                <w:color w:val="000000"/>
                <w:sz w:val="22"/>
                <w:lang w:val="en-IN" w:eastAsia="en-IN"/>
              </w:rPr>
            </w:pPr>
            <w:r w:rsidRPr="00206289">
              <w:rPr>
                <w:rFonts w:ascii="Times New Roman" w:eastAsia="Times New Roman" w:hAnsi="Times New Roman" w:cs="Times New Roman"/>
                <w:bCs/>
                <w:color w:val="000000"/>
                <w:sz w:val="22"/>
                <w:lang w:val="en-IN" w:eastAsia="en-IN"/>
              </w:rPr>
              <w:t>Yes</w:t>
            </w:r>
          </w:p>
        </w:tc>
      </w:tr>
      <w:tr w:rsidR="002F6ED7" w:rsidRPr="00206289" w14:paraId="029BE119" w14:textId="77777777" w:rsidTr="002F6ED7">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1ACC8E4A" w14:textId="77777777" w:rsidR="002F6ED7" w:rsidRPr="00206289" w:rsidRDefault="002F6ED7" w:rsidP="002F6ED7">
            <w:pPr>
              <w:spacing w:line="240" w:lineRule="auto"/>
              <w:rPr>
                <w:rFonts w:ascii="Times New Roman" w:eastAsia="Times New Roman" w:hAnsi="Times New Roman" w:cs="Times New Roman"/>
                <w:b w:val="0"/>
                <w:color w:val="000000"/>
                <w:sz w:val="22"/>
                <w:lang w:val="en-IN" w:eastAsia="en-IN"/>
              </w:rPr>
            </w:pPr>
            <w:r w:rsidRPr="00206289">
              <w:rPr>
                <w:rFonts w:ascii="Times New Roman" w:eastAsia="Times New Roman" w:hAnsi="Times New Roman" w:cs="Times New Roman"/>
                <w:b w:val="0"/>
                <w:color w:val="000000"/>
                <w:sz w:val="22"/>
                <w:lang w:val="en-IN" w:eastAsia="en-IN"/>
              </w:rPr>
              <w:t>Graduate</w:t>
            </w:r>
          </w:p>
        </w:tc>
        <w:tc>
          <w:tcPr>
            <w:tcW w:w="1273" w:type="dxa"/>
            <w:tcBorders>
              <w:top w:val="nil"/>
              <w:left w:val="nil"/>
              <w:bottom w:val="single" w:sz="4" w:space="0" w:color="auto"/>
              <w:right w:val="single" w:sz="4" w:space="0" w:color="auto"/>
            </w:tcBorders>
            <w:shd w:val="clear" w:color="auto" w:fill="auto"/>
            <w:noWrap/>
            <w:vAlign w:val="bottom"/>
            <w:hideMark/>
          </w:tcPr>
          <w:p w14:paraId="347B647B" w14:textId="77777777" w:rsidR="002F6ED7" w:rsidRPr="00206289" w:rsidRDefault="002F6ED7" w:rsidP="002F6ED7">
            <w:pPr>
              <w:spacing w:line="240" w:lineRule="auto"/>
              <w:jc w:val="right"/>
              <w:rPr>
                <w:rFonts w:ascii="Times New Roman" w:eastAsia="Times New Roman" w:hAnsi="Times New Roman" w:cs="Times New Roman"/>
                <w:b w:val="0"/>
                <w:color w:val="000000"/>
                <w:sz w:val="22"/>
                <w:lang w:val="en-IN" w:eastAsia="en-IN"/>
              </w:rPr>
            </w:pPr>
            <w:r w:rsidRPr="00206289">
              <w:rPr>
                <w:rFonts w:ascii="Times New Roman" w:eastAsia="Times New Roman" w:hAnsi="Times New Roman" w:cs="Times New Roman"/>
                <w:b w:val="0"/>
                <w:color w:val="000000"/>
                <w:sz w:val="22"/>
                <w:lang w:val="en-IN" w:eastAsia="en-IN"/>
              </w:rPr>
              <w:t>87.03%</w:t>
            </w:r>
          </w:p>
        </w:tc>
        <w:tc>
          <w:tcPr>
            <w:tcW w:w="895" w:type="dxa"/>
            <w:tcBorders>
              <w:top w:val="nil"/>
              <w:left w:val="nil"/>
              <w:bottom w:val="single" w:sz="4" w:space="0" w:color="auto"/>
              <w:right w:val="single" w:sz="4" w:space="0" w:color="auto"/>
            </w:tcBorders>
            <w:shd w:val="clear" w:color="auto" w:fill="auto"/>
            <w:noWrap/>
            <w:vAlign w:val="bottom"/>
            <w:hideMark/>
          </w:tcPr>
          <w:p w14:paraId="7CCA93FA" w14:textId="77777777" w:rsidR="002F6ED7" w:rsidRPr="00206289" w:rsidRDefault="002F6ED7" w:rsidP="002F6ED7">
            <w:pPr>
              <w:spacing w:line="240" w:lineRule="auto"/>
              <w:jc w:val="right"/>
              <w:rPr>
                <w:rFonts w:ascii="Times New Roman" w:eastAsia="Times New Roman" w:hAnsi="Times New Roman" w:cs="Times New Roman"/>
                <w:b w:val="0"/>
                <w:color w:val="000000"/>
                <w:sz w:val="22"/>
                <w:lang w:val="en-IN" w:eastAsia="en-IN"/>
              </w:rPr>
            </w:pPr>
            <w:r w:rsidRPr="00206289">
              <w:rPr>
                <w:rFonts w:ascii="Times New Roman" w:eastAsia="Times New Roman" w:hAnsi="Times New Roman" w:cs="Times New Roman"/>
                <w:b w:val="0"/>
                <w:color w:val="000000"/>
                <w:sz w:val="22"/>
                <w:lang w:val="en-IN" w:eastAsia="en-IN"/>
              </w:rPr>
              <w:t>12.97%</w:t>
            </w:r>
          </w:p>
        </w:tc>
      </w:tr>
      <w:tr w:rsidR="002F6ED7" w:rsidRPr="00206289" w14:paraId="5EDDF205" w14:textId="77777777" w:rsidTr="002F6ED7">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3117388D" w14:textId="77777777" w:rsidR="002F6ED7" w:rsidRPr="00206289" w:rsidRDefault="002F6ED7" w:rsidP="002F6ED7">
            <w:pPr>
              <w:spacing w:line="240" w:lineRule="auto"/>
              <w:rPr>
                <w:rFonts w:ascii="Times New Roman" w:eastAsia="Times New Roman" w:hAnsi="Times New Roman" w:cs="Times New Roman"/>
                <w:b w:val="0"/>
                <w:color w:val="000000"/>
                <w:sz w:val="22"/>
                <w:lang w:val="en-IN" w:eastAsia="en-IN"/>
              </w:rPr>
            </w:pPr>
            <w:r w:rsidRPr="00206289">
              <w:rPr>
                <w:rFonts w:ascii="Times New Roman" w:eastAsia="Times New Roman" w:hAnsi="Times New Roman" w:cs="Times New Roman"/>
                <w:b w:val="0"/>
                <w:color w:val="000000"/>
                <w:sz w:val="22"/>
                <w:lang w:val="en-IN" w:eastAsia="en-IN"/>
              </w:rPr>
              <w:t>Professional</w:t>
            </w:r>
          </w:p>
        </w:tc>
        <w:tc>
          <w:tcPr>
            <w:tcW w:w="1273" w:type="dxa"/>
            <w:tcBorders>
              <w:top w:val="nil"/>
              <w:left w:val="nil"/>
              <w:bottom w:val="single" w:sz="4" w:space="0" w:color="auto"/>
              <w:right w:val="single" w:sz="4" w:space="0" w:color="auto"/>
            </w:tcBorders>
            <w:shd w:val="clear" w:color="auto" w:fill="auto"/>
            <w:noWrap/>
            <w:vAlign w:val="bottom"/>
            <w:hideMark/>
          </w:tcPr>
          <w:p w14:paraId="62E1431A" w14:textId="77777777" w:rsidR="002F6ED7" w:rsidRPr="00206289" w:rsidRDefault="002F6ED7" w:rsidP="002F6ED7">
            <w:pPr>
              <w:spacing w:line="240" w:lineRule="auto"/>
              <w:jc w:val="right"/>
              <w:rPr>
                <w:rFonts w:ascii="Times New Roman" w:eastAsia="Times New Roman" w:hAnsi="Times New Roman" w:cs="Times New Roman"/>
                <w:b w:val="0"/>
                <w:color w:val="000000"/>
                <w:sz w:val="22"/>
                <w:lang w:val="en-IN" w:eastAsia="en-IN"/>
              </w:rPr>
            </w:pPr>
            <w:r w:rsidRPr="00206289">
              <w:rPr>
                <w:rFonts w:ascii="Times New Roman" w:eastAsia="Times New Roman" w:hAnsi="Times New Roman" w:cs="Times New Roman"/>
                <w:b w:val="0"/>
                <w:color w:val="000000"/>
                <w:sz w:val="22"/>
                <w:lang w:val="en-IN" w:eastAsia="en-IN"/>
              </w:rPr>
              <w:t>86.34%</w:t>
            </w:r>
          </w:p>
        </w:tc>
        <w:tc>
          <w:tcPr>
            <w:tcW w:w="895" w:type="dxa"/>
            <w:tcBorders>
              <w:top w:val="nil"/>
              <w:left w:val="nil"/>
              <w:bottom w:val="single" w:sz="4" w:space="0" w:color="auto"/>
              <w:right w:val="single" w:sz="4" w:space="0" w:color="auto"/>
            </w:tcBorders>
            <w:shd w:val="clear" w:color="auto" w:fill="auto"/>
            <w:noWrap/>
            <w:vAlign w:val="bottom"/>
            <w:hideMark/>
          </w:tcPr>
          <w:p w14:paraId="76D83108" w14:textId="77777777" w:rsidR="002F6ED7" w:rsidRPr="00206289" w:rsidRDefault="002F6ED7" w:rsidP="002F6ED7">
            <w:pPr>
              <w:spacing w:line="240" w:lineRule="auto"/>
              <w:jc w:val="right"/>
              <w:rPr>
                <w:rFonts w:ascii="Times New Roman" w:eastAsia="Times New Roman" w:hAnsi="Times New Roman" w:cs="Times New Roman"/>
                <w:b w:val="0"/>
                <w:color w:val="000000"/>
                <w:sz w:val="22"/>
                <w:lang w:val="en-IN" w:eastAsia="en-IN"/>
              </w:rPr>
            </w:pPr>
            <w:r w:rsidRPr="00206289">
              <w:rPr>
                <w:rFonts w:ascii="Times New Roman" w:eastAsia="Times New Roman" w:hAnsi="Times New Roman" w:cs="Times New Roman"/>
                <w:b w:val="0"/>
                <w:color w:val="000000"/>
                <w:sz w:val="22"/>
                <w:lang w:val="en-IN" w:eastAsia="en-IN"/>
              </w:rPr>
              <w:t>13.66%</w:t>
            </w:r>
          </w:p>
        </w:tc>
      </w:tr>
      <w:tr w:rsidR="002F6ED7" w:rsidRPr="00206289" w14:paraId="3C4BD064" w14:textId="77777777" w:rsidTr="002F6ED7">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039A9C3C" w14:textId="77777777" w:rsidR="002F6ED7" w:rsidRPr="00206289" w:rsidRDefault="002F6ED7" w:rsidP="002F6ED7">
            <w:pPr>
              <w:spacing w:line="240" w:lineRule="auto"/>
              <w:rPr>
                <w:rFonts w:ascii="Times New Roman" w:eastAsia="Times New Roman" w:hAnsi="Times New Roman" w:cs="Times New Roman"/>
                <w:b w:val="0"/>
                <w:color w:val="000000"/>
                <w:sz w:val="22"/>
                <w:lang w:val="en-IN" w:eastAsia="en-IN"/>
              </w:rPr>
            </w:pPr>
            <w:r w:rsidRPr="00206289">
              <w:rPr>
                <w:rFonts w:ascii="Times New Roman" w:eastAsia="Times New Roman" w:hAnsi="Times New Roman" w:cs="Times New Roman"/>
                <w:b w:val="0"/>
                <w:color w:val="000000"/>
                <w:sz w:val="22"/>
                <w:lang w:val="en-IN" w:eastAsia="en-IN"/>
              </w:rPr>
              <w:t>Undergraduate</w:t>
            </w:r>
          </w:p>
        </w:tc>
        <w:tc>
          <w:tcPr>
            <w:tcW w:w="1273" w:type="dxa"/>
            <w:tcBorders>
              <w:top w:val="nil"/>
              <w:left w:val="nil"/>
              <w:bottom w:val="single" w:sz="4" w:space="0" w:color="auto"/>
              <w:right w:val="single" w:sz="4" w:space="0" w:color="auto"/>
            </w:tcBorders>
            <w:shd w:val="clear" w:color="auto" w:fill="auto"/>
            <w:noWrap/>
            <w:vAlign w:val="bottom"/>
            <w:hideMark/>
          </w:tcPr>
          <w:p w14:paraId="5D686B48" w14:textId="77777777" w:rsidR="002F6ED7" w:rsidRPr="00206289" w:rsidRDefault="002F6ED7" w:rsidP="002F6ED7">
            <w:pPr>
              <w:spacing w:line="240" w:lineRule="auto"/>
              <w:jc w:val="right"/>
              <w:rPr>
                <w:rFonts w:ascii="Times New Roman" w:eastAsia="Times New Roman" w:hAnsi="Times New Roman" w:cs="Times New Roman"/>
                <w:b w:val="0"/>
                <w:color w:val="000000"/>
                <w:sz w:val="22"/>
                <w:lang w:val="en-IN" w:eastAsia="en-IN"/>
              </w:rPr>
            </w:pPr>
            <w:r w:rsidRPr="00206289">
              <w:rPr>
                <w:rFonts w:ascii="Times New Roman" w:eastAsia="Times New Roman" w:hAnsi="Times New Roman" w:cs="Times New Roman"/>
                <w:b w:val="0"/>
                <w:color w:val="000000"/>
                <w:sz w:val="22"/>
                <w:lang w:val="en-IN" w:eastAsia="en-IN"/>
              </w:rPr>
              <w:t>95.56%</w:t>
            </w:r>
          </w:p>
        </w:tc>
        <w:tc>
          <w:tcPr>
            <w:tcW w:w="895" w:type="dxa"/>
            <w:tcBorders>
              <w:top w:val="nil"/>
              <w:left w:val="nil"/>
              <w:bottom w:val="single" w:sz="4" w:space="0" w:color="auto"/>
              <w:right w:val="single" w:sz="4" w:space="0" w:color="auto"/>
            </w:tcBorders>
            <w:shd w:val="clear" w:color="auto" w:fill="auto"/>
            <w:noWrap/>
            <w:vAlign w:val="bottom"/>
            <w:hideMark/>
          </w:tcPr>
          <w:p w14:paraId="09E89FEC" w14:textId="77777777" w:rsidR="002F6ED7" w:rsidRPr="00206289" w:rsidRDefault="002F6ED7" w:rsidP="002F6ED7">
            <w:pPr>
              <w:spacing w:line="240" w:lineRule="auto"/>
              <w:jc w:val="right"/>
              <w:rPr>
                <w:rFonts w:ascii="Times New Roman" w:eastAsia="Times New Roman" w:hAnsi="Times New Roman" w:cs="Times New Roman"/>
                <w:b w:val="0"/>
                <w:color w:val="000000"/>
                <w:sz w:val="22"/>
                <w:lang w:val="en-IN" w:eastAsia="en-IN"/>
              </w:rPr>
            </w:pPr>
            <w:r w:rsidRPr="00206289">
              <w:rPr>
                <w:rFonts w:ascii="Times New Roman" w:eastAsia="Times New Roman" w:hAnsi="Times New Roman" w:cs="Times New Roman"/>
                <w:b w:val="0"/>
                <w:color w:val="000000"/>
                <w:sz w:val="22"/>
                <w:lang w:val="en-IN" w:eastAsia="en-IN"/>
              </w:rPr>
              <w:t>4.44%</w:t>
            </w:r>
          </w:p>
        </w:tc>
      </w:tr>
    </w:tbl>
    <w:p w14:paraId="03732BD9" w14:textId="77777777" w:rsidR="00206289" w:rsidRPr="0055012D" w:rsidRDefault="00206289" w:rsidP="00E674C0">
      <w:pPr>
        <w:spacing w:line="240" w:lineRule="auto"/>
        <w:jc w:val="both"/>
        <w:rPr>
          <w:rFonts w:ascii="Times New Roman" w:hAnsi="Times New Roman" w:cs="Times New Roman"/>
          <w:b w:val="0"/>
          <w:bCs/>
        </w:rPr>
      </w:pPr>
    </w:p>
    <w:p w14:paraId="0412AB94" w14:textId="77777777" w:rsidR="00206289" w:rsidRPr="0055012D" w:rsidRDefault="00206289" w:rsidP="00E674C0">
      <w:pPr>
        <w:spacing w:line="240" w:lineRule="auto"/>
        <w:jc w:val="both"/>
        <w:rPr>
          <w:rFonts w:ascii="Times New Roman" w:hAnsi="Times New Roman" w:cs="Times New Roman"/>
          <w:b w:val="0"/>
          <w:bCs/>
          <w:noProof/>
        </w:rPr>
      </w:pPr>
    </w:p>
    <w:p w14:paraId="2BBF9A3F" w14:textId="77777777" w:rsidR="0055012D" w:rsidRDefault="0055012D" w:rsidP="0055012D">
      <w:pPr>
        <w:spacing w:line="240" w:lineRule="auto"/>
        <w:jc w:val="both"/>
        <w:rPr>
          <w:rFonts w:ascii="Times New Roman" w:hAnsi="Times New Roman" w:cs="Times New Roman"/>
          <w:b w:val="0"/>
          <w:bCs/>
          <w:noProof/>
        </w:rPr>
      </w:pPr>
    </w:p>
    <w:p w14:paraId="7490868D" w14:textId="77777777" w:rsidR="0055012D" w:rsidRDefault="0055012D" w:rsidP="0055012D">
      <w:pPr>
        <w:spacing w:line="240" w:lineRule="auto"/>
        <w:jc w:val="both"/>
        <w:rPr>
          <w:rFonts w:ascii="Times New Roman" w:hAnsi="Times New Roman" w:cs="Times New Roman"/>
          <w:b w:val="0"/>
          <w:bCs/>
        </w:rPr>
      </w:pPr>
    </w:p>
    <w:p w14:paraId="383DEC73" w14:textId="77777777" w:rsidR="0055012D" w:rsidRDefault="0055012D" w:rsidP="0055012D">
      <w:pPr>
        <w:spacing w:line="240" w:lineRule="auto"/>
        <w:jc w:val="both"/>
        <w:rPr>
          <w:rFonts w:ascii="Times New Roman" w:hAnsi="Times New Roman" w:cs="Times New Roman"/>
          <w:b w:val="0"/>
          <w:bCs/>
        </w:rPr>
      </w:pPr>
    </w:p>
    <w:p w14:paraId="4D484962" w14:textId="77777777" w:rsidR="0055012D" w:rsidRDefault="0055012D" w:rsidP="0055012D">
      <w:pPr>
        <w:spacing w:line="240" w:lineRule="auto"/>
        <w:jc w:val="both"/>
        <w:rPr>
          <w:rFonts w:ascii="Times New Roman" w:hAnsi="Times New Roman" w:cs="Times New Roman"/>
          <w:b w:val="0"/>
          <w:bCs/>
        </w:rPr>
      </w:pPr>
    </w:p>
    <w:p w14:paraId="0526FBA7" w14:textId="224F0A3B" w:rsidR="007057F4" w:rsidRDefault="00206289" w:rsidP="0055012D">
      <w:pPr>
        <w:spacing w:line="240" w:lineRule="auto"/>
        <w:jc w:val="both"/>
        <w:rPr>
          <w:rFonts w:ascii="Times New Roman" w:hAnsi="Times New Roman" w:cs="Times New Roman"/>
          <w:b w:val="0"/>
          <w:bCs/>
        </w:rPr>
      </w:pPr>
      <w:r w:rsidRPr="0055012D">
        <w:rPr>
          <w:rFonts w:ascii="Times New Roman" w:hAnsi="Times New Roman" w:cs="Times New Roman"/>
          <w:b w:val="0"/>
          <w:bCs/>
        </w:rPr>
        <w:t>2. TD Account Vs Personal Loan</w:t>
      </w:r>
    </w:p>
    <w:p w14:paraId="134CF0DA" w14:textId="77777777" w:rsidR="002F6ED7" w:rsidRPr="0055012D" w:rsidRDefault="002F6ED7" w:rsidP="0055012D">
      <w:pPr>
        <w:spacing w:line="240" w:lineRule="auto"/>
        <w:jc w:val="both"/>
        <w:rPr>
          <w:rFonts w:ascii="Times New Roman" w:hAnsi="Times New Roman" w:cs="Times New Roman"/>
          <w:b w:val="0"/>
          <w:bCs/>
          <w:noProof/>
        </w:rPr>
      </w:pPr>
    </w:p>
    <w:tbl>
      <w:tblPr>
        <w:tblW w:w="4695" w:type="dxa"/>
        <w:tblLook w:val="04A0" w:firstRow="1" w:lastRow="0" w:firstColumn="1" w:lastColumn="0" w:noHBand="0" w:noVBand="1"/>
      </w:tblPr>
      <w:tblGrid>
        <w:gridCol w:w="2405"/>
        <w:gridCol w:w="1559"/>
        <w:gridCol w:w="875"/>
      </w:tblGrid>
      <w:tr w:rsidR="00AF2FCF" w:rsidRPr="00AF2FCF" w14:paraId="28ED35CE" w14:textId="77777777" w:rsidTr="00AF2FCF">
        <w:trPr>
          <w:trHeight w:val="288"/>
        </w:trPr>
        <w:tc>
          <w:tcPr>
            <w:tcW w:w="24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EF0ACB0" w14:textId="77777777" w:rsidR="00AF2FCF" w:rsidRPr="00AF2FCF" w:rsidRDefault="00AF2FCF" w:rsidP="00AF2FCF">
            <w:pPr>
              <w:spacing w:line="240" w:lineRule="auto"/>
              <w:rPr>
                <w:rFonts w:ascii="Calibri" w:eastAsia="Times New Roman" w:hAnsi="Calibri" w:cs="Calibri"/>
                <w:bCs/>
                <w:color w:val="000000"/>
                <w:sz w:val="22"/>
                <w:lang w:val="en-IN" w:eastAsia="en-IN"/>
              </w:rPr>
            </w:pPr>
            <w:r w:rsidRPr="00AF2FCF">
              <w:rPr>
                <w:rFonts w:ascii="Calibri" w:eastAsia="Times New Roman" w:hAnsi="Calibri" w:cs="Calibri"/>
                <w:bCs/>
                <w:color w:val="000000"/>
                <w:sz w:val="22"/>
                <w:lang w:val="en-IN" w:eastAsia="en-IN"/>
              </w:rPr>
              <w:t>Count of Personal Loan</w:t>
            </w:r>
          </w:p>
        </w:tc>
        <w:tc>
          <w:tcPr>
            <w:tcW w:w="15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1DAD16" w14:textId="77777777" w:rsidR="00AF2FCF" w:rsidRPr="00AF2FCF" w:rsidRDefault="00AF2FCF" w:rsidP="00AF2FCF">
            <w:pPr>
              <w:spacing w:line="240" w:lineRule="auto"/>
              <w:rPr>
                <w:rFonts w:ascii="Calibri" w:eastAsia="Times New Roman" w:hAnsi="Calibri" w:cs="Calibri"/>
                <w:bCs/>
                <w:color w:val="000000"/>
                <w:sz w:val="22"/>
                <w:lang w:val="en-IN" w:eastAsia="en-IN"/>
              </w:rPr>
            </w:pPr>
            <w:r w:rsidRPr="00AF2FCF">
              <w:rPr>
                <w:rFonts w:ascii="Calibri" w:eastAsia="Times New Roman" w:hAnsi="Calibri" w:cs="Calibri"/>
                <w:bCs/>
                <w:color w:val="000000"/>
                <w:sz w:val="22"/>
                <w:lang w:val="en-IN" w:eastAsia="en-IN"/>
              </w:rPr>
              <w:t>Personal loan</w:t>
            </w:r>
          </w:p>
        </w:tc>
        <w:tc>
          <w:tcPr>
            <w:tcW w:w="73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785F3F8" w14:textId="77777777" w:rsidR="00AF2FCF" w:rsidRPr="00AF2FCF" w:rsidRDefault="00AF2FCF" w:rsidP="00AF2FCF">
            <w:pPr>
              <w:spacing w:line="240" w:lineRule="auto"/>
              <w:rPr>
                <w:rFonts w:ascii="Calibri" w:eastAsia="Times New Roman" w:hAnsi="Calibri" w:cs="Calibri"/>
                <w:bCs/>
                <w:color w:val="000000"/>
                <w:sz w:val="22"/>
                <w:lang w:val="en-IN" w:eastAsia="en-IN"/>
              </w:rPr>
            </w:pPr>
            <w:r w:rsidRPr="00AF2FCF">
              <w:rPr>
                <w:rFonts w:ascii="Calibri" w:eastAsia="Times New Roman" w:hAnsi="Calibri" w:cs="Calibri"/>
                <w:bCs/>
                <w:color w:val="000000"/>
                <w:sz w:val="22"/>
                <w:lang w:val="en-IN" w:eastAsia="en-IN"/>
              </w:rPr>
              <w:t> </w:t>
            </w:r>
          </w:p>
        </w:tc>
      </w:tr>
      <w:tr w:rsidR="00AF2FCF" w:rsidRPr="00AF2FCF" w14:paraId="736766C2" w14:textId="77777777" w:rsidTr="00AF2FCF">
        <w:trPr>
          <w:trHeight w:val="288"/>
        </w:trPr>
        <w:tc>
          <w:tcPr>
            <w:tcW w:w="240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F35E8F8" w14:textId="77777777" w:rsidR="00AF2FCF" w:rsidRPr="00AF2FCF" w:rsidRDefault="00AF2FCF" w:rsidP="00AF2FCF">
            <w:pPr>
              <w:spacing w:line="240" w:lineRule="auto"/>
              <w:rPr>
                <w:rFonts w:ascii="Calibri" w:eastAsia="Times New Roman" w:hAnsi="Calibri" w:cs="Calibri"/>
                <w:bCs/>
                <w:color w:val="000000"/>
                <w:sz w:val="22"/>
                <w:lang w:val="en-IN" w:eastAsia="en-IN"/>
              </w:rPr>
            </w:pPr>
            <w:r w:rsidRPr="00AF2FCF">
              <w:rPr>
                <w:rFonts w:ascii="Calibri" w:eastAsia="Times New Roman" w:hAnsi="Calibri" w:cs="Calibri"/>
                <w:bCs/>
                <w:color w:val="000000"/>
                <w:sz w:val="22"/>
                <w:lang w:val="en-IN" w:eastAsia="en-IN"/>
              </w:rPr>
              <w:t>TD account</w:t>
            </w:r>
          </w:p>
        </w:tc>
        <w:tc>
          <w:tcPr>
            <w:tcW w:w="15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237305C" w14:textId="77777777" w:rsidR="00AF2FCF" w:rsidRPr="00AF2FCF" w:rsidRDefault="00AF2FCF" w:rsidP="00AF2FCF">
            <w:pPr>
              <w:spacing w:line="240" w:lineRule="auto"/>
              <w:rPr>
                <w:rFonts w:ascii="Calibri" w:eastAsia="Times New Roman" w:hAnsi="Calibri" w:cs="Calibri"/>
                <w:bCs/>
                <w:color w:val="000000"/>
                <w:sz w:val="22"/>
                <w:lang w:val="en-IN" w:eastAsia="en-IN"/>
              </w:rPr>
            </w:pPr>
            <w:r w:rsidRPr="00AF2FCF">
              <w:rPr>
                <w:rFonts w:ascii="Calibri" w:eastAsia="Times New Roman" w:hAnsi="Calibri" w:cs="Calibri"/>
                <w:bCs/>
                <w:color w:val="000000"/>
                <w:sz w:val="22"/>
                <w:lang w:val="en-IN" w:eastAsia="en-IN"/>
              </w:rPr>
              <w:t>No</w:t>
            </w:r>
          </w:p>
        </w:tc>
        <w:tc>
          <w:tcPr>
            <w:tcW w:w="73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A471116" w14:textId="77777777" w:rsidR="00AF2FCF" w:rsidRPr="00AF2FCF" w:rsidRDefault="00AF2FCF" w:rsidP="00AF2FCF">
            <w:pPr>
              <w:spacing w:line="240" w:lineRule="auto"/>
              <w:rPr>
                <w:rFonts w:ascii="Calibri" w:eastAsia="Times New Roman" w:hAnsi="Calibri" w:cs="Calibri"/>
                <w:bCs/>
                <w:color w:val="000000"/>
                <w:sz w:val="22"/>
                <w:lang w:val="en-IN" w:eastAsia="en-IN"/>
              </w:rPr>
            </w:pPr>
            <w:r w:rsidRPr="00AF2FCF">
              <w:rPr>
                <w:rFonts w:ascii="Calibri" w:eastAsia="Times New Roman" w:hAnsi="Calibri" w:cs="Calibri"/>
                <w:bCs/>
                <w:color w:val="000000"/>
                <w:sz w:val="22"/>
                <w:lang w:val="en-IN" w:eastAsia="en-IN"/>
              </w:rPr>
              <w:t>Yes</w:t>
            </w:r>
          </w:p>
        </w:tc>
      </w:tr>
      <w:tr w:rsidR="00AF2FCF" w:rsidRPr="00AF2FCF" w14:paraId="0A4269C0" w14:textId="77777777" w:rsidTr="00AF2FCF">
        <w:trPr>
          <w:trHeight w:val="288"/>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60DE24A6" w14:textId="77777777" w:rsidR="00AF2FCF" w:rsidRPr="00AF2FCF" w:rsidRDefault="00AF2FCF" w:rsidP="00AF2FCF">
            <w:pPr>
              <w:spacing w:line="240" w:lineRule="auto"/>
              <w:rPr>
                <w:rFonts w:ascii="Calibri" w:eastAsia="Times New Roman" w:hAnsi="Calibri" w:cs="Calibri"/>
                <w:b w:val="0"/>
                <w:color w:val="000000"/>
                <w:sz w:val="22"/>
                <w:lang w:val="en-IN" w:eastAsia="en-IN"/>
              </w:rPr>
            </w:pPr>
            <w:r w:rsidRPr="00AF2FCF">
              <w:rPr>
                <w:rFonts w:ascii="Calibri" w:eastAsia="Times New Roman" w:hAnsi="Calibri" w:cs="Calibri"/>
                <w:b w:val="0"/>
                <w:color w:val="000000"/>
                <w:sz w:val="22"/>
                <w:lang w:val="en-IN" w:eastAsia="en-IN"/>
              </w:rPr>
              <w:t>Yes</w:t>
            </w:r>
          </w:p>
        </w:tc>
        <w:tc>
          <w:tcPr>
            <w:tcW w:w="1559" w:type="dxa"/>
            <w:tcBorders>
              <w:top w:val="nil"/>
              <w:left w:val="nil"/>
              <w:bottom w:val="single" w:sz="4" w:space="0" w:color="auto"/>
              <w:right w:val="single" w:sz="4" w:space="0" w:color="auto"/>
            </w:tcBorders>
            <w:shd w:val="clear" w:color="auto" w:fill="auto"/>
            <w:noWrap/>
            <w:vAlign w:val="bottom"/>
            <w:hideMark/>
          </w:tcPr>
          <w:p w14:paraId="4530DE07" w14:textId="77777777" w:rsidR="00AF2FCF" w:rsidRPr="00AF2FCF" w:rsidRDefault="00AF2FCF" w:rsidP="00AF2FCF">
            <w:pPr>
              <w:spacing w:line="240" w:lineRule="auto"/>
              <w:jc w:val="right"/>
              <w:rPr>
                <w:rFonts w:ascii="Calibri" w:eastAsia="Times New Roman" w:hAnsi="Calibri" w:cs="Calibri"/>
                <w:b w:val="0"/>
                <w:color w:val="000000"/>
                <w:sz w:val="22"/>
                <w:lang w:val="en-IN" w:eastAsia="en-IN"/>
              </w:rPr>
            </w:pPr>
            <w:r w:rsidRPr="00AF2FCF">
              <w:rPr>
                <w:rFonts w:ascii="Calibri" w:eastAsia="Times New Roman" w:hAnsi="Calibri" w:cs="Calibri"/>
                <w:b w:val="0"/>
                <w:color w:val="000000"/>
                <w:sz w:val="22"/>
                <w:lang w:val="en-IN" w:eastAsia="en-IN"/>
              </w:rPr>
              <w:t>53.64%</w:t>
            </w:r>
          </w:p>
        </w:tc>
        <w:tc>
          <w:tcPr>
            <w:tcW w:w="731" w:type="dxa"/>
            <w:tcBorders>
              <w:top w:val="nil"/>
              <w:left w:val="nil"/>
              <w:bottom w:val="single" w:sz="4" w:space="0" w:color="auto"/>
              <w:right w:val="single" w:sz="4" w:space="0" w:color="auto"/>
            </w:tcBorders>
            <w:shd w:val="clear" w:color="auto" w:fill="auto"/>
            <w:noWrap/>
            <w:vAlign w:val="bottom"/>
            <w:hideMark/>
          </w:tcPr>
          <w:p w14:paraId="7EC297B1" w14:textId="77777777" w:rsidR="00AF2FCF" w:rsidRPr="00AF2FCF" w:rsidRDefault="00AF2FCF" w:rsidP="00AF2FCF">
            <w:pPr>
              <w:spacing w:line="240" w:lineRule="auto"/>
              <w:jc w:val="right"/>
              <w:rPr>
                <w:rFonts w:ascii="Calibri" w:eastAsia="Times New Roman" w:hAnsi="Calibri" w:cs="Calibri"/>
                <w:b w:val="0"/>
                <w:color w:val="000000"/>
                <w:sz w:val="22"/>
                <w:lang w:val="en-IN" w:eastAsia="en-IN"/>
              </w:rPr>
            </w:pPr>
            <w:r w:rsidRPr="00AF2FCF">
              <w:rPr>
                <w:rFonts w:ascii="Calibri" w:eastAsia="Times New Roman" w:hAnsi="Calibri" w:cs="Calibri"/>
                <w:b w:val="0"/>
                <w:color w:val="000000"/>
                <w:sz w:val="22"/>
                <w:lang w:val="en-IN" w:eastAsia="en-IN"/>
              </w:rPr>
              <w:t>46.36%</w:t>
            </w:r>
          </w:p>
        </w:tc>
      </w:tr>
      <w:tr w:rsidR="00AF2FCF" w:rsidRPr="00AF2FCF" w14:paraId="1AC9AACF" w14:textId="77777777" w:rsidTr="00AF2FCF">
        <w:trPr>
          <w:trHeight w:val="288"/>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30DF9563" w14:textId="77777777" w:rsidR="00AF2FCF" w:rsidRPr="00AF2FCF" w:rsidRDefault="00AF2FCF" w:rsidP="00AF2FCF">
            <w:pPr>
              <w:spacing w:line="240" w:lineRule="auto"/>
              <w:rPr>
                <w:rFonts w:ascii="Calibri" w:eastAsia="Times New Roman" w:hAnsi="Calibri" w:cs="Calibri"/>
                <w:b w:val="0"/>
                <w:color w:val="000000"/>
                <w:sz w:val="22"/>
                <w:lang w:val="en-IN" w:eastAsia="en-IN"/>
              </w:rPr>
            </w:pPr>
            <w:r w:rsidRPr="00AF2FCF">
              <w:rPr>
                <w:rFonts w:ascii="Calibri" w:eastAsia="Times New Roman" w:hAnsi="Calibri" w:cs="Calibri"/>
                <w:b w:val="0"/>
                <w:color w:val="000000"/>
                <w:sz w:val="22"/>
                <w:lang w:val="en-IN" w:eastAsia="en-IN"/>
              </w:rPr>
              <w:t>No</w:t>
            </w:r>
          </w:p>
        </w:tc>
        <w:tc>
          <w:tcPr>
            <w:tcW w:w="1559" w:type="dxa"/>
            <w:tcBorders>
              <w:top w:val="nil"/>
              <w:left w:val="nil"/>
              <w:bottom w:val="single" w:sz="4" w:space="0" w:color="auto"/>
              <w:right w:val="single" w:sz="4" w:space="0" w:color="auto"/>
            </w:tcBorders>
            <w:shd w:val="clear" w:color="auto" w:fill="auto"/>
            <w:noWrap/>
            <w:vAlign w:val="bottom"/>
            <w:hideMark/>
          </w:tcPr>
          <w:p w14:paraId="0C72B802" w14:textId="77777777" w:rsidR="00AF2FCF" w:rsidRPr="00AF2FCF" w:rsidRDefault="00AF2FCF" w:rsidP="00AF2FCF">
            <w:pPr>
              <w:spacing w:line="240" w:lineRule="auto"/>
              <w:jc w:val="right"/>
              <w:rPr>
                <w:rFonts w:ascii="Calibri" w:eastAsia="Times New Roman" w:hAnsi="Calibri" w:cs="Calibri"/>
                <w:b w:val="0"/>
                <w:color w:val="000000"/>
                <w:sz w:val="22"/>
                <w:lang w:val="en-IN" w:eastAsia="en-IN"/>
              </w:rPr>
            </w:pPr>
            <w:r w:rsidRPr="00AF2FCF">
              <w:rPr>
                <w:rFonts w:ascii="Calibri" w:eastAsia="Times New Roman" w:hAnsi="Calibri" w:cs="Calibri"/>
                <w:b w:val="0"/>
                <w:color w:val="000000"/>
                <w:sz w:val="22"/>
                <w:lang w:val="en-IN" w:eastAsia="en-IN"/>
              </w:rPr>
              <w:t>92.76%</w:t>
            </w:r>
          </w:p>
        </w:tc>
        <w:tc>
          <w:tcPr>
            <w:tcW w:w="731" w:type="dxa"/>
            <w:tcBorders>
              <w:top w:val="nil"/>
              <w:left w:val="nil"/>
              <w:bottom w:val="single" w:sz="4" w:space="0" w:color="auto"/>
              <w:right w:val="single" w:sz="4" w:space="0" w:color="auto"/>
            </w:tcBorders>
            <w:shd w:val="clear" w:color="auto" w:fill="auto"/>
            <w:noWrap/>
            <w:vAlign w:val="bottom"/>
            <w:hideMark/>
          </w:tcPr>
          <w:p w14:paraId="2809CB51" w14:textId="77777777" w:rsidR="00AF2FCF" w:rsidRPr="00AF2FCF" w:rsidRDefault="00AF2FCF" w:rsidP="00AF2FCF">
            <w:pPr>
              <w:spacing w:line="240" w:lineRule="auto"/>
              <w:jc w:val="right"/>
              <w:rPr>
                <w:rFonts w:ascii="Calibri" w:eastAsia="Times New Roman" w:hAnsi="Calibri" w:cs="Calibri"/>
                <w:b w:val="0"/>
                <w:color w:val="000000"/>
                <w:sz w:val="22"/>
                <w:lang w:val="en-IN" w:eastAsia="en-IN"/>
              </w:rPr>
            </w:pPr>
            <w:r w:rsidRPr="00AF2FCF">
              <w:rPr>
                <w:rFonts w:ascii="Calibri" w:eastAsia="Times New Roman" w:hAnsi="Calibri" w:cs="Calibri"/>
                <w:b w:val="0"/>
                <w:color w:val="000000"/>
                <w:sz w:val="22"/>
                <w:lang w:val="en-IN" w:eastAsia="en-IN"/>
              </w:rPr>
              <w:t>7.24%</w:t>
            </w:r>
          </w:p>
        </w:tc>
      </w:tr>
    </w:tbl>
    <w:p w14:paraId="577DEABB" w14:textId="77777777" w:rsidR="002F6ED7" w:rsidRDefault="002F6ED7" w:rsidP="001F0AF0">
      <w:pPr>
        <w:spacing w:after="200"/>
        <w:rPr>
          <w:rFonts w:ascii="Times New Roman" w:hAnsi="Times New Roman" w:cs="Times New Roman"/>
          <w:b w:val="0"/>
          <w:bCs/>
        </w:rPr>
      </w:pPr>
    </w:p>
    <w:p w14:paraId="111978B6" w14:textId="77777777" w:rsidR="0007775D" w:rsidRDefault="0007775D" w:rsidP="001F0AF0">
      <w:pPr>
        <w:spacing w:after="200"/>
        <w:rPr>
          <w:rFonts w:ascii="Times New Roman" w:hAnsi="Times New Roman" w:cs="Times New Roman"/>
          <w:b w:val="0"/>
          <w:bCs/>
        </w:rPr>
      </w:pPr>
    </w:p>
    <w:p w14:paraId="29E5C983" w14:textId="77777777" w:rsidR="0007775D" w:rsidRDefault="0007775D" w:rsidP="001F0AF0">
      <w:pPr>
        <w:spacing w:after="200"/>
        <w:rPr>
          <w:rFonts w:ascii="Times New Roman" w:hAnsi="Times New Roman" w:cs="Times New Roman"/>
          <w:b w:val="0"/>
          <w:bCs/>
        </w:rPr>
      </w:pPr>
    </w:p>
    <w:p w14:paraId="7AA8C24D" w14:textId="19388F7F" w:rsidR="00206289" w:rsidRPr="0055012D" w:rsidRDefault="00206289" w:rsidP="001F0AF0">
      <w:pPr>
        <w:spacing w:after="200"/>
        <w:rPr>
          <w:rFonts w:ascii="Times New Roman" w:hAnsi="Times New Roman" w:cs="Times New Roman"/>
          <w:b w:val="0"/>
          <w:bCs/>
        </w:rPr>
      </w:pPr>
      <w:r w:rsidRPr="0055012D">
        <w:rPr>
          <w:rFonts w:ascii="Times New Roman" w:hAnsi="Times New Roman" w:cs="Times New Roman"/>
          <w:b w:val="0"/>
          <w:bCs/>
        </w:rPr>
        <w:lastRenderedPageBreak/>
        <w:t>3. Online vs Personal Loan</w:t>
      </w:r>
    </w:p>
    <w:tbl>
      <w:tblPr>
        <w:tblW w:w="4890" w:type="dxa"/>
        <w:tblLook w:val="04A0" w:firstRow="1" w:lastRow="0" w:firstColumn="1" w:lastColumn="0" w:noHBand="0" w:noVBand="1"/>
      </w:tblPr>
      <w:tblGrid>
        <w:gridCol w:w="2415"/>
        <w:gridCol w:w="1708"/>
        <w:gridCol w:w="767"/>
      </w:tblGrid>
      <w:tr w:rsidR="00AF2FCF" w:rsidRPr="00AF2FCF" w14:paraId="02BCBF99" w14:textId="77777777" w:rsidTr="00AF2FCF">
        <w:trPr>
          <w:trHeight w:val="254"/>
        </w:trPr>
        <w:tc>
          <w:tcPr>
            <w:tcW w:w="241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C7E02D7" w14:textId="77777777" w:rsidR="00AF2FCF" w:rsidRPr="00AF2FCF" w:rsidRDefault="00AF2FCF" w:rsidP="00AF2FCF">
            <w:pPr>
              <w:spacing w:line="240" w:lineRule="auto"/>
              <w:rPr>
                <w:rFonts w:ascii="Calibri" w:eastAsia="Times New Roman" w:hAnsi="Calibri" w:cs="Calibri"/>
                <w:bCs/>
                <w:color w:val="000000"/>
                <w:sz w:val="22"/>
                <w:lang w:val="en-IN" w:eastAsia="en-IN"/>
              </w:rPr>
            </w:pPr>
            <w:r w:rsidRPr="00AF2FCF">
              <w:rPr>
                <w:rFonts w:ascii="Calibri" w:eastAsia="Times New Roman" w:hAnsi="Calibri" w:cs="Calibri"/>
                <w:bCs/>
                <w:color w:val="000000"/>
                <w:sz w:val="22"/>
                <w:lang w:val="en-IN" w:eastAsia="en-IN"/>
              </w:rPr>
              <w:t>Count of Personal Loan</w:t>
            </w:r>
          </w:p>
        </w:tc>
        <w:tc>
          <w:tcPr>
            <w:tcW w:w="1708"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93F9EE9" w14:textId="77777777" w:rsidR="00AF2FCF" w:rsidRPr="00AF2FCF" w:rsidRDefault="00AF2FCF" w:rsidP="00AF2FCF">
            <w:pPr>
              <w:spacing w:line="240" w:lineRule="auto"/>
              <w:rPr>
                <w:rFonts w:ascii="Calibri" w:eastAsia="Times New Roman" w:hAnsi="Calibri" w:cs="Calibri"/>
                <w:bCs/>
                <w:color w:val="000000"/>
                <w:sz w:val="22"/>
                <w:lang w:val="en-IN" w:eastAsia="en-IN"/>
              </w:rPr>
            </w:pPr>
            <w:r w:rsidRPr="00AF2FCF">
              <w:rPr>
                <w:rFonts w:ascii="Calibri" w:eastAsia="Times New Roman" w:hAnsi="Calibri" w:cs="Calibri"/>
                <w:bCs/>
                <w:color w:val="000000"/>
                <w:sz w:val="22"/>
                <w:lang w:val="en-IN" w:eastAsia="en-IN"/>
              </w:rPr>
              <w:t>Personal loan</w:t>
            </w:r>
          </w:p>
        </w:tc>
        <w:tc>
          <w:tcPr>
            <w:tcW w:w="76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8C0424F" w14:textId="77777777" w:rsidR="00AF2FCF" w:rsidRPr="00AF2FCF" w:rsidRDefault="00AF2FCF" w:rsidP="00AF2FCF">
            <w:pPr>
              <w:spacing w:line="240" w:lineRule="auto"/>
              <w:rPr>
                <w:rFonts w:ascii="Calibri" w:eastAsia="Times New Roman" w:hAnsi="Calibri" w:cs="Calibri"/>
                <w:bCs/>
                <w:color w:val="000000"/>
                <w:sz w:val="22"/>
                <w:lang w:val="en-IN" w:eastAsia="en-IN"/>
              </w:rPr>
            </w:pPr>
            <w:r w:rsidRPr="00AF2FCF">
              <w:rPr>
                <w:rFonts w:ascii="Calibri" w:eastAsia="Times New Roman" w:hAnsi="Calibri" w:cs="Calibri"/>
                <w:bCs/>
                <w:color w:val="000000"/>
                <w:sz w:val="22"/>
                <w:lang w:val="en-IN" w:eastAsia="en-IN"/>
              </w:rPr>
              <w:t> </w:t>
            </w:r>
          </w:p>
        </w:tc>
      </w:tr>
      <w:tr w:rsidR="00AF2FCF" w:rsidRPr="00AF2FCF" w14:paraId="1537EE59" w14:textId="77777777" w:rsidTr="00AF2FCF">
        <w:trPr>
          <w:trHeight w:val="254"/>
        </w:trPr>
        <w:tc>
          <w:tcPr>
            <w:tcW w:w="241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E0EFD77" w14:textId="77777777" w:rsidR="00AF2FCF" w:rsidRPr="00AF2FCF" w:rsidRDefault="00AF2FCF" w:rsidP="00AF2FCF">
            <w:pPr>
              <w:spacing w:line="240" w:lineRule="auto"/>
              <w:rPr>
                <w:rFonts w:ascii="Calibri" w:eastAsia="Times New Roman" w:hAnsi="Calibri" w:cs="Calibri"/>
                <w:bCs/>
                <w:color w:val="000000"/>
                <w:sz w:val="22"/>
                <w:lang w:val="en-IN" w:eastAsia="en-IN"/>
              </w:rPr>
            </w:pPr>
            <w:r w:rsidRPr="00AF2FCF">
              <w:rPr>
                <w:rFonts w:ascii="Calibri" w:eastAsia="Times New Roman" w:hAnsi="Calibri" w:cs="Calibri"/>
                <w:bCs/>
                <w:color w:val="000000"/>
                <w:sz w:val="22"/>
                <w:lang w:val="en-IN" w:eastAsia="en-IN"/>
              </w:rPr>
              <w:t>Online</w:t>
            </w:r>
          </w:p>
        </w:tc>
        <w:tc>
          <w:tcPr>
            <w:tcW w:w="1708"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01E9081" w14:textId="77777777" w:rsidR="00AF2FCF" w:rsidRPr="00AF2FCF" w:rsidRDefault="00AF2FCF" w:rsidP="00AF2FCF">
            <w:pPr>
              <w:spacing w:line="240" w:lineRule="auto"/>
              <w:rPr>
                <w:rFonts w:ascii="Calibri" w:eastAsia="Times New Roman" w:hAnsi="Calibri" w:cs="Calibri"/>
                <w:bCs/>
                <w:color w:val="000000"/>
                <w:sz w:val="22"/>
                <w:lang w:val="en-IN" w:eastAsia="en-IN"/>
              </w:rPr>
            </w:pPr>
            <w:r w:rsidRPr="00AF2FCF">
              <w:rPr>
                <w:rFonts w:ascii="Calibri" w:eastAsia="Times New Roman" w:hAnsi="Calibri" w:cs="Calibri"/>
                <w:bCs/>
                <w:color w:val="000000"/>
                <w:sz w:val="22"/>
                <w:lang w:val="en-IN" w:eastAsia="en-IN"/>
              </w:rPr>
              <w:t>No</w:t>
            </w:r>
          </w:p>
        </w:tc>
        <w:tc>
          <w:tcPr>
            <w:tcW w:w="76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F9A8046" w14:textId="77777777" w:rsidR="00AF2FCF" w:rsidRPr="00AF2FCF" w:rsidRDefault="00AF2FCF" w:rsidP="00AF2FCF">
            <w:pPr>
              <w:spacing w:line="240" w:lineRule="auto"/>
              <w:rPr>
                <w:rFonts w:ascii="Calibri" w:eastAsia="Times New Roman" w:hAnsi="Calibri" w:cs="Calibri"/>
                <w:bCs/>
                <w:color w:val="000000"/>
                <w:sz w:val="22"/>
                <w:lang w:val="en-IN" w:eastAsia="en-IN"/>
              </w:rPr>
            </w:pPr>
            <w:r w:rsidRPr="00AF2FCF">
              <w:rPr>
                <w:rFonts w:ascii="Calibri" w:eastAsia="Times New Roman" w:hAnsi="Calibri" w:cs="Calibri"/>
                <w:bCs/>
                <w:color w:val="000000"/>
                <w:sz w:val="22"/>
                <w:lang w:val="en-IN" w:eastAsia="en-IN"/>
              </w:rPr>
              <w:t>Yes</w:t>
            </w:r>
          </w:p>
        </w:tc>
      </w:tr>
      <w:tr w:rsidR="00AF2FCF" w:rsidRPr="00AF2FCF" w14:paraId="6A773EE2" w14:textId="77777777" w:rsidTr="00AF2FCF">
        <w:trPr>
          <w:trHeight w:val="254"/>
        </w:trPr>
        <w:tc>
          <w:tcPr>
            <w:tcW w:w="2415" w:type="dxa"/>
            <w:tcBorders>
              <w:top w:val="nil"/>
              <w:left w:val="single" w:sz="4" w:space="0" w:color="auto"/>
              <w:bottom w:val="single" w:sz="4" w:space="0" w:color="auto"/>
              <w:right w:val="single" w:sz="4" w:space="0" w:color="auto"/>
            </w:tcBorders>
            <w:shd w:val="clear" w:color="auto" w:fill="auto"/>
            <w:noWrap/>
            <w:vAlign w:val="bottom"/>
            <w:hideMark/>
          </w:tcPr>
          <w:p w14:paraId="1DBF9BFC" w14:textId="77777777" w:rsidR="00AF2FCF" w:rsidRPr="00AF2FCF" w:rsidRDefault="00AF2FCF" w:rsidP="00AF2FCF">
            <w:pPr>
              <w:spacing w:line="240" w:lineRule="auto"/>
              <w:rPr>
                <w:rFonts w:ascii="Calibri" w:eastAsia="Times New Roman" w:hAnsi="Calibri" w:cs="Calibri"/>
                <w:b w:val="0"/>
                <w:color w:val="000000"/>
                <w:sz w:val="22"/>
                <w:lang w:val="en-IN" w:eastAsia="en-IN"/>
              </w:rPr>
            </w:pPr>
            <w:r w:rsidRPr="00AF2FCF">
              <w:rPr>
                <w:rFonts w:ascii="Calibri" w:eastAsia="Times New Roman" w:hAnsi="Calibri" w:cs="Calibri"/>
                <w:b w:val="0"/>
                <w:color w:val="000000"/>
                <w:sz w:val="22"/>
                <w:lang w:val="en-IN" w:eastAsia="en-IN"/>
              </w:rPr>
              <w:t>Yes</w:t>
            </w:r>
          </w:p>
        </w:tc>
        <w:tc>
          <w:tcPr>
            <w:tcW w:w="1708" w:type="dxa"/>
            <w:tcBorders>
              <w:top w:val="nil"/>
              <w:left w:val="nil"/>
              <w:bottom w:val="single" w:sz="4" w:space="0" w:color="auto"/>
              <w:right w:val="single" w:sz="4" w:space="0" w:color="auto"/>
            </w:tcBorders>
            <w:shd w:val="clear" w:color="auto" w:fill="auto"/>
            <w:noWrap/>
            <w:vAlign w:val="bottom"/>
            <w:hideMark/>
          </w:tcPr>
          <w:p w14:paraId="5ACFC93E" w14:textId="77777777" w:rsidR="00AF2FCF" w:rsidRPr="00AF2FCF" w:rsidRDefault="00AF2FCF" w:rsidP="00AF2FCF">
            <w:pPr>
              <w:spacing w:line="240" w:lineRule="auto"/>
              <w:jc w:val="right"/>
              <w:rPr>
                <w:rFonts w:ascii="Calibri" w:eastAsia="Times New Roman" w:hAnsi="Calibri" w:cs="Calibri"/>
                <w:b w:val="0"/>
                <w:color w:val="000000"/>
                <w:sz w:val="22"/>
                <w:lang w:val="en-IN" w:eastAsia="en-IN"/>
              </w:rPr>
            </w:pPr>
            <w:r w:rsidRPr="00AF2FCF">
              <w:rPr>
                <w:rFonts w:ascii="Calibri" w:eastAsia="Times New Roman" w:hAnsi="Calibri" w:cs="Calibri"/>
                <w:b w:val="0"/>
                <w:color w:val="000000"/>
                <w:sz w:val="22"/>
                <w:lang w:val="en-IN" w:eastAsia="en-IN"/>
              </w:rPr>
              <w:t>90.25%</w:t>
            </w:r>
          </w:p>
        </w:tc>
        <w:tc>
          <w:tcPr>
            <w:tcW w:w="767" w:type="dxa"/>
            <w:tcBorders>
              <w:top w:val="nil"/>
              <w:left w:val="nil"/>
              <w:bottom w:val="single" w:sz="4" w:space="0" w:color="auto"/>
              <w:right w:val="single" w:sz="4" w:space="0" w:color="auto"/>
            </w:tcBorders>
            <w:shd w:val="clear" w:color="auto" w:fill="auto"/>
            <w:noWrap/>
            <w:vAlign w:val="bottom"/>
            <w:hideMark/>
          </w:tcPr>
          <w:p w14:paraId="7068404A" w14:textId="77777777" w:rsidR="00AF2FCF" w:rsidRPr="00AF2FCF" w:rsidRDefault="00AF2FCF" w:rsidP="00AF2FCF">
            <w:pPr>
              <w:spacing w:line="240" w:lineRule="auto"/>
              <w:jc w:val="right"/>
              <w:rPr>
                <w:rFonts w:ascii="Calibri" w:eastAsia="Times New Roman" w:hAnsi="Calibri" w:cs="Calibri"/>
                <w:b w:val="0"/>
                <w:color w:val="000000"/>
                <w:sz w:val="22"/>
                <w:lang w:val="en-IN" w:eastAsia="en-IN"/>
              </w:rPr>
            </w:pPr>
            <w:r w:rsidRPr="00AF2FCF">
              <w:rPr>
                <w:rFonts w:ascii="Calibri" w:eastAsia="Times New Roman" w:hAnsi="Calibri" w:cs="Calibri"/>
                <w:b w:val="0"/>
                <w:color w:val="000000"/>
                <w:sz w:val="22"/>
                <w:lang w:val="en-IN" w:eastAsia="en-IN"/>
              </w:rPr>
              <w:t>9.75%</w:t>
            </w:r>
          </w:p>
        </w:tc>
      </w:tr>
      <w:tr w:rsidR="00AF2FCF" w:rsidRPr="00AF2FCF" w14:paraId="30A24537" w14:textId="77777777" w:rsidTr="00AF2FCF">
        <w:trPr>
          <w:trHeight w:val="254"/>
        </w:trPr>
        <w:tc>
          <w:tcPr>
            <w:tcW w:w="2415" w:type="dxa"/>
            <w:tcBorders>
              <w:top w:val="nil"/>
              <w:left w:val="single" w:sz="4" w:space="0" w:color="auto"/>
              <w:bottom w:val="single" w:sz="4" w:space="0" w:color="auto"/>
              <w:right w:val="single" w:sz="4" w:space="0" w:color="auto"/>
            </w:tcBorders>
            <w:shd w:val="clear" w:color="auto" w:fill="auto"/>
            <w:noWrap/>
            <w:vAlign w:val="bottom"/>
            <w:hideMark/>
          </w:tcPr>
          <w:p w14:paraId="7BB4426F" w14:textId="77777777" w:rsidR="00AF2FCF" w:rsidRPr="00AF2FCF" w:rsidRDefault="00AF2FCF" w:rsidP="00AF2FCF">
            <w:pPr>
              <w:spacing w:line="240" w:lineRule="auto"/>
              <w:rPr>
                <w:rFonts w:ascii="Calibri" w:eastAsia="Times New Roman" w:hAnsi="Calibri" w:cs="Calibri"/>
                <w:b w:val="0"/>
                <w:color w:val="000000"/>
                <w:sz w:val="22"/>
                <w:lang w:val="en-IN" w:eastAsia="en-IN"/>
              </w:rPr>
            </w:pPr>
            <w:r w:rsidRPr="00AF2FCF">
              <w:rPr>
                <w:rFonts w:ascii="Calibri" w:eastAsia="Times New Roman" w:hAnsi="Calibri" w:cs="Calibri"/>
                <w:b w:val="0"/>
                <w:color w:val="000000"/>
                <w:sz w:val="22"/>
                <w:lang w:val="en-IN" w:eastAsia="en-IN"/>
              </w:rPr>
              <w:t>No</w:t>
            </w:r>
          </w:p>
        </w:tc>
        <w:tc>
          <w:tcPr>
            <w:tcW w:w="1708" w:type="dxa"/>
            <w:tcBorders>
              <w:top w:val="nil"/>
              <w:left w:val="nil"/>
              <w:bottom w:val="single" w:sz="4" w:space="0" w:color="auto"/>
              <w:right w:val="single" w:sz="4" w:space="0" w:color="auto"/>
            </w:tcBorders>
            <w:shd w:val="clear" w:color="auto" w:fill="auto"/>
            <w:noWrap/>
            <w:vAlign w:val="bottom"/>
            <w:hideMark/>
          </w:tcPr>
          <w:p w14:paraId="4D659076" w14:textId="77777777" w:rsidR="00AF2FCF" w:rsidRPr="00AF2FCF" w:rsidRDefault="00AF2FCF" w:rsidP="00AF2FCF">
            <w:pPr>
              <w:spacing w:line="240" w:lineRule="auto"/>
              <w:jc w:val="right"/>
              <w:rPr>
                <w:rFonts w:ascii="Calibri" w:eastAsia="Times New Roman" w:hAnsi="Calibri" w:cs="Calibri"/>
                <w:b w:val="0"/>
                <w:color w:val="000000"/>
                <w:sz w:val="22"/>
                <w:lang w:val="en-IN" w:eastAsia="en-IN"/>
              </w:rPr>
            </w:pPr>
            <w:r w:rsidRPr="00AF2FCF">
              <w:rPr>
                <w:rFonts w:ascii="Calibri" w:eastAsia="Times New Roman" w:hAnsi="Calibri" w:cs="Calibri"/>
                <w:b w:val="0"/>
                <w:color w:val="000000"/>
                <w:sz w:val="22"/>
                <w:lang w:val="en-IN" w:eastAsia="en-IN"/>
              </w:rPr>
              <w:t>90.63%</w:t>
            </w:r>
          </w:p>
        </w:tc>
        <w:tc>
          <w:tcPr>
            <w:tcW w:w="767" w:type="dxa"/>
            <w:tcBorders>
              <w:top w:val="nil"/>
              <w:left w:val="nil"/>
              <w:bottom w:val="single" w:sz="4" w:space="0" w:color="auto"/>
              <w:right w:val="single" w:sz="4" w:space="0" w:color="auto"/>
            </w:tcBorders>
            <w:shd w:val="clear" w:color="auto" w:fill="auto"/>
            <w:noWrap/>
            <w:vAlign w:val="bottom"/>
            <w:hideMark/>
          </w:tcPr>
          <w:p w14:paraId="4C63EDB0" w14:textId="77777777" w:rsidR="00AF2FCF" w:rsidRPr="00AF2FCF" w:rsidRDefault="00AF2FCF" w:rsidP="00AF2FCF">
            <w:pPr>
              <w:spacing w:line="240" w:lineRule="auto"/>
              <w:jc w:val="right"/>
              <w:rPr>
                <w:rFonts w:ascii="Calibri" w:eastAsia="Times New Roman" w:hAnsi="Calibri" w:cs="Calibri"/>
                <w:b w:val="0"/>
                <w:color w:val="000000"/>
                <w:sz w:val="22"/>
                <w:lang w:val="en-IN" w:eastAsia="en-IN"/>
              </w:rPr>
            </w:pPr>
            <w:r w:rsidRPr="00AF2FCF">
              <w:rPr>
                <w:rFonts w:ascii="Calibri" w:eastAsia="Times New Roman" w:hAnsi="Calibri" w:cs="Calibri"/>
                <w:b w:val="0"/>
                <w:color w:val="000000"/>
                <w:sz w:val="22"/>
                <w:lang w:val="en-IN" w:eastAsia="en-IN"/>
              </w:rPr>
              <w:t>9.38%</w:t>
            </w:r>
          </w:p>
        </w:tc>
      </w:tr>
      <w:tr w:rsidR="00AF2FCF" w:rsidRPr="00AF2FCF" w14:paraId="58CFAE60" w14:textId="77777777" w:rsidTr="00AF2FCF">
        <w:trPr>
          <w:trHeight w:val="254"/>
        </w:trPr>
        <w:tc>
          <w:tcPr>
            <w:tcW w:w="2415" w:type="dxa"/>
            <w:tcBorders>
              <w:top w:val="nil"/>
              <w:left w:val="nil"/>
              <w:bottom w:val="nil"/>
              <w:right w:val="nil"/>
            </w:tcBorders>
            <w:shd w:val="clear" w:color="auto" w:fill="auto"/>
            <w:noWrap/>
            <w:vAlign w:val="bottom"/>
            <w:hideMark/>
          </w:tcPr>
          <w:p w14:paraId="5C46255F" w14:textId="77777777" w:rsidR="00AF2FCF" w:rsidRPr="00AF2FCF" w:rsidRDefault="00AF2FCF" w:rsidP="00AF2FCF">
            <w:pPr>
              <w:spacing w:line="240" w:lineRule="auto"/>
              <w:jc w:val="right"/>
              <w:rPr>
                <w:rFonts w:ascii="Calibri" w:eastAsia="Times New Roman" w:hAnsi="Calibri" w:cs="Calibri"/>
                <w:b w:val="0"/>
                <w:color w:val="000000"/>
                <w:sz w:val="22"/>
                <w:lang w:val="en-IN" w:eastAsia="en-IN"/>
              </w:rPr>
            </w:pPr>
          </w:p>
        </w:tc>
        <w:tc>
          <w:tcPr>
            <w:tcW w:w="1708" w:type="dxa"/>
            <w:tcBorders>
              <w:top w:val="nil"/>
              <w:left w:val="nil"/>
              <w:bottom w:val="nil"/>
              <w:right w:val="nil"/>
            </w:tcBorders>
            <w:shd w:val="clear" w:color="auto" w:fill="auto"/>
            <w:noWrap/>
            <w:vAlign w:val="bottom"/>
            <w:hideMark/>
          </w:tcPr>
          <w:p w14:paraId="0A1497EA" w14:textId="77777777" w:rsidR="00AF2FCF" w:rsidRPr="00AF2FCF" w:rsidRDefault="00AF2FCF" w:rsidP="00AF2FCF">
            <w:pPr>
              <w:spacing w:line="240" w:lineRule="auto"/>
              <w:rPr>
                <w:rFonts w:ascii="Times New Roman" w:eastAsia="Times New Roman" w:hAnsi="Times New Roman" w:cs="Times New Roman"/>
                <w:b w:val="0"/>
                <w:color w:val="auto"/>
                <w:sz w:val="20"/>
                <w:szCs w:val="20"/>
                <w:lang w:val="en-IN" w:eastAsia="en-IN"/>
              </w:rPr>
            </w:pPr>
          </w:p>
        </w:tc>
        <w:tc>
          <w:tcPr>
            <w:tcW w:w="767" w:type="dxa"/>
            <w:tcBorders>
              <w:top w:val="nil"/>
              <w:left w:val="nil"/>
              <w:bottom w:val="nil"/>
              <w:right w:val="nil"/>
            </w:tcBorders>
            <w:shd w:val="clear" w:color="auto" w:fill="auto"/>
            <w:noWrap/>
            <w:vAlign w:val="bottom"/>
            <w:hideMark/>
          </w:tcPr>
          <w:p w14:paraId="53149CC9" w14:textId="77777777" w:rsidR="00AF2FCF" w:rsidRPr="00AF2FCF" w:rsidRDefault="00AF2FCF" w:rsidP="00AF2FCF">
            <w:pPr>
              <w:spacing w:line="240" w:lineRule="auto"/>
              <w:rPr>
                <w:rFonts w:ascii="Times New Roman" w:eastAsia="Times New Roman" w:hAnsi="Times New Roman" w:cs="Times New Roman"/>
                <w:b w:val="0"/>
                <w:color w:val="auto"/>
                <w:sz w:val="20"/>
                <w:szCs w:val="20"/>
                <w:lang w:val="en-IN" w:eastAsia="en-IN"/>
              </w:rPr>
            </w:pPr>
          </w:p>
        </w:tc>
      </w:tr>
    </w:tbl>
    <w:p w14:paraId="0BEE7E4A" w14:textId="47D02081" w:rsidR="00206289" w:rsidRPr="0055012D" w:rsidRDefault="00206289" w:rsidP="001F0AF0">
      <w:pPr>
        <w:spacing w:after="200"/>
        <w:rPr>
          <w:rFonts w:ascii="Times New Roman" w:hAnsi="Times New Roman" w:cs="Times New Roman"/>
          <w:b w:val="0"/>
          <w:bCs/>
        </w:rPr>
      </w:pPr>
      <w:r w:rsidRPr="0055012D">
        <w:rPr>
          <w:rFonts w:ascii="Times New Roman" w:hAnsi="Times New Roman" w:cs="Times New Roman"/>
          <w:b w:val="0"/>
          <w:bCs/>
        </w:rPr>
        <w:t>4. Income Category vs Personal Loan</w:t>
      </w:r>
    </w:p>
    <w:tbl>
      <w:tblPr>
        <w:tblW w:w="4715" w:type="dxa"/>
        <w:tblLook w:val="04A0" w:firstRow="1" w:lastRow="0" w:firstColumn="1" w:lastColumn="0" w:noHBand="0" w:noVBand="1"/>
      </w:tblPr>
      <w:tblGrid>
        <w:gridCol w:w="2547"/>
        <w:gridCol w:w="1273"/>
        <w:gridCol w:w="895"/>
      </w:tblGrid>
      <w:tr w:rsidR="00926D7A" w:rsidRPr="0055012D" w14:paraId="0078119C" w14:textId="77777777" w:rsidTr="0014154B">
        <w:trPr>
          <w:trHeight w:val="288"/>
        </w:trPr>
        <w:tc>
          <w:tcPr>
            <w:tcW w:w="254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74C3D68" w14:textId="77777777" w:rsidR="00926D7A" w:rsidRPr="00926D7A" w:rsidRDefault="00926D7A" w:rsidP="00926D7A">
            <w:pPr>
              <w:spacing w:line="240" w:lineRule="auto"/>
              <w:rPr>
                <w:rFonts w:ascii="Times New Roman" w:eastAsia="Times New Roman" w:hAnsi="Times New Roman" w:cs="Times New Roman"/>
                <w:bCs/>
                <w:color w:val="000000"/>
                <w:sz w:val="22"/>
                <w:lang w:val="en-IN" w:eastAsia="en-IN"/>
              </w:rPr>
            </w:pPr>
            <w:r w:rsidRPr="00926D7A">
              <w:rPr>
                <w:rFonts w:ascii="Times New Roman" w:eastAsia="Times New Roman" w:hAnsi="Times New Roman" w:cs="Times New Roman"/>
                <w:bCs/>
                <w:color w:val="000000"/>
                <w:sz w:val="22"/>
                <w:lang w:val="en-IN" w:eastAsia="en-IN"/>
              </w:rPr>
              <w:t>Count of Personal Loan</w:t>
            </w:r>
          </w:p>
        </w:tc>
        <w:tc>
          <w:tcPr>
            <w:tcW w:w="2168" w:type="dxa"/>
            <w:gridSpan w:val="2"/>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DC7C99" w14:textId="77777777" w:rsidR="00926D7A" w:rsidRPr="00926D7A" w:rsidRDefault="00926D7A" w:rsidP="00926D7A">
            <w:pPr>
              <w:spacing w:line="240" w:lineRule="auto"/>
              <w:rPr>
                <w:rFonts w:ascii="Times New Roman" w:eastAsia="Times New Roman" w:hAnsi="Times New Roman" w:cs="Times New Roman"/>
                <w:bCs/>
                <w:color w:val="000000"/>
                <w:sz w:val="22"/>
                <w:lang w:val="en-IN" w:eastAsia="en-IN"/>
              </w:rPr>
            </w:pPr>
            <w:r w:rsidRPr="00926D7A">
              <w:rPr>
                <w:rFonts w:ascii="Times New Roman" w:eastAsia="Times New Roman" w:hAnsi="Times New Roman" w:cs="Times New Roman"/>
                <w:bCs/>
                <w:color w:val="000000"/>
                <w:sz w:val="22"/>
                <w:lang w:val="en-IN" w:eastAsia="en-IN"/>
              </w:rPr>
              <w:t>Personal loan</w:t>
            </w:r>
          </w:p>
        </w:tc>
      </w:tr>
      <w:tr w:rsidR="00926D7A" w:rsidRPr="00926D7A" w14:paraId="0F62A228" w14:textId="77777777" w:rsidTr="0014154B">
        <w:trPr>
          <w:trHeight w:val="288"/>
        </w:trPr>
        <w:tc>
          <w:tcPr>
            <w:tcW w:w="254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94842E0" w14:textId="77777777" w:rsidR="00926D7A" w:rsidRPr="00926D7A" w:rsidRDefault="00926D7A" w:rsidP="00926D7A">
            <w:pPr>
              <w:spacing w:line="240" w:lineRule="auto"/>
              <w:rPr>
                <w:rFonts w:ascii="Times New Roman" w:eastAsia="Times New Roman" w:hAnsi="Times New Roman" w:cs="Times New Roman"/>
                <w:bCs/>
                <w:color w:val="000000"/>
                <w:sz w:val="22"/>
                <w:lang w:val="en-IN" w:eastAsia="en-IN"/>
              </w:rPr>
            </w:pPr>
            <w:r w:rsidRPr="00926D7A">
              <w:rPr>
                <w:rFonts w:ascii="Times New Roman" w:eastAsia="Times New Roman" w:hAnsi="Times New Roman" w:cs="Times New Roman"/>
                <w:bCs/>
                <w:color w:val="000000"/>
                <w:sz w:val="22"/>
                <w:lang w:val="en-IN" w:eastAsia="en-IN"/>
              </w:rPr>
              <w:t xml:space="preserve">Income </w:t>
            </w:r>
            <w:proofErr w:type="gramStart"/>
            <w:r w:rsidRPr="00926D7A">
              <w:rPr>
                <w:rFonts w:ascii="Times New Roman" w:eastAsia="Times New Roman" w:hAnsi="Times New Roman" w:cs="Times New Roman"/>
                <w:bCs/>
                <w:color w:val="000000"/>
                <w:sz w:val="22"/>
                <w:lang w:val="en-IN" w:eastAsia="en-IN"/>
              </w:rPr>
              <w:t>( in</w:t>
            </w:r>
            <w:proofErr w:type="gramEnd"/>
            <w:r w:rsidRPr="00926D7A">
              <w:rPr>
                <w:rFonts w:ascii="Times New Roman" w:eastAsia="Times New Roman" w:hAnsi="Times New Roman" w:cs="Times New Roman"/>
                <w:bCs/>
                <w:color w:val="000000"/>
                <w:sz w:val="22"/>
                <w:lang w:val="en-IN" w:eastAsia="en-IN"/>
              </w:rPr>
              <w:t xml:space="preserve"> K/year)</w:t>
            </w:r>
          </w:p>
        </w:tc>
        <w:tc>
          <w:tcPr>
            <w:tcW w:w="1273"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43A3D82" w14:textId="77777777" w:rsidR="00926D7A" w:rsidRPr="00926D7A" w:rsidRDefault="00926D7A" w:rsidP="00926D7A">
            <w:pPr>
              <w:spacing w:line="240" w:lineRule="auto"/>
              <w:rPr>
                <w:rFonts w:ascii="Times New Roman" w:eastAsia="Times New Roman" w:hAnsi="Times New Roman" w:cs="Times New Roman"/>
                <w:bCs/>
                <w:color w:val="000000"/>
                <w:sz w:val="22"/>
                <w:lang w:val="en-IN" w:eastAsia="en-IN"/>
              </w:rPr>
            </w:pPr>
            <w:r w:rsidRPr="00926D7A">
              <w:rPr>
                <w:rFonts w:ascii="Times New Roman" w:eastAsia="Times New Roman" w:hAnsi="Times New Roman" w:cs="Times New Roman"/>
                <w:bCs/>
                <w:color w:val="000000"/>
                <w:sz w:val="22"/>
                <w:lang w:val="en-IN" w:eastAsia="en-IN"/>
              </w:rPr>
              <w:t>No</w:t>
            </w:r>
          </w:p>
        </w:tc>
        <w:tc>
          <w:tcPr>
            <w:tcW w:w="89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95650B2" w14:textId="77777777" w:rsidR="00926D7A" w:rsidRPr="00926D7A" w:rsidRDefault="00926D7A" w:rsidP="00926D7A">
            <w:pPr>
              <w:spacing w:line="240" w:lineRule="auto"/>
              <w:rPr>
                <w:rFonts w:ascii="Times New Roman" w:eastAsia="Times New Roman" w:hAnsi="Times New Roman" w:cs="Times New Roman"/>
                <w:bCs/>
                <w:color w:val="000000"/>
                <w:sz w:val="22"/>
                <w:lang w:val="en-IN" w:eastAsia="en-IN"/>
              </w:rPr>
            </w:pPr>
            <w:r w:rsidRPr="00926D7A">
              <w:rPr>
                <w:rFonts w:ascii="Times New Roman" w:eastAsia="Times New Roman" w:hAnsi="Times New Roman" w:cs="Times New Roman"/>
                <w:bCs/>
                <w:color w:val="000000"/>
                <w:sz w:val="22"/>
                <w:lang w:val="en-IN" w:eastAsia="en-IN"/>
              </w:rPr>
              <w:t>Yes</w:t>
            </w:r>
          </w:p>
        </w:tc>
      </w:tr>
      <w:tr w:rsidR="00926D7A" w:rsidRPr="00926D7A" w14:paraId="4B580F25"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55F3A076"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8</w:t>
            </w:r>
          </w:p>
        </w:tc>
        <w:tc>
          <w:tcPr>
            <w:tcW w:w="1273" w:type="dxa"/>
            <w:tcBorders>
              <w:top w:val="nil"/>
              <w:left w:val="nil"/>
              <w:bottom w:val="single" w:sz="4" w:space="0" w:color="auto"/>
              <w:right w:val="single" w:sz="4" w:space="0" w:color="auto"/>
            </w:tcBorders>
            <w:shd w:val="clear" w:color="auto" w:fill="auto"/>
            <w:noWrap/>
            <w:vAlign w:val="bottom"/>
            <w:hideMark/>
          </w:tcPr>
          <w:p w14:paraId="7E5FB717"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38FFE099"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7B185E50"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0C49D5D0"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9</w:t>
            </w:r>
          </w:p>
        </w:tc>
        <w:tc>
          <w:tcPr>
            <w:tcW w:w="1273" w:type="dxa"/>
            <w:tcBorders>
              <w:top w:val="nil"/>
              <w:left w:val="nil"/>
              <w:bottom w:val="single" w:sz="4" w:space="0" w:color="auto"/>
              <w:right w:val="single" w:sz="4" w:space="0" w:color="auto"/>
            </w:tcBorders>
            <w:shd w:val="clear" w:color="auto" w:fill="auto"/>
            <w:noWrap/>
            <w:vAlign w:val="bottom"/>
            <w:hideMark/>
          </w:tcPr>
          <w:p w14:paraId="079C381A"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0F20DF04"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01478C95"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70E7164D"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w:t>
            </w:r>
          </w:p>
        </w:tc>
        <w:tc>
          <w:tcPr>
            <w:tcW w:w="1273" w:type="dxa"/>
            <w:tcBorders>
              <w:top w:val="nil"/>
              <w:left w:val="nil"/>
              <w:bottom w:val="single" w:sz="4" w:space="0" w:color="auto"/>
              <w:right w:val="single" w:sz="4" w:space="0" w:color="auto"/>
            </w:tcBorders>
            <w:shd w:val="clear" w:color="auto" w:fill="auto"/>
            <w:noWrap/>
            <w:vAlign w:val="bottom"/>
            <w:hideMark/>
          </w:tcPr>
          <w:p w14:paraId="6C4F6FE5"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3E84A1FF"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041A0910"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30E8D48C"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11</w:t>
            </w:r>
          </w:p>
        </w:tc>
        <w:tc>
          <w:tcPr>
            <w:tcW w:w="1273" w:type="dxa"/>
            <w:tcBorders>
              <w:top w:val="nil"/>
              <w:left w:val="nil"/>
              <w:bottom w:val="single" w:sz="4" w:space="0" w:color="auto"/>
              <w:right w:val="single" w:sz="4" w:space="0" w:color="auto"/>
            </w:tcBorders>
            <w:shd w:val="clear" w:color="auto" w:fill="auto"/>
            <w:noWrap/>
            <w:vAlign w:val="bottom"/>
            <w:hideMark/>
          </w:tcPr>
          <w:p w14:paraId="6F2EBCF9"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6F14980C"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5C6C8258"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75DA524C"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12</w:t>
            </w:r>
          </w:p>
        </w:tc>
        <w:tc>
          <w:tcPr>
            <w:tcW w:w="1273" w:type="dxa"/>
            <w:tcBorders>
              <w:top w:val="nil"/>
              <w:left w:val="nil"/>
              <w:bottom w:val="single" w:sz="4" w:space="0" w:color="auto"/>
              <w:right w:val="single" w:sz="4" w:space="0" w:color="auto"/>
            </w:tcBorders>
            <w:shd w:val="clear" w:color="auto" w:fill="auto"/>
            <w:noWrap/>
            <w:vAlign w:val="bottom"/>
            <w:hideMark/>
          </w:tcPr>
          <w:p w14:paraId="5394233F"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7519089E"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148BD213"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49D14801"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13</w:t>
            </w:r>
          </w:p>
        </w:tc>
        <w:tc>
          <w:tcPr>
            <w:tcW w:w="1273" w:type="dxa"/>
            <w:tcBorders>
              <w:top w:val="nil"/>
              <w:left w:val="nil"/>
              <w:bottom w:val="single" w:sz="4" w:space="0" w:color="auto"/>
              <w:right w:val="single" w:sz="4" w:space="0" w:color="auto"/>
            </w:tcBorders>
            <w:shd w:val="clear" w:color="auto" w:fill="auto"/>
            <w:noWrap/>
            <w:vAlign w:val="bottom"/>
            <w:hideMark/>
          </w:tcPr>
          <w:p w14:paraId="7CC426A0"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0C0AC748"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7C964972"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5306F03A"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14</w:t>
            </w:r>
          </w:p>
        </w:tc>
        <w:tc>
          <w:tcPr>
            <w:tcW w:w="1273" w:type="dxa"/>
            <w:tcBorders>
              <w:top w:val="nil"/>
              <w:left w:val="nil"/>
              <w:bottom w:val="single" w:sz="4" w:space="0" w:color="auto"/>
              <w:right w:val="single" w:sz="4" w:space="0" w:color="auto"/>
            </w:tcBorders>
            <w:shd w:val="clear" w:color="auto" w:fill="auto"/>
            <w:noWrap/>
            <w:vAlign w:val="bottom"/>
            <w:hideMark/>
          </w:tcPr>
          <w:p w14:paraId="4C3ACC4B"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06BC3051"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2747BCD6"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C8C9932"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15</w:t>
            </w:r>
          </w:p>
        </w:tc>
        <w:tc>
          <w:tcPr>
            <w:tcW w:w="1273" w:type="dxa"/>
            <w:tcBorders>
              <w:top w:val="nil"/>
              <w:left w:val="nil"/>
              <w:bottom w:val="single" w:sz="4" w:space="0" w:color="auto"/>
              <w:right w:val="single" w:sz="4" w:space="0" w:color="auto"/>
            </w:tcBorders>
            <w:shd w:val="clear" w:color="auto" w:fill="auto"/>
            <w:noWrap/>
            <w:vAlign w:val="bottom"/>
            <w:hideMark/>
          </w:tcPr>
          <w:p w14:paraId="28DDD387"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6108BD01"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7005C8D3"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06241FAF"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18</w:t>
            </w:r>
          </w:p>
        </w:tc>
        <w:tc>
          <w:tcPr>
            <w:tcW w:w="1273" w:type="dxa"/>
            <w:tcBorders>
              <w:top w:val="nil"/>
              <w:left w:val="nil"/>
              <w:bottom w:val="single" w:sz="4" w:space="0" w:color="auto"/>
              <w:right w:val="single" w:sz="4" w:space="0" w:color="auto"/>
            </w:tcBorders>
            <w:shd w:val="clear" w:color="auto" w:fill="auto"/>
            <w:noWrap/>
            <w:vAlign w:val="bottom"/>
            <w:hideMark/>
          </w:tcPr>
          <w:p w14:paraId="32E02A0F"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5CBA3EBD"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27073D29"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8F643A2"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19</w:t>
            </w:r>
          </w:p>
        </w:tc>
        <w:tc>
          <w:tcPr>
            <w:tcW w:w="1273" w:type="dxa"/>
            <w:tcBorders>
              <w:top w:val="nil"/>
              <w:left w:val="nil"/>
              <w:bottom w:val="single" w:sz="4" w:space="0" w:color="auto"/>
              <w:right w:val="single" w:sz="4" w:space="0" w:color="auto"/>
            </w:tcBorders>
            <w:shd w:val="clear" w:color="auto" w:fill="auto"/>
            <w:noWrap/>
            <w:vAlign w:val="bottom"/>
            <w:hideMark/>
          </w:tcPr>
          <w:p w14:paraId="0A8D76CC"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70131486"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1E2BD6E2"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5BC217B3"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20</w:t>
            </w:r>
          </w:p>
        </w:tc>
        <w:tc>
          <w:tcPr>
            <w:tcW w:w="1273" w:type="dxa"/>
            <w:tcBorders>
              <w:top w:val="nil"/>
              <w:left w:val="nil"/>
              <w:bottom w:val="single" w:sz="4" w:space="0" w:color="auto"/>
              <w:right w:val="single" w:sz="4" w:space="0" w:color="auto"/>
            </w:tcBorders>
            <w:shd w:val="clear" w:color="auto" w:fill="auto"/>
            <w:noWrap/>
            <w:vAlign w:val="bottom"/>
            <w:hideMark/>
          </w:tcPr>
          <w:p w14:paraId="401404A5"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5B0306E1"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0605E64A"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12DF5A38"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21</w:t>
            </w:r>
          </w:p>
        </w:tc>
        <w:tc>
          <w:tcPr>
            <w:tcW w:w="1273" w:type="dxa"/>
            <w:tcBorders>
              <w:top w:val="nil"/>
              <w:left w:val="nil"/>
              <w:bottom w:val="single" w:sz="4" w:space="0" w:color="auto"/>
              <w:right w:val="single" w:sz="4" w:space="0" w:color="auto"/>
            </w:tcBorders>
            <w:shd w:val="clear" w:color="auto" w:fill="auto"/>
            <w:noWrap/>
            <w:vAlign w:val="bottom"/>
            <w:hideMark/>
          </w:tcPr>
          <w:p w14:paraId="1D94E013"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7365088C"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771AEC08"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B604913"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22</w:t>
            </w:r>
          </w:p>
        </w:tc>
        <w:tc>
          <w:tcPr>
            <w:tcW w:w="1273" w:type="dxa"/>
            <w:tcBorders>
              <w:top w:val="nil"/>
              <w:left w:val="nil"/>
              <w:bottom w:val="single" w:sz="4" w:space="0" w:color="auto"/>
              <w:right w:val="single" w:sz="4" w:space="0" w:color="auto"/>
            </w:tcBorders>
            <w:shd w:val="clear" w:color="auto" w:fill="auto"/>
            <w:noWrap/>
            <w:vAlign w:val="bottom"/>
            <w:hideMark/>
          </w:tcPr>
          <w:p w14:paraId="27E02D7A"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5E3D7769"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2BE46EAF"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5EDDD688"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23</w:t>
            </w:r>
          </w:p>
        </w:tc>
        <w:tc>
          <w:tcPr>
            <w:tcW w:w="1273" w:type="dxa"/>
            <w:tcBorders>
              <w:top w:val="nil"/>
              <w:left w:val="nil"/>
              <w:bottom w:val="single" w:sz="4" w:space="0" w:color="auto"/>
              <w:right w:val="single" w:sz="4" w:space="0" w:color="auto"/>
            </w:tcBorders>
            <w:shd w:val="clear" w:color="auto" w:fill="auto"/>
            <w:noWrap/>
            <w:vAlign w:val="bottom"/>
            <w:hideMark/>
          </w:tcPr>
          <w:p w14:paraId="7F7C0155"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534C2997"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05322EC4"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7576E778"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24</w:t>
            </w:r>
          </w:p>
        </w:tc>
        <w:tc>
          <w:tcPr>
            <w:tcW w:w="1273" w:type="dxa"/>
            <w:tcBorders>
              <w:top w:val="nil"/>
              <w:left w:val="nil"/>
              <w:bottom w:val="single" w:sz="4" w:space="0" w:color="auto"/>
              <w:right w:val="single" w:sz="4" w:space="0" w:color="auto"/>
            </w:tcBorders>
            <w:shd w:val="clear" w:color="auto" w:fill="auto"/>
            <w:noWrap/>
            <w:vAlign w:val="bottom"/>
            <w:hideMark/>
          </w:tcPr>
          <w:p w14:paraId="6D9AD3C3"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67BAD2B4"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63E8A514"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7138D3D7"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25</w:t>
            </w:r>
          </w:p>
        </w:tc>
        <w:tc>
          <w:tcPr>
            <w:tcW w:w="1273" w:type="dxa"/>
            <w:tcBorders>
              <w:top w:val="nil"/>
              <w:left w:val="nil"/>
              <w:bottom w:val="single" w:sz="4" w:space="0" w:color="auto"/>
              <w:right w:val="single" w:sz="4" w:space="0" w:color="auto"/>
            </w:tcBorders>
            <w:shd w:val="clear" w:color="auto" w:fill="auto"/>
            <w:noWrap/>
            <w:vAlign w:val="bottom"/>
            <w:hideMark/>
          </w:tcPr>
          <w:p w14:paraId="2C23D99D"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76603546"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5DAA9E46"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6F11EAC5"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28</w:t>
            </w:r>
          </w:p>
        </w:tc>
        <w:tc>
          <w:tcPr>
            <w:tcW w:w="1273" w:type="dxa"/>
            <w:tcBorders>
              <w:top w:val="nil"/>
              <w:left w:val="nil"/>
              <w:bottom w:val="single" w:sz="4" w:space="0" w:color="auto"/>
              <w:right w:val="single" w:sz="4" w:space="0" w:color="auto"/>
            </w:tcBorders>
            <w:shd w:val="clear" w:color="auto" w:fill="auto"/>
            <w:noWrap/>
            <w:vAlign w:val="bottom"/>
            <w:hideMark/>
          </w:tcPr>
          <w:p w14:paraId="1D688719"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4E13838D"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3BC31EE8"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7586CC67"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29</w:t>
            </w:r>
          </w:p>
        </w:tc>
        <w:tc>
          <w:tcPr>
            <w:tcW w:w="1273" w:type="dxa"/>
            <w:tcBorders>
              <w:top w:val="nil"/>
              <w:left w:val="nil"/>
              <w:bottom w:val="single" w:sz="4" w:space="0" w:color="auto"/>
              <w:right w:val="single" w:sz="4" w:space="0" w:color="auto"/>
            </w:tcBorders>
            <w:shd w:val="clear" w:color="auto" w:fill="auto"/>
            <w:noWrap/>
            <w:vAlign w:val="bottom"/>
            <w:hideMark/>
          </w:tcPr>
          <w:p w14:paraId="4F5C779D"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2965A6F7"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7C447188"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47858791"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30</w:t>
            </w:r>
          </w:p>
        </w:tc>
        <w:tc>
          <w:tcPr>
            <w:tcW w:w="1273" w:type="dxa"/>
            <w:tcBorders>
              <w:top w:val="nil"/>
              <w:left w:val="nil"/>
              <w:bottom w:val="single" w:sz="4" w:space="0" w:color="auto"/>
              <w:right w:val="single" w:sz="4" w:space="0" w:color="auto"/>
            </w:tcBorders>
            <w:shd w:val="clear" w:color="auto" w:fill="auto"/>
            <w:noWrap/>
            <w:vAlign w:val="bottom"/>
            <w:hideMark/>
          </w:tcPr>
          <w:p w14:paraId="68AEA4FB"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0EFC3330"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5D41114D"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68C457FA"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31</w:t>
            </w:r>
          </w:p>
        </w:tc>
        <w:tc>
          <w:tcPr>
            <w:tcW w:w="1273" w:type="dxa"/>
            <w:tcBorders>
              <w:top w:val="nil"/>
              <w:left w:val="nil"/>
              <w:bottom w:val="single" w:sz="4" w:space="0" w:color="auto"/>
              <w:right w:val="single" w:sz="4" w:space="0" w:color="auto"/>
            </w:tcBorders>
            <w:shd w:val="clear" w:color="auto" w:fill="auto"/>
            <w:noWrap/>
            <w:vAlign w:val="bottom"/>
            <w:hideMark/>
          </w:tcPr>
          <w:p w14:paraId="4F700F79"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190E8640"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48C62594"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4419ED3"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32</w:t>
            </w:r>
          </w:p>
        </w:tc>
        <w:tc>
          <w:tcPr>
            <w:tcW w:w="1273" w:type="dxa"/>
            <w:tcBorders>
              <w:top w:val="nil"/>
              <w:left w:val="nil"/>
              <w:bottom w:val="single" w:sz="4" w:space="0" w:color="auto"/>
              <w:right w:val="single" w:sz="4" w:space="0" w:color="auto"/>
            </w:tcBorders>
            <w:shd w:val="clear" w:color="auto" w:fill="auto"/>
            <w:noWrap/>
            <w:vAlign w:val="bottom"/>
            <w:hideMark/>
          </w:tcPr>
          <w:p w14:paraId="0476D50E"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5DD829BD"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1B776EF6"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749C8A82"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33</w:t>
            </w:r>
          </w:p>
        </w:tc>
        <w:tc>
          <w:tcPr>
            <w:tcW w:w="1273" w:type="dxa"/>
            <w:tcBorders>
              <w:top w:val="nil"/>
              <w:left w:val="nil"/>
              <w:bottom w:val="single" w:sz="4" w:space="0" w:color="auto"/>
              <w:right w:val="single" w:sz="4" w:space="0" w:color="auto"/>
            </w:tcBorders>
            <w:shd w:val="clear" w:color="auto" w:fill="auto"/>
            <w:noWrap/>
            <w:vAlign w:val="bottom"/>
            <w:hideMark/>
          </w:tcPr>
          <w:p w14:paraId="347AA513"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601B8984"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30869AA6"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4FE89D52"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34</w:t>
            </w:r>
          </w:p>
        </w:tc>
        <w:tc>
          <w:tcPr>
            <w:tcW w:w="1273" w:type="dxa"/>
            <w:tcBorders>
              <w:top w:val="nil"/>
              <w:left w:val="nil"/>
              <w:bottom w:val="single" w:sz="4" w:space="0" w:color="auto"/>
              <w:right w:val="single" w:sz="4" w:space="0" w:color="auto"/>
            </w:tcBorders>
            <w:shd w:val="clear" w:color="auto" w:fill="auto"/>
            <w:noWrap/>
            <w:vAlign w:val="bottom"/>
            <w:hideMark/>
          </w:tcPr>
          <w:p w14:paraId="29E83758"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4C9FFBAB"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23FE8A22"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36E7AFBE"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35</w:t>
            </w:r>
          </w:p>
        </w:tc>
        <w:tc>
          <w:tcPr>
            <w:tcW w:w="1273" w:type="dxa"/>
            <w:tcBorders>
              <w:top w:val="nil"/>
              <w:left w:val="nil"/>
              <w:bottom w:val="single" w:sz="4" w:space="0" w:color="auto"/>
              <w:right w:val="single" w:sz="4" w:space="0" w:color="auto"/>
            </w:tcBorders>
            <w:shd w:val="clear" w:color="auto" w:fill="auto"/>
            <w:noWrap/>
            <w:vAlign w:val="bottom"/>
            <w:hideMark/>
          </w:tcPr>
          <w:p w14:paraId="714DD2E7"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51A0E1AD"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7224DAFD"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7705FD7C"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38</w:t>
            </w:r>
          </w:p>
        </w:tc>
        <w:tc>
          <w:tcPr>
            <w:tcW w:w="1273" w:type="dxa"/>
            <w:tcBorders>
              <w:top w:val="nil"/>
              <w:left w:val="nil"/>
              <w:bottom w:val="single" w:sz="4" w:space="0" w:color="auto"/>
              <w:right w:val="single" w:sz="4" w:space="0" w:color="auto"/>
            </w:tcBorders>
            <w:shd w:val="clear" w:color="auto" w:fill="auto"/>
            <w:noWrap/>
            <w:vAlign w:val="bottom"/>
            <w:hideMark/>
          </w:tcPr>
          <w:p w14:paraId="3BDA74A9"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46BA3F8D"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4E49F586"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0AF202CA"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39</w:t>
            </w:r>
          </w:p>
        </w:tc>
        <w:tc>
          <w:tcPr>
            <w:tcW w:w="1273" w:type="dxa"/>
            <w:tcBorders>
              <w:top w:val="nil"/>
              <w:left w:val="nil"/>
              <w:bottom w:val="single" w:sz="4" w:space="0" w:color="auto"/>
              <w:right w:val="single" w:sz="4" w:space="0" w:color="auto"/>
            </w:tcBorders>
            <w:shd w:val="clear" w:color="auto" w:fill="auto"/>
            <w:noWrap/>
            <w:vAlign w:val="bottom"/>
            <w:hideMark/>
          </w:tcPr>
          <w:p w14:paraId="0161C200"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1E5C1979"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0D7AC11D"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065CEE5C"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40</w:t>
            </w:r>
          </w:p>
        </w:tc>
        <w:tc>
          <w:tcPr>
            <w:tcW w:w="1273" w:type="dxa"/>
            <w:tcBorders>
              <w:top w:val="nil"/>
              <w:left w:val="nil"/>
              <w:bottom w:val="single" w:sz="4" w:space="0" w:color="auto"/>
              <w:right w:val="single" w:sz="4" w:space="0" w:color="auto"/>
            </w:tcBorders>
            <w:shd w:val="clear" w:color="auto" w:fill="auto"/>
            <w:noWrap/>
            <w:vAlign w:val="bottom"/>
            <w:hideMark/>
          </w:tcPr>
          <w:p w14:paraId="363104F5"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1197F410"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13FC85EF"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394F2AF6"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41</w:t>
            </w:r>
          </w:p>
        </w:tc>
        <w:tc>
          <w:tcPr>
            <w:tcW w:w="1273" w:type="dxa"/>
            <w:tcBorders>
              <w:top w:val="nil"/>
              <w:left w:val="nil"/>
              <w:bottom w:val="single" w:sz="4" w:space="0" w:color="auto"/>
              <w:right w:val="single" w:sz="4" w:space="0" w:color="auto"/>
            </w:tcBorders>
            <w:shd w:val="clear" w:color="auto" w:fill="auto"/>
            <w:noWrap/>
            <w:vAlign w:val="bottom"/>
            <w:hideMark/>
          </w:tcPr>
          <w:p w14:paraId="2D2FE667"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21A6B864"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172E07A8"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59AADEBD"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42</w:t>
            </w:r>
          </w:p>
        </w:tc>
        <w:tc>
          <w:tcPr>
            <w:tcW w:w="1273" w:type="dxa"/>
            <w:tcBorders>
              <w:top w:val="nil"/>
              <w:left w:val="nil"/>
              <w:bottom w:val="single" w:sz="4" w:space="0" w:color="auto"/>
              <w:right w:val="single" w:sz="4" w:space="0" w:color="auto"/>
            </w:tcBorders>
            <w:shd w:val="clear" w:color="auto" w:fill="auto"/>
            <w:noWrap/>
            <w:vAlign w:val="bottom"/>
            <w:hideMark/>
          </w:tcPr>
          <w:p w14:paraId="0B2FEC5A"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488AFD8E"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59FD8C1B"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5BE86E0E"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43</w:t>
            </w:r>
          </w:p>
        </w:tc>
        <w:tc>
          <w:tcPr>
            <w:tcW w:w="1273" w:type="dxa"/>
            <w:tcBorders>
              <w:top w:val="nil"/>
              <w:left w:val="nil"/>
              <w:bottom w:val="single" w:sz="4" w:space="0" w:color="auto"/>
              <w:right w:val="single" w:sz="4" w:space="0" w:color="auto"/>
            </w:tcBorders>
            <w:shd w:val="clear" w:color="auto" w:fill="auto"/>
            <w:noWrap/>
            <w:vAlign w:val="bottom"/>
            <w:hideMark/>
          </w:tcPr>
          <w:p w14:paraId="7ED2E77F"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7C080039"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3235FBC5"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6EF4DC52"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44</w:t>
            </w:r>
          </w:p>
        </w:tc>
        <w:tc>
          <w:tcPr>
            <w:tcW w:w="1273" w:type="dxa"/>
            <w:tcBorders>
              <w:top w:val="nil"/>
              <w:left w:val="nil"/>
              <w:bottom w:val="single" w:sz="4" w:space="0" w:color="auto"/>
              <w:right w:val="single" w:sz="4" w:space="0" w:color="auto"/>
            </w:tcBorders>
            <w:shd w:val="clear" w:color="auto" w:fill="auto"/>
            <w:noWrap/>
            <w:vAlign w:val="bottom"/>
            <w:hideMark/>
          </w:tcPr>
          <w:p w14:paraId="42B520F0"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39BD6770"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575F4876"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5C08845D"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45</w:t>
            </w:r>
          </w:p>
        </w:tc>
        <w:tc>
          <w:tcPr>
            <w:tcW w:w="1273" w:type="dxa"/>
            <w:tcBorders>
              <w:top w:val="nil"/>
              <w:left w:val="nil"/>
              <w:bottom w:val="single" w:sz="4" w:space="0" w:color="auto"/>
              <w:right w:val="single" w:sz="4" w:space="0" w:color="auto"/>
            </w:tcBorders>
            <w:shd w:val="clear" w:color="auto" w:fill="auto"/>
            <w:noWrap/>
            <w:vAlign w:val="bottom"/>
            <w:hideMark/>
          </w:tcPr>
          <w:p w14:paraId="4DCACEC8"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786BB72E"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22FFD064"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7D6BAE4E"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48</w:t>
            </w:r>
          </w:p>
        </w:tc>
        <w:tc>
          <w:tcPr>
            <w:tcW w:w="1273" w:type="dxa"/>
            <w:tcBorders>
              <w:top w:val="nil"/>
              <w:left w:val="nil"/>
              <w:bottom w:val="single" w:sz="4" w:space="0" w:color="auto"/>
              <w:right w:val="single" w:sz="4" w:space="0" w:color="auto"/>
            </w:tcBorders>
            <w:shd w:val="clear" w:color="auto" w:fill="auto"/>
            <w:noWrap/>
            <w:vAlign w:val="bottom"/>
            <w:hideMark/>
          </w:tcPr>
          <w:p w14:paraId="270AE591"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6815AFA2"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65A46F86"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4AEA4D71"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49</w:t>
            </w:r>
          </w:p>
        </w:tc>
        <w:tc>
          <w:tcPr>
            <w:tcW w:w="1273" w:type="dxa"/>
            <w:tcBorders>
              <w:top w:val="nil"/>
              <w:left w:val="nil"/>
              <w:bottom w:val="single" w:sz="4" w:space="0" w:color="auto"/>
              <w:right w:val="single" w:sz="4" w:space="0" w:color="auto"/>
            </w:tcBorders>
            <w:shd w:val="clear" w:color="auto" w:fill="auto"/>
            <w:noWrap/>
            <w:vAlign w:val="bottom"/>
            <w:hideMark/>
          </w:tcPr>
          <w:p w14:paraId="19A9BBF9"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1F9D03B8"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0AFCEB50"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70576508"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50</w:t>
            </w:r>
          </w:p>
        </w:tc>
        <w:tc>
          <w:tcPr>
            <w:tcW w:w="1273" w:type="dxa"/>
            <w:tcBorders>
              <w:top w:val="nil"/>
              <w:left w:val="nil"/>
              <w:bottom w:val="single" w:sz="4" w:space="0" w:color="auto"/>
              <w:right w:val="single" w:sz="4" w:space="0" w:color="auto"/>
            </w:tcBorders>
            <w:shd w:val="clear" w:color="auto" w:fill="auto"/>
            <w:noWrap/>
            <w:vAlign w:val="bottom"/>
            <w:hideMark/>
          </w:tcPr>
          <w:p w14:paraId="63CBDFB0"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1F513F7A"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08D6C5DF"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3DC1430"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51</w:t>
            </w:r>
          </w:p>
        </w:tc>
        <w:tc>
          <w:tcPr>
            <w:tcW w:w="1273" w:type="dxa"/>
            <w:tcBorders>
              <w:top w:val="nil"/>
              <w:left w:val="nil"/>
              <w:bottom w:val="single" w:sz="4" w:space="0" w:color="auto"/>
              <w:right w:val="single" w:sz="4" w:space="0" w:color="auto"/>
            </w:tcBorders>
            <w:shd w:val="clear" w:color="auto" w:fill="auto"/>
            <w:noWrap/>
            <w:vAlign w:val="bottom"/>
            <w:hideMark/>
          </w:tcPr>
          <w:p w14:paraId="4CFF2AC9"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74194772"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472D8B5D"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3271AD64"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52</w:t>
            </w:r>
          </w:p>
        </w:tc>
        <w:tc>
          <w:tcPr>
            <w:tcW w:w="1273" w:type="dxa"/>
            <w:tcBorders>
              <w:top w:val="nil"/>
              <w:left w:val="nil"/>
              <w:bottom w:val="single" w:sz="4" w:space="0" w:color="auto"/>
              <w:right w:val="single" w:sz="4" w:space="0" w:color="auto"/>
            </w:tcBorders>
            <w:shd w:val="clear" w:color="auto" w:fill="auto"/>
            <w:noWrap/>
            <w:vAlign w:val="bottom"/>
            <w:hideMark/>
          </w:tcPr>
          <w:p w14:paraId="4E15A3B4"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2F360A15"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20343BD1"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3948506B"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lastRenderedPageBreak/>
              <w:t>53</w:t>
            </w:r>
          </w:p>
        </w:tc>
        <w:tc>
          <w:tcPr>
            <w:tcW w:w="1273" w:type="dxa"/>
            <w:tcBorders>
              <w:top w:val="nil"/>
              <w:left w:val="nil"/>
              <w:bottom w:val="single" w:sz="4" w:space="0" w:color="auto"/>
              <w:right w:val="single" w:sz="4" w:space="0" w:color="auto"/>
            </w:tcBorders>
            <w:shd w:val="clear" w:color="auto" w:fill="auto"/>
            <w:noWrap/>
            <w:vAlign w:val="bottom"/>
            <w:hideMark/>
          </w:tcPr>
          <w:p w14:paraId="2641E659"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492EB721"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49A5C289"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0EE777B4"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54</w:t>
            </w:r>
          </w:p>
        </w:tc>
        <w:tc>
          <w:tcPr>
            <w:tcW w:w="1273" w:type="dxa"/>
            <w:tcBorders>
              <w:top w:val="nil"/>
              <w:left w:val="nil"/>
              <w:bottom w:val="single" w:sz="4" w:space="0" w:color="auto"/>
              <w:right w:val="single" w:sz="4" w:space="0" w:color="auto"/>
            </w:tcBorders>
            <w:shd w:val="clear" w:color="auto" w:fill="auto"/>
            <w:noWrap/>
            <w:vAlign w:val="bottom"/>
            <w:hideMark/>
          </w:tcPr>
          <w:p w14:paraId="60E7DF66"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3A722FEF"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190FFB37"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7724CC05"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55</w:t>
            </w:r>
          </w:p>
        </w:tc>
        <w:tc>
          <w:tcPr>
            <w:tcW w:w="1273" w:type="dxa"/>
            <w:tcBorders>
              <w:top w:val="nil"/>
              <w:left w:val="nil"/>
              <w:bottom w:val="single" w:sz="4" w:space="0" w:color="auto"/>
              <w:right w:val="single" w:sz="4" w:space="0" w:color="auto"/>
            </w:tcBorders>
            <w:shd w:val="clear" w:color="auto" w:fill="auto"/>
            <w:noWrap/>
            <w:vAlign w:val="bottom"/>
            <w:hideMark/>
          </w:tcPr>
          <w:p w14:paraId="59B3DC3E"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64151D40"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5DCB5B02"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15253417"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58</w:t>
            </w:r>
          </w:p>
        </w:tc>
        <w:tc>
          <w:tcPr>
            <w:tcW w:w="1273" w:type="dxa"/>
            <w:tcBorders>
              <w:top w:val="nil"/>
              <w:left w:val="nil"/>
              <w:bottom w:val="single" w:sz="4" w:space="0" w:color="auto"/>
              <w:right w:val="single" w:sz="4" w:space="0" w:color="auto"/>
            </w:tcBorders>
            <w:shd w:val="clear" w:color="auto" w:fill="auto"/>
            <w:noWrap/>
            <w:vAlign w:val="bottom"/>
            <w:hideMark/>
          </w:tcPr>
          <w:p w14:paraId="4F4C184B"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354CC918"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548AEBDB"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5D6F4BE5"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59</w:t>
            </w:r>
          </w:p>
        </w:tc>
        <w:tc>
          <w:tcPr>
            <w:tcW w:w="1273" w:type="dxa"/>
            <w:tcBorders>
              <w:top w:val="nil"/>
              <w:left w:val="nil"/>
              <w:bottom w:val="single" w:sz="4" w:space="0" w:color="auto"/>
              <w:right w:val="single" w:sz="4" w:space="0" w:color="auto"/>
            </w:tcBorders>
            <w:shd w:val="clear" w:color="auto" w:fill="auto"/>
            <w:noWrap/>
            <w:vAlign w:val="bottom"/>
            <w:hideMark/>
          </w:tcPr>
          <w:p w14:paraId="11BF66D0"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76D7EC23"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3DF4FC88"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7087152F"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60</w:t>
            </w:r>
          </w:p>
        </w:tc>
        <w:tc>
          <w:tcPr>
            <w:tcW w:w="1273" w:type="dxa"/>
            <w:tcBorders>
              <w:top w:val="nil"/>
              <w:left w:val="nil"/>
              <w:bottom w:val="single" w:sz="4" w:space="0" w:color="auto"/>
              <w:right w:val="single" w:sz="4" w:space="0" w:color="auto"/>
            </w:tcBorders>
            <w:shd w:val="clear" w:color="auto" w:fill="auto"/>
            <w:noWrap/>
            <w:vAlign w:val="bottom"/>
            <w:hideMark/>
          </w:tcPr>
          <w:p w14:paraId="0944AA1B"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98.08%</w:t>
            </w:r>
          </w:p>
        </w:tc>
        <w:tc>
          <w:tcPr>
            <w:tcW w:w="895" w:type="dxa"/>
            <w:tcBorders>
              <w:top w:val="nil"/>
              <w:left w:val="nil"/>
              <w:bottom w:val="single" w:sz="4" w:space="0" w:color="auto"/>
              <w:right w:val="single" w:sz="4" w:space="0" w:color="auto"/>
            </w:tcBorders>
            <w:shd w:val="clear" w:color="auto" w:fill="auto"/>
            <w:noWrap/>
            <w:vAlign w:val="bottom"/>
            <w:hideMark/>
          </w:tcPr>
          <w:p w14:paraId="2A3E955E"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1.92%</w:t>
            </w:r>
          </w:p>
        </w:tc>
      </w:tr>
      <w:tr w:rsidR="00926D7A" w:rsidRPr="00926D7A" w14:paraId="13D74C97"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7A88CEE2"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61</w:t>
            </w:r>
          </w:p>
        </w:tc>
        <w:tc>
          <w:tcPr>
            <w:tcW w:w="1273" w:type="dxa"/>
            <w:tcBorders>
              <w:top w:val="nil"/>
              <w:left w:val="nil"/>
              <w:bottom w:val="single" w:sz="4" w:space="0" w:color="auto"/>
              <w:right w:val="single" w:sz="4" w:space="0" w:color="auto"/>
            </w:tcBorders>
            <w:shd w:val="clear" w:color="auto" w:fill="auto"/>
            <w:noWrap/>
            <w:vAlign w:val="bottom"/>
            <w:hideMark/>
          </w:tcPr>
          <w:p w14:paraId="6D75C05D"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5961B12F"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4204B419"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45A201A4"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62</w:t>
            </w:r>
          </w:p>
        </w:tc>
        <w:tc>
          <w:tcPr>
            <w:tcW w:w="1273" w:type="dxa"/>
            <w:tcBorders>
              <w:top w:val="nil"/>
              <w:left w:val="nil"/>
              <w:bottom w:val="single" w:sz="4" w:space="0" w:color="auto"/>
              <w:right w:val="single" w:sz="4" w:space="0" w:color="auto"/>
            </w:tcBorders>
            <w:shd w:val="clear" w:color="auto" w:fill="auto"/>
            <w:noWrap/>
            <w:vAlign w:val="bottom"/>
            <w:hideMark/>
          </w:tcPr>
          <w:p w14:paraId="7325C0AC"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0A5D8D5C"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0C08289E"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497E0D55"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63</w:t>
            </w:r>
          </w:p>
        </w:tc>
        <w:tc>
          <w:tcPr>
            <w:tcW w:w="1273" w:type="dxa"/>
            <w:tcBorders>
              <w:top w:val="nil"/>
              <w:left w:val="nil"/>
              <w:bottom w:val="single" w:sz="4" w:space="0" w:color="auto"/>
              <w:right w:val="single" w:sz="4" w:space="0" w:color="auto"/>
            </w:tcBorders>
            <w:shd w:val="clear" w:color="auto" w:fill="auto"/>
            <w:noWrap/>
            <w:vAlign w:val="bottom"/>
            <w:hideMark/>
          </w:tcPr>
          <w:p w14:paraId="03D23F16"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33CAF43A"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3ABBAEED"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300AFD2E"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64</w:t>
            </w:r>
          </w:p>
        </w:tc>
        <w:tc>
          <w:tcPr>
            <w:tcW w:w="1273" w:type="dxa"/>
            <w:tcBorders>
              <w:top w:val="nil"/>
              <w:left w:val="nil"/>
              <w:bottom w:val="single" w:sz="4" w:space="0" w:color="auto"/>
              <w:right w:val="single" w:sz="4" w:space="0" w:color="auto"/>
            </w:tcBorders>
            <w:shd w:val="clear" w:color="auto" w:fill="auto"/>
            <w:noWrap/>
            <w:vAlign w:val="bottom"/>
            <w:hideMark/>
          </w:tcPr>
          <w:p w14:paraId="309FA800"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98.33%</w:t>
            </w:r>
          </w:p>
        </w:tc>
        <w:tc>
          <w:tcPr>
            <w:tcW w:w="895" w:type="dxa"/>
            <w:tcBorders>
              <w:top w:val="nil"/>
              <w:left w:val="nil"/>
              <w:bottom w:val="single" w:sz="4" w:space="0" w:color="auto"/>
              <w:right w:val="single" w:sz="4" w:space="0" w:color="auto"/>
            </w:tcBorders>
            <w:shd w:val="clear" w:color="auto" w:fill="auto"/>
            <w:noWrap/>
            <w:vAlign w:val="bottom"/>
            <w:hideMark/>
          </w:tcPr>
          <w:p w14:paraId="77FCDD1E"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1.67%</w:t>
            </w:r>
          </w:p>
        </w:tc>
      </w:tr>
      <w:tr w:rsidR="00926D7A" w:rsidRPr="00926D7A" w14:paraId="7196C624"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4D328AA5"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65</w:t>
            </w:r>
          </w:p>
        </w:tc>
        <w:tc>
          <w:tcPr>
            <w:tcW w:w="1273" w:type="dxa"/>
            <w:tcBorders>
              <w:top w:val="nil"/>
              <w:left w:val="nil"/>
              <w:bottom w:val="single" w:sz="4" w:space="0" w:color="auto"/>
              <w:right w:val="single" w:sz="4" w:space="0" w:color="auto"/>
            </w:tcBorders>
            <w:shd w:val="clear" w:color="auto" w:fill="auto"/>
            <w:noWrap/>
            <w:vAlign w:val="bottom"/>
            <w:hideMark/>
          </w:tcPr>
          <w:p w14:paraId="26FDBFE6"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98.33%</w:t>
            </w:r>
          </w:p>
        </w:tc>
        <w:tc>
          <w:tcPr>
            <w:tcW w:w="895" w:type="dxa"/>
            <w:tcBorders>
              <w:top w:val="nil"/>
              <w:left w:val="nil"/>
              <w:bottom w:val="single" w:sz="4" w:space="0" w:color="auto"/>
              <w:right w:val="single" w:sz="4" w:space="0" w:color="auto"/>
            </w:tcBorders>
            <w:shd w:val="clear" w:color="auto" w:fill="auto"/>
            <w:noWrap/>
            <w:vAlign w:val="bottom"/>
            <w:hideMark/>
          </w:tcPr>
          <w:p w14:paraId="6FB799DE"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1.67%</w:t>
            </w:r>
          </w:p>
        </w:tc>
      </w:tr>
      <w:tr w:rsidR="00926D7A" w:rsidRPr="00926D7A" w14:paraId="456C0785"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403C53E1"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68</w:t>
            </w:r>
          </w:p>
        </w:tc>
        <w:tc>
          <w:tcPr>
            <w:tcW w:w="1273" w:type="dxa"/>
            <w:tcBorders>
              <w:top w:val="nil"/>
              <w:left w:val="nil"/>
              <w:bottom w:val="single" w:sz="4" w:space="0" w:color="auto"/>
              <w:right w:val="single" w:sz="4" w:space="0" w:color="auto"/>
            </w:tcBorders>
            <w:shd w:val="clear" w:color="auto" w:fill="auto"/>
            <w:noWrap/>
            <w:vAlign w:val="bottom"/>
            <w:hideMark/>
          </w:tcPr>
          <w:p w14:paraId="656AC1DE"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4B9C4767"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3C2861DA"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5C694FA2"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69</w:t>
            </w:r>
          </w:p>
        </w:tc>
        <w:tc>
          <w:tcPr>
            <w:tcW w:w="1273" w:type="dxa"/>
            <w:tcBorders>
              <w:top w:val="nil"/>
              <w:left w:val="nil"/>
              <w:bottom w:val="single" w:sz="4" w:space="0" w:color="auto"/>
              <w:right w:val="single" w:sz="4" w:space="0" w:color="auto"/>
            </w:tcBorders>
            <w:shd w:val="clear" w:color="auto" w:fill="auto"/>
            <w:noWrap/>
            <w:vAlign w:val="bottom"/>
            <w:hideMark/>
          </w:tcPr>
          <w:p w14:paraId="4F20DD48"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97.83%</w:t>
            </w:r>
          </w:p>
        </w:tc>
        <w:tc>
          <w:tcPr>
            <w:tcW w:w="895" w:type="dxa"/>
            <w:tcBorders>
              <w:top w:val="nil"/>
              <w:left w:val="nil"/>
              <w:bottom w:val="single" w:sz="4" w:space="0" w:color="auto"/>
              <w:right w:val="single" w:sz="4" w:space="0" w:color="auto"/>
            </w:tcBorders>
            <w:shd w:val="clear" w:color="auto" w:fill="auto"/>
            <w:noWrap/>
            <w:vAlign w:val="bottom"/>
            <w:hideMark/>
          </w:tcPr>
          <w:p w14:paraId="3AD5EE6B"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2.17%</w:t>
            </w:r>
          </w:p>
        </w:tc>
      </w:tr>
      <w:tr w:rsidR="00926D7A" w:rsidRPr="00926D7A" w14:paraId="235F782D"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743EC002"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70</w:t>
            </w:r>
          </w:p>
        </w:tc>
        <w:tc>
          <w:tcPr>
            <w:tcW w:w="1273" w:type="dxa"/>
            <w:tcBorders>
              <w:top w:val="nil"/>
              <w:left w:val="nil"/>
              <w:bottom w:val="single" w:sz="4" w:space="0" w:color="auto"/>
              <w:right w:val="single" w:sz="4" w:space="0" w:color="auto"/>
            </w:tcBorders>
            <w:shd w:val="clear" w:color="auto" w:fill="auto"/>
            <w:noWrap/>
            <w:vAlign w:val="bottom"/>
            <w:hideMark/>
          </w:tcPr>
          <w:p w14:paraId="2659086F"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40A55FF8"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1435E521"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09209FA"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71</w:t>
            </w:r>
          </w:p>
        </w:tc>
        <w:tc>
          <w:tcPr>
            <w:tcW w:w="1273" w:type="dxa"/>
            <w:tcBorders>
              <w:top w:val="nil"/>
              <w:left w:val="nil"/>
              <w:bottom w:val="single" w:sz="4" w:space="0" w:color="auto"/>
              <w:right w:val="single" w:sz="4" w:space="0" w:color="auto"/>
            </w:tcBorders>
            <w:shd w:val="clear" w:color="auto" w:fill="auto"/>
            <w:noWrap/>
            <w:vAlign w:val="bottom"/>
            <w:hideMark/>
          </w:tcPr>
          <w:p w14:paraId="1D957511"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97.67%</w:t>
            </w:r>
          </w:p>
        </w:tc>
        <w:tc>
          <w:tcPr>
            <w:tcW w:w="895" w:type="dxa"/>
            <w:tcBorders>
              <w:top w:val="nil"/>
              <w:left w:val="nil"/>
              <w:bottom w:val="single" w:sz="4" w:space="0" w:color="auto"/>
              <w:right w:val="single" w:sz="4" w:space="0" w:color="auto"/>
            </w:tcBorders>
            <w:shd w:val="clear" w:color="auto" w:fill="auto"/>
            <w:noWrap/>
            <w:vAlign w:val="bottom"/>
            <w:hideMark/>
          </w:tcPr>
          <w:p w14:paraId="09B8DE54"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2.33%</w:t>
            </w:r>
          </w:p>
        </w:tc>
      </w:tr>
      <w:tr w:rsidR="00926D7A" w:rsidRPr="00926D7A" w14:paraId="6192728F"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72A3E7B2"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72</w:t>
            </w:r>
          </w:p>
        </w:tc>
        <w:tc>
          <w:tcPr>
            <w:tcW w:w="1273" w:type="dxa"/>
            <w:tcBorders>
              <w:top w:val="nil"/>
              <w:left w:val="nil"/>
              <w:bottom w:val="single" w:sz="4" w:space="0" w:color="auto"/>
              <w:right w:val="single" w:sz="4" w:space="0" w:color="auto"/>
            </w:tcBorders>
            <w:shd w:val="clear" w:color="auto" w:fill="auto"/>
            <w:noWrap/>
            <w:vAlign w:val="bottom"/>
            <w:hideMark/>
          </w:tcPr>
          <w:p w14:paraId="14FC8729"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36D9EE29"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0B24DA7C"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4A41C5B8"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73</w:t>
            </w:r>
          </w:p>
        </w:tc>
        <w:tc>
          <w:tcPr>
            <w:tcW w:w="1273" w:type="dxa"/>
            <w:tcBorders>
              <w:top w:val="nil"/>
              <w:left w:val="nil"/>
              <w:bottom w:val="single" w:sz="4" w:space="0" w:color="auto"/>
              <w:right w:val="single" w:sz="4" w:space="0" w:color="auto"/>
            </w:tcBorders>
            <w:shd w:val="clear" w:color="auto" w:fill="auto"/>
            <w:noWrap/>
            <w:vAlign w:val="bottom"/>
            <w:hideMark/>
          </w:tcPr>
          <w:p w14:paraId="584B01A7"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97.73%</w:t>
            </w:r>
          </w:p>
        </w:tc>
        <w:tc>
          <w:tcPr>
            <w:tcW w:w="895" w:type="dxa"/>
            <w:tcBorders>
              <w:top w:val="nil"/>
              <w:left w:val="nil"/>
              <w:bottom w:val="single" w:sz="4" w:space="0" w:color="auto"/>
              <w:right w:val="single" w:sz="4" w:space="0" w:color="auto"/>
            </w:tcBorders>
            <w:shd w:val="clear" w:color="auto" w:fill="auto"/>
            <w:noWrap/>
            <w:vAlign w:val="bottom"/>
            <w:hideMark/>
          </w:tcPr>
          <w:p w14:paraId="508B4D64"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2.27%</w:t>
            </w:r>
          </w:p>
        </w:tc>
      </w:tr>
      <w:tr w:rsidR="00926D7A" w:rsidRPr="00926D7A" w14:paraId="747AC685"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1FDE82C4"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74</w:t>
            </w:r>
          </w:p>
        </w:tc>
        <w:tc>
          <w:tcPr>
            <w:tcW w:w="1273" w:type="dxa"/>
            <w:tcBorders>
              <w:top w:val="nil"/>
              <w:left w:val="nil"/>
              <w:bottom w:val="single" w:sz="4" w:space="0" w:color="auto"/>
              <w:right w:val="single" w:sz="4" w:space="0" w:color="auto"/>
            </w:tcBorders>
            <w:shd w:val="clear" w:color="auto" w:fill="auto"/>
            <w:noWrap/>
            <w:vAlign w:val="bottom"/>
            <w:hideMark/>
          </w:tcPr>
          <w:p w14:paraId="364B6A20"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06332E10"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07024BD5"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51ECAB0"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75</w:t>
            </w:r>
          </w:p>
        </w:tc>
        <w:tc>
          <w:tcPr>
            <w:tcW w:w="1273" w:type="dxa"/>
            <w:tcBorders>
              <w:top w:val="nil"/>
              <w:left w:val="nil"/>
              <w:bottom w:val="single" w:sz="4" w:space="0" w:color="auto"/>
              <w:right w:val="single" w:sz="4" w:space="0" w:color="auto"/>
            </w:tcBorders>
            <w:shd w:val="clear" w:color="auto" w:fill="auto"/>
            <w:noWrap/>
            <w:vAlign w:val="bottom"/>
            <w:hideMark/>
          </w:tcPr>
          <w:p w14:paraId="29528AD8"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97.87%</w:t>
            </w:r>
          </w:p>
        </w:tc>
        <w:tc>
          <w:tcPr>
            <w:tcW w:w="895" w:type="dxa"/>
            <w:tcBorders>
              <w:top w:val="nil"/>
              <w:left w:val="nil"/>
              <w:bottom w:val="single" w:sz="4" w:space="0" w:color="auto"/>
              <w:right w:val="single" w:sz="4" w:space="0" w:color="auto"/>
            </w:tcBorders>
            <w:shd w:val="clear" w:color="auto" w:fill="auto"/>
            <w:noWrap/>
            <w:vAlign w:val="bottom"/>
            <w:hideMark/>
          </w:tcPr>
          <w:p w14:paraId="5EA55031"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2.13%</w:t>
            </w:r>
          </w:p>
        </w:tc>
      </w:tr>
      <w:tr w:rsidR="00926D7A" w:rsidRPr="00926D7A" w14:paraId="2D8A2BA5"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7E23F0A8"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78</w:t>
            </w:r>
          </w:p>
        </w:tc>
        <w:tc>
          <w:tcPr>
            <w:tcW w:w="1273" w:type="dxa"/>
            <w:tcBorders>
              <w:top w:val="nil"/>
              <w:left w:val="nil"/>
              <w:bottom w:val="single" w:sz="4" w:space="0" w:color="auto"/>
              <w:right w:val="single" w:sz="4" w:space="0" w:color="auto"/>
            </w:tcBorders>
            <w:shd w:val="clear" w:color="auto" w:fill="auto"/>
            <w:noWrap/>
            <w:vAlign w:val="bottom"/>
            <w:hideMark/>
          </w:tcPr>
          <w:p w14:paraId="43D46BC5"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47373F74"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259CC3FA"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8B91F00"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79</w:t>
            </w:r>
          </w:p>
        </w:tc>
        <w:tc>
          <w:tcPr>
            <w:tcW w:w="1273" w:type="dxa"/>
            <w:tcBorders>
              <w:top w:val="nil"/>
              <w:left w:val="nil"/>
              <w:bottom w:val="single" w:sz="4" w:space="0" w:color="auto"/>
              <w:right w:val="single" w:sz="4" w:space="0" w:color="auto"/>
            </w:tcBorders>
            <w:shd w:val="clear" w:color="auto" w:fill="auto"/>
            <w:noWrap/>
            <w:vAlign w:val="bottom"/>
            <w:hideMark/>
          </w:tcPr>
          <w:p w14:paraId="60E71678"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1C55E0C6"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5BA2BC1D"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0A172291"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80</w:t>
            </w:r>
          </w:p>
        </w:tc>
        <w:tc>
          <w:tcPr>
            <w:tcW w:w="1273" w:type="dxa"/>
            <w:tcBorders>
              <w:top w:val="nil"/>
              <w:left w:val="nil"/>
              <w:bottom w:val="single" w:sz="4" w:space="0" w:color="auto"/>
              <w:right w:val="single" w:sz="4" w:space="0" w:color="auto"/>
            </w:tcBorders>
            <w:shd w:val="clear" w:color="auto" w:fill="auto"/>
            <w:noWrap/>
            <w:vAlign w:val="bottom"/>
            <w:hideMark/>
          </w:tcPr>
          <w:p w14:paraId="3495D8DD"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73AD54FF"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4869A67F"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0D177995"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81</w:t>
            </w:r>
          </w:p>
        </w:tc>
        <w:tc>
          <w:tcPr>
            <w:tcW w:w="1273" w:type="dxa"/>
            <w:tcBorders>
              <w:top w:val="nil"/>
              <w:left w:val="nil"/>
              <w:bottom w:val="single" w:sz="4" w:space="0" w:color="auto"/>
              <w:right w:val="single" w:sz="4" w:space="0" w:color="auto"/>
            </w:tcBorders>
            <w:shd w:val="clear" w:color="auto" w:fill="auto"/>
            <w:noWrap/>
            <w:vAlign w:val="bottom"/>
            <w:hideMark/>
          </w:tcPr>
          <w:p w14:paraId="58A002D3"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98.80%</w:t>
            </w:r>
          </w:p>
        </w:tc>
        <w:tc>
          <w:tcPr>
            <w:tcW w:w="895" w:type="dxa"/>
            <w:tcBorders>
              <w:top w:val="nil"/>
              <w:left w:val="nil"/>
              <w:bottom w:val="single" w:sz="4" w:space="0" w:color="auto"/>
              <w:right w:val="single" w:sz="4" w:space="0" w:color="auto"/>
            </w:tcBorders>
            <w:shd w:val="clear" w:color="auto" w:fill="auto"/>
            <w:noWrap/>
            <w:vAlign w:val="bottom"/>
            <w:hideMark/>
          </w:tcPr>
          <w:p w14:paraId="0D992D40"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1.20%</w:t>
            </w:r>
          </w:p>
        </w:tc>
      </w:tr>
      <w:tr w:rsidR="00926D7A" w:rsidRPr="00926D7A" w14:paraId="78F1F033"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18254376"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82</w:t>
            </w:r>
          </w:p>
        </w:tc>
        <w:tc>
          <w:tcPr>
            <w:tcW w:w="1273" w:type="dxa"/>
            <w:tcBorders>
              <w:top w:val="nil"/>
              <w:left w:val="nil"/>
              <w:bottom w:val="single" w:sz="4" w:space="0" w:color="auto"/>
              <w:right w:val="single" w:sz="4" w:space="0" w:color="auto"/>
            </w:tcBorders>
            <w:shd w:val="clear" w:color="auto" w:fill="auto"/>
            <w:noWrap/>
            <w:vAlign w:val="bottom"/>
            <w:hideMark/>
          </w:tcPr>
          <w:p w14:paraId="6899B9DE"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98.36%</w:t>
            </w:r>
          </w:p>
        </w:tc>
        <w:tc>
          <w:tcPr>
            <w:tcW w:w="895" w:type="dxa"/>
            <w:tcBorders>
              <w:top w:val="nil"/>
              <w:left w:val="nil"/>
              <w:bottom w:val="single" w:sz="4" w:space="0" w:color="auto"/>
              <w:right w:val="single" w:sz="4" w:space="0" w:color="auto"/>
            </w:tcBorders>
            <w:shd w:val="clear" w:color="auto" w:fill="auto"/>
            <w:noWrap/>
            <w:vAlign w:val="bottom"/>
            <w:hideMark/>
          </w:tcPr>
          <w:p w14:paraId="6C7C55BC"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1.64%</w:t>
            </w:r>
          </w:p>
        </w:tc>
      </w:tr>
      <w:tr w:rsidR="00926D7A" w:rsidRPr="00926D7A" w14:paraId="00002CB0"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7498CBBC"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83</w:t>
            </w:r>
          </w:p>
        </w:tc>
        <w:tc>
          <w:tcPr>
            <w:tcW w:w="1273" w:type="dxa"/>
            <w:tcBorders>
              <w:top w:val="nil"/>
              <w:left w:val="nil"/>
              <w:bottom w:val="single" w:sz="4" w:space="0" w:color="auto"/>
              <w:right w:val="single" w:sz="4" w:space="0" w:color="auto"/>
            </w:tcBorders>
            <w:shd w:val="clear" w:color="auto" w:fill="auto"/>
            <w:noWrap/>
            <w:vAlign w:val="bottom"/>
            <w:hideMark/>
          </w:tcPr>
          <w:p w14:paraId="24CCEB34"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90.54%</w:t>
            </w:r>
          </w:p>
        </w:tc>
        <w:tc>
          <w:tcPr>
            <w:tcW w:w="895" w:type="dxa"/>
            <w:tcBorders>
              <w:top w:val="nil"/>
              <w:left w:val="nil"/>
              <w:bottom w:val="single" w:sz="4" w:space="0" w:color="auto"/>
              <w:right w:val="single" w:sz="4" w:space="0" w:color="auto"/>
            </w:tcBorders>
            <w:shd w:val="clear" w:color="auto" w:fill="auto"/>
            <w:noWrap/>
            <w:vAlign w:val="bottom"/>
            <w:hideMark/>
          </w:tcPr>
          <w:p w14:paraId="6467DFC3"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9.46%</w:t>
            </w:r>
          </w:p>
        </w:tc>
      </w:tr>
      <w:tr w:rsidR="00926D7A" w:rsidRPr="00926D7A" w14:paraId="7AD2323C"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1BEFE2F"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84</w:t>
            </w:r>
          </w:p>
        </w:tc>
        <w:tc>
          <w:tcPr>
            <w:tcW w:w="1273" w:type="dxa"/>
            <w:tcBorders>
              <w:top w:val="nil"/>
              <w:left w:val="nil"/>
              <w:bottom w:val="single" w:sz="4" w:space="0" w:color="auto"/>
              <w:right w:val="single" w:sz="4" w:space="0" w:color="auto"/>
            </w:tcBorders>
            <w:shd w:val="clear" w:color="auto" w:fill="auto"/>
            <w:noWrap/>
            <w:vAlign w:val="bottom"/>
            <w:hideMark/>
          </w:tcPr>
          <w:p w14:paraId="372A04ED"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98.41%</w:t>
            </w:r>
          </w:p>
        </w:tc>
        <w:tc>
          <w:tcPr>
            <w:tcW w:w="895" w:type="dxa"/>
            <w:tcBorders>
              <w:top w:val="nil"/>
              <w:left w:val="nil"/>
              <w:bottom w:val="single" w:sz="4" w:space="0" w:color="auto"/>
              <w:right w:val="single" w:sz="4" w:space="0" w:color="auto"/>
            </w:tcBorders>
            <w:shd w:val="clear" w:color="auto" w:fill="auto"/>
            <w:noWrap/>
            <w:vAlign w:val="bottom"/>
            <w:hideMark/>
          </w:tcPr>
          <w:p w14:paraId="620BD408"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1.59%</w:t>
            </w:r>
          </w:p>
        </w:tc>
      </w:tr>
      <w:tr w:rsidR="00926D7A" w:rsidRPr="00926D7A" w14:paraId="4B122B55"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6CDE273F"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85</w:t>
            </w:r>
          </w:p>
        </w:tc>
        <w:tc>
          <w:tcPr>
            <w:tcW w:w="1273" w:type="dxa"/>
            <w:tcBorders>
              <w:top w:val="nil"/>
              <w:left w:val="nil"/>
              <w:bottom w:val="single" w:sz="4" w:space="0" w:color="auto"/>
              <w:right w:val="single" w:sz="4" w:space="0" w:color="auto"/>
            </w:tcBorders>
            <w:shd w:val="clear" w:color="auto" w:fill="auto"/>
            <w:noWrap/>
            <w:vAlign w:val="bottom"/>
            <w:hideMark/>
          </w:tcPr>
          <w:p w14:paraId="21949B0B"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96.92%</w:t>
            </w:r>
          </w:p>
        </w:tc>
        <w:tc>
          <w:tcPr>
            <w:tcW w:w="895" w:type="dxa"/>
            <w:tcBorders>
              <w:top w:val="nil"/>
              <w:left w:val="nil"/>
              <w:bottom w:val="single" w:sz="4" w:space="0" w:color="auto"/>
              <w:right w:val="single" w:sz="4" w:space="0" w:color="auto"/>
            </w:tcBorders>
            <w:shd w:val="clear" w:color="auto" w:fill="auto"/>
            <w:noWrap/>
            <w:vAlign w:val="bottom"/>
            <w:hideMark/>
          </w:tcPr>
          <w:p w14:paraId="5D0CB1E9"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3.08%</w:t>
            </w:r>
          </w:p>
        </w:tc>
      </w:tr>
      <w:tr w:rsidR="00926D7A" w:rsidRPr="00926D7A" w14:paraId="2B5FB73D"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1315471B"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88</w:t>
            </w:r>
          </w:p>
        </w:tc>
        <w:tc>
          <w:tcPr>
            <w:tcW w:w="1273" w:type="dxa"/>
            <w:tcBorders>
              <w:top w:val="nil"/>
              <w:left w:val="nil"/>
              <w:bottom w:val="single" w:sz="4" w:space="0" w:color="auto"/>
              <w:right w:val="single" w:sz="4" w:space="0" w:color="auto"/>
            </w:tcBorders>
            <w:shd w:val="clear" w:color="auto" w:fill="auto"/>
            <w:noWrap/>
            <w:vAlign w:val="bottom"/>
            <w:hideMark/>
          </w:tcPr>
          <w:p w14:paraId="32558783"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163C88FB"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507613BC"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12055F87"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89</w:t>
            </w:r>
          </w:p>
        </w:tc>
        <w:tc>
          <w:tcPr>
            <w:tcW w:w="1273" w:type="dxa"/>
            <w:tcBorders>
              <w:top w:val="nil"/>
              <w:left w:val="nil"/>
              <w:bottom w:val="single" w:sz="4" w:space="0" w:color="auto"/>
              <w:right w:val="single" w:sz="4" w:space="0" w:color="auto"/>
            </w:tcBorders>
            <w:shd w:val="clear" w:color="auto" w:fill="auto"/>
            <w:noWrap/>
            <w:vAlign w:val="bottom"/>
            <w:hideMark/>
          </w:tcPr>
          <w:p w14:paraId="732E72A4"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94.12%</w:t>
            </w:r>
          </w:p>
        </w:tc>
        <w:tc>
          <w:tcPr>
            <w:tcW w:w="895" w:type="dxa"/>
            <w:tcBorders>
              <w:top w:val="nil"/>
              <w:left w:val="nil"/>
              <w:bottom w:val="single" w:sz="4" w:space="0" w:color="auto"/>
              <w:right w:val="single" w:sz="4" w:space="0" w:color="auto"/>
            </w:tcBorders>
            <w:shd w:val="clear" w:color="auto" w:fill="auto"/>
            <w:noWrap/>
            <w:vAlign w:val="bottom"/>
            <w:hideMark/>
          </w:tcPr>
          <w:p w14:paraId="57F0EB0C"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5.88%</w:t>
            </w:r>
          </w:p>
        </w:tc>
      </w:tr>
      <w:tr w:rsidR="00926D7A" w:rsidRPr="00926D7A" w14:paraId="5A8947EB"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5CDFEE1C"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90</w:t>
            </w:r>
          </w:p>
        </w:tc>
        <w:tc>
          <w:tcPr>
            <w:tcW w:w="1273" w:type="dxa"/>
            <w:tcBorders>
              <w:top w:val="nil"/>
              <w:left w:val="nil"/>
              <w:bottom w:val="single" w:sz="4" w:space="0" w:color="auto"/>
              <w:right w:val="single" w:sz="4" w:space="0" w:color="auto"/>
            </w:tcBorders>
            <w:shd w:val="clear" w:color="auto" w:fill="auto"/>
            <w:noWrap/>
            <w:vAlign w:val="bottom"/>
            <w:hideMark/>
          </w:tcPr>
          <w:p w14:paraId="15BE87B5"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97.37%</w:t>
            </w:r>
          </w:p>
        </w:tc>
        <w:tc>
          <w:tcPr>
            <w:tcW w:w="895" w:type="dxa"/>
            <w:tcBorders>
              <w:top w:val="nil"/>
              <w:left w:val="nil"/>
              <w:bottom w:val="single" w:sz="4" w:space="0" w:color="auto"/>
              <w:right w:val="single" w:sz="4" w:space="0" w:color="auto"/>
            </w:tcBorders>
            <w:shd w:val="clear" w:color="auto" w:fill="auto"/>
            <w:noWrap/>
            <w:vAlign w:val="bottom"/>
            <w:hideMark/>
          </w:tcPr>
          <w:p w14:paraId="4968F4EF"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2.63%</w:t>
            </w:r>
          </w:p>
        </w:tc>
      </w:tr>
      <w:tr w:rsidR="00926D7A" w:rsidRPr="00926D7A" w14:paraId="0EC83648"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5F98ED11"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91</w:t>
            </w:r>
          </w:p>
        </w:tc>
        <w:tc>
          <w:tcPr>
            <w:tcW w:w="1273" w:type="dxa"/>
            <w:tcBorders>
              <w:top w:val="nil"/>
              <w:left w:val="nil"/>
              <w:bottom w:val="single" w:sz="4" w:space="0" w:color="auto"/>
              <w:right w:val="single" w:sz="4" w:space="0" w:color="auto"/>
            </w:tcBorders>
            <w:shd w:val="clear" w:color="auto" w:fill="auto"/>
            <w:noWrap/>
            <w:vAlign w:val="bottom"/>
            <w:hideMark/>
          </w:tcPr>
          <w:p w14:paraId="08CB9832"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94.59%</w:t>
            </w:r>
          </w:p>
        </w:tc>
        <w:tc>
          <w:tcPr>
            <w:tcW w:w="895" w:type="dxa"/>
            <w:tcBorders>
              <w:top w:val="nil"/>
              <w:left w:val="nil"/>
              <w:bottom w:val="single" w:sz="4" w:space="0" w:color="auto"/>
              <w:right w:val="single" w:sz="4" w:space="0" w:color="auto"/>
            </w:tcBorders>
            <w:shd w:val="clear" w:color="auto" w:fill="auto"/>
            <w:noWrap/>
            <w:vAlign w:val="bottom"/>
            <w:hideMark/>
          </w:tcPr>
          <w:p w14:paraId="059A62AD"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5.41%</w:t>
            </w:r>
          </w:p>
        </w:tc>
      </w:tr>
      <w:tr w:rsidR="00926D7A" w:rsidRPr="00926D7A" w14:paraId="1735E389"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31D71ACF"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92</w:t>
            </w:r>
          </w:p>
        </w:tc>
        <w:tc>
          <w:tcPr>
            <w:tcW w:w="1273" w:type="dxa"/>
            <w:tcBorders>
              <w:top w:val="nil"/>
              <w:left w:val="nil"/>
              <w:bottom w:val="single" w:sz="4" w:space="0" w:color="auto"/>
              <w:right w:val="single" w:sz="4" w:space="0" w:color="auto"/>
            </w:tcBorders>
            <w:shd w:val="clear" w:color="auto" w:fill="auto"/>
            <w:noWrap/>
            <w:vAlign w:val="bottom"/>
            <w:hideMark/>
          </w:tcPr>
          <w:p w14:paraId="242C48F3"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96.55%</w:t>
            </w:r>
          </w:p>
        </w:tc>
        <w:tc>
          <w:tcPr>
            <w:tcW w:w="895" w:type="dxa"/>
            <w:tcBorders>
              <w:top w:val="nil"/>
              <w:left w:val="nil"/>
              <w:bottom w:val="single" w:sz="4" w:space="0" w:color="auto"/>
              <w:right w:val="single" w:sz="4" w:space="0" w:color="auto"/>
            </w:tcBorders>
            <w:shd w:val="clear" w:color="auto" w:fill="auto"/>
            <w:noWrap/>
            <w:vAlign w:val="bottom"/>
            <w:hideMark/>
          </w:tcPr>
          <w:p w14:paraId="51F74C45"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3.45%</w:t>
            </w:r>
          </w:p>
        </w:tc>
      </w:tr>
      <w:tr w:rsidR="00926D7A" w:rsidRPr="00926D7A" w14:paraId="5B70018A"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0966CAE6"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93</w:t>
            </w:r>
          </w:p>
        </w:tc>
        <w:tc>
          <w:tcPr>
            <w:tcW w:w="1273" w:type="dxa"/>
            <w:tcBorders>
              <w:top w:val="nil"/>
              <w:left w:val="nil"/>
              <w:bottom w:val="single" w:sz="4" w:space="0" w:color="auto"/>
              <w:right w:val="single" w:sz="4" w:space="0" w:color="auto"/>
            </w:tcBorders>
            <w:shd w:val="clear" w:color="auto" w:fill="auto"/>
            <w:noWrap/>
            <w:vAlign w:val="bottom"/>
            <w:hideMark/>
          </w:tcPr>
          <w:p w14:paraId="4782A203"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89.19%</w:t>
            </w:r>
          </w:p>
        </w:tc>
        <w:tc>
          <w:tcPr>
            <w:tcW w:w="895" w:type="dxa"/>
            <w:tcBorders>
              <w:top w:val="nil"/>
              <w:left w:val="nil"/>
              <w:bottom w:val="single" w:sz="4" w:space="0" w:color="auto"/>
              <w:right w:val="single" w:sz="4" w:space="0" w:color="auto"/>
            </w:tcBorders>
            <w:shd w:val="clear" w:color="auto" w:fill="auto"/>
            <w:noWrap/>
            <w:vAlign w:val="bottom"/>
            <w:hideMark/>
          </w:tcPr>
          <w:p w14:paraId="798E195D"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10.81%</w:t>
            </w:r>
          </w:p>
        </w:tc>
      </w:tr>
      <w:tr w:rsidR="00926D7A" w:rsidRPr="00926D7A" w14:paraId="014FC97B"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72F7F59A"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94</w:t>
            </w:r>
          </w:p>
        </w:tc>
        <w:tc>
          <w:tcPr>
            <w:tcW w:w="1273" w:type="dxa"/>
            <w:tcBorders>
              <w:top w:val="nil"/>
              <w:left w:val="nil"/>
              <w:bottom w:val="single" w:sz="4" w:space="0" w:color="auto"/>
              <w:right w:val="single" w:sz="4" w:space="0" w:color="auto"/>
            </w:tcBorders>
            <w:shd w:val="clear" w:color="auto" w:fill="auto"/>
            <w:noWrap/>
            <w:vAlign w:val="bottom"/>
            <w:hideMark/>
          </w:tcPr>
          <w:p w14:paraId="2D96196C"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92.31%</w:t>
            </w:r>
          </w:p>
        </w:tc>
        <w:tc>
          <w:tcPr>
            <w:tcW w:w="895" w:type="dxa"/>
            <w:tcBorders>
              <w:top w:val="nil"/>
              <w:left w:val="nil"/>
              <w:bottom w:val="single" w:sz="4" w:space="0" w:color="auto"/>
              <w:right w:val="single" w:sz="4" w:space="0" w:color="auto"/>
            </w:tcBorders>
            <w:shd w:val="clear" w:color="auto" w:fill="auto"/>
            <w:noWrap/>
            <w:vAlign w:val="bottom"/>
            <w:hideMark/>
          </w:tcPr>
          <w:p w14:paraId="7259FD1A"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7.69%</w:t>
            </w:r>
          </w:p>
        </w:tc>
      </w:tr>
      <w:tr w:rsidR="00926D7A" w:rsidRPr="00926D7A" w14:paraId="455A0E53"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6CF1310C"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95</w:t>
            </w:r>
          </w:p>
        </w:tc>
        <w:tc>
          <w:tcPr>
            <w:tcW w:w="1273" w:type="dxa"/>
            <w:tcBorders>
              <w:top w:val="nil"/>
              <w:left w:val="nil"/>
              <w:bottom w:val="single" w:sz="4" w:space="0" w:color="auto"/>
              <w:right w:val="single" w:sz="4" w:space="0" w:color="auto"/>
            </w:tcBorders>
            <w:shd w:val="clear" w:color="auto" w:fill="auto"/>
            <w:noWrap/>
            <w:vAlign w:val="bottom"/>
            <w:hideMark/>
          </w:tcPr>
          <w:p w14:paraId="7BF3907E"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88.00%</w:t>
            </w:r>
          </w:p>
        </w:tc>
        <w:tc>
          <w:tcPr>
            <w:tcW w:w="895" w:type="dxa"/>
            <w:tcBorders>
              <w:top w:val="nil"/>
              <w:left w:val="nil"/>
              <w:bottom w:val="single" w:sz="4" w:space="0" w:color="auto"/>
              <w:right w:val="single" w:sz="4" w:space="0" w:color="auto"/>
            </w:tcBorders>
            <w:shd w:val="clear" w:color="auto" w:fill="auto"/>
            <w:noWrap/>
            <w:vAlign w:val="bottom"/>
            <w:hideMark/>
          </w:tcPr>
          <w:p w14:paraId="49FB362C"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12.00%</w:t>
            </w:r>
          </w:p>
        </w:tc>
      </w:tr>
      <w:tr w:rsidR="00926D7A" w:rsidRPr="00926D7A" w14:paraId="22884B95"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AE465EA"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98</w:t>
            </w:r>
          </w:p>
        </w:tc>
        <w:tc>
          <w:tcPr>
            <w:tcW w:w="1273" w:type="dxa"/>
            <w:tcBorders>
              <w:top w:val="nil"/>
              <w:left w:val="nil"/>
              <w:bottom w:val="single" w:sz="4" w:space="0" w:color="auto"/>
              <w:right w:val="single" w:sz="4" w:space="0" w:color="auto"/>
            </w:tcBorders>
            <w:shd w:val="clear" w:color="auto" w:fill="auto"/>
            <w:noWrap/>
            <w:vAlign w:val="bottom"/>
            <w:hideMark/>
          </w:tcPr>
          <w:p w14:paraId="17267ABB"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92.86%</w:t>
            </w:r>
          </w:p>
        </w:tc>
        <w:tc>
          <w:tcPr>
            <w:tcW w:w="895" w:type="dxa"/>
            <w:tcBorders>
              <w:top w:val="nil"/>
              <w:left w:val="nil"/>
              <w:bottom w:val="single" w:sz="4" w:space="0" w:color="auto"/>
              <w:right w:val="single" w:sz="4" w:space="0" w:color="auto"/>
            </w:tcBorders>
            <w:shd w:val="clear" w:color="auto" w:fill="auto"/>
            <w:noWrap/>
            <w:vAlign w:val="bottom"/>
            <w:hideMark/>
          </w:tcPr>
          <w:p w14:paraId="3A3F1EAB"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7.14%</w:t>
            </w:r>
          </w:p>
        </w:tc>
      </w:tr>
      <w:tr w:rsidR="00926D7A" w:rsidRPr="00926D7A" w14:paraId="2F21CC2B"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61C85537"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99</w:t>
            </w:r>
          </w:p>
        </w:tc>
        <w:tc>
          <w:tcPr>
            <w:tcW w:w="1273" w:type="dxa"/>
            <w:tcBorders>
              <w:top w:val="nil"/>
              <w:left w:val="nil"/>
              <w:bottom w:val="single" w:sz="4" w:space="0" w:color="auto"/>
              <w:right w:val="single" w:sz="4" w:space="0" w:color="auto"/>
            </w:tcBorders>
            <w:shd w:val="clear" w:color="auto" w:fill="auto"/>
            <w:noWrap/>
            <w:vAlign w:val="bottom"/>
            <w:hideMark/>
          </w:tcPr>
          <w:p w14:paraId="5D7A00C3"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79.17%</w:t>
            </w:r>
          </w:p>
        </w:tc>
        <w:tc>
          <w:tcPr>
            <w:tcW w:w="895" w:type="dxa"/>
            <w:tcBorders>
              <w:top w:val="nil"/>
              <w:left w:val="nil"/>
              <w:bottom w:val="single" w:sz="4" w:space="0" w:color="auto"/>
              <w:right w:val="single" w:sz="4" w:space="0" w:color="auto"/>
            </w:tcBorders>
            <w:shd w:val="clear" w:color="auto" w:fill="auto"/>
            <w:noWrap/>
            <w:vAlign w:val="bottom"/>
            <w:hideMark/>
          </w:tcPr>
          <w:p w14:paraId="2C7C1441"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20.83%</w:t>
            </w:r>
          </w:p>
        </w:tc>
      </w:tr>
      <w:tr w:rsidR="00926D7A" w:rsidRPr="00926D7A" w14:paraId="7A98851F"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3EA25D32"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w:t>
            </w:r>
          </w:p>
        </w:tc>
        <w:tc>
          <w:tcPr>
            <w:tcW w:w="1273" w:type="dxa"/>
            <w:tcBorders>
              <w:top w:val="nil"/>
              <w:left w:val="nil"/>
              <w:bottom w:val="single" w:sz="4" w:space="0" w:color="auto"/>
              <w:right w:val="single" w:sz="4" w:space="0" w:color="auto"/>
            </w:tcBorders>
            <w:shd w:val="clear" w:color="auto" w:fill="auto"/>
            <w:noWrap/>
            <w:vAlign w:val="bottom"/>
            <w:hideMark/>
          </w:tcPr>
          <w:p w14:paraId="75DE1D41"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90.00%</w:t>
            </w:r>
          </w:p>
        </w:tc>
        <w:tc>
          <w:tcPr>
            <w:tcW w:w="895" w:type="dxa"/>
            <w:tcBorders>
              <w:top w:val="nil"/>
              <w:left w:val="nil"/>
              <w:bottom w:val="single" w:sz="4" w:space="0" w:color="auto"/>
              <w:right w:val="single" w:sz="4" w:space="0" w:color="auto"/>
            </w:tcBorders>
            <w:shd w:val="clear" w:color="auto" w:fill="auto"/>
            <w:noWrap/>
            <w:vAlign w:val="bottom"/>
            <w:hideMark/>
          </w:tcPr>
          <w:p w14:paraId="65153B80"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w:t>
            </w:r>
          </w:p>
        </w:tc>
      </w:tr>
      <w:tr w:rsidR="00926D7A" w:rsidRPr="00926D7A" w14:paraId="6D595D66"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4837FE7B"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101</w:t>
            </w:r>
          </w:p>
        </w:tc>
        <w:tc>
          <w:tcPr>
            <w:tcW w:w="1273" w:type="dxa"/>
            <w:tcBorders>
              <w:top w:val="nil"/>
              <w:left w:val="nil"/>
              <w:bottom w:val="single" w:sz="4" w:space="0" w:color="auto"/>
              <w:right w:val="single" w:sz="4" w:space="0" w:color="auto"/>
            </w:tcBorders>
            <w:shd w:val="clear" w:color="auto" w:fill="auto"/>
            <w:noWrap/>
            <w:vAlign w:val="bottom"/>
            <w:hideMark/>
          </w:tcPr>
          <w:p w14:paraId="272A9737"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83.33%</w:t>
            </w:r>
          </w:p>
        </w:tc>
        <w:tc>
          <w:tcPr>
            <w:tcW w:w="895" w:type="dxa"/>
            <w:tcBorders>
              <w:top w:val="nil"/>
              <w:left w:val="nil"/>
              <w:bottom w:val="single" w:sz="4" w:space="0" w:color="auto"/>
              <w:right w:val="single" w:sz="4" w:space="0" w:color="auto"/>
            </w:tcBorders>
            <w:shd w:val="clear" w:color="auto" w:fill="auto"/>
            <w:noWrap/>
            <w:vAlign w:val="bottom"/>
            <w:hideMark/>
          </w:tcPr>
          <w:p w14:paraId="27F7ED5A"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16.67%</w:t>
            </w:r>
          </w:p>
        </w:tc>
      </w:tr>
      <w:tr w:rsidR="00926D7A" w:rsidRPr="00926D7A" w14:paraId="2BCCE540"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18610BBE"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102</w:t>
            </w:r>
          </w:p>
        </w:tc>
        <w:tc>
          <w:tcPr>
            <w:tcW w:w="1273" w:type="dxa"/>
            <w:tcBorders>
              <w:top w:val="nil"/>
              <w:left w:val="nil"/>
              <w:bottom w:val="single" w:sz="4" w:space="0" w:color="auto"/>
              <w:right w:val="single" w:sz="4" w:space="0" w:color="auto"/>
            </w:tcBorders>
            <w:shd w:val="clear" w:color="auto" w:fill="auto"/>
            <w:noWrap/>
            <w:vAlign w:val="bottom"/>
            <w:hideMark/>
          </w:tcPr>
          <w:p w14:paraId="5E0C2AE6"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81.25%</w:t>
            </w:r>
          </w:p>
        </w:tc>
        <w:tc>
          <w:tcPr>
            <w:tcW w:w="895" w:type="dxa"/>
            <w:tcBorders>
              <w:top w:val="nil"/>
              <w:left w:val="nil"/>
              <w:bottom w:val="single" w:sz="4" w:space="0" w:color="auto"/>
              <w:right w:val="single" w:sz="4" w:space="0" w:color="auto"/>
            </w:tcBorders>
            <w:shd w:val="clear" w:color="auto" w:fill="auto"/>
            <w:noWrap/>
            <w:vAlign w:val="bottom"/>
            <w:hideMark/>
          </w:tcPr>
          <w:p w14:paraId="13D6A036"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18.75%</w:t>
            </w:r>
          </w:p>
        </w:tc>
      </w:tr>
      <w:tr w:rsidR="00926D7A" w:rsidRPr="00926D7A" w14:paraId="7F382661"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6E83937A"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103</w:t>
            </w:r>
          </w:p>
        </w:tc>
        <w:tc>
          <w:tcPr>
            <w:tcW w:w="1273" w:type="dxa"/>
            <w:tcBorders>
              <w:top w:val="nil"/>
              <w:left w:val="nil"/>
              <w:bottom w:val="single" w:sz="4" w:space="0" w:color="auto"/>
              <w:right w:val="single" w:sz="4" w:space="0" w:color="auto"/>
            </w:tcBorders>
            <w:shd w:val="clear" w:color="auto" w:fill="auto"/>
            <w:noWrap/>
            <w:vAlign w:val="bottom"/>
            <w:hideMark/>
          </w:tcPr>
          <w:p w14:paraId="48BD973F"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77.78%</w:t>
            </w:r>
          </w:p>
        </w:tc>
        <w:tc>
          <w:tcPr>
            <w:tcW w:w="895" w:type="dxa"/>
            <w:tcBorders>
              <w:top w:val="nil"/>
              <w:left w:val="nil"/>
              <w:bottom w:val="single" w:sz="4" w:space="0" w:color="auto"/>
              <w:right w:val="single" w:sz="4" w:space="0" w:color="auto"/>
            </w:tcBorders>
            <w:shd w:val="clear" w:color="auto" w:fill="auto"/>
            <w:noWrap/>
            <w:vAlign w:val="bottom"/>
            <w:hideMark/>
          </w:tcPr>
          <w:p w14:paraId="2C602354"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22.22%</w:t>
            </w:r>
          </w:p>
        </w:tc>
      </w:tr>
      <w:tr w:rsidR="00926D7A" w:rsidRPr="00926D7A" w14:paraId="4DFD8715"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825416A"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104</w:t>
            </w:r>
          </w:p>
        </w:tc>
        <w:tc>
          <w:tcPr>
            <w:tcW w:w="1273" w:type="dxa"/>
            <w:tcBorders>
              <w:top w:val="nil"/>
              <w:left w:val="nil"/>
              <w:bottom w:val="single" w:sz="4" w:space="0" w:color="auto"/>
              <w:right w:val="single" w:sz="4" w:space="0" w:color="auto"/>
            </w:tcBorders>
            <w:shd w:val="clear" w:color="auto" w:fill="auto"/>
            <w:noWrap/>
            <w:vAlign w:val="bottom"/>
            <w:hideMark/>
          </w:tcPr>
          <w:p w14:paraId="384B41D2"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85.00%</w:t>
            </w:r>
          </w:p>
        </w:tc>
        <w:tc>
          <w:tcPr>
            <w:tcW w:w="895" w:type="dxa"/>
            <w:tcBorders>
              <w:top w:val="nil"/>
              <w:left w:val="nil"/>
              <w:bottom w:val="single" w:sz="4" w:space="0" w:color="auto"/>
              <w:right w:val="single" w:sz="4" w:space="0" w:color="auto"/>
            </w:tcBorders>
            <w:shd w:val="clear" w:color="auto" w:fill="auto"/>
            <w:noWrap/>
            <w:vAlign w:val="bottom"/>
            <w:hideMark/>
          </w:tcPr>
          <w:p w14:paraId="3A28E59D"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15.00%</w:t>
            </w:r>
          </w:p>
        </w:tc>
      </w:tr>
      <w:tr w:rsidR="00926D7A" w:rsidRPr="00926D7A" w14:paraId="43906170"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123422AC"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105</w:t>
            </w:r>
          </w:p>
        </w:tc>
        <w:tc>
          <w:tcPr>
            <w:tcW w:w="1273" w:type="dxa"/>
            <w:tcBorders>
              <w:top w:val="nil"/>
              <w:left w:val="nil"/>
              <w:bottom w:val="single" w:sz="4" w:space="0" w:color="auto"/>
              <w:right w:val="single" w:sz="4" w:space="0" w:color="auto"/>
            </w:tcBorders>
            <w:shd w:val="clear" w:color="auto" w:fill="auto"/>
            <w:noWrap/>
            <w:vAlign w:val="bottom"/>
            <w:hideMark/>
          </w:tcPr>
          <w:p w14:paraId="7522E57E"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85.00%</w:t>
            </w:r>
          </w:p>
        </w:tc>
        <w:tc>
          <w:tcPr>
            <w:tcW w:w="895" w:type="dxa"/>
            <w:tcBorders>
              <w:top w:val="nil"/>
              <w:left w:val="nil"/>
              <w:bottom w:val="single" w:sz="4" w:space="0" w:color="auto"/>
              <w:right w:val="single" w:sz="4" w:space="0" w:color="auto"/>
            </w:tcBorders>
            <w:shd w:val="clear" w:color="auto" w:fill="auto"/>
            <w:noWrap/>
            <w:vAlign w:val="bottom"/>
            <w:hideMark/>
          </w:tcPr>
          <w:p w14:paraId="56CAF7C7"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15.00%</w:t>
            </w:r>
          </w:p>
        </w:tc>
      </w:tr>
      <w:tr w:rsidR="00926D7A" w:rsidRPr="00926D7A" w14:paraId="10373F6A"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14F6DEDB"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108</w:t>
            </w:r>
          </w:p>
        </w:tc>
        <w:tc>
          <w:tcPr>
            <w:tcW w:w="1273" w:type="dxa"/>
            <w:tcBorders>
              <w:top w:val="nil"/>
              <w:left w:val="nil"/>
              <w:bottom w:val="single" w:sz="4" w:space="0" w:color="auto"/>
              <w:right w:val="single" w:sz="4" w:space="0" w:color="auto"/>
            </w:tcBorders>
            <w:shd w:val="clear" w:color="auto" w:fill="auto"/>
            <w:noWrap/>
            <w:vAlign w:val="bottom"/>
            <w:hideMark/>
          </w:tcPr>
          <w:p w14:paraId="5DD030E1"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75.00%</w:t>
            </w:r>
          </w:p>
        </w:tc>
        <w:tc>
          <w:tcPr>
            <w:tcW w:w="895" w:type="dxa"/>
            <w:tcBorders>
              <w:top w:val="nil"/>
              <w:left w:val="nil"/>
              <w:bottom w:val="single" w:sz="4" w:space="0" w:color="auto"/>
              <w:right w:val="single" w:sz="4" w:space="0" w:color="auto"/>
            </w:tcBorders>
            <w:shd w:val="clear" w:color="auto" w:fill="auto"/>
            <w:noWrap/>
            <w:vAlign w:val="bottom"/>
            <w:hideMark/>
          </w:tcPr>
          <w:p w14:paraId="16EFFFDB"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25.00%</w:t>
            </w:r>
          </w:p>
        </w:tc>
      </w:tr>
      <w:tr w:rsidR="00926D7A" w:rsidRPr="00926D7A" w14:paraId="001E182D"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32888A98"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109</w:t>
            </w:r>
          </w:p>
        </w:tc>
        <w:tc>
          <w:tcPr>
            <w:tcW w:w="1273" w:type="dxa"/>
            <w:tcBorders>
              <w:top w:val="nil"/>
              <w:left w:val="nil"/>
              <w:bottom w:val="single" w:sz="4" w:space="0" w:color="auto"/>
              <w:right w:val="single" w:sz="4" w:space="0" w:color="auto"/>
            </w:tcBorders>
            <w:shd w:val="clear" w:color="auto" w:fill="auto"/>
            <w:noWrap/>
            <w:vAlign w:val="bottom"/>
            <w:hideMark/>
          </w:tcPr>
          <w:p w14:paraId="3B39AED4"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83.33%</w:t>
            </w:r>
          </w:p>
        </w:tc>
        <w:tc>
          <w:tcPr>
            <w:tcW w:w="895" w:type="dxa"/>
            <w:tcBorders>
              <w:top w:val="nil"/>
              <w:left w:val="nil"/>
              <w:bottom w:val="single" w:sz="4" w:space="0" w:color="auto"/>
              <w:right w:val="single" w:sz="4" w:space="0" w:color="auto"/>
            </w:tcBorders>
            <w:shd w:val="clear" w:color="auto" w:fill="auto"/>
            <w:noWrap/>
            <w:vAlign w:val="bottom"/>
            <w:hideMark/>
          </w:tcPr>
          <w:p w14:paraId="2EF4CB0A"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16.67%</w:t>
            </w:r>
          </w:p>
        </w:tc>
      </w:tr>
      <w:tr w:rsidR="00926D7A" w:rsidRPr="00926D7A" w14:paraId="6003822D"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1D922C26"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110</w:t>
            </w:r>
          </w:p>
        </w:tc>
        <w:tc>
          <w:tcPr>
            <w:tcW w:w="1273" w:type="dxa"/>
            <w:tcBorders>
              <w:top w:val="nil"/>
              <w:left w:val="nil"/>
              <w:bottom w:val="single" w:sz="4" w:space="0" w:color="auto"/>
              <w:right w:val="single" w:sz="4" w:space="0" w:color="auto"/>
            </w:tcBorders>
            <w:shd w:val="clear" w:color="auto" w:fill="auto"/>
            <w:noWrap/>
            <w:vAlign w:val="bottom"/>
            <w:hideMark/>
          </w:tcPr>
          <w:p w14:paraId="0BB47152"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84.21%</w:t>
            </w:r>
          </w:p>
        </w:tc>
        <w:tc>
          <w:tcPr>
            <w:tcW w:w="895" w:type="dxa"/>
            <w:tcBorders>
              <w:top w:val="nil"/>
              <w:left w:val="nil"/>
              <w:bottom w:val="single" w:sz="4" w:space="0" w:color="auto"/>
              <w:right w:val="single" w:sz="4" w:space="0" w:color="auto"/>
            </w:tcBorders>
            <w:shd w:val="clear" w:color="auto" w:fill="auto"/>
            <w:noWrap/>
            <w:vAlign w:val="bottom"/>
            <w:hideMark/>
          </w:tcPr>
          <w:p w14:paraId="246C0B8A"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15.79%</w:t>
            </w:r>
          </w:p>
        </w:tc>
      </w:tr>
      <w:tr w:rsidR="00926D7A" w:rsidRPr="00926D7A" w14:paraId="79EDE2D4"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01A5D869"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111</w:t>
            </w:r>
          </w:p>
        </w:tc>
        <w:tc>
          <w:tcPr>
            <w:tcW w:w="1273" w:type="dxa"/>
            <w:tcBorders>
              <w:top w:val="nil"/>
              <w:left w:val="nil"/>
              <w:bottom w:val="single" w:sz="4" w:space="0" w:color="auto"/>
              <w:right w:val="single" w:sz="4" w:space="0" w:color="auto"/>
            </w:tcBorders>
            <w:shd w:val="clear" w:color="auto" w:fill="auto"/>
            <w:noWrap/>
            <w:vAlign w:val="bottom"/>
            <w:hideMark/>
          </w:tcPr>
          <w:p w14:paraId="526BE260"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68.18%</w:t>
            </w:r>
          </w:p>
        </w:tc>
        <w:tc>
          <w:tcPr>
            <w:tcW w:w="895" w:type="dxa"/>
            <w:tcBorders>
              <w:top w:val="nil"/>
              <w:left w:val="nil"/>
              <w:bottom w:val="single" w:sz="4" w:space="0" w:color="auto"/>
              <w:right w:val="single" w:sz="4" w:space="0" w:color="auto"/>
            </w:tcBorders>
            <w:shd w:val="clear" w:color="auto" w:fill="auto"/>
            <w:noWrap/>
            <w:vAlign w:val="bottom"/>
            <w:hideMark/>
          </w:tcPr>
          <w:p w14:paraId="0FD8597E"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31.82%</w:t>
            </w:r>
          </w:p>
        </w:tc>
      </w:tr>
      <w:tr w:rsidR="00926D7A" w:rsidRPr="00926D7A" w14:paraId="2AE36D4F"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3623D7BA"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112</w:t>
            </w:r>
          </w:p>
        </w:tc>
        <w:tc>
          <w:tcPr>
            <w:tcW w:w="1273" w:type="dxa"/>
            <w:tcBorders>
              <w:top w:val="nil"/>
              <w:left w:val="nil"/>
              <w:bottom w:val="single" w:sz="4" w:space="0" w:color="auto"/>
              <w:right w:val="single" w:sz="4" w:space="0" w:color="auto"/>
            </w:tcBorders>
            <w:shd w:val="clear" w:color="auto" w:fill="auto"/>
            <w:noWrap/>
            <w:vAlign w:val="bottom"/>
            <w:hideMark/>
          </w:tcPr>
          <w:p w14:paraId="1817C607"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88.46%</w:t>
            </w:r>
          </w:p>
        </w:tc>
        <w:tc>
          <w:tcPr>
            <w:tcW w:w="895" w:type="dxa"/>
            <w:tcBorders>
              <w:top w:val="nil"/>
              <w:left w:val="nil"/>
              <w:bottom w:val="single" w:sz="4" w:space="0" w:color="auto"/>
              <w:right w:val="single" w:sz="4" w:space="0" w:color="auto"/>
            </w:tcBorders>
            <w:shd w:val="clear" w:color="auto" w:fill="auto"/>
            <w:noWrap/>
            <w:vAlign w:val="bottom"/>
            <w:hideMark/>
          </w:tcPr>
          <w:p w14:paraId="6314AAA5"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11.54%</w:t>
            </w:r>
          </w:p>
        </w:tc>
      </w:tr>
      <w:tr w:rsidR="00926D7A" w:rsidRPr="00926D7A" w14:paraId="19BBD8B8"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71E542B8"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lastRenderedPageBreak/>
              <w:t>113</w:t>
            </w:r>
          </w:p>
        </w:tc>
        <w:tc>
          <w:tcPr>
            <w:tcW w:w="1273" w:type="dxa"/>
            <w:tcBorders>
              <w:top w:val="nil"/>
              <w:left w:val="nil"/>
              <w:bottom w:val="single" w:sz="4" w:space="0" w:color="auto"/>
              <w:right w:val="single" w:sz="4" w:space="0" w:color="auto"/>
            </w:tcBorders>
            <w:shd w:val="clear" w:color="auto" w:fill="auto"/>
            <w:noWrap/>
            <w:vAlign w:val="bottom"/>
            <w:hideMark/>
          </w:tcPr>
          <w:p w14:paraId="033D7094"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85.29%</w:t>
            </w:r>
          </w:p>
        </w:tc>
        <w:tc>
          <w:tcPr>
            <w:tcW w:w="895" w:type="dxa"/>
            <w:tcBorders>
              <w:top w:val="nil"/>
              <w:left w:val="nil"/>
              <w:bottom w:val="single" w:sz="4" w:space="0" w:color="auto"/>
              <w:right w:val="single" w:sz="4" w:space="0" w:color="auto"/>
            </w:tcBorders>
            <w:shd w:val="clear" w:color="auto" w:fill="auto"/>
            <w:noWrap/>
            <w:vAlign w:val="bottom"/>
            <w:hideMark/>
          </w:tcPr>
          <w:p w14:paraId="6714883F"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14.71%</w:t>
            </w:r>
          </w:p>
        </w:tc>
      </w:tr>
      <w:tr w:rsidR="00926D7A" w:rsidRPr="00926D7A" w14:paraId="60C8C4E1"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5675D0AD"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114</w:t>
            </w:r>
          </w:p>
        </w:tc>
        <w:tc>
          <w:tcPr>
            <w:tcW w:w="1273" w:type="dxa"/>
            <w:tcBorders>
              <w:top w:val="nil"/>
              <w:left w:val="nil"/>
              <w:bottom w:val="single" w:sz="4" w:space="0" w:color="auto"/>
              <w:right w:val="single" w:sz="4" w:space="0" w:color="auto"/>
            </w:tcBorders>
            <w:shd w:val="clear" w:color="auto" w:fill="auto"/>
            <w:noWrap/>
            <w:vAlign w:val="bottom"/>
            <w:hideMark/>
          </w:tcPr>
          <w:p w14:paraId="00D361C8"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76.67%</w:t>
            </w:r>
          </w:p>
        </w:tc>
        <w:tc>
          <w:tcPr>
            <w:tcW w:w="895" w:type="dxa"/>
            <w:tcBorders>
              <w:top w:val="nil"/>
              <w:left w:val="nil"/>
              <w:bottom w:val="single" w:sz="4" w:space="0" w:color="auto"/>
              <w:right w:val="single" w:sz="4" w:space="0" w:color="auto"/>
            </w:tcBorders>
            <w:shd w:val="clear" w:color="auto" w:fill="auto"/>
            <w:noWrap/>
            <w:vAlign w:val="bottom"/>
            <w:hideMark/>
          </w:tcPr>
          <w:p w14:paraId="485ADC78"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23.33%</w:t>
            </w:r>
          </w:p>
        </w:tc>
      </w:tr>
      <w:tr w:rsidR="00926D7A" w:rsidRPr="00926D7A" w14:paraId="60F08550"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1135D684"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115</w:t>
            </w:r>
          </w:p>
        </w:tc>
        <w:tc>
          <w:tcPr>
            <w:tcW w:w="1273" w:type="dxa"/>
            <w:tcBorders>
              <w:top w:val="nil"/>
              <w:left w:val="nil"/>
              <w:bottom w:val="single" w:sz="4" w:space="0" w:color="auto"/>
              <w:right w:val="single" w:sz="4" w:space="0" w:color="auto"/>
            </w:tcBorders>
            <w:shd w:val="clear" w:color="auto" w:fill="auto"/>
            <w:noWrap/>
            <w:vAlign w:val="bottom"/>
            <w:hideMark/>
          </w:tcPr>
          <w:p w14:paraId="59733335"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70.37%</w:t>
            </w:r>
          </w:p>
        </w:tc>
        <w:tc>
          <w:tcPr>
            <w:tcW w:w="895" w:type="dxa"/>
            <w:tcBorders>
              <w:top w:val="nil"/>
              <w:left w:val="nil"/>
              <w:bottom w:val="single" w:sz="4" w:space="0" w:color="auto"/>
              <w:right w:val="single" w:sz="4" w:space="0" w:color="auto"/>
            </w:tcBorders>
            <w:shd w:val="clear" w:color="auto" w:fill="auto"/>
            <w:noWrap/>
            <w:vAlign w:val="bottom"/>
            <w:hideMark/>
          </w:tcPr>
          <w:p w14:paraId="33806D5E"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29.63%</w:t>
            </w:r>
          </w:p>
        </w:tc>
      </w:tr>
      <w:tr w:rsidR="00926D7A" w:rsidRPr="00926D7A" w14:paraId="1D28B72C"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063749EC"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118</w:t>
            </w:r>
          </w:p>
        </w:tc>
        <w:tc>
          <w:tcPr>
            <w:tcW w:w="1273" w:type="dxa"/>
            <w:tcBorders>
              <w:top w:val="nil"/>
              <w:left w:val="nil"/>
              <w:bottom w:val="single" w:sz="4" w:space="0" w:color="auto"/>
              <w:right w:val="single" w:sz="4" w:space="0" w:color="auto"/>
            </w:tcBorders>
            <w:shd w:val="clear" w:color="auto" w:fill="auto"/>
            <w:noWrap/>
            <w:vAlign w:val="bottom"/>
            <w:hideMark/>
          </w:tcPr>
          <w:p w14:paraId="121B9FE1"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68.42%</w:t>
            </w:r>
          </w:p>
        </w:tc>
        <w:tc>
          <w:tcPr>
            <w:tcW w:w="895" w:type="dxa"/>
            <w:tcBorders>
              <w:top w:val="nil"/>
              <w:left w:val="nil"/>
              <w:bottom w:val="single" w:sz="4" w:space="0" w:color="auto"/>
              <w:right w:val="single" w:sz="4" w:space="0" w:color="auto"/>
            </w:tcBorders>
            <w:shd w:val="clear" w:color="auto" w:fill="auto"/>
            <w:noWrap/>
            <w:vAlign w:val="bottom"/>
            <w:hideMark/>
          </w:tcPr>
          <w:p w14:paraId="48D1369B"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31.58%</w:t>
            </w:r>
          </w:p>
        </w:tc>
      </w:tr>
      <w:tr w:rsidR="00926D7A" w:rsidRPr="00926D7A" w14:paraId="72136771"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3E07C4D0"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119</w:t>
            </w:r>
          </w:p>
        </w:tc>
        <w:tc>
          <w:tcPr>
            <w:tcW w:w="1273" w:type="dxa"/>
            <w:tcBorders>
              <w:top w:val="nil"/>
              <w:left w:val="nil"/>
              <w:bottom w:val="single" w:sz="4" w:space="0" w:color="auto"/>
              <w:right w:val="single" w:sz="4" w:space="0" w:color="auto"/>
            </w:tcBorders>
            <w:shd w:val="clear" w:color="auto" w:fill="auto"/>
            <w:noWrap/>
            <w:vAlign w:val="bottom"/>
            <w:hideMark/>
          </w:tcPr>
          <w:p w14:paraId="4B163162"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72.22%</w:t>
            </w:r>
          </w:p>
        </w:tc>
        <w:tc>
          <w:tcPr>
            <w:tcW w:w="895" w:type="dxa"/>
            <w:tcBorders>
              <w:top w:val="nil"/>
              <w:left w:val="nil"/>
              <w:bottom w:val="single" w:sz="4" w:space="0" w:color="auto"/>
              <w:right w:val="single" w:sz="4" w:space="0" w:color="auto"/>
            </w:tcBorders>
            <w:shd w:val="clear" w:color="auto" w:fill="auto"/>
            <w:noWrap/>
            <w:vAlign w:val="bottom"/>
            <w:hideMark/>
          </w:tcPr>
          <w:p w14:paraId="2D7163EE"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27.78%</w:t>
            </w:r>
          </w:p>
        </w:tc>
      </w:tr>
      <w:tr w:rsidR="00926D7A" w:rsidRPr="00926D7A" w14:paraId="72C24C89"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6D744CEA"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120</w:t>
            </w:r>
          </w:p>
        </w:tc>
        <w:tc>
          <w:tcPr>
            <w:tcW w:w="1273" w:type="dxa"/>
            <w:tcBorders>
              <w:top w:val="nil"/>
              <w:left w:val="nil"/>
              <w:bottom w:val="single" w:sz="4" w:space="0" w:color="auto"/>
              <w:right w:val="single" w:sz="4" w:space="0" w:color="auto"/>
            </w:tcBorders>
            <w:shd w:val="clear" w:color="auto" w:fill="auto"/>
            <w:noWrap/>
            <w:vAlign w:val="bottom"/>
            <w:hideMark/>
          </w:tcPr>
          <w:p w14:paraId="21B79862"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64.71%</w:t>
            </w:r>
          </w:p>
        </w:tc>
        <w:tc>
          <w:tcPr>
            <w:tcW w:w="895" w:type="dxa"/>
            <w:tcBorders>
              <w:top w:val="nil"/>
              <w:left w:val="nil"/>
              <w:bottom w:val="single" w:sz="4" w:space="0" w:color="auto"/>
              <w:right w:val="single" w:sz="4" w:space="0" w:color="auto"/>
            </w:tcBorders>
            <w:shd w:val="clear" w:color="auto" w:fill="auto"/>
            <w:noWrap/>
            <w:vAlign w:val="bottom"/>
            <w:hideMark/>
          </w:tcPr>
          <w:p w14:paraId="1B5DA652"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35.29%</w:t>
            </w:r>
          </w:p>
        </w:tc>
      </w:tr>
      <w:tr w:rsidR="00926D7A" w:rsidRPr="00926D7A" w14:paraId="46B0D460"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2FF1F2E"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121</w:t>
            </w:r>
          </w:p>
        </w:tc>
        <w:tc>
          <w:tcPr>
            <w:tcW w:w="1273" w:type="dxa"/>
            <w:tcBorders>
              <w:top w:val="nil"/>
              <w:left w:val="nil"/>
              <w:bottom w:val="single" w:sz="4" w:space="0" w:color="auto"/>
              <w:right w:val="single" w:sz="4" w:space="0" w:color="auto"/>
            </w:tcBorders>
            <w:shd w:val="clear" w:color="auto" w:fill="auto"/>
            <w:noWrap/>
            <w:vAlign w:val="bottom"/>
            <w:hideMark/>
          </w:tcPr>
          <w:p w14:paraId="305BE17B"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90.00%</w:t>
            </w:r>
          </w:p>
        </w:tc>
        <w:tc>
          <w:tcPr>
            <w:tcW w:w="895" w:type="dxa"/>
            <w:tcBorders>
              <w:top w:val="nil"/>
              <w:left w:val="nil"/>
              <w:bottom w:val="single" w:sz="4" w:space="0" w:color="auto"/>
              <w:right w:val="single" w:sz="4" w:space="0" w:color="auto"/>
            </w:tcBorders>
            <w:shd w:val="clear" w:color="auto" w:fill="auto"/>
            <w:noWrap/>
            <w:vAlign w:val="bottom"/>
            <w:hideMark/>
          </w:tcPr>
          <w:p w14:paraId="4FE6073F"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w:t>
            </w:r>
          </w:p>
        </w:tc>
      </w:tr>
      <w:tr w:rsidR="00926D7A" w:rsidRPr="00926D7A" w14:paraId="09A17CE9"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08D05493"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122</w:t>
            </w:r>
          </w:p>
        </w:tc>
        <w:tc>
          <w:tcPr>
            <w:tcW w:w="1273" w:type="dxa"/>
            <w:tcBorders>
              <w:top w:val="nil"/>
              <w:left w:val="nil"/>
              <w:bottom w:val="single" w:sz="4" w:space="0" w:color="auto"/>
              <w:right w:val="single" w:sz="4" w:space="0" w:color="auto"/>
            </w:tcBorders>
            <w:shd w:val="clear" w:color="auto" w:fill="auto"/>
            <w:noWrap/>
            <w:vAlign w:val="bottom"/>
            <w:hideMark/>
          </w:tcPr>
          <w:p w14:paraId="3B493BE2"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70.83%</w:t>
            </w:r>
          </w:p>
        </w:tc>
        <w:tc>
          <w:tcPr>
            <w:tcW w:w="895" w:type="dxa"/>
            <w:tcBorders>
              <w:top w:val="nil"/>
              <w:left w:val="nil"/>
              <w:bottom w:val="single" w:sz="4" w:space="0" w:color="auto"/>
              <w:right w:val="single" w:sz="4" w:space="0" w:color="auto"/>
            </w:tcBorders>
            <w:shd w:val="clear" w:color="auto" w:fill="auto"/>
            <w:noWrap/>
            <w:vAlign w:val="bottom"/>
            <w:hideMark/>
          </w:tcPr>
          <w:p w14:paraId="038B1496"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29.17%</w:t>
            </w:r>
          </w:p>
        </w:tc>
      </w:tr>
      <w:tr w:rsidR="00926D7A" w:rsidRPr="00926D7A" w14:paraId="34B7F60A"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1341B5E3"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123</w:t>
            </w:r>
          </w:p>
        </w:tc>
        <w:tc>
          <w:tcPr>
            <w:tcW w:w="1273" w:type="dxa"/>
            <w:tcBorders>
              <w:top w:val="nil"/>
              <w:left w:val="nil"/>
              <w:bottom w:val="single" w:sz="4" w:space="0" w:color="auto"/>
              <w:right w:val="single" w:sz="4" w:space="0" w:color="auto"/>
            </w:tcBorders>
            <w:shd w:val="clear" w:color="auto" w:fill="auto"/>
            <w:noWrap/>
            <w:vAlign w:val="bottom"/>
            <w:hideMark/>
          </w:tcPr>
          <w:p w14:paraId="5AEB84A1"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50.00%</w:t>
            </w:r>
          </w:p>
        </w:tc>
        <w:tc>
          <w:tcPr>
            <w:tcW w:w="895" w:type="dxa"/>
            <w:tcBorders>
              <w:top w:val="nil"/>
              <w:left w:val="nil"/>
              <w:bottom w:val="single" w:sz="4" w:space="0" w:color="auto"/>
              <w:right w:val="single" w:sz="4" w:space="0" w:color="auto"/>
            </w:tcBorders>
            <w:shd w:val="clear" w:color="auto" w:fill="auto"/>
            <w:noWrap/>
            <w:vAlign w:val="bottom"/>
            <w:hideMark/>
          </w:tcPr>
          <w:p w14:paraId="184BF30D"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50.00%</w:t>
            </w:r>
          </w:p>
        </w:tc>
      </w:tr>
      <w:tr w:rsidR="00926D7A" w:rsidRPr="00926D7A" w14:paraId="40EFBFE0"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1066BFF1"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124</w:t>
            </w:r>
          </w:p>
        </w:tc>
        <w:tc>
          <w:tcPr>
            <w:tcW w:w="1273" w:type="dxa"/>
            <w:tcBorders>
              <w:top w:val="nil"/>
              <w:left w:val="nil"/>
              <w:bottom w:val="single" w:sz="4" w:space="0" w:color="auto"/>
              <w:right w:val="single" w:sz="4" w:space="0" w:color="auto"/>
            </w:tcBorders>
            <w:shd w:val="clear" w:color="auto" w:fill="auto"/>
            <w:noWrap/>
            <w:vAlign w:val="bottom"/>
            <w:hideMark/>
          </w:tcPr>
          <w:p w14:paraId="50DE4004"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75.00%</w:t>
            </w:r>
          </w:p>
        </w:tc>
        <w:tc>
          <w:tcPr>
            <w:tcW w:w="895" w:type="dxa"/>
            <w:tcBorders>
              <w:top w:val="nil"/>
              <w:left w:val="nil"/>
              <w:bottom w:val="single" w:sz="4" w:space="0" w:color="auto"/>
              <w:right w:val="single" w:sz="4" w:space="0" w:color="auto"/>
            </w:tcBorders>
            <w:shd w:val="clear" w:color="auto" w:fill="auto"/>
            <w:noWrap/>
            <w:vAlign w:val="bottom"/>
            <w:hideMark/>
          </w:tcPr>
          <w:p w14:paraId="794AAD85"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25.00%</w:t>
            </w:r>
          </w:p>
        </w:tc>
      </w:tr>
      <w:tr w:rsidR="00926D7A" w:rsidRPr="00926D7A" w14:paraId="27B335D9"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48A0D841"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125</w:t>
            </w:r>
          </w:p>
        </w:tc>
        <w:tc>
          <w:tcPr>
            <w:tcW w:w="1273" w:type="dxa"/>
            <w:tcBorders>
              <w:top w:val="nil"/>
              <w:left w:val="nil"/>
              <w:bottom w:val="single" w:sz="4" w:space="0" w:color="auto"/>
              <w:right w:val="single" w:sz="4" w:space="0" w:color="auto"/>
            </w:tcBorders>
            <w:shd w:val="clear" w:color="auto" w:fill="auto"/>
            <w:noWrap/>
            <w:vAlign w:val="bottom"/>
            <w:hideMark/>
          </w:tcPr>
          <w:p w14:paraId="5D951452"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69.57%</w:t>
            </w:r>
          </w:p>
        </w:tc>
        <w:tc>
          <w:tcPr>
            <w:tcW w:w="895" w:type="dxa"/>
            <w:tcBorders>
              <w:top w:val="nil"/>
              <w:left w:val="nil"/>
              <w:bottom w:val="single" w:sz="4" w:space="0" w:color="auto"/>
              <w:right w:val="single" w:sz="4" w:space="0" w:color="auto"/>
            </w:tcBorders>
            <w:shd w:val="clear" w:color="auto" w:fill="auto"/>
            <w:noWrap/>
            <w:vAlign w:val="bottom"/>
            <w:hideMark/>
          </w:tcPr>
          <w:p w14:paraId="3B397E68"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30.43%</w:t>
            </w:r>
          </w:p>
        </w:tc>
      </w:tr>
      <w:tr w:rsidR="00926D7A" w:rsidRPr="00926D7A" w14:paraId="2378949E"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125860C"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128</w:t>
            </w:r>
          </w:p>
        </w:tc>
        <w:tc>
          <w:tcPr>
            <w:tcW w:w="1273" w:type="dxa"/>
            <w:tcBorders>
              <w:top w:val="nil"/>
              <w:left w:val="nil"/>
              <w:bottom w:val="single" w:sz="4" w:space="0" w:color="auto"/>
              <w:right w:val="single" w:sz="4" w:space="0" w:color="auto"/>
            </w:tcBorders>
            <w:shd w:val="clear" w:color="auto" w:fill="auto"/>
            <w:noWrap/>
            <w:vAlign w:val="bottom"/>
            <w:hideMark/>
          </w:tcPr>
          <w:p w14:paraId="37944763"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83.33%</w:t>
            </w:r>
          </w:p>
        </w:tc>
        <w:tc>
          <w:tcPr>
            <w:tcW w:w="895" w:type="dxa"/>
            <w:tcBorders>
              <w:top w:val="nil"/>
              <w:left w:val="nil"/>
              <w:bottom w:val="single" w:sz="4" w:space="0" w:color="auto"/>
              <w:right w:val="single" w:sz="4" w:space="0" w:color="auto"/>
            </w:tcBorders>
            <w:shd w:val="clear" w:color="auto" w:fill="auto"/>
            <w:noWrap/>
            <w:vAlign w:val="bottom"/>
            <w:hideMark/>
          </w:tcPr>
          <w:p w14:paraId="4E837050"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16.67%</w:t>
            </w:r>
          </w:p>
        </w:tc>
      </w:tr>
      <w:tr w:rsidR="00926D7A" w:rsidRPr="00926D7A" w14:paraId="495B56D0"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63EA25EC"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129</w:t>
            </w:r>
          </w:p>
        </w:tc>
        <w:tc>
          <w:tcPr>
            <w:tcW w:w="1273" w:type="dxa"/>
            <w:tcBorders>
              <w:top w:val="nil"/>
              <w:left w:val="nil"/>
              <w:bottom w:val="single" w:sz="4" w:space="0" w:color="auto"/>
              <w:right w:val="single" w:sz="4" w:space="0" w:color="auto"/>
            </w:tcBorders>
            <w:shd w:val="clear" w:color="auto" w:fill="auto"/>
            <w:noWrap/>
            <w:vAlign w:val="bottom"/>
            <w:hideMark/>
          </w:tcPr>
          <w:p w14:paraId="28BDB53D"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65.22%</w:t>
            </w:r>
          </w:p>
        </w:tc>
        <w:tc>
          <w:tcPr>
            <w:tcW w:w="895" w:type="dxa"/>
            <w:tcBorders>
              <w:top w:val="nil"/>
              <w:left w:val="nil"/>
              <w:bottom w:val="single" w:sz="4" w:space="0" w:color="auto"/>
              <w:right w:val="single" w:sz="4" w:space="0" w:color="auto"/>
            </w:tcBorders>
            <w:shd w:val="clear" w:color="auto" w:fill="auto"/>
            <w:noWrap/>
            <w:vAlign w:val="bottom"/>
            <w:hideMark/>
          </w:tcPr>
          <w:p w14:paraId="10DEAB39"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34.78%</w:t>
            </w:r>
          </w:p>
        </w:tc>
      </w:tr>
      <w:tr w:rsidR="00926D7A" w:rsidRPr="00926D7A" w14:paraId="3861C8B4"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501E50BD"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130</w:t>
            </w:r>
          </w:p>
        </w:tc>
        <w:tc>
          <w:tcPr>
            <w:tcW w:w="1273" w:type="dxa"/>
            <w:tcBorders>
              <w:top w:val="nil"/>
              <w:left w:val="nil"/>
              <w:bottom w:val="single" w:sz="4" w:space="0" w:color="auto"/>
              <w:right w:val="single" w:sz="4" w:space="0" w:color="auto"/>
            </w:tcBorders>
            <w:shd w:val="clear" w:color="auto" w:fill="auto"/>
            <w:noWrap/>
            <w:vAlign w:val="bottom"/>
            <w:hideMark/>
          </w:tcPr>
          <w:p w14:paraId="360C4112"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42.11%</w:t>
            </w:r>
          </w:p>
        </w:tc>
        <w:tc>
          <w:tcPr>
            <w:tcW w:w="895" w:type="dxa"/>
            <w:tcBorders>
              <w:top w:val="nil"/>
              <w:left w:val="nil"/>
              <w:bottom w:val="single" w:sz="4" w:space="0" w:color="auto"/>
              <w:right w:val="single" w:sz="4" w:space="0" w:color="auto"/>
            </w:tcBorders>
            <w:shd w:val="clear" w:color="auto" w:fill="auto"/>
            <w:noWrap/>
            <w:vAlign w:val="bottom"/>
            <w:hideMark/>
          </w:tcPr>
          <w:p w14:paraId="0F292449"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57.89%</w:t>
            </w:r>
          </w:p>
        </w:tc>
      </w:tr>
      <w:tr w:rsidR="00926D7A" w:rsidRPr="00926D7A" w14:paraId="269EBA2B"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1A5D8679"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131</w:t>
            </w:r>
          </w:p>
        </w:tc>
        <w:tc>
          <w:tcPr>
            <w:tcW w:w="1273" w:type="dxa"/>
            <w:tcBorders>
              <w:top w:val="nil"/>
              <w:left w:val="nil"/>
              <w:bottom w:val="single" w:sz="4" w:space="0" w:color="auto"/>
              <w:right w:val="single" w:sz="4" w:space="0" w:color="auto"/>
            </w:tcBorders>
            <w:shd w:val="clear" w:color="auto" w:fill="auto"/>
            <w:noWrap/>
            <w:vAlign w:val="bottom"/>
            <w:hideMark/>
          </w:tcPr>
          <w:p w14:paraId="10FC84B6"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57.89%</w:t>
            </w:r>
          </w:p>
        </w:tc>
        <w:tc>
          <w:tcPr>
            <w:tcW w:w="895" w:type="dxa"/>
            <w:tcBorders>
              <w:top w:val="nil"/>
              <w:left w:val="nil"/>
              <w:bottom w:val="single" w:sz="4" w:space="0" w:color="auto"/>
              <w:right w:val="single" w:sz="4" w:space="0" w:color="auto"/>
            </w:tcBorders>
            <w:shd w:val="clear" w:color="auto" w:fill="auto"/>
            <w:noWrap/>
            <w:vAlign w:val="bottom"/>
            <w:hideMark/>
          </w:tcPr>
          <w:p w14:paraId="427BE8CC"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42.11%</w:t>
            </w:r>
          </w:p>
        </w:tc>
      </w:tr>
      <w:tr w:rsidR="00926D7A" w:rsidRPr="00926D7A" w14:paraId="6851D0B6"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3258D837"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132</w:t>
            </w:r>
          </w:p>
        </w:tc>
        <w:tc>
          <w:tcPr>
            <w:tcW w:w="1273" w:type="dxa"/>
            <w:tcBorders>
              <w:top w:val="nil"/>
              <w:left w:val="nil"/>
              <w:bottom w:val="single" w:sz="4" w:space="0" w:color="auto"/>
              <w:right w:val="single" w:sz="4" w:space="0" w:color="auto"/>
            </w:tcBorders>
            <w:shd w:val="clear" w:color="auto" w:fill="auto"/>
            <w:noWrap/>
            <w:vAlign w:val="bottom"/>
            <w:hideMark/>
          </w:tcPr>
          <w:p w14:paraId="156B9298"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61.11%</w:t>
            </w:r>
          </w:p>
        </w:tc>
        <w:tc>
          <w:tcPr>
            <w:tcW w:w="895" w:type="dxa"/>
            <w:tcBorders>
              <w:top w:val="nil"/>
              <w:left w:val="nil"/>
              <w:bottom w:val="single" w:sz="4" w:space="0" w:color="auto"/>
              <w:right w:val="single" w:sz="4" w:space="0" w:color="auto"/>
            </w:tcBorders>
            <w:shd w:val="clear" w:color="auto" w:fill="auto"/>
            <w:noWrap/>
            <w:vAlign w:val="bottom"/>
            <w:hideMark/>
          </w:tcPr>
          <w:p w14:paraId="5AE3982D"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38.89%</w:t>
            </w:r>
          </w:p>
        </w:tc>
      </w:tr>
      <w:tr w:rsidR="00926D7A" w:rsidRPr="00926D7A" w14:paraId="0248798C"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5C0B235"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133</w:t>
            </w:r>
          </w:p>
        </w:tc>
        <w:tc>
          <w:tcPr>
            <w:tcW w:w="1273" w:type="dxa"/>
            <w:tcBorders>
              <w:top w:val="nil"/>
              <w:left w:val="nil"/>
              <w:bottom w:val="single" w:sz="4" w:space="0" w:color="auto"/>
              <w:right w:val="single" w:sz="4" w:space="0" w:color="auto"/>
            </w:tcBorders>
            <w:shd w:val="clear" w:color="auto" w:fill="auto"/>
            <w:noWrap/>
            <w:vAlign w:val="bottom"/>
            <w:hideMark/>
          </w:tcPr>
          <w:p w14:paraId="6C8157CB"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53.33%</w:t>
            </w:r>
          </w:p>
        </w:tc>
        <w:tc>
          <w:tcPr>
            <w:tcW w:w="895" w:type="dxa"/>
            <w:tcBorders>
              <w:top w:val="nil"/>
              <w:left w:val="nil"/>
              <w:bottom w:val="single" w:sz="4" w:space="0" w:color="auto"/>
              <w:right w:val="single" w:sz="4" w:space="0" w:color="auto"/>
            </w:tcBorders>
            <w:shd w:val="clear" w:color="auto" w:fill="auto"/>
            <w:noWrap/>
            <w:vAlign w:val="bottom"/>
            <w:hideMark/>
          </w:tcPr>
          <w:p w14:paraId="3911FDF5"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46.67%</w:t>
            </w:r>
          </w:p>
        </w:tc>
      </w:tr>
      <w:tr w:rsidR="00926D7A" w:rsidRPr="00926D7A" w14:paraId="7674CADC"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316BA5A9"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134</w:t>
            </w:r>
          </w:p>
        </w:tc>
        <w:tc>
          <w:tcPr>
            <w:tcW w:w="1273" w:type="dxa"/>
            <w:tcBorders>
              <w:top w:val="nil"/>
              <w:left w:val="nil"/>
              <w:bottom w:val="single" w:sz="4" w:space="0" w:color="auto"/>
              <w:right w:val="single" w:sz="4" w:space="0" w:color="auto"/>
            </w:tcBorders>
            <w:shd w:val="clear" w:color="auto" w:fill="auto"/>
            <w:noWrap/>
            <w:vAlign w:val="bottom"/>
            <w:hideMark/>
          </w:tcPr>
          <w:p w14:paraId="09BF07E9"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65.00%</w:t>
            </w:r>
          </w:p>
        </w:tc>
        <w:tc>
          <w:tcPr>
            <w:tcW w:w="895" w:type="dxa"/>
            <w:tcBorders>
              <w:top w:val="nil"/>
              <w:left w:val="nil"/>
              <w:bottom w:val="single" w:sz="4" w:space="0" w:color="auto"/>
              <w:right w:val="single" w:sz="4" w:space="0" w:color="auto"/>
            </w:tcBorders>
            <w:shd w:val="clear" w:color="auto" w:fill="auto"/>
            <w:noWrap/>
            <w:vAlign w:val="bottom"/>
            <w:hideMark/>
          </w:tcPr>
          <w:p w14:paraId="009F3304"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35.00%</w:t>
            </w:r>
          </w:p>
        </w:tc>
      </w:tr>
      <w:tr w:rsidR="00926D7A" w:rsidRPr="00926D7A" w14:paraId="3E594747"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799752C7"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135</w:t>
            </w:r>
          </w:p>
        </w:tc>
        <w:tc>
          <w:tcPr>
            <w:tcW w:w="1273" w:type="dxa"/>
            <w:tcBorders>
              <w:top w:val="nil"/>
              <w:left w:val="nil"/>
              <w:bottom w:val="single" w:sz="4" w:space="0" w:color="auto"/>
              <w:right w:val="single" w:sz="4" w:space="0" w:color="auto"/>
            </w:tcBorders>
            <w:shd w:val="clear" w:color="auto" w:fill="auto"/>
            <w:noWrap/>
            <w:vAlign w:val="bottom"/>
            <w:hideMark/>
          </w:tcPr>
          <w:p w14:paraId="3D4FA796"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44.44%</w:t>
            </w:r>
          </w:p>
        </w:tc>
        <w:tc>
          <w:tcPr>
            <w:tcW w:w="895" w:type="dxa"/>
            <w:tcBorders>
              <w:top w:val="nil"/>
              <w:left w:val="nil"/>
              <w:bottom w:val="single" w:sz="4" w:space="0" w:color="auto"/>
              <w:right w:val="single" w:sz="4" w:space="0" w:color="auto"/>
            </w:tcBorders>
            <w:shd w:val="clear" w:color="auto" w:fill="auto"/>
            <w:noWrap/>
            <w:vAlign w:val="bottom"/>
            <w:hideMark/>
          </w:tcPr>
          <w:p w14:paraId="33DCF2BF"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55.56%</w:t>
            </w:r>
          </w:p>
        </w:tc>
      </w:tr>
      <w:tr w:rsidR="00926D7A" w:rsidRPr="00926D7A" w14:paraId="4A20F16B"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021049FC"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138</w:t>
            </w:r>
          </w:p>
        </w:tc>
        <w:tc>
          <w:tcPr>
            <w:tcW w:w="1273" w:type="dxa"/>
            <w:tcBorders>
              <w:top w:val="nil"/>
              <w:left w:val="nil"/>
              <w:bottom w:val="single" w:sz="4" w:space="0" w:color="auto"/>
              <w:right w:val="single" w:sz="4" w:space="0" w:color="auto"/>
            </w:tcBorders>
            <w:shd w:val="clear" w:color="auto" w:fill="auto"/>
            <w:noWrap/>
            <w:vAlign w:val="bottom"/>
            <w:hideMark/>
          </w:tcPr>
          <w:p w14:paraId="45F2FE32"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72.22%</w:t>
            </w:r>
          </w:p>
        </w:tc>
        <w:tc>
          <w:tcPr>
            <w:tcW w:w="895" w:type="dxa"/>
            <w:tcBorders>
              <w:top w:val="nil"/>
              <w:left w:val="nil"/>
              <w:bottom w:val="single" w:sz="4" w:space="0" w:color="auto"/>
              <w:right w:val="single" w:sz="4" w:space="0" w:color="auto"/>
            </w:tcBorders>
            <w:shd w:val="clear" w:color="auto" w:fill="auto"/>
            <w:noWrap/>
            <w:vAlign w:val="bottom"/>
            <w:hideMark/>
          </w:tcPr>
          <w:p w14:paraId="160EA01B"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27.78%</w:t>
            </w:r>
          </w:p>
        </w:tc>
      </w:tr>
      <w:tr w:rsidR="00926D7A" w:rsidRPr="00926D7A" w14:paraId="08AF6F78"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6CDA65E4"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139</w:t>
            </w:r>
          </w:p>
        </w:tc>
        <w:tc>
          <w:tcPr>
            <w:tcW w:w="1273" w:type="dxa"/>
            <w:tcBorders>
              <w:top w:val="nil"/>
              <w:left w:val="nil"/>
              <w:bottom w:val="single" w:sz="4" w:space="0" w:color="auto"/>
              <w:right w:val="single" w:sz="4" w:space="0" w:color="auto"/>
            </w:tcBorders>
            <w:shd w:val="clear" w:color="auto" w:fill="auto"/>
            <w:noWrap/>
            <w:vAlign w:val="bottom"/>
            <w:hideMark/>
          </w:tcPr>
          <w:p w14:paraId="1183DBBC"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62.50%</w:t>
            </w:r>
          </w:p>
        </w:tc>
        <w:tc>
          <w:tcPr>
            <w:tcW w:w="895" w:type="dxa"/>
            <w:tcBorders>
              <w:top w:val="nil"/>
              <w:left w:val="nil"/>
              <w:bottom w:val="single" w:sz="4" w:space="0" w:color="auto"/>
              <w:right w:val="single" w:sz="4" w:space="0" w:color="auto"/>
            </w:tcBorders>
            <w:shd w:val="clear" w:color="auto" w:fill="auto"/>
            <w:noWrap/>
            <w:vAlign w:val="bottom"/>
            <w:hideMark/>
          </w:tcPr>
          <w:p w14:paraId="0A91712D"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37.50%</w:t>
            </w:r>
          </w:p>
        </w:tc>
      </w:tr>
      <w:tr w:rsidR="00926D7A" w:rsidRPr="00926D7A" w14:paraId="10B54752"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4D53F0D6"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140</w:t>
            </w:r>
          </w:p>
        </w:tc>
        <w:tc>
          <w:tcPr>
            <w:tcW w:w="1273" w:type="dxa"/>
            <w:tcBorders>
              <w:top w:val="nil"/>
              <w:left w:val="nil"/>
              <w:bottom w:val="single" w:sz="4" w:space="0" w:color="auto"/>
              <w:right w:val="single" w:sz="4" w:space="0" w:color="auto"/>
            </w:tcBorders>
            <w:shd w:val="clear" w:color="auto" w:fill="auto"/>
            <w:noWrap/>
            <w:vAlign w:val="bottom"/>
            <w:hideMark/>
          </w:tcPr>
          <w:p w14:paraId="284B1BF5"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68.42%</w:t>
            </w:r>
          </w:p>
        </w:tc>
        <w:tc>
          <w:tcPr>
            <w:tcW w:w="895" w:type="dxa"/>
            <w:tcBorders>
              <w:top w:val="nil"/>
              <w:left w:val="nil"/>
              <w:bottom w:val="single" w:sz="4" w:space="0" w:color="auto"/>
              <w:right w:val="single" w:sz="4" w:space="0" w:color="auto"/>
            </w:tcBorders>
            <w:shd w:val="clear" w:color="auto" w:fill="auto"/>
            <w:noWrap/>
            <w:vAlign w:val="bottom"/>
            <w:hideMark/>
          </w:tcPr>
          <w:p w14:paraId="647C5427"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31.58%</w:t>
            </w:r>
          </w:p>
        </w:tc>
      </w:tr>
      <w:tr w:rsidR="00926D7A" w:rsidRPr="00926D7A" w14:paraId="19628A92"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157DBE87"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141</w:t>
            </w:r>
          </w:p>
        </w:tc>
        <w:tc>
          <w:tcPr>
            <w:tcW w:w="1273" w:type="dxa"/>
            <w:tcBorders>
              <w:top w:val="nil"/>
              <w:left w:val="nil"/>
              <w:bottom w:val="single" w:sz="4" w:space="0" w:color="auto"/>
              <w:right w:val="single" w:sz="4" w:space="0" w:color="auto"/>
            </w:tcBorders>
            <w:shd w:val="clear" w:color="auto" w:fill="auto"/>
            <w:noWrap/>
            <w:vAlign w:val="bottom"/>
            <w:hideMark/>
          </w:tcPr>
          <w:p w14:paraId="1402FB31"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62.50%</w:t>
            </w:r>
          </w:p>
        </w:tc>
        <w:tc>
          <w:tcPr>
            <w:tcW w:w="895" w:type="dxa"/>
            <w:tcBorders>
              <w:top w:val="nil"/>
              <w:left w:val="nil"/>
              <w:bottom w:val="single" w:sz="4" w:space="0" w:color="auto"/>
              <w:right w:val="single" w:sz="4" w:space="0" w:color="auto"/>
            </w:tcBorders>
            <w:shd w:val="clear" w:color="auto" w:fill="auto"/>
            <w:noWrap/>
            <w:vAlign w:val="bottom"/>
            <w:hideMark/>
          </w:tcPr>
          <w:p w14:paraId="516B387A"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37.50%</w:t>
            </w:r>
          </w:p>
        </w:tc>
      </w:tr>
      <w:tr w:rsidR="00926D7A" w:rsidRPr="00926D7A" w14:paraId="5618C6FB"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746ACC3E"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142</w:t>
            </w:r>
          </w:p>
        </w:tc>
        <w:tc>
          <w:tcPr>
            <w:tcW w:w="1273" w:type="dxa"/>
            <w:tcBorders>
              <w:top w:val="nil"/>
              <w:left w:val="nil"/>
              <w:bottom w:val="single" w:sz="4" w:space="0" w:color="auto"/>
              <w:right w:val="single" w:sz="4" w:space="0" w:color="auto"/>
            </w:tcBorders>
            <w:shd w:val="clear" w:color="auto" w:fill="auto"/>
            <w:noWrap/>
            <w:vAlign w:val="bottom"/>
            <w:hideMark/>
          </w:tcPr>
          <w:p w14:paraId="402A521F"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46.67%</w:t>
            </w:r>
          </w:p>
        </w:tc>
        <w:tc>
          <w:tcPr>
            <w:tcW w:w="895" w:type="dxa"/>
            <w:tcBorders>
              <w:top w:val="nil"/>
              <w:left w:val="nil"/>
              <w:bottom w:val="single" w:sz="4" w:space="0" w:color="auto"/>
              <w:right w:val="single" w:sz="4" w:space="0" w:color="auto"/>
            </w:tcBorders>
            <w:shd w:val="clear" w:color="auto" w:fill="auto"/>
            <w:noWrap/>
            <w:vAlign w:val="bottom"/>
            <w:hideMark/>
          </w:tcPr>
          <w:p w14:paraId="329D42CF"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53.33%</w:t>
            </w:r>
          </w:p>
        </w:tc>
      </w:tr>
      <w:tr w:rsidR="00926D7A" w:rsidRPr="00926D7A" w14:paraId="42C5C5EF"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0F96657A"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143</w:t>
            </w:r>
          </w:p>
        </w:tc>
        <w:tc>
          <w:tcPr>
            <w:tcW w:w="1273" w:type="dxa"/>
            <w:tcBorders>
              <w:top w:val="nil"/>
              <w:left w:val="nil"/>
              <w:bottom w:val="single" w:sz="4" w:space="0" w:color="auto"/>
              <w:right w:val="single" w:sz="4" w:space="0" w:color="auto"/>
            </w:tcBorders>
            <w:shd w:val="clear" w:color="auto" w:fill="auto"/>
            <w:noWrap/>
            <w:vAlign w:val="bottom"/>
            <w:hideMark/>
          </w:tcPr>
          <w:p w14:paraId="17BFA814"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55.56%</w:t>
            </w:r>
          </w:p>
        </w:tc>
        <w:tc>
          <w:tcPr>
            <w:tcW w:w="895" w:type="dxa"/>
            <w:tcBorders>
              <w:top w:val="nil"/>
              <w:left w:val="nil"/>
              <w:bottom w:val="single" w:sz="4" w:space="0" w:color="auto"/>
              <w:right w:val="single" w:sz="4" w:space="0" w:color="auto"/>
            </w:tcBorders>
            <w:shd w:val="clear" w:color="auto" w:fill="auto"/>
            <w:noWrap/>
            <w:vAlign w:val="bottom"/>
            <w:hideMark/>
          </w:tcPr>
          <w:p w14:paraId="2E9FC7EE"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44.44%</w:t>
            </w:r>
          </w:p>
        </w:tc>
      </w:tr>
      <w:tr w:rsidR="00926D7A" w:rsidRPr="00926D7A" w14:paraId="45D15E70"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38473ED0"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144</w:t>
            </w:r>
          </w:p>
        </w:tc>
        <w:tc>
          <w:tcPr>
            <w:tcW w:w="1273" w:type="dxa"/>
            <w:tcBorders>
              <w:top w:val="nil"/>
              <w:left w:val="nil"/>
              <w:bottom w:val="single" w:sz="4" w:space="0" w:color="auto"/>
              <w:right w:val="single" w:sz="4" w:space="0" w:color="auto"/>
            </w:tcBorders>
            <w:shd w:val="clear" w:color="auto" w:fill="auto"/>
            <w:noWrap/>
            <w:vAlign w:val="bottom"/>
            <w:hideMark/>
          </w:tcPr>
          <w:p w14:paraId="20417500"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71.43%</w:t>
            </w:r>
          </w:p>
        </w:tc>
        <w:tc>
          <w:tcPr>
            <w:tcW w:w="895" w:type="dxa"/>
            <w:tcBorders>
              <w:top w:val="nil"/>
              <w:left w:val="nil"/>
              <w:bottom w:val="single" w:sz="4" w:space="0" w:color="auto"/>
              <w:right w:val="single" w:sz="4" w:space="0" w:color="auto"/>
            </w:tcBorders>
            <w:shd w:val="clear" w:color="auto" w:fill="auto"/>
            <w:noWrap/>
            <w:vAlign w:val="bottom"/>
            <w:hideMark/>
          </w:tcPr>
          <w:p w14:paraId="0A3246C3"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28.57%</w:t>
            </w:r>
          </w:p>
        </w:tc>
      </w:tr>
      <w:tr w:rsidR="00926D7A" w:rsidRPr="00926D7A" w14:paraId="52C3E71F"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0C20BFFD"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145</w:t>
            </w:r>
          </w:p>
        </w:tc>
        <w:tc>
          <w:tcPr>
            <w:tcW w:w="1273" w:type="dxa"/>
            <w:tcBorders>
              <w:top w:val="nil"/>
              <w:left w:val="nil"/>
              <w:bottom w:val="single" w:sz="4" w:space="0" w:color="auto"/>
              <w:right w:val="single" w:sz="4" w:space="0" w:color="auto"/>
            </w:tcBorders>
            <w:shd w:val="clear" w:color="auto" w:fill="auto"/>
            <w:noWrap/>
            <w:vAlign w:val="bottom"/>
            <w:hideMark/>
          </w:tcPr>
          <w:p w14:paraId="5F720375"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73.91%</w:t>
            </w:r>
          </w:p>
        </w:tc>
        <w:tc>
          <w:tcPr>
            <w:tcW w:w="895" w:type="dxa"/>
            <w:tcBorders>
              <w:top w:val="nil"/>
              <w:left w:val="nil"/>
              <w:bottom w:val="single" w:sz="4" w:space="0" w:color="auto"/>
              <w:right w:val="single" w:sz="4" w:space="0" w:color="auto"/>
            </w:tcBorders>
            <w:shd w:val="clear" w:color="auto" w:fill="auto"/>
            <w:noWrap/>
            <w:vAlign w:val="bottom"/>
            <w:hideMark/>
          </w:tcPr>
          <w:p w14:paraId="33FB8256"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26.09%</w:t>
            </w:r>
          </w:p>
        </w:tc>
      </w:tr>
      <w:tr w:rsidR="00926D7A" w:rsidRPr="00926D7A" w14:paraId="6C07483F"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40866DD9"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148</w:t>
            </w:r>
          </w:p>
        </w:tc>
        <w:tc>
          <w:tcPr>
            <w:tcW w:w="1273" w:type="dxa"/>
            <w:tcBorders>
              <w:top w:val="nil"/>
              <w:left w:val="nil"/>
              <w:bottom w:val="single" w:sz="4" w:space="0" w:color="auto"/>
              <w:right w:val="single" w:sz="4" w:space="0" w:color="auto"/>
            </w:tcBorders>
            <w:shd w:val="clear" w:color="auto" w:fill="auto"/>
            <w:noWrap/>
            <w:vAlign w:val="bottom"/>
            <w:hideMark/>
          </w:tcPr>
          <w:p w14:paraId="0030F2A8"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63.64%</w:t>
            </w:r>
          </w:p>
        </w:tc>
        <w:tc>
          <w:tcPr>
            <w:tcW w:w="895" w:type="dxa"/>
            <w:tcBorders>
              <w:top w:val="nil"/>
              <w:left w:val="nil"/>
              <w:bottom w:val="single" w:sz="4" w:space="0" w:color="auto"/>
              <w:right w:val="single" w:sz="4" w:space="0" w:color="auto"/>
            </w:tcBorders>
            <w:shd w:val="clear" w:color="auto" w:fill="auto"/>
            <w:noWrap/>
            <w:vAlign w:val="bottom"/>
            <w:hideMark/>
          </w:tcPr>
          <w:p w14:paraId="70D9BBD2"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36.36%</w:t>
            </w:r>
          </w:p>
        </w:tc>
      </w:tr>
      <w:tr w:rsidR="00926D7A" w:rsidRPr="00926D7A" w14:paraId="674A1E62"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6E6B82C2"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149</w:t>
            </w:r>
          </w:p>
        </w:tc>
        <w:tc>
          <w:tcPr>
            <w:tcW w:w="1273" w:type="dxa"/>
            <w:tcBorders>
              <w:top w:val="nil"/>
              <w:left w:val="nil"/>
              <w:bottom w:val="single" w:sz="4" w:space="0" w:color="auto"/>
              <w:right w:val="single" w:sz="4" w:space="0" w:color="auto"/>
            </w:tcBorders>
            <w:shd w:val="clear" w:color="auto" w:fill="auto"/>
            <w:noWrap/>
            <w:vAlign w:val="bottom"/>
            <w:hideMark/>
          </w:tcPr>
          <w:p w14:paraId="2D843FA5"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80.00%</w:t>
            </w:r>
          </w:p>
        </w:tc>
        <w:tc>
          <w:tcPr>
            <w:tcW w:w="895" w:type="dxa"/>
            <w:tcBorders>
              <w:top w:val="nil"/>
              <w:left w:val="nil"/>
              <w:bottom w:val="single" w:sz="4" w:space="0" w:color="auto"/>
              <w:right w:val="single" w:sz="4" w:space="0" w:color="auto"/>
            </w:tcBorders>
            <w:shd w:val="clear" w:color="auto" w:fill="auto"/>
            <w:noWrap/>
            <w:vAlign w:val="bottom"/>
            <w:hideMark/>
          </w:tcPr>
          <w:p w14:paraId="458A5776"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20.00%</w:t>
            </w:r>
          </w:p>
        </w:tc>
      </w:tr>
      <w:tr w:rsidR="00926D7A" w:rsidRPr="00926D7A" w14:paraId="3ABD8D45"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17C919C"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150</w:t>
            </w:r>
          </w:p>
        </w:tc>
        <w:tc>
          <w:tcPr>
            <w:tcW w:w="1273" w:type="dxa"/>
            <w:tcBorders>
              <w:top w:val="nil"/>
              <w:left w:val="nil"/>
              <w:bottom w:val="single" w:sz="4" w:space="0" w:color="auto"/>
              <w:right w:val="single" w:sz="4" w:space="0" w:color="auto"/>
            </w:tcBorders>
            <w:shd w:val="clear" w:color="auto" w:fill="auto"/>
            <w:noWrap/>
            <w:vAlign w:val="bottom"/>
            <w:hideMark/>
          </w:tcPr>
          <w:p w14:paraId="42EAD8C0"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81.82%</w:t>
            </w:r>
          </w:p>
        </w:tc>
        <w:tc>
          <w:tcPr>
            <w:tcW w:w="895" w:type="dxa"/>
            <w:tcBorders>
              <w:top w:val="nil"/>
              <w:left w:val="nil"/>
              <w:bottom w:val="single" w:sz="4" w:space="0" w:color="auto"/>
              <w:right w:val="single" w:sz="4" w:space="0" w:color="auto"/>
            </w:tcBorders>
            <w:shd w:val="clear" w:color="auto" w:fill="auto"/>
            <w:noWrap/>
            <w:vAlign w:val="bottom"/>
            <w:hideMark/>
          </w:tcPr>
          <w:p w14:paraId="468A17BD"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18.18%</w:t>
            </w:r>
          </w:p>
        </w:tc>
      </w:tr>
      <w:tr w:rsidR="00926D7A" w:rsidRPr="00926D7A" w14:paraId="04F5359D"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14E16137"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151</w:t>
            </w:r>
          </w:p>
        </w:tc>
        <w:tc>
          <w:tcPr>
            <w:tcW w:w="1273" w:type="dxa"/>
            <w:tcBorders>
              <w:top w:val="nil"/>
              <w:left w:val="nil"/>
              <w:bottom w:val="single" w:sz="4" w:space="0" w:color="auto"/>
              <w:right w:val="single" w:sz="4" w:space="0" w:color="auto"/>
            </w:tcBorders>
            <w:shd w:val="clear" w:color="auto" w:fill="auto"/>
            <w:noWrap/>
            <w:vAlign w:val="bottom"/>
            <w:hideMark/>
          </w:tcPr>
          <w:p w14:paraId="255B49F5"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75.00%</w:t>
            </w:r>
          </w:p>
        </w:tc>
        <w:tc>
          <w:tcPr>
            <w:tcW w:w="895" w:type="dxa"/>
            <w:tcBorders>
              <w:top w:val="nil"/>
              <w:left w:val="nil"/>
              <w:bottom w:val="single" w:sz="4" w:space="0" w:color="auto"/>
              <w:right w:val="single" w:sz="4" w:space="0" w:color="auto"/>
            </w:tcBorders>
            <w:shd w:val="clear" w:color="auto" w:fill="auto"/>
            <w:noWrap/>
            <w:vAlign w:val="bottom"/>
            <w:hideMark/>
          </w:tcPr>
          <w:p w14:paraId="3A3100B7"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25.00%</w:t>
            </w:r>
          </w:p>
        </w:tc>
      </w:tr>
      <w:tr w:rsidR="00926D7A" w:rsidRPr="00926D7A" w14:paraId="39021A5C"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4E16864D"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152</w:t>
            </w:r>
          </w:p>
        </w:tc>
        <w:tc>
          <w:tcPr>
            <w:tcW w:w="1273" w:type="dxa"/>
            <w:tcBorders>
              <w:top w:val="nil"/>
              <w:left w:val="nil"/>
              <w:bottom w:val="single" w:sz="4" w:space="0" w:color="auto"/>
              <w:right w:val="single" w:sz="4" w:space="0" w:color="auto"/>
            </w:tcBorders>
            <w:shd w:val="clear" w:color="auto" w:fill="auto"/>
            <w:noWrap/>
            <w:vAlign w:val="bottom"/>
            <w:hideMark/>
          </w:tcPr>
          <w:p w14:paraId="512B0FA3"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66.67%</w:t>
            </w:r>
          </w:p>
        </w:tc>
        <w:tc>
          <w:tcPr>
            <w:tcW w:w="895" w:type="dxa"/>
            <w:tcBorders>
              <w:top w:val="nil"/>
              <w:left w:val="nil"/>
              <w:bottom w:val="single" w:sz="4" w:space="0" w:color="auto"/>
              <w:right w:val="single" w:sz="4" w:space="0" w:color="auto"/>
            </w:tcBorders>
            <w:shd w:val="clear" w:color="auto" w:fill="auto"/>
            <w:noWrap/>
            <w:vAlign w:val="bottom"/>
            <w:hideMark/>
          </w:tcPr>
          <w:p w14:paraId="7C03CDFB"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33.33%</w:t>
            </w:r>
          </w:p>
        </w:tc>
      </w:tr>
      <w:tr w:rsidR="00926D7A" w:rsidRPr="00926D7A" w14:paraId="27370115"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0B9FEC9"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153</w:t>
            </w:r>
          </w:p>
        </w:tc>
        <w:tc>
          <w:tcPr>
            <w:tcW w:w="1273" w:type="dxa"/>
            <w:tcBorders>
              <w:top w:val="nil"/>
              <w:left w:val="nil"/>
              <w:bottom w:val="single" w:sz="4" w:space="0" w:color="auto"/>
              <w:right w:val="single" w:sz="4" w:space="0" w:color="auto"/>
            </w:tcBorders>
            <w:shd w:val="clear" w:color="auto" w:fill="auto"/>
            <w:noWrap/>
            <w:vAlign w:val="bottom"/>
            <w:hideMark/>
          </w:tcPr>
          <w:p w14:paraId="1A7023D0"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63.64%</w:t>
            </w:r>
          </w:p>
        </w:tc>
        <w:tc>
          <w:tcPr>
            <w:tcW w:w="895" w:type="dxa"/>
            <w:tcBorders>
              <w:top w:val="nil"/>
              <w:left w:val="nil"/>
              <w:bottom w:val="single" w:sz="4" w:space="0" w:color="auto"/>
              <w:right w:val="single" w:sz="4" w:space="0" w:color="auto"/>
            </w:tcBorders>
            <w:shd w:val="clear" w:color="auto" w:fill="auto"/>
            <w:noWrap/>
            <w:vAlign w:val="bottom"/>
            <w:hideMark/>
          </w:tcPr>
          <w:p w14:paraId="5B1A9E47"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36.36%</w:t>
            </w:r>
          </w:p>
        </w:tc>
      </w:tr>
      <w:tr w:rsidR="00926D7A" w:rsidRPr="00926D7A" w14:paraId="5BE4F40B"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04313CB4"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154</w:t>
            </w:r>
          </w:p>
        </w:tc>
        <w:tc>
          <w:tcPr>
            <w:tcW w:w="1273" w:type="dxa"/>
            <w:tcBorders>
              <w:top w:val="nil"/>
              <w:left w:val="nil"/>
              <w:bottom w:val="single" w:sz="4" w:space="0" w:color="auto"/>
              <w:right w:val="single" w:sz="4" w:space="0" w:color="auto"/>
            </w:tcBorders>
            <w:shd w:val="clear" w:color="auto" w:fill="auto"/>
            <w:noWrap/>
            <w:vAlign w:val="bottom"/>
            <w:hideMark/>
          </w:tcPr>
          <w:p w14:paraId="6FF27019"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57.14%</w:t>
            </w:r>
          </w:p>
        </w:tc>
        <w:tc>
          <w:tcPr>
            <w:tcW w:w="895" w:type="dxa"/>
            <w:tcBorders>
              <w:top w:val="nil"/>
              <w:left w:val="nil"/>
              <w:bottom w:val="single" w:sz="4" w:space="0" w:color="auto"/>
              <w:right w:val="single" w:sz="4" w:space="0" w:color="auto"/>
            </w:tcBorders>
            <w:shd w:val="clear" w:color="auto" w:fill="auto"/>
            <w:noWrap/>
            <w:vAlign w:val="bottom"/>
            <w:hideMark/>
          </w:tcPr>
          <w:p w14:paraId="42C35D74"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42.86%</w:t>
            </w:r>
          </w:p>
        </w:tc>
      </w:tr>
      <w:tr w:rsidR="00926D7A" w:rsidRPr="00926D7A" w14:paraId="16331B19"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79734014"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155</w:t>
            </w:r>
          </w:p>
        </w:tc>
        <w:tc>
          <w:tcPr>
            <w:tcW w:w="1273" w:type="dxa"/>
            <w:tcBorders>
              <w:top w:val="nil"/>
              <w:left w:val="nil"/>
              <w:bottom w:val="single" w:sz="4" w:space="0" w:color="auto"/>
              <w:right w:val="single" w:sz="4" w:space="0" w:color="auto"/>
            </w:tcBorders>
            <w:shd w:val="clear" w:color="auto" w:fill="auto"/>
            <w:noWrap/>
            <w:vAlign w:val="bottom"/>
            <w:hideMark/>
          </w:tcPr>
          <w:p w14:paraId="556E49A8"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73.68%</w:t>
            </w:r>
          </w:p>
        </w:tc>
        <w:tc>
          <w:tcPr>
            <w:tcW w:w="895" w:type="dxa"/>
            <w:tcBorders>
              <w:top w:val="nil"/>
              <w:left w:val="nil"/>
              <w:bottom w:val="single" w:sz="4" w:space="0" w:color="auto"/>
              <w:right w:val="single" w:sz="4" w:space="0" w:color="auto"/>
            </w:tcBorders>
            <w:shd w:val="clear" w:color="auto" w:fill="auto"/>
            <w:noWrap/>
            <w:vAlign w:val="bottom"/>
            <w:hideMark/>
          </w:tcPr>
          <w:p w14:paraId="030C9EC2"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26.32%</w:t>
            </w:r>
          </w:p>
        </w:tc>
      </w:tr>
      <w:tr w:rsidR="00926D7A" w:rsidRPr="00926D7A" w14:paraId="1A5E0F50"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41A33E6A"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158</w:t>
            </w:r>
          </w:p>
        </w:tc>
        <w:tc>
          <w:tcPr>
            <w:tcW w:w="1273" w:type="dxa"/>
            <w:tcBorders>
              <w:top w:val="nil"/>
              <w:left w:val="nil"/>
              <w:bottom w:val="single" w:sz="4" w:space="0" w:color="auto"/>
              <w:right w:val="single" w:sz="4" w:space="0" w:color="auto"/>
            </w:tcBorders>
            <w:shd w:val="clear" w:color="auto" w:fill="auto"/>
            <w:noWrap/>
            <w:vAlign w:val="bottom"/>
            <w:hideMark/>
          </w:tcPr>
          <w:p w14:paraId="2E9E390F"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44.44%</w:t>
            </w:r>
          </w:p>
        </w:tc>
        <w:tc>
          <w:tcPr>
            <w:tcW w:w="895" w:type="dxa"/>
            <w:tcBorders>
              <w:top w:val="nil"/>
              <w:left w:val="nil"/>
              <w:bottom w:val="single" w:sz="4" w:space="0" w:color="auto"/>
              <w:right w:val="single" w:sz="4" w:space="0" w:color="auto"/>
            </w:tcBorders>
            <w:shd w:val="clear" w:color="auto" w:fill="auto"/>
            <w:noWrap/>
            <w:vAlign w:val="bottom"/>
            <w:hideMark/>
          </w:tcPr>
          <w:p w14:paraId="06FFB20B"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55.56%</w:t>
            </w:r>
          </w:p>
        </w:tc>
      </w:tr>
      <w:tr w:rsidR="00926D7A" w:rsidRPr="00926D7A" w14:paraId="155FBFF0"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57E3633"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159</w:t>
            </w:r>
          </w:p>
        </w:tc>
        <w:tc>
          <w:tcPr>
            <w:tcW w:w="1273" w:type="dxa"/>
            <w:tcBorders>
              <w:top w:val="nil"/>
              <w:left w:val="nil"/>
              <w:bottom w:val="single" w:sz="4" w:space="0" w:color="auto"/>
              <w:right w:val="single" w:sz="4" w:space="0" w:color="auto"/>
            </w:tcBorders>
            <w:shd w:val="clear" w:color="auto" w:fill="auto"/>
            <w:noWrap/>
            <w:vAlign w:val="bottom"/>
            <w:hideMark/>
          </w:tcPr>
          <w:p w14:paraId="75F1F699"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42.86%</w:t>
            </w:r>
          </w:p>
        </w:tc>
        <w:tc>
          <w:tcPr>
            <w:tcW w:w="895" w:type="dxa"/>
            <w:tcBorders>
              <w:top w:val="nil"/>
              <w:left w:val="nil"/>
              <w:bottom w:val="single" w:sz="4" w:space="0" w:color="auto"/>
              <w:right w:val="single" w:sz="4" w:space="0" w:color="auto"/>
            </w:tcBorders>
            <w:shd w:val="clear" w:color="auto" w:fill="auto"/>
            <w:noWrap/>
            <w:vAlign w:val="bottom"/>
            <w:hideMark/>
          </w:tcPr>
          <w:p w14:paraId="5E8E5500"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57.14%</w:t>
            </w:r>
          </w:p>
        </w:tc>
      </w:tr>
      <w:tr w:rsidR="00926D7A" w:rsidRPr="00926D7A" w14:paraId="48C18E51"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155312FC"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160</w:t>
            </w:r>
          </w:p>
        </w:tc>
        <w:tc>
          <w:tcPr>
            <w:tcW w:w="1273" w:type="dxa"/>
            <w:tcBorders>
              <w:top w:val="nil"/>
              <w:left w:val="nil"/>
              <w:bottom w:val="single" w:sz="4" w:space="0" w:color="auto"/>
              <w:right w:val="single" w:sz="4" w:space="0" w:color="auto"/>
            </w:tcBorders>
            <w:shd w:val="clear" w:color="auto" w:fill="auto"/>
            <w:noWrap/>
            <w:vAlign w:val="bottom"/>
            <w:hideMark/>
          </w:tcPr>
          <w:p w14:paraId="2F0C1B40"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66.67%</w:t>
            </w:r>
          </w:p>
        </w:tc>
        <w:tc>
          <w:tcPr>
            <w:tcW w:w="895" w:type="dxa"/>
            <w:tcBorders>
              <w:top w:val="nil"/>
              <w:left w:val="nil"/>
              <w:bottom w:val="single" w:sz="4" w:space="0" w:color="auto"/>
              <w:right w:val="single" w:sz="4" w:space="0" w:color="auto"/>
            </w:tcBorders>
            <w:shd w:val="clear" w:color="auto" w:fill="auto"/>
            <w:noWrap/>
            <w:vAlign w:val="bottom"/>
            <w:hideMark/>
          </w:tcPr>
          <w:p w14:paraId="7E7E2796"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33.33%</w:t>
            </w:r>
          </w:p>
        </w:tc>
      </w:tr>
      <w:tr w:rsidR="00926D7A" w:rsidRPr="00926D7A" w14:paraId="1E9D0819"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447D97C3"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161</w:t>
            </w:r>
          </w:p>
        </w:tc>
        <w:tc>
          <w:tcPr>
            <w:tcW w:w="1273" w:type="dxa"/>
            <w:tcBorders>
              <w:top w:val="nil"/>
              <w:left w:val="nil"/>
              <w:bottom w:val="single" w:sz="4" w:space="0" w:color="auto"/>
              <w:right w:val="single" w:sz="4" w:space="0" w:color="auto"/>
            </w:tcBorders>
            <w:shd w:val="clear" w:color="auto" w:fill="auto"/>
            <w:noWrap/>
            <w:vAlign w:val="bottom"/>
            <w:hideMark/>
          </w:tcPr>
          <w:p w14:paraId="2133E19E"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56.25%</w:t>
            </w:r>
          </w:p>
        </w:tc>
        <w:tc>
          <w:tcPr>
            <w:tcW w:w="895" w:type="dxa"/>
            <w:tcBorders>
              <w:top w:val="nil"/>
              <w:left w:val="nil"/>
              <w:bottom w:val="single" w:sz="4" w:space="0" w:color="auto"/>
              <w:right w:val="single" w:sz="4" w:space="0" w:color="auto"/>
            </w:tcBorders>
            <w:shd w:val="clear" w:color="auto" w:fill="auto"/>
            <w:noWrap/>
            <w:vAlign w:val="bottom"/>
            <w:hideMark/>
          </w:tcPr>
          <w:p w14:paraId="5E6332B4"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43.75%</w:t>
            </w:r>
          </w:p>
        </w:tc>
      </w:tr>
      <w:tr w:rsidR="00926D7A" w:rsidRPr="00926D7A" w14:paraId="565BC55E"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094C5F5B"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162</w:t>
            </w:r>
          </w:p>
        </w:tc>
        <w:tc>
          <w:tcPr>
            <w:tcW w:w="1273" w:type="dxa"/>
            <w:tcBorders>
              <w:top w:val="nil"/>
              <w:left w:val="nil"/>
              <w:bottom w:val="single" w:sz="4" w:space="0" w:color="auto"/>
              <w:right w:val="single" w:sz="4" w:space="0" w:color="auto"/>
            </w:tcBorders>
            <w:shd w:val="clear" w:color="auto" w:fill="auto"/>
            <w:noWrap/>
            <w:vAlign w:val="bottom"/>
            <w:hideMark/>
          </w:tcPr>
          <w:p w14:paraId="51F2E958"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70.00%</w:t>
            </w:r>
          </w:p>
        </w:tc>
        <w:tc>
          <w:tcPr>
            <w:tcW w:w="895" w:type="dxa"/>
            <w:tcBorders>
              <w:top w:val="nil"/>
              <w:left w:val="nil"/>
              <w:bottom w:val="single" w:sz="4" w:space="0" w:color="auto"/>
              <w:right w:val="single" w:sz="4" w:space="0" w:color="auto"/>
            </w:tcBorders>
            <w:shd w:val="clear" w:color="auto" w:fill="auto"/>
            <w:noWrap/>
            <w:vAlign w:val="bottom"/>
            <w:hideMark/>
          </w:tcPr>
          <w:p w14:paraId="6EEEB327"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30.00%</w:t>
            </w:r>
          </w:p>
        </w:tc>
      </w:tr>
      <w:tr w:rsidR="00926D7A" w:rsidRPr="00926D7A" w14:paraId="1F90F738"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19AF9E10"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163</w:t>
            </w:r>
          </w:p>
        </w:tc>
        <w:tc>
          <w:tcPr>
            <w:tcW w:w="1273" w:type="dxa"/>
            <w:tcBorders>
              <w:top w:val="nil"/>
              <w:left w:val="nil"/>
              <w:bottom w:val="single" w:sz="4" w:space="0" w:color="auto"/>
              <w:right w:val="single" w:sz="4" w:space="0" w:color="auto"/>
            </w:tcBorders>
            <w:shd w:val="clear" w:color="auto" w:fill="auto"/>
            <w:noWrap/>
            <w:vAlign w:val="bottom"/>
            <w:hideMark/>
          </w:tcPr>
          <w:p w14:paraId="014F8968"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77.78%</w:t>
            </w:r>
          </w:p>
        </w:tc>
        <w:tc>
          <w:tcPr>
            <w:tcW w:w="895" w:type="dxa"/>
            <w:tcBorders>
              <w:top w:val="nil"/>
              <w:left w:val="nil"/>
              <w:bottom w:val="single" w:sz="4" w:space="0" w:color="auto"/>
              <w:right w:val="single" w:sz="4" w:space="0" w:color="auto"/>
            </w:tcBorders>
            <w:shd w:val="clear" w:color="auto" w:fill="auto"/>
            <w:noWrap/>
            <w:vAlign w:val="bottom"/>
            <w:hideMark/>
          </w:tcPr>
          <w:p w14:paraId="63571A18"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22.22%</w:t>
            </w:r>
          </w:p>
        </w:tc>
      </w:tr>
      <w:tr w:rsidR="00926D7A" w:rsidRPr="00926D7A" w14:paraId="5E01DA58"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1768DEE3"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164</w:t>
            </w:r>
          </w:p>
        </w:tc>
        <w:tc>
          <w:tcPr>
            <w:tcW w:w="1273" w:type="dxa"/>
            <w:tcBorders>
              <w:top w:val="nil"/>
              <w:left w:val="nil"/>
              <w:bottom w:val="single" w:sz="4" w:space="0" w:color="auto"/>
              <w:right w:val="single" w:sz="4" w:space="0" w:color="auto"/>
            </w:tcBorders>
            <w:shd w:val="clear" w:color="auto" w:fill="auto"/>
            <w:noWrap/>
            <w:vAlign w:val="bottom"/>
            <w:hideMark/>
          </w:tcPr>
          <w:p w14:paraId="2D3B5F24"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46.15%</w:t>
            </w:r>
          </w:p>
        </w:tc>
        <w:tc>
          <w:tcPr>
            <w:tcW w:w="895" w:type="dxa"/>
            <w:tcBorders>
              <w:top w:val="nil"/>
              <w:left w:val="nil"/>
              <w:bottom w:val="single" w:sz="4" w:space="0" w:color="auto"/>
              <w:right w:val="single" w:sz="4" w:space="0" w:color="auto"/>
            </w:tcBorders>
            <w:shd w:val="clear" w:color="auto" w:fill="auto"/>
            <w:noWrap/>
            <w:vAlign w:val="bottom"/>
            <w:hideMark/>
          </w:tcPr>
          <w:p w14:paraId="59BDB627"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53.85%</w:t>
            </w:r>
          </w:p>
        </w:tc>
      </w:tr>
      <w:tr w:rsidR="00926D7A" w:rsidRPr="00926D7A" w14:paraId="5E740740"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08225C8E"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165</w:t>
            </w:r>
          </w:p>
        </w:tc>
        <w:tc>
          <w:tcPr>
            <w:tcW w:w="1273" w:type="dxa"/>
            <w:tcBorders>
              <w:top w:val="nil"/>
              <w:left w:val="nil"/>
              <w:bottom w:val="single" w:sz="4" w:space="0" w:color="auto"/>
              <w:right w:val="single" w:sz="4" w:space="0" w:color="auto"/>
            </w:tcBorders>
            <w:shd w:val="clear" w:color="auto" w:fill="auto"/>
            <w:noWrap/>
            <w:vAlign w:val="bottom"/>
            <w:hideMark/>
          </w:tcPr>
          <w:p w14:paraId="29456D5B"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45.45%</w:t>
            </w:r>
          </w:p>
        </w:tc>
        <w:tc>
          <w:tcPr>
            <w:tcW w:w="895" w:type="dxa"/>
            <w:tcBorders>
              <w:top w:val="nil"/>
              <w:left w:val="nil"/>
              <w:bottom w:val="single" w:sz="4" w:space="0" w:color="auto"/>
              <w:right w:val="single" w:sz="4" w:space="0" w:color="auto"/>
            </w:tcBorders>
            <w:shd w:val="clear" w:color="auto" w:fill="auto"/>
            <w:noWrap/>
            <w:vAlign w:val="bottom"/>
            <w:hideMark/>
          </w:tcPr>
          <w:p w14:paraId="6781179E"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54.55%</w:t>
            </w:r>
          </w:p>
        </w:tc>
      </w:tr>
      <w:tr w:rsidR="00926D7A" w:rsidRPr="00926D7A" w14:paraId="457625C8"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4470FF2"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168</w:t>
            </w:r>
          </w:p>
        </w:tc>
        <w:tc>
          <w:tcPr>
            <w:tcW w:w="1273" w:type="dxa"/>
            <w:tcBorders>
              <w:top w:val="nil"/>
              <w:left w:val="nil"/>
              <w:bottom w:val="single" w:sz="4" w:space="0" w:color="auto"/>
              <w:right w:val="single" w:sz="4" w:space="0" w:color="auto"/>
            </w:tcBorders>
            <w:shd w:val="clear" w:color="auto" w:fill="auto"/>
            <w:noWrap/>
            <w:vAlign w:val="bottom"/>
            <w:hideMark/>
          </w:tcPr>
          <w:p w14:paraId="553B8DC1"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25.00%</w:t>
            </w:r>
          </w:p>
        </w:tc>
        <w:tc>
          <w:tcPr>
            <w:tcW w:w="895" w:type="dxa"/>
            <w:tcBorders>
              <w:top w:val="nil"/>
              <w:left w:val="nil"/>
              <w:bottom w:val="single" w:sz="4" w:space="0" w:color="auto"/>
              <w:right w:val="single" w:sz="4" w:space="0" w:color="auto"/>
            </w:tcBorders>
            <w:shd w:val="clear" w:color="auto" w:fill="auto"/>
            <w:noWrap/>
            <w:vAlign w:val="bottom"/>
            <w:hideMark/>
          </w:tcPr>
          <w:p w14:paraId="68BA12F5"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75.00%</w:t>
            </w:r>
          </w:p>
        </w:tc>
      </w:tr>
      <w:tr w:rsidR="00926D7A" w:rsidRPr="00926D7A" w14:paraId="2947F4EB"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60944F42"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169</w:t>
            </w:r>
          </w:p>
        </w:tc>
        <w:tc>
          <w:tcPr>
            <w:tcW w:w="1273" w:type="dxa"/>
            <w:tcBorders>
              <w:top w:val="nil"/>
              <w:left w:val="nil"/>
              <w:bottom w:val="single" w:sz="4" w:space="0" w:color="auto"/>
              <w:right w:val="single" w:sz="4" w:space="0" w:color="auto"/>
            </w:tcBorders>
            <w:shd w:val="clear" w:color="auto" w:fill="auto"/>
            <w:noWrap/>
            <w:vAlign w:val="bottom"/>
            <w:hideMark/>
          </w:tcPr>
          <w:p w14:paraId="34B17C81"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14.29%</w:t>
            </w:r>
          </w:p>
        </w:tc>
        <w:tc>
          <w:tcPr>
            <w:tcW w:w="895" w:type="dxa"/>
            <w:tcBorders>
              <w:top w:val="nil"/>
              <w:left w:val="nil"/>
              <w:bottom w:val="single" w:sz="4" w:space="0" w:color="auto"/>
              <w:right w:val="single" w:sz="4" w:space="0" w:color="auto"/>
            </w:tcBorders>
            <w:shd w:val="clear" w:color="auto" w:fill="auto"/>
            <w:noWrap/>
            <w:vAlign w:val="bottom"/>
            <w:hideMark/>
          </w:tcPr>
          <w:p w14:paraId="18023F6D"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85.71%</w:t>
            </w:r>
          </w:p>
        </w:tc>
      </w:tr>
      <w:tr w:rsidR="00926D7A" w:rsidRPr="00926D7A" w14:paraId="260AF4C1"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488B9750"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170</w:t>
            </w:r>
          </w:p>
        </w:tc>
        <w:tc>
          <w:tcPr>
            <w:tcW w:w="1273" w:type="dxa"/>
            <w:tcBorders>
              <w:top w:val="nil"/>
              <w:left w:val="nil"/>
              <w:bottom w:val="single" w:sz="4" w:space="0" w:color="auto"/>
              <w:right w:val="single" w:sz="4" w:space="0" w:color="auto"/>
            </w:tcBorders>
            <w:shd w:val="clear" w:color="auto" w:fill="auto"/>
            <w:noWrap/>
            <w:vAlign w:val="bottom"/>
            <w:hideMark/>
          </w:tcPr>
          <w:p w14:paraId="2E38BDE4"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33.33%</w:t>
            </w:r>
          </w:p>
        </w:tc>
        <w:tc>
          <w:tcPr>
            <w:tcW w:w="895" w:type="dxa"/>
            <w:tcBorders>
              <w:top w:val="nil"/>
              <w:left w:val="nil"/>
              <w:bottom w:val="single" w:sz="4" w:space="0" w:color="auto"/>
              <w:right w:val="single" w:sz="4" w:space="0" w:color="auto"/>
            </w:tcBorders>
            <w:shd w:val="clear" w:color="auto" w:fill="auto"/>
            <w:noWrap/>
            <w:vAlign w:val="bottom"/>
            <w:hideMark/>
          </w:tcPr>
          <w:p w14:paraId="51D9A7E6"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66.67%</w:t>
            </w:r>
          </w:p>
        </w:tc>
      </w:tr>
      <w:tr w:rsidR="00926D7A" w:rsidRPr="00926D7A" w14:paraId="2DE33085"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0D5C4D8F"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171</w:t>
            </w:r>
          </w:p>
        </w:tc>
        <w:tc>
          <w:tcPr>
            <w:tcW w:w="1273" w:type="dxa"/>
            <w:tcBorders>
              <w:top w:val="nil"/>
              <w:left w:val="nil"/>
              <w:bottom w:val="single" w:sz="4" w:space="0" w:color="auto"/>
              <w:right w:val="single" w:sz="4" w:space="0" w:color="auto"/>
            </w:tcBorders>
            <w:shd w:val="clear" w:color="auto" w:fill="auto"/>
            <w:noWrap/>
            <w:vAlign w:val="bottom"/>
            <w:hideMark/>
          </w:tcPr>
          <w:p w14:paraId="29181854"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55.56%</w:t>
            </w:r>
          </w:p>
        </w:tc>
        <w:tc>
          <w:tcPr>
            <w:tcW w:w="895" w:type="dxa"/>
            <w:tcBorders>
              <w:top w:val="nil"/>
              <w:left w:val="nil"/>
              <w:bottom w:val="single" w:sz="4" w:space="0" w:color="auto"/>
              <w:right w:val="single" w:sz="4" w:space="0" w:color="auto"/>
            </w:tcBorders>
            <w:shd w:val="clear" w:color="auto" w:fill="auto"/>
            <w:noWrap/>
            <w:vAlign w:val="bottom"/>
            <w:hideMark/>
          </w:tcPr>
          <w:p w14:paraId="1C6A1CE5"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44.44%</w:t>
            </w:r>
          </w:p>
        </w:tc>
      </w:tr>
      <w:tr w:rsidR="00926D7A" w:rsidRPr="00926D7A" w14:paraId="6505086F"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7FC9220C"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172</w:t>
            </w:r>
          </w:p>
        </w:tc>
        <w:tc>
          <w:tcPr>
            <w:tcW w:w="1273" w:type="dxa"/>
            <w:tcBorders>
              <w:top w:val="nil"/>
              <w:left w:val="nil"/>
              <w:bottom w:val="single" w:sz="4" w:space="0" w:color="auto"/>
              <w:right w:val="single" w:sz="4" w:space="0" w:color="auto"/>
            </w:tcBorders>
            <w:shd w:val="clear" w:color="auto" w:fill="auto"/>
            <w:noWrap/>
            <w:vAlign w:val="bottom"/>
            <w:hideMark/>
          </w:tcPr>
          <w:p w14:paraId="622C2E5A"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27.27%</w:t>
            </w:r>
          </w:p>
        </w:tc>
        <w:tc>
          <w:tcPr>
            <w:tcW w:w="895" w:type="dxa"/>
            <w:tcBorders>
              <w:top w:val="nil"/>
              <w:left w:val="nil"/>
              <w:bottom w:val="single" w:sz="4" w:space="0" w:color="auto"/>
              <w:right w:val="single" w:sz="4" w:space="0" w:color="auto"/>
            </w:tcBorders>
            <w:shd w:val="clear" w:color="auto" w:fill="auto"/>
            <w:noWrap/>
            <w:vAlign w:val="bottom"/>
            <w:hideMark/>
          </w:tcPr>
          <w:p w14:paraId="53FB269C"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72.73%</w:t>
            </w:r>
          </w:p>
        </w:tc>
      </w:tr>
      <w:tr w:rsidR="00926D7A" w:rsidRPr="00926D7A" w14:paraId="331C1F47"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0D217B65"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lastRenderedPageBreak/>
              <w:t>173</w:t>
            </w:r>
          </w:p>
        </w:tc>
        <w:tc>
          <w:tcPr>
            <w:tcW w:w="1273" w:type="dxa"/>
            <w:tcBorders>
              <w:top w:val="nil"/>
              <w:left w:val="nil"/>
              <w:bottom w:val="single" w:sz="4" w:space="0" w:color="auto"/>
              <w:right w:val="single" w:sz="4" w:space="0" w:color="auto"/>
            </w:tcBorders>
            <w:shd w:val="clear" w:color="auto" w:fill="auto"/>
            <w:noWrap/>
            <w:vAlign w:val="bottom"/>
            <w:hideMark/>
          </w:tcPr>
          <w:p w14:paraId="588788D6"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38.46%</w:t>
            </w:r>
          </w:p>
        </w:tc>
        <w:tc>
          <w:tcPr>
            <w:tcW w:w="895" w:type="dxa"/>
            <w:tcBorders>
              <w:top w:val="nil"/>
              <w:left w:val="nil"/>
              <w:bottom w:val="single" w:sz="4" w:space="0" w:color="auto"/>
              <w:right w:val="single" w:sz="4" w:space="0" w:color="auto"/>
            </w:tcBorders>
            <w:shd w:val="clear" w:color="auto" w:fill="auto"/>
            <w:noWrap/>
            <w:vAlign w:val="bottom"/>
            <w:hideMark/>
          </w:tcPr>
          <w:p w14:paraId="62996DF4"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61.54%</w:t>
            </w:r>
          </w:p>
        </w:tc>
      </w:tr>
      <w:tr w:rsidR="00926D7A" w:rsidRPr="00926D7A" w14:paraId="6F91C116"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58E8C760"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174</w:t>
            </w:r>
          </w:p>
        </w:tc>
        <w:tc>
          <w:tcPr>
            <w:tcW w:w="1273" w:type="dxa"/>
            <w:tcBorders>
              <w:top w:val="nil"/>
              <w:left w:val="nil"/>
              <w:bottom w:val="single" w:sz="4" w:space="0" w:color="auto"/>
              <w:right w:val="single" w:sz="4" w:space="0" w:color="auto"/>
            </w:tcBorders>
            <w:shd w:val="clear" w:color="auto" w:fill="auto"/>
            <w:noWrap/>
            <w:vAlign w:val="bottom"/>
            <w:hideMark/>
          </w:tcPr>
          <w:p w14:paraId="75358CE2"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44.44%</w:t>
            </w:r>
          </w:p>
        </w:tc>
        <w:tc>
          <w:tcPr>
            <w:tcW w:w="895" w:type="dxa"/>
            <w:tcBorders>
              <w:top w:val="nil"/>
              <w:left w:val="nil"/>
              <w:bottom w:val="single" w:sz="4" w:space="0" w:color="auto"/>
              <w:right w:val="single" w:sz="4" w:space="0" w:color="auto"/>
            </w:tcBorders>
            <w:shd w:val="clear" w:color="auto" w:fill="auto"/>
            <w:noWrap/>
            <w:vAlign w:val="bottom"/>
            <w:hideMark/>
          </w:tcPr>
          <w:p w14:paraId="226AA03B"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55.56%</w:t>
            </w:r>
          </w:p>
        </w:tc>
      </w:tr>
      <w:tr w:rsidR="00926D7A" w:rsidRPr="00926D7A" w14:paraId="022A6EEE"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45A95809"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175</w:t>
            </w:r>
          </w:p>
        </w:tc>
        <w:tc>
          <w:tcPr>
            <w:tcW w:w="1273" w:type="dxa"/>
            <w:tcBorders>
              <w:top w:val="nil"/>
              <w:left w:val="nil"/>
              <w:bottom w:val="single" w:sz="4" w:space="0" w:color="auto"/>
              <w:right w:val="single" w:sz="4" w:space="0" w:color="auto"/>
            </w:tcBorders>
            <w:shd w:val="clear" w:color="auto" w:fill="auto"/>
            <w:noWrap/>
            <w:vAlign w:val="bottom"/>
            <w:hideMark/>
          </w:tcPr>
          <w:p w14:paraId="0CA3329B"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58.33%</w:t>
            </w:r>
          </w:p>
        </w:tc>
        <w:tc>
          <w:tcPr>
            <w:tcW w:w="895" w:type="dxa"/>
            <w:tcBorders>
              <w:top w:val="nil"/>
              <w:left w:val="nil"/>
              <w:bottom w:val="single" w:sz="4" w:space="0" w:color="auto"/>
              <w:right w:val="single" w:sz="4" w:space="0" w:color="auto"/>
            </w:tcBorders>
            <w:shd w:val="clear" w:color="auto" w:fill="auto"/>
            <w:noWrap/>
            <w:vAlign w:val="bottom"/>
            <w:hideMark/>
          </w:tcPr>
          <w:p w14:paraId="6BD915E9"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41.67%</w:t>
            </w:r>
          </w:p>
        </w:tc>
      </w:tr>
      <w:tr w:rsidR="00926D7A" w:rsidRPr="00926D7A" w14:paraId="4B2ED5ED"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30EE4780"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178</w:t>
            </w:r>
          </w:p>
        </w:tc>
        <w:tc>
          <w:tcPr>
            <w:tcW w:w="1273" w:type="dxa"/>
            <w:tcBorders>
              <w:top w:val="nil"/>
              <w:left w:val="nil"/>
              <w:bottom w:val="single" w:sz="4" w:space="0" w:color="auto"/>
              <w:right w:val="single" w:sz="4" w:space="0" w:color="auto"/>
            </w:tcBorders>
            <w:shd w:val="clear" w:color="auto" w:fill="auto"/>
            <w:noWrap/>
            <w:vAlign w:val="bottom"/>
            <w:hideMark/>
          </w:tcPr>
          <w:p w14:paraId="4039C555"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40.00%</w:t>
            </w:r>
          </w:p>
        </w:tc>
        <w:tc>
          <w:tcPr>
            <w:tcW w:w="895" w:type="dxa"/>
            <w:tcBorders>
              <w:top w:val="nil"/>
              <w:left w:val="nil"/>
              <w:bottom w:val="single" w:sz="4" w:space="0" w:color="auto"/>
              <w:right w:val="single" w:sz="4" w:space="0" w:color="auto"/>
            </w:tcBorders>
            <w:shd w:val="clear" w:color="auto" w:fill="auto"/>
            <w:noWrap/>
            <w:vAlign w:val="bottom"/>
            <w:hideMark/>
          </w:tcPr>
          <w:p w14:paraId="03541178"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60.00%</w:t>
            </w:r>
          </w:p>
        </w:tc>
      </w:tr>
      <w:tr w:rsidR="00926D7A" w:rsidRPr="00926D7A" w14:paraId="364D3792"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5ED1BAD1"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179</w:t>
            </w:r>
          </w:p>
        </w:tc>
        <w:tc>
          <w:tcPr>
            <w:tcW w:w="1273" w:type="dxa"/>
            <w:tcBorders>
              <w:top w:val="nil"/>
              <w:left w:val="nil"/>
              <w:bottom w:val="single" w:sz="4" w:space="0" w:color="auto"/>
              <w:right w:val="single" w:sz="4" w:space="0" w:color="auto"/>
            </w:tcBorders>
            <w:shd w:val="clear" w:color="auto" w:fill="auto"/>
            <w:noWrap/>
            <w:vAlign w:val="bottom"/>
            <w:hideMark/>
          </w:tcPr>
          <w:p w14:paraId="2EF8CCFA"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47.06%</w:t>
            </w:r>
          </w:p>
        </w:tc>
        <w:tc>
          <w:tcPr>
            <w:tcW w:w="895" w:type="dxa"/>
            <w:tcBorders>
              <w:top w:val="nil"/>
              <w:left w:val="nil"/>
              <w:bottom w:val="single" w:sz="4" w:space="0" w:color="auto"/>
              <w:right w:val="single" w:sz="4" w:space="0" w:color="auto"/>
            </w:tcBorders>
            <w:shd w:val="clear" w:color="auto" w:fill="auto"/>
            <w:noWrap/>
            <w:vAlign w:val="bottom"/>
            <w:hideMark/>
          </w:tcPr>
          <w:p w14:paraId="19DC5FA0"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52.94%</w:t>
            </w:r>
          </w:p>
        </w:tc>
      </w:tr>
      <w:tr w:rsidR="00926D7A" w:rsidRPr="00926D7A" w14:paraId="3C952FBE"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4B59A997"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180</w:t>
            </w:r>
          </w:p>
        </w:tc>
        <w:tc>
          <w:tcPr>
            <w:tcW w:w="1273" w:type="dxa"/>
            <w:tcBorders>
              <w:top w:val="nil"/>
              <w:left w:val="nil"/>
              <w:bottom w:val="single" w:sz="4" w:space="0" w:color="auto"/>
              <w:right w:val="single" w:sz="4" w:space="0" w:color="auto"/>
            </w:tcBorders>
            <w:shd w:val="clear" w:color="auto" w:fill="auto"/>
            <w:noWrap/>
            <w:vAlign w:val="bottom"/>
            <w:hideMark/>
          </w:tcPr>
          <w:p w14:paraId="49CBDF9F"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55.56%</w:t>
            </w:r>
          </w:p>
        </w:tc>
        <w:tc>
          <w:tcPr>
            <w:tcW w:w="895" w:type="dxa"/>
            <w:tcBorders>
              <w:top w:val="nil"/>
              <w:left w:val="nil"/>
              <w:bottom w:val="single" w:sz="4" w:space="0" w:color="auto"/>
              <w:right w:val="single" w:sz="4" w:space="0" w:color="auto"/>
            </w:tcBorders>
            <w:shd w:val="clear" w:color="auto" w:fill="auto"/>
            <w:noWrap/>
            <w:vAlign w:val="bottom"/>
            <w:hideMark/>
          </w:tcPr>
          <w:p w14:paraId="2D4EA177"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44.44%</w:t>
            </w:r>
          </w:p>
        </w:tc>
      </w:tr>
      <w:tr w:rsidR="00926D7A" w:rsidRPr="00926D7A" w14:paraId="1AE1C07A"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425559E0"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181</w:t>
            </w:r>
          </w:p>
        </w:tc>
        <w:tc>
          <w:tcPr>
            <w:tcW w:w="1273" w:type="dxa"/>
            <w:tcBorders>
              <w:top w:val="nil"/>
              <w:left w:val="nil"/>
              <w:bottom w:val="single" w:sz="4" w:space="0" w:color="auto"/>
              <w:right w:val="single" w:sz="4" w:space="0" w:color="auto"/>
            </w:tcBorders>
            <w:shd w:val="clear" w:color="auto" w:fill="auto"/>
            <w:noWrap/>
            <w:vAlign w:val="bottom"/>
            <w:hideMark/>
          </w:tcPr>
          <w:p w14:paraId="5F65B5A6"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50.00%</w:t>
            </w:r>
          </w:p>
        </w:tc>
        <w:tc>
          <w:tcPr>
            <w:tcW w:w="895" w:type="dxa"/>
            <w:tcBorders>
              <w:top w:val="nil"/>
              <w:left w:val="nil"/>
              <w:bottom w:val="single" w:sz="4" w:space="0" w:color="auto"/>
              <w:right w:val="single" w:sz="4" w:space="0" w:color="auto"/>
            </w:tcBorders>
            <w:shd w:val="clear" w:color="auto" w:fill="auto"/>
            <w:noWrap/>
            <w:vAlign w:val="bottom"/>
            <w:hideMark/>
          </w:tcPr>
          <w:p w14:paraId="5BF681E3"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50.00%</w:t>
            </w:r>
          </w:p>
        </w:tc>
      </w:tr>
      <w:tr w:rsidR="00926D7A" w:rsidRPr="00926D7A" w14:paraId="0F14A7D7"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61A1C815"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182</w:t>
            </w:r>
          </w:p>
        </w:tc>
        <w:tc>
          <w:tcPr>
            <w:tcW w:w="1273" w:type="dxa"/>
            <w:tcBorders>
              <w:top w:val="nil"/>
              <w:left w:val="nil"/>
              <w:bottom w:val="single" w:sz="4" w:space="0" w:color="auto"/>
              <w:right w:val="single" w:sz="4" w:space="0" w:color="auto"/>
            </w:tcBorders>
            <w:shd w:val="clear" w:color="auto" w:fill="auto"/>
            <w:noWrap/>
            <w:vAlign w:val="bottom"/>
            <w:hideMark/>
          </w:tcPr>
          <w:p w14:paraId="1685BD93"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15.38%</w:t>
            </w:r>
          </w:p>
        </w:tc>
        <w:tc>
          <w:tcPr>
            <w:tcW w:w="895" w:type="dxa"/>
            <w:tcBorders>
              <w:top w:val="nil"/>
              <w:left w:val="nil"/>
              <w:bottom w:val="single" w:sz="4" w:space="0" w:color="auto"/>
              <w:right w:val="single" w:sz="4" w:space="0" w:color="auto"/>
            </w:tcBorders>
            <w:shd w:val="clear" w:color="auto" w:fill="auto"/>
            <w:noWrap/>
            <w:vAlign w:val="bottom"/>
            <w:hideMark/>
          </w:tcPr>
          <w:p w14:paraId="23C6721E"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84.62%</w:t>
            </w:r>
          </w:p>
        </w:tc>
      </w:tr>
      <w:tr w:rsidR="00926D7A" w:rsidRPr="00926D7A" w14:paraId="6D335087"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677ACC3"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183</w:t>
            </w:r>
          </w:p>
        </w:tc>
        <w:tc>
          <w:tcPr>
            <w:tcW w:w="1273" w:type="dxa"/>
            <w:tcBorders>
              <w:top w:val="nil"/>
              <w:left w:val="nil"/>
              <w:bottom w:val="single" w:sz="4" w:space="0" w:color="auto"/>
              <w:right w:val="single" w:sz="4" w:space="0" w:color="auto"/>
            </w:tcBorders>
            <w:shd w:val="clear" w:color="auto" w:fill="auto"/>
            <w:noWrap/>
            <w:vAlign w:val="bottom"/>
            <w:hideMark/>
          </w:tcPr>
          <w:p w14:paraId="582B7D85"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50.00%</w:t>
            </w:r>
          </w:p>
        </w:tc>
        <w:tc>
          <w:tcPr>
            <w:tcW w:w="895" w:type="dxa"/>
            <w:tcBorders>
              <w:top w:val="nil"/>
              <w:left w:val="nil"/>
              <w:bottom w:val="single" w:sz="4" w:space="0" w:color="auto"/>
              <w:right w:val="single" w:sz="4" w:space="0" w:color="auto"/>
            </w:tcBorders>
            <w:shd w:val="clear" w:color="auto" w:fill="auto"/>
            <w:noWrap/>
            <w:vAlign w:val="bottom"/>
            <w:hideMark/>
          </w:tcPr>
          <w:p w14:paraId="177B3880"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50.00%</w:t>
            </w:r>
          </w:p>
        </w:tc>
      </w:tr>
      <w:tr w:rsidR="00926D7A" w:rsidRPr="00926D7A" w14:paraId="491DDDC2"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64A53690"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184</w:t>
            </w:r>
          </w:p>
        </w:tc>
        <w:tc>
          <w:tcPr>
            <w:tcW w:w="1273" w:type="dxa"/>
            <w:tcBorders>
              <w:top w:val="nil"/>
              <w:left w:val="nil"/>
              <w:bottom w:val="single" w:sz="4" w:space="0" w:color="auto"/>
              <w:right w:val="single" w:sz="4" w:space="0" w:color="auto"/>
            </w:tcBorders>
            <w:shd w:val="clear" w:color="auto" w:fill="auto"/>
            <w:noWrap/>
            <w:vAlign w:val="bottom"/>
            <w:hideMark/>
          </w:tcPr>
          <w:p w14:paraId="312B2554"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25.00%</w:t>
            </w:r>
          </w:p>
        </w:tc>
        <w:tc>
          <w:tcPr>
            <w:tcW w:w="895" w:type="dxa"/>
            <w:tcBorders>
              <w:top w:val="nil"/>
              <w:left w:val="nil"/>
              <w:bottom w:val="single" w:sz="4" w:space="0" w:color="auto"/>
              <w:right w:val="single" w:sz="4" w:space="0" w:color="auto"/>
            </w:tcBorders>
            <w:shd w:val="clear" w:color="auto" w:fill="auto"/>
            <w:noWrap/>
            <w:vAlign w:val="bottom"/>
            <w:hideMark/>
          </w:tcPr>
          <w:p w14:paraId="5F43DA62"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75.00%</w:t>
            </w:r>
          </w:p>
        </w:tc>
      </w:tr>
      <w:tr w:rsidR="00926D7A" w:rsidRPr="00926D7A" w14:paraId="62661BF3"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19D1347E"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185</w:t>
            </w:r>
          </w:p>
        </w:tc>
        <w:tc>
          <w:tcPr>
            <w:tcW w:w="1273" w:type="dxa"/>
            <w:tcBorders>
              <w:top w:val="nil"/>
              <w:left w:val="nil"/>
              <w:bottom w:val="single" w:sz="4" w:space="0" w:color="auto"/>
              <w:right w:val="single" w:sz="4" w:space="0" w:color="auto"/>
            </w:tcBorders>
            <w:shd w:val="clear" w:color="auto" w:fill="auto"/>
            <w:noWrap/>
            <w:vAlign w:val="bottom"/>
            <w:hideMark/>
          </w:tcPr>
          <w:p w14:paraId="09D79786"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33.33%</w:t>
            </w:r>
          </w:p>
        </w:tc>
        <w:tc>
          <w:tcPr>
            <w:tcW w:w="895" w:type="dxa"/>
            <w:tcBorders>
              <w:top w:val="nil"/>
              <w:left w:val="nil"/>
              <w:bottom w:val="single" w:sz="4" w:space="0" w:color="auto"/>
              <w:right w:val="single" w:sz="4" w:space="0" w:color="auto"/>
            </w:tcBorders>
            <w:shd w:val="clear" w:color="auto" w:fill="auto"/>
            <w:noWrap/>
            <w:vAlign w:val="bottom"/>
            <w:hideMark/>
          </w:tcPr>
          <w:p w14:paraId="2EDCA9AD"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66.67%</w:t>
            </w:r>
          </w:p>
        </w:tc>
      </w:tr>
      <w:tr w:rsidR="00926D7A" w:rsidRPr="00926D7A" w14:paraId="6F6134E6"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024B2BC6"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188</w:t>
            </w:r>
          </w:p>
        </w:tc>
        <w:tc>
          <w:tcPr>
            <w:tcW w:w="1273" w:type="dxa"/>
            <w:tcBorders>
              <w:top w:val="nil"/>
              <w:left w:val="nil"/>
              <w:bottom w:val="single" w:sz="4" w:space="0" w:color="auto"/>
              <w:right w:val="single" w:sz="4" w:space="0" w:color="auto"/>
            </w:tcBorders>
            <w:shd w:val="clear" w:color="auto" w:fill="auto"/>
            <w:noWrap/>
            <w:vAlign w:val="bottom"/>
            <w:hideMark/>
          </w:tcPr>
          <w:p w14:paraId="18DAED06"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30.00%</w:t>
            </w:r>
          </w:p>
        </w:tc>
        <w:tc>
          <w:tcPr>
            <w:tcW w:w="895" w:type="dxa"/>
            <w:tcBorders>
              <w:top w:val="nil"/>
              <w:left w:val="nil"/>
              <w:bottom w:val="single" w:sz="4" w:space="0" w:color="auto"/>
              <w:right w:val="single" w:sz="4" w:space="0" w:color="auto"/>
            </w:tcBorders>
            <w:shd w:val="clear" w:color="auto" w:fill="auto"/>
            <w:noWrap/>
            <w:vAlign w:val="bottom"/>
            <w:hideMark/>
          </w:tcPr>
          <w:p w14:paraId="21C3CB76"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70.00%</w:t>
            </w:r>
          </w:p>
        </w:tc>
      </w:tr>
      <w:tr w:rsidR="00926D7A" w:rsidRPr="00926D7A" w14:paraId="6A4FCC9C"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7F373CE2"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189</w:t>
            </w:r>
          </w:p>
        </w:tc>
        <w:tc>
          <w:tcPr>
            <w:tcW w:w="1273" w:type="dxa"/>
            <w:tcBorders>
              <w:top w:val="nil"/>
              <w:left w:val="nil"/>
              <w:bottom w:val="single" w:sz="4" w:space="0" w:color="auto"/>
              <w:right w:val="single" w:sz="4" w:space="0" w:color="auto"/>
            </w:tcBorders>
            <w:shd w:val="clear" w:color="auto" w:fill="auto"/>
            <w:noWrap/>
            <w:vAlign w:val="bottom"/>
            <w:hideMark/>
          </w:tcPr>
          <w:p w14:paraId="0527A882"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50.00%</w:t>
            </w:r>
          </w:p>
        </w:tc>
        <w:tc>
          <w:tcPr>
            <w:tcW w:w="895" w:type="dxa"/>
            <w:tcBorders>
              <w:top w:val="nil"/>
              <w:left w:val="nil"/>
              <w:bottom w:val="single" w:sz="4" w:space="0" w:color="auto"/>
              <w:right w:val="single" w:sz="4" w:space="0" w:color="auto"/>
            </w:tcBorders>
            <w:shd w:val="clear" w:color="auto" w:fill="auto"/>
            <w:noWrap/>
            <w:vAlign w:val="bottom"/>
            <w:hideMark/>
          </w:tcPr>
          <w:p w14:paraId="5D78472F"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50.00%</w:t>
            </w:r>
          </w:p>
        </w:tc>
      </w:tr>
      <w:tr w:rsidR="00926D7A" w:rsidRPr="00926D7A" w14:paraId="480C4923"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12696427"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190</w:t>
            </w:r>
          </w:p>
        </w:tc>
        <w:tc>
          <w:tcPr>
            <w:tcW w:w="1273" w:type="dxa"/>
            <w:tcBorders>
              <w:top w:val="nil"/>
              <w:left w:val="nil"/>
              <w:bottom w:val="single" w:sz="4" w:space="0" w:color="auto"/>
              <w:right w:val="single" w:sz="4" w:space="0" w:color="auto"/>
            </w:tcBorders>
            <w:shd w:val="clear" w:color="auto" w:fill="auto"/>
            <w:noWrap/>
            <w:vAlign w:val="bottom"/>
            <w:hideMark/>
          </w:tcPr>
          <w:p w14:paraId="7033D9B9"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36.36%</w:t>
            </w:r>
          </w:p>
        </w:tc>
        <w:tc>
          <w:tcPr>
            <w:tcW w:w="895" w:type="dxa"/>
            <w:tcBorders>
              <w:top w:val="nil"/>
              <w:left w:val="nil"/>
              <w:bottom w:val="single" w:sz="4" w:space="0" w:color="auto"/>
              <w:right w:val="single" w:sz="4" w:space="0" w:color="auto"/>
            </w:tcBorders>
            <w:shd w:val="clear" w:color="auto" w:fill="auto"/>
            <w:noWrap/>
            <w:vAlign w:val="bottom"/>
            <w:hideMark/>
          </w:tcPr>
          <w:p w14:paraId="103478D5"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63.64%</w:t>
            </w:r>
          </w:p>
        </w:tc>
      </w:tr>
      <w:tr w:rsidR="00926D7A" w:rsidRPr="00926D7A" w14:paraId="7E8C7A86"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1A5EA1AD"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191</w:t>
            </w:r>
          </w:p>
        </w:tc>
        <w:tc>
          <w:tcPr>
            <w:tcW w:w="1273" w:type="dxa"/>
            <w:tcBorders>
              <w:top w:val="nil"/>
              <w:left w:val="nil"/>
              <w:bottom w:val="single" w:sz="4" w:space="0" w:color="auto"/>
              <w:right w:val="single" w:sz="4" w:space="0" w:color="auto"/>
            </w:tcBorders>
            <w:shd w:val="clear" w:color="auto" w:fill="auto"/>
            <w:noWrap/>
            <w:vAlign w:val="bottom"/>
            <w:hideMark/>
          </w:tcPr>
          <w:p w14:paraId="3B6D3B25"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46.15%</w:t>
            </w:r>
          </w:p>
        </w:tc>
        <w:tc>
          <w:tcPr>
            <w:tcW w:w="895" w:type="dxa"/>
            <w:tcBorders>
              <w:top w:val="nil"/>
              <w:left w:val="nil"/>
              <w:bottom w:val="single" w:sz="4" w:space="0" w:color="auto"/>
              <w:right w:val="single" w:sz="4" w:space="0" w:color="auto"/>
            </w:tcBorders>
            <w:shd w:val="clear" w:color="auto" w:fill="auto"/>
            <w:noWrap/>
            <w:vAlign w:val="bottom"/>
            <w:hideMark/>
          </w:tcPr>
          <w:p w14:paraId="6882D75A"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53.85%</w:t>
            </w:r>
          </w:p>
        </w:tc>
      </w:tr>
      <w:tr w:rsidR="00926D7A" w:rsidRPr="00926D7A" w14:paraId="383FC68D"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6E4556EB"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192</w:t>
            </w:r>
          </w:p>
        </w:tc>
        <w:tc>
          <w:tcPr>
            <w:tcW w:w="1273" w:type="dxa"/>
            <w:tcBorders>
              <w:top w:val="nil"/>
              <w:left w:val="nil"/>
              <w:bottom w:val="single" w:sz="4" w:space="0" w:color="auto"/>
              <w:right w:val="single" w:sz="4" w:space="0" w:color="auto"/>
            </w:tcBorders>
            <w:shd w:val="clear" w:color="auto" w:fill="auto"/>
            <w:noWrap/>
            <w:vAlign w:val="bottom"/>
            <w:hideMark/>
          </w:tcPr>
          <w:p w14:paraId="75247977"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33.33%</w:t>
            </w:r>
          </w:p>
        </w:tc>
        <w:tc>
          <w:tcPr>
            <w:tcW w:w="895" w:type="dxa"/>
            <w:tcBorders>
              <w:top w:val="nil"/>
              <w:left w:val="nil"/>
              <w:bottom w:val="single" w:sz="4" w:space="0" w:color="auto"/>
              <w:right w:val="single" w:sz="4" w:space="0" w:color="auto"/>
            </w:tcBorders>
            <w:shd w:val="clear" w:color="auto" w:fill="auto"/>
            <w:noWrap/>
            <w:vAlign w:val="bottom"/>
            <w:hideMark/>
          </w:tcPr>
          <w:p w14:paraId="1354D36D"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66.67%</w:t>
            </w:r>
          </w:p>
        </w:tc>
      </w:tr>
      <w:tr w:rsidR="00926D7A" w:rsidRPr="00926D7A" w14:paraId="44872CFC"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01B0F3C8"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193</w:t>
            </w:r>
          </w:p>
        </w:tc>
        <w:tc>
          <w:tcPr>
            <w:tcW w:w="1273" w:type="dxa"/>
            <w:tcBorders>
              <w:top w:val="nil"/>
              <w:left w:val="nil"/>
              <w:bottom w:val="single" w:sz="4" w:space="0" w:color="auto"/>
              <w:right w:val="single" w:sz="4" w:space="0" w:color="auto"/>
            </w:tcBorders>
            <w:shd w:val="clear" w:color="auto" w:fill="auto"/>
            <w:noWrap/>
            <w:vAlign w:val="bottom"/>
            <w:hideMark/>
          </w:tcPr>
          <w:p w14:paraId="7C84E9FD"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33.33%</w:t>
            </w:r>
          </w:p>
        </w:tc>
        <w:tc>
          <w:tcPr>
            <w:tcW w:w="895" w:type="dxa"/>
            <w:tcBorders>
              <w:top w:val="nil"/>
              <w:left w:val="nil"/>
              <w:bottom w:val="single" w:sz="4" w:space="0" w:color="auto"/>
              <w:right w:val="single" w:sz="4" w:space="0" w:color="auto"/>
            </w:tcBorders>
            <w:shd w:val="clear" w:color="auto" w:fill="auto"/>
            <w:noWrap/>
            <w:vAlign w:val="bottom"/>
            <w:hideMark/>
          </w:tcPr>
          <w:p w14:paraId="121180CE"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66.67%</w:t>
            </w:r>
          </w:p>
        </w:tc>
      </w:tr>
      <w:tr w:rsidR="00926D7A" w:rsidRPr="00926D7A" w14:paraId="14A3F160"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10D5AAB3"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194</w:t>
            </w:r>
          </w:p>
        </w:tc>
        <w:tc>
          <w:tcPr>
            <w:tcW w:w="1273" w:type="dxa"/>
            <w:tcBorders>
              <w:top w:val="nil"/>
              <w:left w:val="nil"/>
              <w:bottom w:val="single" w:sz="4" w:space="0" w:color="auto"/>
              <w:right w:val="single" w:sz="4" w:space="0" w:color="auto"/>
            </w:tcBorders>
            <w:shd w:val="clear" w:color="auto" w:fill="auto"/>
            <w:noWrap/>
            <w:vAlign w:val="bottom"/>
            <w:hideMark/>
          </w:tcPr>
          <w:p w14:paraId="70023EC3"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50.00%</w:t>
            </w:r>
          </w:p>
        </w:tc>
        <w:tc>
          <w:tcPr>
            <w:tcW w:w="895" w:type="dxa"/>
            <w:tcBorders>
              <w:top w:val="nil"/>
              <w:left w:val="nil"/>
              <w:bottom w:val="single" w:sz="4" w:space="0" w:color="auto"/>
              <w:right w:val="single" w:sz="4" w:space="0" w:color="auto"/>
            </w:tcBorders>
            <w:shd w:val="clear" w:color="auto" w:fill="auto"/>
            <w:noWrap/>
            <w:vAlign w:val="bottom"/>
            <w:hideMark/>
          </w:tcPr>
          <w:p w14:paraId="212E9F5A"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50.00%</w:t>
            </w:r>
          </w:p>
        </w:tc>
      </w:tr>
      <w:tr w:rsidR="00926D7A" w:rsidRPr="00926D7A" w14:paraId="6D7338A2"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706FB3C2"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195</w:t>
            </w:r>
          </w:p>
        </w:tc>
        <w:tc>
          <w:tcPr>
            <w:tcW w:w="1273" w:type="dxa"/>
            <w:tcBorders>
              <w:top w:val="nil"/>
              <w:left w:val="nil"/>
              <w:bottom w:val="single" w:sz="4" w:space="0" w:color="auto"/>
              <w:right w:val="single" w:sz="4" w:space="0" w:color="auto"/>
            </w:tcBorders>
            <w:shd w:val="clear" w:color="auto" w:fill="auto"/>
            <w:noWrap/>
            <w:vAlign w:val="bottom"/>
            <w:hideMark/>
          </w:tcPr>
          <w:p w14:paraId="0850090C"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66.67%</w:t>
            </w:r>
          </w:p>
        </w:tc>
        <w:tc>
          <w:tcPr>
            <w:tcW w:w="895" w:type="dxa"/>
            <w:tcBorders>
              <w:top w:val="nil"/>
              <w:left w:val="nil"/>
              <w:bottom w:val="single" w:sz="4" w:space="0" w:color="auto"/>
              <w:right w:val="single" w:sz="4" w:space="0" w:color="auto"/>
            </w:tcBorders>
            <w:shd w:val="clear" w:color="auto" w:fill="auto"/>
            <w:noWrap/>
            <w:vAlign w:val="bottom"/>
            <w:hideMark/>
          </w:tcPr>
          <w:p w14:paraId="0177D6AC"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33.33%</w:t>
            </w:r>
          </w:p>
        </w:tc>
      </w:tr>
      <w:tr w:rsidR="00926D7A" w:rsidRPr="00926D7A" w14:paraId="60F587C7"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785088E0"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198</w:t>
            </w:r>
          </w:p>
        </w:tc>
        <w:tc>
          <w:tcPr>
            <w:tcW w:w="1273" w:type="dxa"/>
            <w:tcBorders>
              <w:top w:val="nil"/>
              <w:left w:val="nil"/>
              <w:bottom w:val="single" w:sz="4" w:space="0" w:color="auto"/>
              <w:right w:val="single" w:sz="4" w:space="0" w:color="auto"/>
            </w:tcBorders>
            <w:shd w:val="clear" w:color="auto" w:fill="auto"/>
            <w:noWrap/>
            <w:vAlign w:val="bottom"/>
            <w:hideMark/>
          </w:tcPr>
          <w:p w14:paraId="449FDFA7"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4453E142"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6279353C"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4666BF39"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199</w:t>
            </w:r>
          </w:p>
        </w:tc>
        <w:tc>
          <w:tcPr>
            <w:tcW w:w="1273" w:type="dxa"/>
            <w:tcBorders>
              <w:top w:val="nil"/>
              <w:left w:val="nil"/>
              <w:bottom w:val="single" w:sz="4" w:space="0" w:color="auto"/>
              <w:right w:val="single" w:sz="4" w:space="0" w:color="auto"/>
            </w:tcBorders>
            <w:shd w:val="clear" w:color="auto" w:fill="auto"/>
            <w:noWrap/>
            <w:vAlign w:val="bottom"/>
            <w:hideMark/>
          </w:tcPr>
          <w:p w14:paraId="6EC2D70E"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43C11CC3"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071E7C43"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5EFC3B2D"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200</w:t>
            </w:r>
          </w:p>
        </w:tc>
        <w:tc>
          <w:tcPr>
            <w:tcW w:w="1273" w:type="dxa"/>
            <w:tcBorders>
              <w:top w:val="nil"/>
              <w:left w:val="nil"/>
              <w:bottom w:val="single" w:sz="4" w:space="0" w:color="auto"/>
              <w:right w:val="single" w:sz="4" w:space="0" w:color="auto"/>
            </w:tcBorders>
            <w:shd w:val="clear" w:color="auto" w:fill="auto"/>
            <w:noWrap/>
            <w:vAlign w:val="bottom"/>
            <w:hideMark/>
          </w:tcPr>
          <w:p w14:paraId="0D771B45"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2D5DEB74"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07F2E57B"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3791D5E1"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201</w:t>
            </w:r>
          </w:p>
        </w:tc>
        <w:tc>
          <w:tcPr>
            <w:tcW w:w="1273" w:type="dxa"/>
            <w:tcBorders>
              <w:top w:val="nil"/>
              <w:left w:val="nil"/>
              <w:bottom w:val="single" w:sz="4" w:space="0" w:color="auto"/>
              <w:right w:val="single" w:sz="4" w:space="0" w:color="auto"/>
            </w:tcBorders>
            <w:shd w:val="clear" w:color="auto" w:fill="auto"/>
            <w:noWrap/>
            <w:vAlign w:val="bottom"/>
            <w:hideMark/>
          </w:tcPr>
          <w:p w14:paraId="70C6F3C6"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80.00%</w:t>
            </w:r>
          </w:p>
        </w:tc>
        <w:tc>
          <w:tcPr>
            <w:tcW w:w="895" w:type="dxa"/>
            <w:tcBorders>
              <w:top w:val="nil"/>
              <w:left w:val="nil"/>
              <w:bottom w:val="single" w:sz="4" w:space="0" w:color="auto"/>
              <w:right w:val="single" w:sz="4" w:space="0" w:color="auto"/>
            </w:tcBorders>
            <w:shd w:val="clear" w:color="auto" w:fill="auto"/>
            <w:noWrap/>
            <w:vAlign w:val="bottom"/>
            <w:hideMark/>
          </w:tcPr>
          <w:p w14:paraId="1B82E75F"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20.00%</w:t>
            </w:r>
          </w:p>
        </w:tc>
      </w:tr>
      <w:tr w:rsidR="00926D7A" w:rsidRPr="00926D7A" w14:paraId="09CAA9EA"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0C5A5B7B"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202</w:t>
            </w:r>
          </w:p>
        </w:tc>
        <w:tc>
          <w:tcPr>
            <w:tcW w:w="1273" w:type="dxa"/>
            <w:tcBorders>
              <w:top w:val="nil"/>
              <w:left w:val="nil"/>
              <w:bottom w:val="single" w:sz="4" w:space="0" w:color="auto"/>
              <w:right w:val="single" w:sz="4" w:space="0" w:color="auto"/>
            </w:tcBorders>
            <w:shd w:val="clear" w:color="auto" w:fill="auto"/>
            <w:noWrap/>
            <w:vAlign w:val="bottom"/>
            <w:hideMark/>
          </w:tcPr>
          <w:p w14:paraId="01742F37"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50.00%</w:t>
            </w:r>
          </w:p>
        </w:tc>
        <w:tc>
          <w:tcPr>
            <w:tcW w:w="895" w:type="dxa"/>
            <w:tcBorders>
              <w:top w:val="nil"/>
              <w:left w:val="nil"/>
              <w:bottom w:val="single" w:sz="4" w:space="0" w:color="auto"/>
              <w:right w:val="single" w:sz="4" w:space="0" w:color="auto"/>
            </w:tcBorders>
            <w:shd w:val="clear" w:color="auto" w:fill="auto"/>
            <w:noWrap/>
            <w:vAlign w:val="bottom"/>
            <w:hideMark/>
          </w:tcPr>
          <w:p w14:paraId="614406ED"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50.00%</w:t>
            </w:r>
          </w:p>
        </w:tc>
      </w:tr>
      <w:tr w:rsidR="00926D7A" w:rsidRPr="00926D7A" w14:paraId="66EA9054"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3EE51F98"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203</w:t>
            </w:r>
          </w:p>
        </w:tc>
        <w:tc>
          <w:tcPr>
            <w:tcW w:w="1273" w:type="dxa"/>
            <w:tcBorders>
              <w:top w:val="nil"/>
              <w:left w:val="nil"/>
              <w:bottom w:val="single" w:sz="4" w:space="0" w:color="auto"/>
              <w:right w:val="single" w:sz="4" w:space="0" w:color="auto"/>
            </w:tcBorders>
            <w:shd w:val="clear" w:color="auto" w:fill="auto"/>
            <w:noWrap/>
            <w:vAlign w:val="bottom"/>
            <w:hideMark/>
          </w:tcPr>
          <w:p w14:paraId="76F9DCC9"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50.00%</w:t>
            </w:r>
          </w:p>
        </w:tc>
        <w:tc>
          <w:tcPr>
            <w:tcW w:w="895" w:type="dxa"/>
            <w:tcBorders>
              <w:top w:val="nil"/>
              <w:left w:val="nil"/>
              <w:bottom w:val="single" w:sz="4" w:space="0" w:color="auto"/>
              <w:right w:val="single" w:sz="4" w:space="0" w:color="auto"/>
            </w:tcBorders>
            <w:shd w:val="clear" w:color="auto" w:fill="auto"/>
            <w:noWrap/>
            <w:vAlign w:val="bottom"/>
            <w:hideMark/>
          </w:tcPr>
          <w:p w14:paraId="6A9811AA"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50.00%</w:t>
            </w:r>
          </w:p>
        </w:tc>
      </w:tr>
      <w:tr w:rsidR="00926D7A" w:rsidRPr="00926D7A" w14:paraId="27158619"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4FAFE418"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204</w:t>
            </w:r>
          </w:p>
        </w:tc>
        <w:tc>
          <w:tcPr>
            <w:tcW w:w="1273" w:type="dxa"/>
            <w:tcBorders>
              <w:top w:val="nil"/>
              <w:left w:val="nil"/>
              <w:bottom w:val="single" w:sz="4" w:space="0" w:color="auto"/>
              <w:right w:val="single" w:sz="4" w:space="0" w:color="auto"/>
            </w:tcBorders>
            <w:shd w:val="clear" w:color="auto" w:fill="auto"/>
            <w:noWrap/>
            <w:vAlign w:val="bottom"/>
            <w:hideMark/>
          </w:tcPr>
          <w:p w14:paraId="29CE570B"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6BEE112B"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3FB88E78"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7FC64113"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205</w:t>
            </w:r>
          </w:p>
        </w:tc>
        <w:tc>
          <w:tcPr>
            <w:tcW w:w="1273" w:type="dxa"/>
            <w:tcBorders>
              <w:top w:val="nil"/>
              <w:left w:val="nil"/>
              <w:bottom w:val="single" w:sz="4" w:space="0" w:color="auto"/>
              <w:right w:val="single" w:sz="4" w:space="0" w:color="auto"/>
            </w:tcBorders>
            <w:shd w:val="clear" w:color="auto" w:fill="auto"/>
            <w:noWrap/>
            <w:vAlign w:val="bottom"/>
            <w:hideMark/>
          </w:tcPr>
          <w:p w14:paraId="73BB677E"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777E34B2"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723D4A55"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63E6A89"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218</w:t>
            </w:r>
          </w:p>
        </w:tc>
        <w:tc>
          <w:tcPr>
            <w:tcW w:w="1273" w:type="dxa"/>
            <w:tcBorders>
              <w:top w:val="nil"/>
              <w:left w:val="nil"/>
              <w:bottom w:val="single" w:sz="4" w:space="0" w:color="auto"/>
              <w:right w:val="single" w:sz="4" w:space="0" w:color="auto"/>
            </w:tcBorders>
            <w:shd w:val="clear" w:color="auto" w:fill="auto"/>
            <w:noWrap/>
            <w:vAlign w:val="bottom"/>
            <w:hideMark/>
          </w:tcPr>
          <w:p w14:paraId="4389D48C"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19ABE357"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r w:rsidR="00926D7A" w:rsidRPr="00926D7A" w14:paraId="28408D7A" w14:textId="77777777" w:rsidTr="0014154B">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345994E4" w14:textId="77777777" w:rsidR="00926D7A" w:rsidRPr="00926D7A" w:rsidRDefault="00926D7A" w:rsidP="00926D7A">
            <w:pPr>
              <w:spacing w:line="240" w:lineRule="auto"/>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224</w:t>
            </w:r>
          </w:p>
        </w:tc>
        <w:tc>
          <w:tcPr>
            <w:tcW w:w="1273" w:type="dxa"/>
            <w:tcBorders>
              <w:top w:val="nil"/>
              <w:left w:val="nil"/>
              <w:bottom w:val="single" w:sz="4" w:space="0" w:color="auto"/>
              <w:right w:val="single" w:sz="4" w:space="0" w:color="auto"/>
            </w:tcBorders>
            <w:shd w:val="clear" w:color="auto" w:fill="auto"/>
            <w:noWrap/>
            <w:vAlign w:val="bottom"/>
            <w:hideMark/>
          </w:tcPr>
          <w:p w14:paraId="6BB1CBF6"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100.00%</w:t>
            </w:r>
          </w:p>
        </w:tc>
        <w:tc>
          <w:tcPr>
            <w:tcW w:w="895" w:type="dxa"/>
            <w:tcBorders>
              <w:top w:val="nil"/>
              <w:left w:val="nil"/>
              <w:bottom w:val="single" w:sz="4" w:space="0" w:color="auto"/>
              <w:right w:val="single" w:sz="4" w:space="0" w:color="auto"/>
            </w:tcBorders>
            <w:shd w:val="clear" w:color="auto" w:fill="auto"/>
            <w:noWrap/>
            <w:vAlign w:val="bottom"/>
            <w:hideMark/>
          </w:tcPr>
          <w:p w14:paraId="1EEA941B" w14:textId="77777777" w:rsidR="00926D7A" w:rsidRPr="00926D7A" w:rsidRDefault="00926D7A" w:rsidP="00926D7A">
            <w:pPr>
              <w:spacing w:line="240" w:lineRule="auto"/>
              <w:jc w:val="right"/>
              <w:rPr>
                <w:rFonts w:ascii="Times New Roman" w:eastAsia="Times New Roman" w:hAnsi="Times New Roman" w:cs="Times New Roman"/>
                <w:b w:val="0"/>
                <w:color w:val="000000"/>
                <w:sz w:val="22"/>
                <w:lang w:val="en-IN" w:eastAsia="en-IN"/>
              </w:rPr>
            </w:pPr>
            <w:r w:rsidRPr="00926D7A">
              <w:rPr>
                <w:rFonts w:ascii="Times New Roman" w:eastAsia="Times New Roman" w:hAnsi="Times New Roman" w:cs="Times New Roman"/>
                <w:b w:val="0"/>
                <w:color w:val="000000"/>
                <w:sz w:val="22"/>
                <w:lang w:val="en-IN" w:eastAsia="en-IN"/>
              </w:rPr>
              <w:t>0.00%</w:t>
            </w:r>
          </w:p>
        </w:tc>
      </w:tr>
    </w:tbl>
    <w:p w14:paraId="54D7FCB3" w14:textId="77777777" w:rsidR="00206289" w:rsidRPr="0055012D" w:rsidRDefault="00206289" w:rsidP="001F0AF0">
      <w:pPr>
        <w:spacing w:after="200"/>
        <w:rPr>
          <w:rFonts w:ascii="Times New Roman" w:hAnsi="Times New Roman" w:cs="Times New Roman"/>
          <w:b w:val="0"/>
          <w:bCs/>
        </w:rPr>
      </w:pPr>
    </w:p>
    <w:p w14:paraId="6CD5EC75" w14:textId="731DC179" w:rsidR="00926D7A" w:rsidRPr="0055012D" w:rsidRDefault="00926D7A" w:rsidP="00926D7A">
      <w:pPr>
        <w:jc w:val="both"/>
        <w:rPr>
          <w:rFonts w:ascii="Times New Roman" w:hAnsi="Times New Roman" w:cs="Times New Roman"/>
          <w:b w:val="0"/>
          <w:bCs/>
        </w:rPr>
      </w:pPr>
      <w:r w:rsidRPr="0055012D">
        <w:rPr>
          <w:rFonts w:ascii="Times New Roman" w:hAnsi="Times New Roman" w:cs="Times New Roman"/>
          <w:b w:val="0"/>
          <w:bCs/>
        </w:rPr>
        <w:t>9) Analyze the Pivot tables created in the previous question and state any anomaly that you observe. Which categorical variables appear most important for your further study if you want to analyze which customers are most likely to take personal loans and why?</w:t>
      </w:r>
    </w:p>
    <w:p w14:paraId="05EF7F6E" w14:textId="77777777" w:rsidR="00926D7A" w:rsidRPr="0055012D" w:rsidRDefault="00926D7A" w:rsidP="00926D7A">
      <w:pPr>
        <w:jc w:val="both"/>
        <w:rPr>
          <w:rFonts w:ascii="Times New Roman" w:hAnsi="Times New Roman" w:cs="Times New Roman"/>
          <w:b w:val="0"/>
          <w:bCs/>
        </w:rPr>
      </w:pPr>
    </w:p>
    <w:p w14:paraId="6926093B" w14:textId="4F1E9CA0" w:rsidR="00926D7A" w:rsidRDefault="00926D7A" w:rsidP="00926D7A">
      <w:pPr>
        <w:jc w:val="both"/>
        <w:rPr>
          <w:rFonts w:ascii="Times New Roman" w:hAnsi="Times New Roman" w:cs="Times New Roman"/>
          <w:b w:val="0"/>
          <w:bCs/>
        </w:rPr>
      </w:pPr>
      <w:r w:rsidRPr="0055012D">
        <w:rPr>
          <w:rFonts w:ascii="Times New Roman" w:hAnsi="Times New Roman" w:cs="Times New Roman"/>
          <w:b w:val="0"/>
          <w:bCs/>
        </w:rPr>
        <w:t>Ans.</w:t>
      </w:r>
      <w:r w:rsidR="003A40F8">
        <w:rPr>
          <w:rFonts w:ascii="Times New Roman" w:hAnsi="Times New Roman" w:cs="Times New Roman"/>
          <w:b w:val="0"/>
          <w:bCs/>
        </w:rPr>
        <w:t xml:space="preserve"> From previous question’s pivot tables,</w:t>
      </w:r>
    </w:p>
    <w:p w14:paraId="40A4D915" w14:textId="1E4DD1E0" w:rsidR="003A40F8" w:rsidRDefault="003A40F8" w:rsidP="003A40F8">
      <w:pPr>
        <w:pStyle w:val="ListParagraph"/>
        <w:numPr>
          <w:ilvl w:val="0"/>
          <w:numId w:val="27"/>
        </w:numPr>
        <w:jc w:val="both"/>
        <w:rPr>
          <w:rFonts w:ascii="Times New Roman" w:hAnsi="Times New Roman" w:cs="Times New Roman"/>
          <w:b w:val="0"/>
          <w:bCs/>
        </w:rPr>
      </w:pPr>
      <w:r>
        <w:rPr>
          <w:rFonts w:ascii="Times New Roman" w:hAnsi="Times New Roman" w:cs="Times New Roman"/>
          <w:b w:val="0"/>
          <w:bCs/>
        </w:rPr>
        <w:t xml:space="preserve">If we observe table between Graduates and Personal loan, we can conclude that only </w:t>
      </w:r>
      <w:r w:rsidRPr="000E3A8D">
        <w:rPr>
          <w:rFonts w:ascii="Times New Roman" w:hAnsi="Times New Roman" w:cs="Times New Roman"/>
        </w:rPr>
        <w:t>4.44%</w:t>
      </w:r>
      <w:r>
        <w:rPr>
          <w:rFonts w:ascii="Times New Roman" w:hAnsi="Times New Roman" w:cs="Times New Roman"/>
          <w:b w:val="0"/>
          <w:bCs/>
        </w:rPr>
        <w:t xml:space="preserve"> of the undergraduates have availed the personal loan which is very less as we compare this with the graduates and professional whose percentage are </w:t>
      </w:r>
      <w:r w:rsidRPr="000E3A8D">
        <w:rPr>
          <w:rFonts w:ascii="Times New Roman" w:hAnsi="Times New Roman" w:cs="Times New Roman"/>
        </w:rPr>
        <w:t>12.97%</w:t>
      </w:r>
      <w:r>
        <w:rPr>
          <w:rFonts w:ascii="Times New Roman" w:hAnsi="Times New Roman" w:cs="Times New Roman"/>
          <w:b w:val="0"/>
          <w:bCs/>
        </w:rPr>
        <w:t xml:space="preserve"> and </w:t>
      </w:r>
      <w:r w:rsidRPr="000E3A8D">
        <w:rPr>
          <w:rFonts w:ascii="Times New Roman" w:hAnsi="Times New Roman" w:cs="Times New Roman"/>
        </w:rPr>
        <w:t>13.66%</w:t>
      </w:r>
      <w:r>
        <w:rPr>
          <w:rFonts w:ascii="Times New Roman" w:hAnsi="Times New Roman" w:cs="Times New Roman"/>
          <w:b w:val="0"/>
          <w:bCs/>
        </w:rPr>
        <w:t xml:space="preserve"> respectively.</w:t>
      </w:r>
    </w:p>
    <w:p w14:paraId="66906EB7" w14:textId="73C3CA97" w:rsidR="003A40F8" w:rsidRDefault="003A40F8" w:rsidP="003A40F8">
      <w:pPr>
        <w:pStyle w:val="ListParagraph"/>
        <w:numPr>
          <w:ilvl w:val="0"/>
          <w:numId w:val="27"/>
        </w:numPr>
        <w:jc w:val="both"/>
        <w:rPr>
          <w:rFonts w:ascii="Times New Roman" w:hAnsi="Times New Roman" w:cs="Times New Roman"/>
          <w:b w:val="0"/>
          <w:bCs/>
        </w:rPr>
      </w:pPr>
      <w:r>
        <w:rPr>
          <w:rFonts w:ascii="Times New Roman" w:hAnsi="Times New Roman" w:cs="Times New Roman"/>
          <w:b w:val="0"/>
          <w:bCs/>
        </w:rPr>
        <w:t>If we observe table between TD account and personal loan, we infer that</w:t>
      </w:r>
      <w:r w:rsidR="00C9438A">
        <w:rPr>
          <w:rFonts w:ascii="Times New Roman" w:hAnsi="Times New Roman" w:cs="Times New Roman"/>
          <w:b w:val="0"/>
          <w:bCs/>
        </w:rPr>
        <w:t xml:space="preserve"> </w:t>
      </w:r>
      <w:r w:rsidR="00C9438A" w:rsidRPr="000E3A8D">
        <w:rPr>
          <w:rFonts w:ascii="Times New Roman" w:hAnsi="Times New Roman" w:cs="Times New Roman"/>
        </w:rPr>
        <w:t>46.36%</w:t>
      </w:r>
      <w:r w:rsidR="00C9438A">
        <w:rPr>
          <w:rFonts w:ascii="Times New Roman" w:hAnsi="Times New Roman" w:cs="Times New Roman"/>
          <w:b w:val="0"/>
          <w:bCs/>
        </w:rPr>
        <w:t xml:space="preserve"> of</w:t>
      </w:r>
      <w:r>
        <w:rPr>
          <w:rFonts w:ascii="Times New Roman" w:hAnsi="Times New Roman" w:cs="Times New Roman"/>
          <w:b w:val="0"/>
          <w:bCs/>
        </w:rPr>
        <w:t xml:space="preserve"> </w:t>
      </w:r>
      <w:r w:rsidR="00C9438A">
        <w:rPr>
          <w:rFonts w:ascii="Times New Roman" w:hAnsi="Times New Roman" w:cs="Times New Roman"/>
          <w:b w:val="0"/>
          <w:bCs/>
        </w:rPr>
        <w:t>people availed the personal loan who have TD account also. There is huge difference if compare this value the value of people who availed personal loan but don’t have any TD account.</w:t>
      </w:r>
    </w:p>
    <w:p w14:paraId="4AFE410F" w14:textId="77777777" w:rsidR="000C0783" w:rsidRDefault="00C9438A" w:rsidP="003A40F8">
      <w:pPr>
        <w:pStyle w:val="ListParagraph"/>
        <w:numPr>
          <w:ilvl w:val="0"/>
          <w:numId w:val="27"/>
        </w:numPr>
        <w:jc w:val="both"/>
        <w:rPr>
          <w:rFonts w:ascii="Times New Roman" w:hAnsi="Times New Roman" w:cs="Times New Roman"/>
          <w:b w:val="0"/>
          <w:bCs/>
        </w:rPr>
      </w:pPr>
      <w:r>
        <w:rPr>
          <w:rFonts w:ascii="Times New Roman" w:hAnsi="Times New Roman" w:cs="Times New Roman"/>
          <w:b w:val="0"/>
          <w:bCs/>
        </w:rPr>
        <w:lastRenderedPageBreak/>
        <w:t>If we observe table between online bank accounts and personal loan, we infer that there is no much difference in their proportion</w:t>
      </w:r>
      <w:r w:rsidR="000C0783">
        <w:rPr>
          <w:rFonts w:ascii="Times New Roman" w:hAnsi="Times New Roman" w:cs="Times New Roman"/>
          <w:b w:val="0"/>
          <w:bCs/>
        </w:rPr>
        <w:t xml:space="preserve"> but from 100% only </w:t>
      </w:r>
      <w:r w:rsidR="000C0783" w:rsidRPr="000E3A8D">
        <w:rPr>
          <w:rFonts w:ascii="Times New Roman" w:hAnsi="Times New Roman" w:cs="Times New Roman"/>
        </w:rPr>
        <w:t>9%</w:t>
      </w:r>
      <w:r w:rsidR="000C0783">
        <w:rPr>
          <w:rFonts w:ascii="Times New Roman" w:hAnsi="Times New Roman" w:cs="Times New Roman"/>
          <w:b w:val="0"/>
          <w:bCs/>
        </w:rPr>
        <w:t xml:space="preserve"> (approx.) of the people from both, who have online banking and who does not have it, availed personal loan.</w:t>
      </w:r>
    </w:p>
    <w:p w14:paraId="64139C63" w14:textId="3D6CF2C7" w:rsidR="000C0783" w:rsidRDefault="000C0783" w:rsidP="003A40F8">
      <w:pPr>
        <w:pStyle w:val="ListParagraph"/>
        <w:numPr>
          <w:ilvl w:val="0"/>
          <w:numId w:val="27"/>
        </w:numPr>
        <w:jc w:val="both"/>
        <w:rPr>
          <w:rFonts w:ascii="Times New Roman" w:hAnsi="Times New Roman" w:cs="Times New Roman"/>
          <w:b w:val="0"/>
          <w:bCs/>
        </w:rPr>
      </w:pPr>
      <w:r>
        <w:rPr>
          <w:rFonts w:ascii="Times New Roman" w:hAnsi="Times New Roman" w:cs="Times New Roman"/>
          <w:b w:val="0"/>
          <w:bCs/>
        </w:rPr>
        <w:t>As if we compare personal loan on income basis, people having higher income, does availed the personal loan.</w:t>
      </w:r>
    </w:p>
    <w:p w14:paraId="63D6F567" w14:textId="40B20713" w:rsidR="00C9438A" w:rsidRPr="000C0783" w:rsidRDefault="000C0783" w:rsidP="00225CCC">
      <w:pPr>
        <w:ind w:left="360"/>
        <w:jc w:val="both"/>
        <w:rPr>
          <w:rFonts w:ascii="Times New Roman" w:hAnsi="Times New Roman" w:cs="Times New Roman"/>
          <w:b w:val="0"/>
          <w:bCs/>
        </w:rPr>
      </w:pPr>
      <w:r>
        <w:rPr>
          <w:rFonts w:ascii="Times New Roman" w:hAnsi="Times New Roman" w:cs="Times New Roman"/>
          <w:b w:val="0"/>
          <w:bCs/>
        </w:rPr>
        <w:t>Therefore, from all comparison it is observed that the people having TD account and higher income are more likely to take personal loan because they can get high amount of loan easily and can pay interest easily and also pay EMIs on time.</w:t>
      </w:r>
    </w:p>
    <w:p w14:paraId="246AB20E" w14:textId="77777777" w:rsidR="003A40F8" w:rsidRDefault="003A40F8" w:rsidP="00926D7A">
      <w:pPr>
        <w:jc w:val="both"/>
        <w:rPr>
          <w:rFonts w:ascii="Times New Roman" w:hAnsi="Times New Roman" w:cs="Times New Roman"/>
          <w:b w:val="0"/>
          <w:bCs/>
        </w:rPr>
      </w:pPr>
    </w:p>
    <w:p w14:paraId="357E1340" w14:textId="45484A1D" w:rsidR="00225CCC" w:rsidRDefault="00225CCC" w:rsidP="00225CCC">
      <w:pPr>
        <w:jc w:val="both"/>
        <w:rPr>
          <w:rFonts w:ascii="Times New Roman" w:hAnsi="Times New Roman" w:cs="Times New Roman"/>
          <w:b w:val="0"/>
          <w:bCs/>
        </w:rPr>
      </w:pPr>
      <w:r w:rsidRPr="00225CCC">
        <w:rPr>
          <w:rFonts w:ascii="Times New Roman" w:hAnsi="Times New Roman" w:cs="Times New Roman"/>
          <w:b w:val="0"/>
          <w:bCs/>
        </w:rPr>
        <w:t>10) In the last campaign, bank reached out to 5000 customers out of which 480 customers accepted the personal loan offer. The bank incurred a huge cost in running a marketing campaign to reach out to so many customers. This is where you as a strategic business consultant step in. You are tasked to optimize the cost of this campaign by identifying the correct target base (without significant reduction in number of acceptances of offers). The bank can then send Personal Loan offers to these target customers who have a higher chance of accepting the offer. Based on your analysis, what strategy would you suggest to the management of HBFC bank?</w:t>
      </w:r>
    </w:p>
    <w:p w14:paraId="7752E23E" w14:textId="3D1B6B0F" w:rsidR="00225CCC" w:rsidRDefault="00225CCC" w:rsidP="00225CCC">
      <w:pPr>
        <w:jc w:val="both"/>
        <w:rPr>
          <w:rFonts w:ascii="Times New Roman" w:hAnsi="Times New Roman" w:cs="Times New Roman"/>
          <w:b w:val="0"/>
          <w:bCs/>
        </w:rPr>
      </w:pPr>
    </w:p>
    <w:p w14:paraId="3AF55EE0" w14:textId="10062FB2" w:rsidR="00225CCC" w:rsidRPr="0055012D" w:rsidRDefault="00225CCC" w:rsidP="00225CCC">
      <w:pPr>
        <w:jc w:val="both"/>
        <w:rPr>
          <w:rFonts w:ascii="Times New Roman" w:hAnsi="Times New Roman" w:cs="Times New Roman"/>
          <w:b w:val="0"/>
          <w:bCs/>
        </w:rPr>
      </w:pPr>
      <w:r>
        <w:rPr>
          <w:rFonts w:ascii="Times New Roman" w:hAnsi="Times New Roman" w:cs="Times New Roman"/>
          <w:b w:val="0"/>
          <w:bCs/>
        </w:rPr>
        <w:t>Ans.</w:t>
      </w:r>
      <w:r w:rsidR="0007775D">
        <w:rPr>
          <w:rFonts w:ascii="Times New Roman" w:hAnsi="Times New Roman" w:cs="Times New Roman"/>
          <w:b w:val="0"/>
          <w:bCs/>
        </w:rPr>
        <w:t xml:space="preserve"> After observing all variables and the pivot tables made in 8</w:t>
      </w:r>
      <w:r w:rsidR="0007775D" w:rsidRPr="0007775D">
        <w:rPr>
          <w:rFonts w:ascii="Times New Roman" w:hAnsi="Times New Roman" w:cs="Times New Roman"/>
          <w:b w:val="0"/>
          <w:bCs/>
          <w:vertAlign w:val="superscript"/>
        </w:rPr>
        <w:t>th</w:t>
      </w:r>
      <w:r w:rsidR="0007775D">
        <w:rPr>
          <w:rFonts w:ascii="Times New Roman" w:hAnsi="Times New Roman" w:cs="Times New Roman"/>
          <w:b w:val="0"/>
          <w:bCs/>
        </w:rPr>
        <w:t xml:space="preserve"> question, as a strategic business consultant I would suggest to target those customers who are having high income i.e. more than 1 lakh</w:t>
      </w:r>
      <w:r w:rsidR="00C7326D">
        <w:rPr>
          <w:rFonts w:ascii="Times New Roman" w:hAnsi="Times New Roman" w:cs="Times New Roman"/>
          <w:b w:val="0"/>
          <w:bCs/>
        </w:rPr>
        <w:t xml:space="preserve">. There are </w:t>
      </w:r>
      <w:r w:rsidR="00C7326D" w:rsidRPr="000E3A8D">
        <w:rPr>
          <w:rFonts w:ascii="Times New Roman" w:hAnsi="Times New Roman" w:cs="Times New Roman"/>
        </w:rPr>
        <w:t>36%</w:t>
      </w:r>
      <w:r w:rsidR="00C7326D">
        <w:rPr>
          <w:rFonts w:ascii="Times New Roman" w:hAnsi="Times New Roman" w:cs="Times New Roman"/>
          <w:b w:val="0"/>
          <w:bCs/>
        </w:rPr>
        <w:t xml:space="preserve"> of people who have income more than 1 lakh and approved for the personal loan. </w:t>
      </w:r>
      <w:proofErr w:type="gramStart"/>
      <w:r w:rsidR="00C7326D">
        <w:rPr>
          <w:rFonts w:ascii="Times New Roman" w:hAnsi="Times New Roman" w:cs="Times New Roman"/>
          <w:b w:val="0"/>
          <w:bCs/>
        </w:rPr>
        <w:t>Also</w:t>
      </w:r>
      <w:proofErr w:type="gramEnd"/>
      <w:r w:rsidR="00C7326D">
        <w:rPr>
          <w:rFonts w:ascii="Times New Roman" w:hAnsi="Times New Roman" w:cs="Times New Roman"/>
          <w:b w:val="0"/>
          <w:bCs/>
        </w:rPr>
        <w:t xml:space="preserve"> people having TD account are </w:t>
      </w:r>
      <w:r w:rsidR="00C7326D" w:rsidRPr="000E3A8D">
        <w:rPr>
          <w:rFonts w:ascii="Times New Roman" w:hAnsi="Times New Roman" w:cs="Times New Roman"/>
        </w:rPr>
        <w:t>46.36%</w:t>
      </w:r>
      <w:r w:rsidR="00C7326D">
        <w:rPr>
          <w:rFonts w:ascii="Times New Roman" w:hAnsi="Times New Roman" w:cs="Times New Roman"/>
          <w:b w:val="0"/>
          <w:bCs/>
        </w:rPr>
        <w:t xml:space="preserve"> who availed personal loan and people who are graduates had also approved for the loan. So, the bank can send personal loan offers to the people who have TD account, higher income and those who are graduates.</w:t>
      </w:r>
    </w:p>
    <w:sectPr w:rsidR="00225CCC" w:rsidRPr="0055012D" w:rsidSect="00627428">
      <w:headerReference w:type="even" r:id="rId13"/>
      <w:footerReference w:type="even" r:id="rId14"/>
      <w:pgSz w:w="12240" w:h="15840" w:code="1"/>
      <w:pgMar w:top="720" w:right="720" w:bottom="720" w:left="720" w:header="0" w:footer="0" w:gutter="0"/>
      <w:pgNumType w:start="0"/>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3DC98" w14:textId="77777777" w:rsidR="00973D1F" w:rsidRDefault="00973D1F" w:rsidP="007057F4">
      <w:r>
        <w:separator/>
      </w:r>
    </w:p>
  </w:endnote>
  <w:endnote w:type="continuationSeparator" w:id="0">
    <w:p w14:paraId="6AF4CAB1" w14:textId="77777777" w:rsidR="00973D1F" w:rsidRDefault="00973D1F" w:rsidP="00705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18CAE" w14:textId="77777777" w:rsidR="00136006" w:rsidRDefault="00000000" w:rsidP="007057F4">
    <w:pPr>
      <w:pStyle w:val="Footer"/>
    </w:pPr>
    <w:sdt>
      <w:sdtPr>
        <w:rPr>
          <w:rFonts w:asciiTheme="majorHAnsi" w:eastAsiaTheme="majorEastAsia" w:hAnsiTheme="majorHAnsi" w:cstheme="majorBidi"/>
        </w:rPr>
        <w:id w:val="306900621"/>
        <w:placeholder>
          <w:docPart w:val="2A94C39BDB764BA68C96431FC01404DB"/>
        </w:placeholder>
        <w:temporary/>
        <w:showingPlcHdr/>
      </w:sdtPr>
      <w:sdtContent>
        <w:r w:rsidR="00F45884">
          <w:t>Title</w:t>
        </w:r>
      </w:sdtContent>
    </w:sdt>
    <w:r w:rsidR="0049185C">
      <w:rPr>
        <w:rFonts w:asciiTheme="majorHAnsi" w:eastAsiaTheme="majorEastAsia" w:hAnsiTheme="majorHAnsi" w:cstheme="majorBidi"/>
      </w:rPr>
      <w:ptab w:relativeTo="margin" w:alignment="right" w:leader="none"/>
    </w:r>
    <w:r w:rsidR="0049185C">
      <w:rPr>
        <w:rFonts w:asciiTheme="majorHAnsi" w:eastAsiaTheme="majorEastAsia" w:hAnsiTheme="majorHAnsi" w:cstheme="majorBidi"/>
      </w:rPr>
      <w:t xml:space="preserve">Page </w:t>
    </w:r>
    <w:r w:rsidR="0049185C">
      <w:fldChar w:fldCharType="begin"/>
    </w:r>
    <w:r w:rsidR="0049185C">
      <w:instrText xml:space="preserve"> PAGE   \* MERGEFORMAT </w:instrText>
    </w:r>
    <w:r w:rsidR="0049185C">
      <w:fldChar w:fldCharType="separate"/>
    </w:r>
    <w:r w:rsidR="0049185C">
      <w:rPr>
        <w:rFonts w:asciiTheme="majorHAnsi" w:eastAsiaTheme="majorEastAsia" w:hAnsiTheme="majorHAnsi" w:cstheme="majorBidi"/>
        <w:noProof/>
      </w:rPr>
      <w:t>4</w:t>
    </w:r>
    <w:r w:rsidR="0049185C">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763B5" w14:textId="77777777" w:rsidR="00973D1F" w:rsidRDefault="00973D1F" w:rsidP="007057F4">
      <w:r>
        <w:separator/>
      </w:r>
    </w:p>
  </w:footnote>
  <w:footnote w:type="continuationSeparator" w:id="0">
    <w:p w14:paraId="6A303BC9" w14:textId="77777777" w:rsidR="00973D1F" w:rsidRDefault="00973D1F" w:rsidP="007057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936E5" w14:textId="77777777" w:rsidR="00136006" w:rsidRDefault="0049185C" w:rsidP="007057F4">
    <w:pPr>
      <w:pStyle w:val="Header"/>
    </w:pPr>
    <w:r>
      <w:t>Adventure Works Marketing Plan</w:t>
    </w:r>
  </w:p>
  <w:p w14:paraId="3E7BBACB" w14:textId="77777777" w:rsidR="00136006" w:rsidRDefault="00136006" w:rsidP="007057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C440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A2EA5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89CA9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2361E5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AC07F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1EA040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234FE8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8A0D7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67C2F0E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3BE155C"/>
    <w:multiLevelType w:val="hybridMultilevel"/>
    <w:tmpl w:val="29E81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3F47BC"/>
    <w:multiLevelType w:val="hybridMultilevel"/>
    <w:tmpl w:val="975AC6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4BB5AEF"/>
    <w:multiLevelType w:val="hybridMultilevel"/>
    <w:tmpl w:val="B7E4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6D10D0"/>
    <w:multiLevelType w:val="hybridMultilevel"/>
    <w:tmpl w:val="49861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1C710A"/>
    <w:multiLevelType w:val="hybridMultilevel"/>
    <w:tmpl w:val="63AC482A"/>
    <w:lvl w:ilvl="0" w:tplc="88C686DE">
      <w:start w:val="1"/>
      <w:numFmt w:val="bullet"/>
      <w:lvlText w:val=""/>
      <w:lvlJc w:val="left"/>
      <w:pPr>
        <w:tabs>
          <w:tab w:val="num" w:pos="360"/>
        </w:tabs>
        <w:ind w:left="360" w:hanging="360"/>
      </w:pPr>
      <w:rPr>
        <w:rFonts w:ascii="Symbol" w:hAnsi="Symbol" w:hint="default"/>
      </w:rPr>
    </w:lvl>
    <w:lvl w:ilvl="1" w:tplc="A17A6BE8" w:tentative="1">
      <w:start w:val="1"/>
      <w:numFmt w:val="bullet"/>
      <w:lvlText w:val="o"/>
      <w:lvlJc w:val="left"/>
      <w:pPr>
        <w:ind w:left="1440" w:hanging="360"/>
      </w:pPr>
      <w:rPr>
        <w:rFonts w:ascii="Courier New" w:hAnsi="Courier New" w:cs="Courier New" w:hint="default"/>
      </w:rPr>
    </w:lvl>
    <w:lvl w:ilvl="2" w:tplc="07E2D3D8" w:tentative="1">
      <w:start w:val="1"/>
      <w:numFmt w:val="bullet"/>
      <w:lvlText w:val=""/>
      <w:lvlJc w:val="left"/>
      <w:pPr>
        <w:ind w:left="2160" w:hanging="360"/>
      </w:pPr>
      <w:rPr>
        <w:rFonts w:ascii="Wingdings" w:hAnsi="Wingdings" w:hint="default"/>
      </w:rPr>
    </w:lvl>
    <w:lvl w:ilvl="3" w:tplc="82E04E5E" w:tentative="1">
      <w:start w:val="1"/>
      <w:numFmt w:val="bullet"/>
      <w:lvlText w:val=""/>
      <w:lvlJc w:val="left"/>
      <w:pPr>
        <w:ind w:left="2880" w:hanging="360"/>
      </w:pPr>
      <w:rPr>
        <w:rFonts w:ascii="Symbol" w:hAnsi="Symbol" w:hint="default"/>
      </w:rPr>
    </w:lvl>
    <w:lvl w:ilvl="4" w:tplc="F68CD96A" w:tentative="1">
      <w:start w:val="1"/>
      <w:numFmt w:val="bullet"/>
      <w:lvlText w:val="o"/>
      <w:lvlJc w:val="left"/>
      <w:pPr>
        <w:ind w:left="3600" w:hanging="360"/>
      </w:pPr>
      <w:rPr>
        <w:rFonts w:ascii="Courier New" w:hAnsi="Courier New" w:cs="Courier New" w:hint="default"/>
      </w:rPr>
    </w:lvl>
    <w:lvl w:ilvl="5" w:tplc="6652AD84" w:tentative="1">
      <w:start w:val="1"/>
      <w:numFmt w:val="bullet"/>
      <w:lvlText w:val=""/>
      <w:lvlJc w:val="left"/>
      <w:pPr>
        <w:ind w:left="4320" w:hanging="360"/>
      </w:pPr>
      <w:rPr>
        <w:rFonts w:ascii="Wingdings" w:hAnsi="Wingdings" w:hint="default"/>
      </w:rPr>
    </w:lvl>
    <w:lvl w:ilvl="6" w:tplc="3AA2CBD6" w:tentative="1">
      <w:start w:val="1"/>
      <w:numFmt w:val="bullet"/>
      <w:lvlText w:val=""/>
      <w:lvlJc w:val="left"/>
      <w:pPr>
        <w:ind w:left="5040" w:hanging="360"/>
      </w:pPr>
      <w:rPr>
        <w:rFonts w:ascii="Symbol" w:hAnsi="Symbol" w:hint="default"/>
      </w:rPr>
    </w:lvl>
    <w:lvl w:ilvl="7" w:tplc="8032906E" w:tentative="1">
      <w:start w:val="1"/>
      <w:numFmt w:val="bullet"/>
      <w:lvlText w:val="o"/>
      <w:lvlJc w:val="left"/>
      <w:pPr>
        <w:ind w:left="5760" w:hanging="360"/>
      </w:pPr>
      <w:rPr>
        <w:rFonts w:ascii="Courier New" w:hAnsi="Courier New" w:cs="Courier New" w:hint="default"/>
      </w:rPr>
    </w:lvl>
    <w:lvl w:ilvl="8" w:tplc="64348220" w:tentative="1">
      <w:start w:val="1"/>
      <w:numFmt w:val="bullet"/>
      <w:lvlText w:val=""/>
      <w:lvlJc w:val="left"/>
      <w:pPr>
        <w:ind w:left="6480" w:hanging="360"/>
      </w:pPr>
      <w:rPr>
        <w:rFonts w:ascii="Wingdings" w:hAnsi="Wingdings" w:hint="default"/>
      </w:rPr>
    </w:lvl>
  </w:abstractNum>
  <w:abstractNum w:abstractNumId="14" w15:restartNumberingAfterBreak="0">
    <w:nsid w:val="444978C0"/>
    <w:multiLevelType w:val="hybridMultilevel"/>
    <w:tmpl w:val="3DE6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3A398F"/>
    <w:multiLevelType w:val="hybridMultilevel"/>
    <w:tmpl w:val="E57C7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6240E5"/>
    <w:multiLevelType w:val="hybridMultilevel"/>
    <w:tmpl w:val="DCFEADB2"/>
    <w:lvl w:ilvl="0" w:tplc="21E6E29E">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D735D30"/>
    <w:multiLevelType w:val="hybridMultilevel"/>
    <w:tmpl w:val="AD4CB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D914BA9"/>
    <w:multiLevelType w:val="hybridMultilevel"/>
    <w:tmpl w:val="B9EAE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F936598"/>
    <w:multiLevelType w:val="hybridMultilevel"/>
    <w:tmpl w:val="E48EB1CA"/>
    <w:lvl w:ilvl="0" w:tplc="AE14A23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C9144C"/>
    <w:multiLevelType w:val="hybridMultilevel"/>
    <w:tmpl w:val="D43C7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0AC3F65"/>
    <w:multiLevelType w:val="hybridMultilevel"/>
    <w:tmpl w:val="9C6A3848"/>
    <w:lvl w:ilvl="0" w:tplc="40090001">
      <w:start w:val="1"/>
      <w:numFmt w:val="bullet"/>
      <w:lvlText w:val=""/>
      <w:lvlJc w:val="left"/>
      <w:pPr>
        <w:ind w:left="6480" w:hanging="360"/>
      </w:pPr>
      <w:rPr>
        <w:rFonts w:ascii="Symbol" w:hAnsi="Symbol"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22" w15:restartNumberingAfterBreak="0">
    <w:nsid w:val="74D85391"/>
    <w:multiLevelType w:val="multilevel"/>
    <w:tmpl w:val="A2F88B8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1800"/>
        </w:tabs>
        <w:ind w:left="1800" w:hanging="360"/>
      </w:pPr>
      <w:rPr>
        <w:rFonts w:ascii="Courier New" w:hAnsi="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ascii="Courier New" w:hAnsi="Courier New" w:hint="default"/>
      </w:rPr>
    </w:lvl>
    <w:lvl w:ilvl="8">
      <w:start w:val="1"/>
      <w:numFmt w:val="bullet"/>
      <w:lvlText w:val=""/>
      <w:lvlJc w:val="left"/>
      <w:pPr>
        <w:tabs>
          <w:tab w:val="num" w:pos="3240"/>
        </w:tabs>
        <w:ind w:left="3240" w:hanging="360"/>
      </w:pPr>
      <w:rPr>
        <w:rFonts w:ascii="Wingdings" w:hAnsi="Wingdings" w:hint="default"/>
      </w:rPr>
    </w:lvl>
  </w:abstractNum>
  <w:abstractNum w:abstractNumId="23" w15:restartNumberingAfterBreak="0">
    <w:nsid w:val="79AC0104"/>
    <w:multiLevelType w:val="multilevel"/>
    <w:tmpl w:val="C37E5FFE"/>
    <w:lvl w:ilvl="0">
      <w:start w:val="1"/>
      <w:numFmt w:val="decimal"/>
      <w:pStyle w:val="ListNumber"/>
      <w:lvlText w:val="%1."/>
      <w:lvlJc w:val="left"/>
      <w:pPr>
        <w:tabs>
          <w:tab w:val="num" w:pos="360"/>
        </w:tabs>
        <w:ind w:left="360" w:hanging="360"/>
      </w:pPr>
      <w:rPr>
        <w:rFonts w:hint="default"/>
      </w:rPr>
    </w:lvl>
    <w:lvl w:ilvl="1">
      <w:start w:val="1"/>
      <w:numFmt w:val="upperRoman"/>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upperRoman"/>
      <w:lvlText w:val="%6"/>
      <w:lvlJc w:val="left"/>
      <w:pPr>
        <w:tabs>
          <w:tab w:val="num" w:pos="2160"/>
        </w:tabs>
        <w:ind w:left="2160" w:hanging="360"/>
      </w:pPr>
      <w:rPr>
        <w:rFonts w:hint="default"/>
      </w:rPr>
    </w:lvl>
    <w:lvl w:ilvl="6">
      <w:start w:val="1"/>
      <w:numFmt w:val="lowerRoman"/>
      <w:lvlText w:val="%7"/>
      <w:lvlJc w:val="left"/>
      <w:pPr>
        <w:tabs>
          <w:tab w:val="num" w:pos="2520"/>
        </w:tabs>
        <w:ind w:left="2520" w:hanging="360"/>
      </w:pPr>
      <w:rPr>
        <w:rFonts w:hint="default"/>
      </w:rPr>
    </w:lvl>
    <w:lvl w:ilvl="7">
      <w:start w:val="1"/>
      <w:numFmt w:val="upperLetter"/>
      <w:lvlText w:val="%8."/>
      <w:lvlJc w:val="left"/>
      <w:pPr>
        <w:tabs>
          <w:tab w:val="num" w:pos="2880"/>
        </w:tabs>
        <w:ind w:left="2880" w:hanging="360"/>
      </w:pPr>
      <w:rPr>
        <w:rFonts w:hint="default"/>
      </w:rPr>
    </w:lvl>
    <w:lvl w:ilvl="8">
      <w:start w:val="1"/>
      <w:numFmt w:val="lowerLetter"/>
      <w:lvlText w:val="%9."/>
      <w:lvlJc w:val="left"/>
      <w:pPr>
        <w:tabs>
          <w:tab w:val="num" w:pos="3240"/>
        </w:tabs>
        <w:ind w:left="3240" w:hanging="360"/>
      </w:pPr>
      <w:rPr>
        <w:rFonts w:hint="default"/>
      </w:rPr>
    </w:lvl>
  </w:abstractNum>
  <w:abstractNum w:abstractNumId="24" w15:restartNumberingAfterBreak="0">
    <w:nsid w:val="7B6E7B62"/>
    <w:multiLevelType w:val="hybridMultilevel"/>
    <w:tmpl w:val="0F5EF7E0"/>
    <w:lvl w:ilvl="0" w:tplc="FC54D81C">
      <w:start w:val="1"/>
      <w:numFmt w:val="bullet"/>
      <w:lvlText w:val=""/>
      <w:lvlJc w:val="left"/>
      <w:pPr>
        <w:tabs>
          <w:tab w:val="num" w:pos="360"/>
        </w:tabs>
        <w:ind w:left="360" w:hanging="360"/>
      </w:pPr>
      <w:rPr>
        <w:rFonts w:ascii="Symbol" w:hAnsi="Symbol" w:hint="default"/>
      </w:rPr>
    </w:lvl>
    <w:lvl w:ilvl="1" w:tplc="57E2115E" w:tentative="1">
      <w:start w:val="1"/>
      <w:numFmt w:val="bullet"/>
      <w:lvlText w:val="o"/>
      <w:lvlJc w:val="left"/>
      <w:pPr>
        <w:ind w:left="1440" w:hanging="360"/>
      </w:pPr>
      <w:rPr>
        <w:rFonts w:ascii="Courier New" w:hAnsi="Courier New" w:cs="Courier New" w:hint="default"/>
      </w:rPr>
    </w:lvl>
    <w:lvl w:ilvl="2" w:tplc="9934F6DE" w:tentative="1">
      <w:start w:val="1"/>
      <w:numFmt w:val="bullet"/>
      <w:lvlText w:val=""/>
      <w:lvlJc w:val="left"/>
      <w:pPr>
        <w:ind w:left="2160" w:hanging="360"/>
      </w:pPr>
      <w:rPr>
        <w:rFonts w:ascii="Wingdings" w:hAnsi="Wingdings" w:hint="default"/>
      </w:rPr>
    </w:lvl>
    <w:lvl w:ilvl="3" w:tplc="37B44804" w:tentative="1">
      <w:start w:val="1"/>
      <w:numFmt w:val="bullet"/>
      <w:lvlText w:val=""/>
      <w:lvlJc w:val="left"/>
      <w:pPr>
        <w:ind w:left="2880" w:hanging="360"/>
      </w:pPr>
      <w:rPr>
        <w:rFonts w:ascii="Symbol" w:hAnsi="Symbol" w:hint="default"/>
      </w:rPr>
    </w:lvl>
    <w:lvl w:ilvl="4" w:tplc="4A24DAAA" w:tentative="1">
      <w:start w:val="1"/>
      <w:numFmt w:val="bullet"/>
      <w:lvlText w:val="o"/>
      <w:lvlJc w:val="left"/>
      <w:pPr>
        <w:ind w:left="3600" w:hanging="360"/>
      </w:pPr>
      <w:rPr>
        <w:rFonts w:ascii="Courier New" w:hAnsi="Courier New" w:cs="Courier New" w:hint="default"/>
      </w:rPr>
    </w:lvl>
    <w:lvl w:ilvl="5" w:tplc="5F8AC916" w:tentative="1">
      <w:start w:val="1"/>
      <w:numFmt w:val="bullet"/>
      <w:lvlText w:val=""/>
      <w:lvlJc w:val="left"/>
      <w:pPr>
        <w:ind w:left="4320" w:hanging="360"/>
      </w:pPr>
      <w:rPr>
        <w:rFonts w:ascii="Wingdings" w:hAnsi="Wingdings" w:hint="default"/>
      </w:rPr>
    </w:lvl>
    <w:lvl w:ilvl="6" w:tplc="0982FD0E" w:tentative="1">
      <w:start w:val="1"/>
      <w:numFmt w:val="bullet"/>
      <w:lvlText w:val=""/>
      <w:lvlJc w:val="left"/>
      <w:pPr>
        <w:ind w:left="5040" w:hanging="360"/>
      </w:pPr>
      <w:rPr>
        <w:rFonts w:ascii="Symbol" w:hAnsi="Symbol" w:hint="default"/>
      </w:rPr>
    </w:lvl>
    <w:lvl w:ilvl="7" w:tplc="AED6D322" w:tentative="1">
      <w:start w:val="1"/>
      <w:numFmt w:val="bullet"/>
      <w:lvlText w:val="o"/>
      <w:lvlJc w:val="left"/>
      <w:pPr>
        <w:ind w:left="5760" w:hanging="360"/>
      </w:pPr>
      <w:rPr>
        <w:rFonts w:ascii="Courier New" w:hAnsi="Courier New" w:cs="Courier New" w:hint="default"/>
      </w:rPr>
    </w:lvl>
    <w:lvl w:ilvl="8" w:tplc="38D6BF00" w:tentative="1">
      <w:start w:val="1"/>
      <w:numFmt w:val="bullet"/>
      <w:lvlText w:val=""/>
      <w:lvlJc w:val="left"/>
      <w:pPr>
        <w:ind w:left="6480" w:hanging="360"/>
      </w:pPr>
      <w:rPr>
        <w:rFonts w:ascii="Wingdings" w:hAnsi="Wingdings" w:hint="default"/>
      </w:rPr>
    </w:lvl>
  </w:abstractNum>
  <w:abstractNum w:abstractNumId="25" w15:restartNumberingAfterBreak="0">
    <w:nsid w:val="7F867F8E"/>
    <w:multiLevelType w:val="hybridMultilevel"/>
    <w:tmpl w:val="80A49A54"/>
    <w:lvl w:ilvl="0" w:tplc="10D64394">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D158B9"/>
    <w:multiLevelType w:val="hybridMultilevel"/>
    <w:tmpl w:val="0176752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num w:numId="1" w16cid:durableId="446585939">
    <w:abstractNumId w:val="8"/>
  </w:num>
  <w:num w:numId="2" w16cid:durableId="739867054">
    <w:abstractNumId w:val="23"/>
  </w:num>
  <w:num w:numId="3" w16cid:durableId="901407763">
    <w:abstractNumId w:val="24"/>
  </w:num>
  <w:num w:numId="4" w16cid:durableId="1086920845">
    <w:abstractNumId w:val="25"/>
  </w:num>
  <w:num w:numId="5" w16cid:durableId="10809174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62572523">
    <w:abstractNumId w:val="13"/>
  </w:num>
  <w:num w:numId="7" w16cid:durableId="764300868">
    <w:abstractNumId w:val="22"/>
  </w:num>
  <w:num w:numId="8" w16cid:durableId="2026445480">
    <w:abstractNumId w:val="7"/>
  </w:num>
  <w:num w:numId="9" w16cid:durableId="1003630531">
    <w:abstractNumId w:val="6"/>
  </w:num>
  <w:num w:numId="10" w16cid:durableId="1435980531">
    <w:abstractNumId w:val="5"/>
  </w:num>
  <w:num w:numId="11" w16cid:durableId="1043864789">
    <w:abstractNumId w:val="4"/>
  </w:num>
  <w:num w:numId="12" w16cid:durableId="105203416">
    <w:abstractNumId w:val="3"/>
  </w:num>
  <w:num w:numId="13" w16cid:durableId="715542171">
    <w:abstractNumId w:val="2"/>
  </w:num>
  <w:num w:numId="14" w16cid:durableId="1330717154">
    <w:abstractNumId w:val="1"/>
  </w:num>
  <w:num w:numId="15" w16cid:durableId="38366068">
    <w:abstractNumId w:val="0"/>
  </w:num>
  <w:num w:numId="16" w16cid:durableId="125513637">
    <w:abstractNumId w:val="14"/>
  </w:num>
  <w:num w:numId="17" w16cid:durableId="899826793">
    <w:abstractNumId w:val="16"/>
  </w:num>
  <w:num w:numId="18" w16cid:durableId="1045836400">
    <w:abstractNumId w:val="11"/>
  </w:num>
  <w:num w:numId="19" w16cid:durableId="1357192750">
    <w:abstractNumId w:val="15"/>
  </w:num>
  <w:num w:numId="20" w16cid:durableId="2007321689">
    <w:abstractNumId w:val="19"/>
  </w:num>
  <w:num w:numId="21" w16cid:durableId="616834541">
    <w:abstractNumId w:val="10"/>
  </w:num>
  <w:num w:numId="22" w16cid:durableId="2020962730">
    <w:abstractNumId w:val="20"/>
  </w:num>
  <w:num w:numId="23" w16cid:durableId="1851523947">
    <w:abstractNumId w:val="18"/>
  </w:num>
  <w:num w:numId="24" w16cid:durableId="1308239560">
    <w:abstractNumId w:val="26"/>
  </w:num>
  <w:num w:numId="25" w16cid:durableId="2002199109">
    <w:abstractNumId w:val="21"/>
  </w:num>
  <w:num w:numId="26" w16cid:durableId="607933452">
    <w:abstractNumId w:val="9"/>
  </w:num>
  <w:num w:numId="27" w16cid:durableId="1607536084">
    <w:abstractNumId w:val="12"/>
  </w:num>
  <w:num w:numId="28" w16cid:durableId="178534839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4FA"/>
    <w:rsid w:val="000174F2"/>
    <w:rsid w:val="00067C92"/>
    <w:rsid w:val="0007775D"/>
    <w:rsid w:val="000C0783"/>
    <w:rsid w:val="000C501B"/>
    <w:rsid w:val="000E3A8D"/>
    <w:rsid w:val="00121070"/>
    <w:rsid w:val="00136006"/>
    <w:rsid w:val="0014154B"/>
    <w:rsid w:val="001449EC"/>
    <w:rsid w:val="00146CD2"/>
    <w:rsid w:val="00156541"/>
    <w:rsid w:val="001670A7"/>
    <w:rsid w:val="001B361F"/>
    <w:rsid w:val="001C2E0F"/>
    <w:rsid w:val="001F0AF0"/>
    <w:rsid w:val="00206289"/>
    <w:rsid w:val="002178B9"/>
    <w:rsid w:val="00225CCC"/>
    <w:rsid w:val="00291712"/>
    <w:rsid w:val="002E0194"/>
    <w:rsid w:val="002F6ED7"/>
    <w:rsid w:val="00303EF8"/>
    <w:rsid w:val="003620E2"/>
    <w:rsid w:val="003A40F8"/>
    <w:rsid w:val="003F5051"/>
    <w:rsid w:val="00420DF5"/>
    <w:rsid w:val="004371B6"/>
    <w:rsid w:val="00444C7B"/>
    <w:rsid w:val="0048718B"/>
    <w:rsid w:val="0049185C"/>
    <w:rsid w:val="004F2231"/>
    <w:rsid w:val="005112D1"/>
    <w:rsid w:val="0055012D"/>
    <w:rsid w:val="0055035B"/>
    <w:rsid w:val="005C3643"/>
    <w:rsid w:val="005D7C72"/>
    <w:rsid w:val="005F1218"/>
    <w:rsid w:val="0062081D"/>
    <w:rsid w:val="00627428"/>
    <w:rsid w:val="0068500D"/>
    <w:rsid w:val="00687D74"/>
    <w:rsid w:val="007057F4"/>
    <w:rsid w:val="007417B3"/>
    <w:rsid w:val="00742102"/>
    <w:rsid w:val="00750AC4"/>
    <w:rsid w:val="00773B66"/>
    <w:rsid w:val="007C7473"/>
    <w:rsid w:val="007D26F1"/>
    <w:rsid w:val="007E5499"/>
    <w:rsid w:val="008253A5"/>
    <w:rsid w:val="008417CE"/>
    <w:rsid w:val="0084277E"/>
    <w:rsid w:val="008A3C95"/>
    <w:rsid w:val="008C386D"/>
    <w:rsid w:val="008C5106"/>
    <w:rsid w:val="008D5829"/>
    <w:rsid w:val="008E7EB3"/>
    <w:rsid w:val="00926D7A"/>
    <w:rsid w:val="00946F55"/>
    <w:rsid w:val="00965BD5"/>
    <w:rsid w:val="00973D1F"/>
    <w:rsid w:val="009875C8"/>
    <w:rsid w:val="00991D08"/>
    <w:rsid w:val="00A63DE6"/>
    <w:rsid w:val="00AF2FCF"/>
    <w:rsid w:val="00B00CF7"/>
    <w:rsid w:val="00B0688D"/>
    <w:rsid w:val="00B40525"/>
    <w:rsid w:val="00B41D82"/>
    <w:rsid w:val="00B90346"/>
    <w:rsid w:val="00BB6CAC"/>
    <w:rsid w:val="00BE7253"/>
    <w:rsid w:val="00C7326D"/>
    <w:rsid w:val="00C9438A"/>
    <w:rsid w:val="00CA16E0"/>
    <w:rsid w:val="00CD1678"/>
    <w:rsid w:val="00CE0BC9"/>
    <w:rsid w:val="00D2045C"/>
    <w:rsid w:val="00D540AF"/>
    <w:rsid w:val="00D6093C"/>
    <w:rsid w:val="00D638C1"/>
    <w:rsid w:val="00D73D44"/>
    <w:rsid w:val="00D83536"/>
    <w:rsid w:val="00D967AC"/>
    <w:rsid w:val="00E50A4D"/>
    <w:rsid w:val="00E674C0"/>
    <w:rsid w:val="00E758BC"/>
    <w:rsid w:val="00E95AFE"/>
    <w:rsid w:val="00ED3756"/>
    <w:rsid w:val="00EE3C90"/>
    <w:rsid w:val="00EF185C"/>
    <w:rsid w:val="00F43A02"/>
    <w:rsid w:val="00F45884"/>
    <w:rsid w:val="00F553FE"/>
    <w:rsid w:val="00F63939"/>
    <w:rsid w:val="00F91AD0"/>
    <w:rsid w:val="00FB05E4"/>
    <w:rsid w:val="00FC4062"/>
    <w:rsid w:val="00FE274F"/>
    <w:rsid w:val="00FE74FA"/>
    <w:rsid w:val="00FF0B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0EF6580"/>
  <w15:chartTrackingRefBased/>
  <w15:docId w15:val="{D21F0684-1D03-40DB-9BA1-4C334B9ED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473"/>
    <w:pPr>
      <w:spacing w:after="0"/>
    </w:pPr>
    <w:rPr>
      <w:b/>
      <w:color w:val="0F0F3F" w:themeColor="text1"/>
      <w:sz w:val="28"/>
      <w:lang w:eastAsia="en-US"/>
    </w:rPr>
  </w:style>
  <w:style w:type="paragraph" w:styleId="Heading1">
    <w:name w:val="heading 1"/>
    <w:basedOn w:val="Normal"/>
    <w:next w:val="Normal"/>
    <w:link w:val="Heading1Char"/>
    <w:uiPriority w:val="9"/>
    <w:qFormat/>
    <w:rsid w:val="007057F4"/>
    <w:pPr>
      <w:keepNext/>
      <w:keepLines/>
      <w:framePr w:hSpace="180" w:wrap="around" w:vAnchor="page" w:hAnchor="margin" w:y="974"/>
      <w:contextualSpacing/>
      <w:jc w:val="both"/>
      <w:outlineLvl w:val="0"/>
    </w:pPr>
    <w:rPr>
      <w:rFonts w:asciiTheme="majorHAnsi" w:eastAsiaTheme="majorEastAsia" w:hAnsiTheme="majorHAnsi" w:cstheme="majorBidi"/>
      <w:bCs/>
      <w:sz w:val="48"/>
      <w:szCs w:val="28"/>
    </w:rPr>
  </w:style>
  <w:style w:type="paragraph" w:styleId="Heading2">
    <w:name w:val="heading 2"/>
    <w:basedOn w:val="Normal"/>
    <w:next w:val="Normal"/>
    <w:link w:val="Heading2Char"/>
    <w:uiPriority w:val="9"/>
    <w:unhideWhenUsed/>
    <w:qFormat/>
    <w:rsid w:val="002178B9"/>
    <w:pPr>
      <w:framePr w:hSpace="180" w:wrap="around" w:vAnchor="page" w:hAnchor="margin" w:y="3427"/>
      <w:spacing w:after="200"/>
      <w:outlineLvl w:val="1"/>
    </w:pPr>
    <w:rPr>
      <w:rFonts w:asciiTheme="majorHAnsi" w:hAnsiTheme="majorHAnsi"/>
      <w:color w:val="0189F9" w:themeColor="accent1"/>
      <w:sz w:val="40"/>
      <w:szCs w:val="40"/>
    </w:rPr>
  </w:style>
  <w:style w:type="paragraph" w:styleId="Heading3">
    <w:name w:val="heading 3"/>
    <w:basedOn w:val="Normal"/>
    <w:next w:val="Normal"/>
    <w:link w:val="Heading3Char"/>
    <w:uiPriority w:val="9"/>
    <w:unhideWhenUsed/>
    <w:qFormat/>
    <w:rsid w:val="007057F4"/>
    <w:pPr>
      <w:outlineLvl w:val="2"/>
    </w:pPr>
    <w:rPr>
      <w:rFonts w:asciiTheme="majorHAnsi" w:hAnsiTheme="majorHAnsi"/>
      <w:sz w:val="32"/>
      <w:szCs w:val="32"/>
    </w:rPr>
  </w:style>
  <w:style w:type="paragraph" w:styleId="Heading4">
    <w:name w:val="heading 4"/>
    <w:basedOn w:val="Normal"/>
    <w:next w:val="Normal"/>
    <w:link w:val="Heading4Char"/>
    <w:uiPriority w:val="9"/>
    <w:unhideWhenUsed/>
    <w:qFormat/>
    <w:rsid w:val="004F2231"/>
    <w:pPr>
      <w:keepNext/>
      <w:keepLines/>
      <w:spacing w:before="40"/>
      <w:outlineLvl w:val="3"/>
    </w:pPr>
    <w:rPr>
      <w:rFonts w:asciiTheme="majorHAnsi" w:eastAsiaTheme="majorEastAsia" w:hAnsiTheme="majorHAnsi" w:cstheme="majorBidi"/>
      <w:i/>
      <w:iCs/>
      <w:color w:val="0065B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0189F9" w:themeColor="accent1"/>
      <w:spacing w:val="0"/>
    </w:rPr>
  </w:style>
  <w:style w:type="character" w:customStyle="1" w:styleId="Heading1Char">
    <w:name w:val="Heading 1 Char"/>
    <w:basedOn w:val="DefaultParagraphFont"/>
    <w:link w:val="Heading1"/>
    <w:uiPriority w:val="9"/>
    <w:rsid w:val="007057F4"/>
    <w:rPr>
      <w:rFonts w:asciiTheme="majorHAnsi" w:eastAsiaTheme="majorEastAsia" w:hAnsiTheme="majorHAnsi" w:cstheme="majorBidi"/>
      <w:b/>
      <w:bCs/>
      <w:color w:val="0F0F3F" w:themeColor="text1"/>
      <w:sz w:val="48"/>
      <w:szCs w:val="28"/>
      <w:lang w:eastAsia="en-US"/>
    </w:rPr>
  </w:style>
  <w:style w:type="character" w:customStyle="1" w:styleId="Heading2Char">
    <w:name w:val="Heading 2 Char"/>
    <w:basedOn w:val="DefaultParagraphFont"/>
    <w:link w:val="Heading2"/>
    <w:uiPriority w:val="9"/>
    <w:rsid w:val="002178B9"/>
    <w:rPr>
      <w:rFonts w:asciiTheme="majorHAnsi" w:hAnsiTheme="majorHAnsi"/>
      <w:b/>
      <w:color w:val="0189F9" w:themeColor="accent1"/>
      <w:sz w:val="40"/>
      <w:szCs w:val="40"/>
      <w:lang w:eastAsia="en-US"/>
    </w:rPr>
  </w:style>
  <w:style w:type="paragraph" w:styleId="ListBullet">
    <w:name w:val="List Bullet"/>
    <w:basedOn w:val="Content"/>
    <w:uiPriority w:val="11"/>
    <w:qFormat/>
    <w:rsid w:val="005C3643"/>
    <w:pPr>
      <w:framePr w:wrap="around"/>
      <w:numPr>
        <w:numId w:val="17"/>
      </w:numPr>
    </w:pPr>
    <w:rPr>
      <w:noProof/>
    </w:rPr>
  </w:style>
  <w:style w:type="paragraph" w:customStyle="1" w:styleId="AlignedText">
    <w:name w:val="Aligned Text"/>
    <w:basedOn w:val="Heading3"/>
    <w:uiPriority w:val="2"/>
    <w:qFormat/>
    <w:rsid w:val="004F2231"/>
  </w:style>
  <w:style w:type="paragraph" w:styleId="TOC1">
    <w:name w:val="toc 1"/>
    <w:basedOn w:val="Normal"/>
    <w:uiPriority w:val="39"/>
    <w:pPr>
      <w:tabs>
        <w:tab w:val="right" w:leader="dot" w:pos="5040"/>
      </w:tabs>
    </w:pPr>
  </w:style>
  <w:style w:type="paragraph" w:styleId="TOC2">
    <w:name w:val="toc 2"/>
    <w:basedOn w:val="Normal"/>
    <w:uiPriority w:val="39"/>
    <w:pPr>
      <w:tabs>
        <w:tab w:val="right" w:leader="dot" w:pos="5040"/>
      </w:tabs>
    </w:pPr>
  </w:style>
  <w:style w:type="paragraph" w:styleId="Title">
    <w:name w:val="Title"/>
    <w:basedOn w:val="Normal"/>
    <w:link w:val="TitleChar"/>
    <w:uiPriority w:val="1"/>
    <w:qFormat/>
    <w:rsid w:val="002E0194"/>
    <w:pPr>
      <w:framePr w:hSpace="180" w:wrap="around" w:vAnchor="page" w:hAnchor="margin" w:y="974"/>
      <w:spacing w:line="240" w:lineRule="auto"/>
      <w:contextualSpacing/>
    </w:pPr>
    <w:rPr>
      <w:rFonts w:asciiTheme="majorHAnsi" w:eastAsiaTheme="majorEastAsia" w:hAnsiTheme="majorHAnsi" w:cstheme="majorBidi"/>
      <w:kern w:val="28"/>
      <w:sz w:val="80"/>
      <w:szCs w:val="80"/>
    </w:rPr>
  </w:style>
  <w:style w:type="character" w:customStyle="1" w:styleId="TitleChar">
    <w:name w:val="Title Char"/>
    <w:basedOn w:val="DefaultParagraphFont"/>
    <w:link w:val="Title"/>
    <w:uiPriority w:val="1"/>
    <w:rsid w:val="002E0194"/>
    <w:rPr>
      <w:rFonts w:asciiTheme="majorHAnsi" w:eastAsiaTheme="majorEastAsia" w:hAnsiTheme="majorHAnsi" w:cstheme="majorBidi"/>
      <w:b/>
      <w:color w:val="0F0F3F" w:themeColor="text1"/>
      <w:kern w:val="28"/>
      <w:sz w:val="80"/>
      <w:szCs w:val="80"/>
      <w:lang w:eastAsia="en-US"/>
    </w:rPr>
  </w:style>
  <w:style w:type="paragraph" w:styleId="TOCHeading">
    <w:name w:val="TOC Heading"/>
    <w:basedOn w:val="Heading1"/>
    <w:next w:val="Normal"/>
    <w:uiPriority w:val="39"/>
    <w:qFormat/>
    <w:rsid w:val="001F0AF0"/>
    <w:pPr>
      <w:pageBreakBefore/>
      <w:framePr w:wrap="around"/>
      <w:outlineLvl w:val="9"/>
    </w:pPr>
    <w:rPr>
      <w:caps/>
    </w:rPr>
  </w:style>
  <w:style w:type="paragraph" w:styleId="Footer">
    <w:name w:val="footer"/>
    <w:basedOn w:val="Normal"/>
    <w:link w:val="FooterChar"/>
    <w:uiPriority w:val="99"/>
    <w:pPr>
      <w:spacing w:line="240" w:lineRule="auto"/>
      <w:ind w:right="130"/>
      <w:jc w:val="right"/>
    </w:pPr>
  </w:style>
  <w:style w:type="character" w:customStyle="1" w:styleId="FooterChar">
    <w:name w:val="Footer Char"/>
    <w:basedOn w:val="DefaultParagraphFont"/>
    <w:link w:val="Footer"/>
    <w:uiPriority w:val="99"/>
    <w:rPr>
      <w:lang w:eastAsia="en-US"/>
    </w:rPr>
  </w:style>
  <w:style w:type="paragraph" w:styleId="Header">
    <w:name w:val="header"/>
    <w:basedOn w:val="Normal"/>
    <w:link w:val="HeaderChar"/>
    <w:uiPriority w:val="99"/>
    <w:pPr>
      <w:spacing w:line="240" w:lineRule="auto"/>
      <w:jc w:val="right"/>
    </w:pPr>
  </w:style>
  <w:style w:type="character" w:customStyle="1" w:styleId="HeaderChar">
    <w:name w:val="Header Char"/>
    <w:basedOn w:val="DefaultParagraphFont"/>
    <w:link w:val="Header"/>
    <w:uiPriority w:val="99"/>
    <w:rPr>
      <w:lang w:eastAsia="en-US"/>
    </w:rPr>
  </w:style>
  <w:style w:type="table" w:styleId="TableGrid">
    <w:name w:val="Table Grid"/>
    <w:basedOn w:val="TableNormal"/>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lang w:eastAsia="en-US"/>
    </w:rPr>
  </w:style>
  <w:style w:type="paragraph" w:styleId="ListNumber">
    <w:name w:val="List Number"/>
    <w:basedOn w:val="Normal"/>
    <w:uiPriority w:val="10"/>
    <w:qFormat/>
    <w:rsid w:val="00B0688D"/>
    <w:pPr>
      <w:numPr>
        <w:numId w:val="2"/>
      </w:numPr>
    </w:pPr>
    <w:rPr>
      <w:rFonts w:eastAsiaTheme="minorHAnsi"/>
      <w:b w:val="0"/>
    </w:rPr>
  </w:style>
  <w:style w:type="character" w:customStyle="1" w:styleId="Heading3Char">
    <w:name w:val="Heading 3 Char"/>
    <w:basedOn w:val="DefaultParagraphFont"/>
    <w:link w:val="Heading3"/>
    <w:uiPriority w:val="9"/>
    <w:rsid w:val="007057F4"/>
    <w:rPr>
      <w:rFonts w:asciiTheme="majorHAnsi" w:hAnsiTheme="majorHAnsi"/>
      <w:b/>
      <w:color w:val="0F0F3F" w:themeColor="text1"/>
      <w:sz w:val="32"/>
      <w:szCs w:val="32"/>
      <w:lang w:eastAsia="en-US"/>
    </w:rPr>
  </w:style>
  <w:style w:type="paragraph" w:styleId="TOC3">
    <w:name w:val="toc 3"/>
    <w:basedOn w:val="Normal"/>
    <w:next w:val="Normal"/>
    <w:autoRedefine/>
    <w:uiPriority w:val="39"/>
    <w:unhideWhenUsed/>
    <w:rsid w:val="00627428"/>
    <w:pPr>
      <w:spacing w:after="100"/>
      <w:ind w:left="446"/>
    </w:pPr>
    <w:rPr>
      <w:sz w:val="48"/>
      <w:szCs w:val="48"/>
      <w:u w:val="single"/>
    </w:rPr>
  </w:style>
  <w:style w:type="character" w:styleId="Hyperlink">
    <w:name w:val="Hyperlink"/>
    <w:basedOn w:val="DefaultParagraphFont"/>
    <w:uiPriority w:val="99"/>
    <w:unhideWhenUsed/>
    <w:rsid w:val="007057F4"/>
    <w:rPr>
      <w:color w:val="60C5E8" w:themeColor="hyperlink"/>
      <w:u w:val="single"/>
    </w:rPr>
  </w:style>
  <w:style w:type="character" w:customStyle="1" w:styleId="Heading4Char">
    <w:name w:val="Heading 4 Char"/>
    <w:basedOn w:val="DefaultParagraphFont"/>
    <w:link w:val="Heading4"/>
    <w:uiPriority w:val="9"/>
    <w:rsid w:val="004F2231"/>
    <w:rPr>
      <w:rFonts w:asciiTheme="majorHAnsi" w:eastAsiaTheme="majorEastAsia" w:hAnsiTheme="majorHAnsi" w:cstheme="majorBidi"/>
      <w:b/>
      <w:i/>
      <w:iCs/>
      <w:color w:val="0065BA" w:themeColor="accent1" w:themeShade="BF"/>
      <w:sz w:val="28"/>
      <w:lang w:eastAsia="en-US"/>
    </w:rPr>
  </w:style>
  <w:style w:type="paragraph" w:customStyle="1" w:styleId="Content">
    <w:name w:val="Content"/>
    <w:basedOn w:val="Normal"/>
    <w:link w:val="ContentChar"/>
    <w:qFormat/>
    <w:rsid w:val="002178B9"/>
    <w:pPr>
      <w:framePr w:hSpace="180" w:wrap="around" w:vAnchor="page" w:hAnchor="margin" w:y="3427"/>
      <w:spacing w:line="240" w:lineRule="auto"/>
    </w:pPr>
    <w:rPr>
      <w:b w:val="0"/>
    </w:rPr>
  </w:style>
  <w:style w:type="character" w:styleId="Emphasis">
    <w:name w:val="Emphasis"/>
    <w:basedOn w:val="DefaultParagraphFont"/>
    <w:uiPriority w:val="20"/>
    <w:unhideWhenUsed/>
    <w:qFormat/>
    <w:rsid w:val="007C7473"/>
    <w:rPr>
      <w:i/>
      <w:iCs/>
    </w:rPr>
  </w:style>
  <w:style w:type="character" w:customStyle="1" w:styleId="ContentChar">
    <w:name w:val="Content Char"/>
    <w:basedOn w:val="DefaultParagraphFont"/>
    <w:link w:val="Content"/>
    <w:rsid w:val="002178B9"/>
    <w:rPr>
      <w:color w:val="0F0F3F" w:themeColor="text1"/>
      <w:sz w:val="28"/>
      <w:lang w:eastAsia="en-US"/>
    </w:rPr>
  </w:style>
  <w:style w:type="paragraph" w:styleId="ListParagraph">
    <w:name w:val="List Paragraph"/>
    <w:basedOn w:val="Normal"/>
    <w:uiPriority w:val="34"/>
    <w:unhideWhenUsed/>
    <w:qFormat/>
    <w:rsid w:val="00EE3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662620">
      <w:bodyDiv w:val="1"/>
      <w:marLeft w:val="0"/>
      <w:marRight w:val="0"/>
      <w:marTop w:val="0"/>
      <w:marBottom w:val="0"/>
      <w:divBdr>
        <w:top w:val="none" w:sz="0" w:space="0" w:color="auto"/>
        <w:left w:val="none" w:sz="0" w:space="0" w:color="auto"/>
        <w:bottom w:val="none" w:sz="0" w:space="0" w:color="auto"/>
        <w:right w:val="none" w:sz="0" w:space="0" w:color="auto"/>
      </w:divBdr>
    </w:div>
    <w:div w:id="494809921">
      <w:bodyDiv w:val="1"/>
      <w:marLeft w:val="0"/>
      <w:marRight w:val="0"/>
      <w:marTop w:val="0"/>
      <w:marBottom w:val="0"/>
      <w:divBdr>
        <w:top w:val="none" w:sz="0" w:space="0" w:color="auto"/>
        <w:left w:val="none" w:sz="0" w:space="0" w:color="auto"/>
        <w:bottom w:val="none" w:sz="0" w:space="0" w:color="auto"/>
        <w:right w:val="none" w:sz="0" w:space="0" w:color="auto"/>
      </w:divBdr>
    </w:div>
    <w:div w:id="567226488">
      <w:bodyDiv w:val="1"/>
      <w:marLeft w:val="0"/>
      <w:marRight w:val="0"/>
      <w:marTop w:val="0"/>
      <w:marBottom w:val="0"/>
      <w:divBdr>
        <w:top w:val="none" w:sz="0" w:space="0" w:color="auto"/>
        <w:left w:val="none" w:sz="0" w:space="0" w:color="auto"/>
        <w:bottom w:val="none" w:sz="0" w:space="0" w:color="auto"/>
        <w:right w:val="none" w:sz="0" w:space="0" w:color="auto"/>
      </w:divBdr>
    </w:div>
    <w:div w:id="699936450">
      <w:bodyDiv w:val="1"/>
      <w:marLeft w:val="0"/>
      <w:marRight w:val="0"/>
      <w:marTop w:val="0"/>
      <w:marBottom w:val="0"/>
      <w:divBdr>
        <w:top w:val="none" w:sz="0" w:space="0" w:color="auto"/>
        <w:left w:val="none" w:sz="0" w:space="0" w:color="auto"/>
        <w:bottom w:val="none" w:sz="0" w:space="0" w:color="auto"/>
        <w:right w:val="none" w:sz="0" w:space="0" w:color="auto"/>
      </w:divBdr>
    </w:div>
    <w:div w:id="711881554">
      <w:bodyDiv w:val="1"/>
      <w:marLeft w:val="0"/>
      <w:marRight w:val="0"/>
      <w:marTop w:val="0"/>
      <w:marBottom w:val="0"/>
      <w:divBdr>
        <w:top w:val="none" w:sz="0" w:space="0" w:color="auto"/>
        <w:left w:val="none" w:sz="0" w:space="0" w:color="auto"/>
        <w:bottom w:val="none" w:sz="0" w:space="0" w:color="auto"/>
        <w:right w:val="none" w:sz="0" w:space="0" w:color="auto"/>
      </w:divBdr>
    </w:div>
    <w:div w:id="788359731">
      <w:bodyDiv w:val="1"/>
      <w:marLeft w:val="0"/>
      <w:marRight w:val="0"/>
      <w:marTop w:val="0"/>
      <w:marBottom w:val="0"/>
      <w:divBdr>
        <w:top w:val="none" w:sz="0" w:space="0" w:color="auto"/>
        <w:left w:val="none" w:sz="0" w:space="0" w:color="auto"/>
        <w:bottom w:val="none" w:sz="0" w:space="0" w:color="auto"/>
        <w:right w:val="none" w:sz="0" w:space="0" w:color="auto"/>
      </w:divBdr>
    </w:div>
    <w:div w:id="825170394">
      <w:bodyDiv w:val="1"/>
      <w:marLeft w:val="0"/>
      <w:marRight w:val="0"/>
      <w:marTop w:val="0"/>
      <w:marBottom w:val="0"/>
      <w:divBdr>
        <w:top w:val="none" w:sz="0" w:space="0" w:color="auto"/>
        <w:left w:val="none" w:sz="0" w:space="0" w:color="auto"/>
        <w:bottom w:val="none" w:sz="0" w:space="0" w:color="auto"/>
        <w:right w:val="none" w:sz="0" w:space="0" w:color="auto"/>
      </w:divBdr>
    </w:div>
    <w:div w:id="1076167222">
      <w:bodyDiv w:val="1"/>
      <w:marLeft w:val="0"/>
      <w:marRight w:val="0"/>
      <w:marTop w:val="0"/>
      <w:marBottom w:val="0"/>
      <w:divBdr>
        <w:top w:val="none" w:sz="0" w:space="0" w:color="auto"/>
        <w:left w:val="none" w:sz="0" w:space="0" w:color="auto"/>
        <w:bottom w:val="none" w:sz="0" w:space="0" w:color="auto"/>
        <w:right w:val="none" w:sz="0" w:space="0" w:color="auto"/>
      </w:divBdr>
    </w:div>
    <w:div w:id="1169713155">
      <w:bodyDiv w:val="1"/>
      <w:marLeft w:val="0"/>
      <w:marRight w:val="0"/>
      <w:marTop w:val="0"/>
      <w:marBottom w:val="0"/>
      <w:divBdr>
        <w:top w:val="none" w:sz="0" w:space="0" w:color="auto"/>
        <w:left w:val="none" w:sz="0" w:space="0" w:color="auto"/>
        <w:bottom w:val="none" w:sz="0" w:space="0" w:color="auto"/>
        <w:right w:val="none" w:sz="0" w:space="0" w:color="auto"/>
      </w:divBdr>
    </w:div>
    <w:div w:id="1392076286">
      <w:bodyDiv w:val="1"/>
      <w:marLeft w:val="0"/>
      <w:marRight w:val="0"/>
      <w:marTop w:val="0"/>
      <w:marBottom w:val="0"/>
      <w:divBdr>
        <w:top w:val="none" w:sz="0" w:space="0" w:color="auto"/>
        <w:left w:val="none" w:sz="0" w:space="0" w:color="auto"/>
        <w:bottom w:val="none" w:sz="0" w:space="0" w:color="auto"/>
        <w:right w:val="none" w:sz="0" w:space="0" w:color="auto"/>
      </w:divBdr>
    </w:div>
    <w:div w:id="1564220226">
      <w:bodyDiv w:val="1"/>
      <w:marLeft w:val="0"/>
      <w:marRight w:val="0"/>
      <w:marTop w:val="0"/>
      <w:marBottom w:val="0"/>
      <w:divBdr>
        <w:top w:val="none" w:sz="0" w:space="0" w:color="auto"/>
        <w:left w:val="none" w:sz="0" w:space="0" w:color="auto"/>
        <w:bottom w:val="none" w:sz="0" w:space="0" w:color="auto"/>
        <w:right w:val="none" w:sz="0" w:space="0" w:color="auto"/>
      </w:divBdr>
    </w:div>
    <w:div w:id="1724405245">
      <w:bodyDiv w:val="1"/>
      <w:marLeft w:val="0"/>
      <w:marRight w:val="0"/>
      <w:marTop w:val="0"/>
      <w:marBottom w:val="0"/>
      <w:divBdr>
        <w:top w:val="none" w:sz="0" w:space="0" w:color="auto"/>
        <w:left w:val="none" w:sz="0" w:space="0" w:color="auto"/>
        <w:bottom w:val="none" w:sz="0" w:space="0" w:color="auto"/>
        <w:right w:val="none" w:sz="0" w:space="0" w:color="auto"/>
      </w:divBdr>
    </w:div>
    <w:div w:id="1767577271">
      <w:bodyDiv w:val="1"/>
      <w:marLeft w:val="0"/>
      <w:marRight w:val="0"/>
      <w:marTop w:val="0"/>
      <w:marBottom w:val="0"/>
      <w:divBdr>
        <w:top w:val="none" w:sz="0" w:space="0" w:color="auto"/>
        <w:left w:val="none" w:sz="0" w:space="0" w:color="auto"/>
        <w:bottom w:val="none" w:sz="0" w:space="0" w:color="auto"/>
        <w:right w:val="none" w:sz="0" w:space="0" w:color="auto"/>
      </w:divBdr>
    </w:div>
    <w:div w:id="1858956627">
      <w:bodyDiv w:val="1"/>
      <w:marLeft w:val="0"/>
      <w:marRight w:val="0"/>
      <w:marTop w:val="0"/>
      <w:marBottom w:val="0"/>
      <w:divBdr>
        <w:top w:val="none" w:sz="0" w:space="0" w:color="auto"/>
        <w:left w:val="none" w:sz="0" w:space="0" w:color="auto"/>
        <w:bottom w:val="none" w:sz="0" w:space="0" w:color="auto"/>
        <w:right w:val="none" w:sz="0" w:space="0" w:color="auto"/>
      </w:divBdr>
    </w:div>
    <w:div w:id="1897467346">
      <w:bodyDiv w:val="1"/>
      <w:marLeft w:val="0"/>
      <w:marRight w:val="0"/>
      <w:marTop w:val="0"/>
      <w:marBottom w:val="0"/>
      <w:divBdr>
        <w:top w:val="none" w:sz="0" w:space="0" w:color="auto"/>
        <w:left w:val="none" w:sz="0" w:space="0" w:color="auto"/>
        <w:bottom w:val="none" w:sz="0" w:space="0" w:color="auto"/>
        <w:right w:val="none" w:sz="0" w:space="0" w:color="auto"/>
      </w:divBdr>
    </w:div>
    <w:div w:id="1929195663">
      <w:bodyDiv w:val="1"/>
      <w:marLeft w:val="0"/>
      <w:marRight w:val="0"/>
      <w:marTop w:val="0"/>
      <w:marBottom w:val="0"/>
      <w:divBdr>
        <w:top w:val="none" w:sz="0" w:space="0" w:color="auto"/>
        <w:left w:val="none" w:sz="0" w:space="0" w:color="auto"/>
        <w:bottom w:val="none" w:sz="0" w:space="0" w:color="auto"/>
        <w:right w:val="none" w:sz="0" w:space="0" w:color="auto"/>
      </w:divBdr>
    </w:div>
    <w:div w:id="2130467163">
      <w:bodyDiv w:val="1"/>
      <w:marLeft w:val="0"/>
      <w:marRight w:val="0"/>
      <w:marTop w:val="0"/>
      <w:marBottom w:val="0"/>
      <w:divBdr>
        <w:top w:val="none" w:sz="0" w:space="0" w:color="auto"/>
        <w:left w:val="none" w:sz="0" w:space="0" w:color="auto"/>
        <w:bottom w:val="none" w:sz="0" w:space="0" w:color="auto"/>
        <w:right w:val="none" w:sz="0" w:space="0" w:color="auto"/>
      </w:divBdr>
    </w:div>
    <w:div w:id="2146894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iket\AppData\Roaming\Microsoft\Templates\Business%20report%20(graphic%20design).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iket\Desktop\HBFC%20Bank%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iket\Desktop\HBFC%20Bank%20(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[HBFC Bank (1).xlsx]Q.3!PivotTable2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a:t>
            </a:r>
            <a:r>
              <a:rPr lang="en-US" baseline="0"/>
              <a:t> </a:t>
            </a:r>
            <a:r>
              <a:rPr lang="en-US"/>
              <a:t>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Q.3!$C$9</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Q.3!$B$10:$B$13</c:f>
              <c:strCache>
                <c:ptCount val="4"/>
                <c:pt idx="0">
                  <c:v>0-10</c:v>
                </c:pt>
                <c:pt idx="1">
                  <c:v>11-20</c:v>
                </c:pt>
                <c:pt idx="2">
                  <c:v>21-30</c:v>
                </c:pt>
                <c:pt idx="3">
                  <c:v>30+</c:v>
                </c:pt>
              </c:strCache>
            </c:strRef>
          </c:cat>
          <c:val>
            <c:numRef>
              <c:f>Q.3!$C$10:$C$13</c:f>
              <c:numCache>
                <c:formatCode>General</c:formatCode>
                <c:ptCount val="4"/>
                <c:pt idx="0">
                  <c:v>1289</c:v>
                </c:pt>
                <c:pt idx="1">
                  <c:v>1253</c:v>
                </c:pt>
                <c:pt idx="2">
                  <c:v>1301</c:v>
                </c:pt>
                <c:pt idx="3">
                  <c:v>1157</c:v>
                </c:pt>
              </c:numCache>
            </c:numRef>
          </c:val>
          <c:extLst>
            <c:ext xmlns:c16="http://schemas.microsoft.com/office/drawing/2014/chart" uri="{C3380CC4-5D6E-409C-BE32-E72D297353CC}">
              <c16:uniqueId val="{00000000-3084-4B0F-AD45-A9468FC94FA5}"/>
            </c:ext>
          </c:extLst>
        </c:ser>
        <c:dLbls>
          <c:dLblPos val="outEnd"/>
          <c:showLegendKey val="0"/>
          <c:showVal val="1"/>
          <c:showCatName val="0"/>
          <c:showSerName val="0"/>
          <c:showPercent val="0"/>
          <c:showBubbleSize val="0"/>
        </c:dLbls>
        <c:gapWidth val="219"/>
        <c:overlap val="-27"/>
        <c:axId val="548965632"/>
        <c:axId val="548965992"/>
      </c:barChart>
      <c:catAx>
        <c:axId val="548965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Experience (in 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965992"/>
        <c:crosses val="autoZero"/>
        <c:auto val="1"/>
        <c:lblAlgn val="ctr"/>
        <c:lblOffset val="100"/>
        <c:noMultiLvlLbl val="0"/>
      </c:catAx>
      <c:valAx>
        <c:axId val="548965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Count </a:t>
                </a:r>
              </a:p>
              <a:p>
                <a:pPr>
                  <a:defRPr/>
                </a:pP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9656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IN">
                <a:solidFill>
                  <a:schemeClr val="tx1"/>
                </a:solidFill>
              </a:rPr>
              <a:t>Age</a:t>
            </a:r>
            <a:r>
              <a:rPr lang="en-IN" baseline="0">
                <a:solidFill>
                  <a:schemeClr val="tx1"/>
                </a:solidFill>
              </a:rPr>
              <a:t> and Experience</a:t>
            </a:r>
            <a:endParaRPr lang="en-IN">
              <a:solidFill>
                <a:schemeClr val="tx1"/>
              </a:solidFill>
            </a:endParaRPr>
          </a:p>
        </c:rich>
      </c:tx>
      <c:layout>
        <c:manualLayout>
          <c:xMode val="edge"/>
          <c:yMode val="edge"/>
          <c:x val="0.4393681629212407"/>
          <c:y val="1.9342359767891684E-2"/>
        </c:manualLayout>
      </c:layout>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7.2913057400671638E-2"/>
          <c:y val="0.12421018697614444"/>
          <c:w val="0.89656904200843512"/>
          <c:h val="0.733354909456434"/>
        </c:manualLayout>
      </c:layout>
      <c:scatterChart>
        <c:scatterStyle val="lineMarker"/>
        <c:varyColors val="0"/>
        <c:ser>
          <c:idx val="0"/>
          <c:order val="0"/>
          <c:tx>
            <c:strRef>
              <c:f>Bank_Personal_Loan_Modelling!$C$1</c:f>
              <c:strCache>
                <c:ptCount val="1"/>
                <c:pt idx="0">
                  <c:v>Experience (in years)</c:v>
                </c:pt>
              </c:strCache>
            </c:strRef>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0"/>
          </c:trendline>
          <c:xVal>
            <c:numRef>
              <c:f>Bank_Personal_Loan_Modelling!$B$2:$B$5001</c:f>
              <c:numCache>
                <c:formatCode>General</c:formatCode>
                <c:ptCount val="5000"/>
                <c:pt idx="0">
                  <c:v>26</c:v>
                </c:pt>
                <c:pt idx="1">
                  <c:v>31</c:v>
                </c:pt>
                <c:pt idx="2">
                  <c:v>32</c:v>
                </c:pt>
                <c:pt idx="3">
                  <c:v>34</c:v>
                </c:pt>
                <c:pt idx="4">
                  <c:v>35</c:v>
                </c:pt>
                <c:pt idx="5">
                  <c:v>36</c:v>
                </c:pt>
                <c:pt idx="6">
                  <c:v>40</c:v>
                </c:pt>
                <c:pt idx="7">
                  <c:v>43</c:v>
                </c:pt>
                <c:pt idx="8">
                  <c:v>45</c:v>
                </c:pt>
                <c:pt idx="9">
                  <c:v>47</c:v>
                </c:pt>
                <c:pt idx="10">
                  <c:v>48</c:v>
                </c:pt>
                <c:pt idx="11">
                  <c:v>49</c:v>
                </c:pt>
                <c:pt idx="12">
                  <c:v>52</c:v>
                </c:pt>
                <c:pt idx="13">
                  <c:v>53</c:v>
                </c:pt>
                <c:pt idx="14">
                  <c:v>53</c:v>
                </c:pt>
                <c:pt idx="15">
                  <c:v>56</c:v>
                </c:pt>
                <c:pt idx="16">
                  <c:v>59</c:v>
                </c:pt>
                <c:pt idx="17">
                  <c:v>60</c:v>
                </c:pt>
                <c:pt idx="18">
                  <c:v>60</c:v>
                </c:pt>
                <c:pt idx="19">
                  <c:v>63</c:v>
                </c:pt>
                <c:pt idx="20">
                  <c:v>63</c:v>
                </c:pt>
                <c:pt idx="21">
                  <c:v>64</c:v>
                </c:pt>
                <c:pt idx="22">
                  <c:v>64</c:v>
                </c:pt>
                <c:pt idx="23">
                  <c:v>28</c:v>
                </c:pt>
                <c:pt idx="24">
                  <c:v>29</c:v>
                </c:pt>
                <c:pt idx="25">
                  <c:v>35</c:v>
                </c:pt>
                <c:pt idx="26">
                  <c:v>36</c:v>
                </c:pt>
                <c:pt idx="27">
                  <c:v>36</c:v>
                </c:pt>
                <c:pt idx="28">
                  <c:v>36</c:v>
                </c:pt>
                <c:pt idx="29">
                  <c:v>38</c:v>
                </c:pt>
                <c:pt idx="30">
                  <c:v>41</c:v>
                </c:pt>
                <c:pt idx="31">
                  <c:v>41</c:v>
                </c:pt>
                <c:pt idx="32">
                  <c:v>41</c:v>
                </c:pt>
                <c:pt idx="33">
                  <c:v>42</c:v>
                </c:pt>
                <c:pt idx="34">
                  <c:v>43</c:v>
                </c:pt>
                <c:pt idx="35">
                  <c:v>46</c:v>
                </c:pt>
                <c:pt idx="36">
                  <c:v>46</c:v>
                </c:pt>
                <c:pt idx="37">
                  <c:v>48</c:v>
                </c:pt>
                <c:pt idx="38">
                  <c:v>50</c:v>
                </c:pt>
                <c:pt idx="39">
                  <c:v>50</c:v>
                </c:pt>
                <c:pt idx="40">
                  <c:v>50</c:v>
                </c:pt>
                <c:pt idx="41">
                  <c:v>52</c:v>
                </c:pt>
                <c:pt idx="42">
                  <c:v>55</c:v>
                </c:pt>
                <c:pt idx="43">
                  <c:v>57</c:v>
                </c:pt>
                <c:pt idx="44">
                  <c:v>58</c:v>
                </c:pt>
                <c:pt idx="45">
                  <c:v>58</c:v>
                </c:pt>
                <c:pt idx="46">
                  <c:v>61</c:v>
                </c:pt>
                <c:pt idx="47">
                  <c:v>62</c:v>
                </c:pt>
                <c:pt idx="48">
                  <c:v>63</c:v>
                </c:pt>
                <c:pt idx="49">
                  <c:v>28</c:v>
                </c:pt>
                <c:pt idx="50">
                  <c:v>29</c:v>
                </c:pt>
                <c:pt idx="51">
                  <c:v>31</c:v>
                </c:pt>
                <c:pt idx="52">
                  <c:v>31</c:v>
                </c:pt>
                <c:pt idx="53">
                  <c:v>33</c:v>
                </c:pt>
                <c:pt idx="54">
                  <c:v>34</c:v>
                </c:pt>
                <c:pt idx="55">
                  <c:v>36</c:v>
                </c:pt>
                <c:pt idx="56">
                  <c:v>39</c:v>
                </c:pt>
                <c:pt idx="57">
                  <c:v>40</c:v>
                </c:pt>
                <c:pt idx="58">
                  <c:v>41</c:v>
                </c:pt>
                <c:pt idx="59">
                  <c:v>43</c:v>
                </c:pt>
                <c:pt idx="60">
                  <c:v>45</c:v>
                </c:pt>
                <c:pt idx="61">
                  <c:v>48</c:v>
                </c:pt>
                <c:pt idx="62">
                  <c:v>51</c:v>
                </c:pt>
                <c:pt idx="63">
                  <c:v>53</c:v>
                </c:pt>
                <c:pt idx="64">
                  <c:v>58</c:v>
                </c:pt>
                <c:pt idx="65">
                  <c:v>59</c:v>
                </c:pt>
                <c:pt idx="66">
                  <c:v>60</c:v>
                </c:pt>
                <c:pt idx="67">
                  <c:v>61</c:v>
                </c:pt>
                <c:pt idx="68">
                  <c:v>61</c:v>
                </c:pt>
                <c:pt idx="69">
                  <c:v>62</c:v>
                </c:pt>
                <c:pt idx="70">
                  <c:v>63</c:v>
                </c:pt>
                <c:pt idx="71">
                  <c:v>65</c:v>
                </c:pt>
                <c:pt idx="72">
                  <c:v>28</c:v>
                </c:pt>
                <c:pt idx="73">
                  <c:v>28</c:v>
                </c:pt>
                <c:pt idx="74">
                  <c:v>30</c:v>
                </c:pt>
                <c:pt idx="75">
                  <c:v>31</c:v>
                </c:pt>
                <c:pt idx="76">
                  <c:v>31</c:v>
                </c:pt>
                <c:pt idx="77">
                  <c:v>34</c:v>
                </c:pt>
                <c:pt idx="78">
                  <c:v>36</c:v>
                </c:pt>
                <c:pt idx="79">
                  <c:v>37</c:v>
                </c:pt>
                <c:pt idx="80">
                  <c:v>39</c:v>
                </c:pt>
                <c:pt idx="81">
                  <c:v>41</c:v>
                </c:pt>
                <c:pt idx="82">
                  <c:v>42</c:v>
                </c:pt>
                <c:pt idx="83">
                  <c:v>45</c:v>
                </c:pt>
                <c:pt idx="84">
                  <c:v>45</c:v>
                </c:pt>
                <c:pt idx="85">
                  <c:v>47</c:v>
                </c:pt>
                <c:pt idx="86">
                  <c:v>47</c:v>
                </c:pt>
                <c:pt idx="87">
                  <c:v>50</c:v>
                </c:pt>
                <c:pt idx="88">
                  <c:v>50</c:v>
                </c:pt>
                <c:pt idx="89">
                  <c:v>51</c:v>
                </c:pt>
                <c:pt idx="90">
                  <c:v>52</c:v>
                </c:pt>
                <c:pt idx="91">
                  <c:v>56</c:v>
                </c:pt>
                <c:pt idx="92">
                  <c:v>56</c:v>
                </c:pt>
                <c:pt idx="93">
                  <c:v>58</c:v>
                </c:pt>
                <c:pt idx="94">
                  <c:v>59</c:v>
                </c:pt>
                <c:pt idx="95">
                  <c:v>60</c:v>
                </c:pt>
                <c:pt idx="96">
                  <c:v>62</c:v>
                </c:pt>
                <c:pt idx="97">
                  <c:v>63</c:v>
                </c:pt>
                <c:pt idx="98">
                  <c:v>66</c:v>
                </c:pt>
                <c:pt idx="99">
                  <c:v>23</c:v>
                </c:pt>
                <c:pt idx="100">
                  <c:v>23</c:v>
                </c:pt>
                <c:pt idx="101">
                  <c:v>26</c:v>
                </c:pt>
                <c:pt idx="102">
                  <c:v>26</c:v>
                </c:pt>
                <c:pt idx="103">
                  <c:v>38</c:v>
                </c:pt>
                <c:pt idx="104">
                  <c:v>39</c:v>
                </c:pt>
                <c:pt idx="105">
                  <c:v>40</c:v>
                </c:pt>
                <c:pt idx="106">
                  <c:v>44</c:v>
                </c:pt>
                <c:pt idx="107">
                  <c:v>46</c:v>
                </c:pt>
                <c:pt idx="108">
                  <c:v>47</c:v>
                </c:pt>
                <c:pt idx="109">
                  <c:v>47</c:v>
                </c:pt>
                <c:pt idx="110">
                  <c:v>48</c:v>
                </c:pt>
                <c:pt idx="111">
                  <c:v>48</c:v>
                </c:pt>
                <c:pt idx="112">
                  <c:v>49</c:v>
                </c:pt>
                <c:pt idx="113">
                  <c:v>50</c:v>
                </c:pt>
                <c:pt idx="114">
                  <c:v>51</c:v>
                </c:pt>
                <c:pt idx="115">
                  <c:v>51</c:v>
                </c:pt>
                <c:pt idx="116">
                  <c:v>51</c:v>
                </c:pt>
                <c:pt idx="117">
                  <c:v>51</c:v>
                </c:pt>
                <c:pt idx="118">
                  <c:v>51</c:v>
                </c:pt>
                <c:pt idx="119">
                  <c:v>51</c:v>
                </c:pt>
                <c:pt idx="120">
                  <c:v>51</c:v>
                </c:pt>
                <c:pt idx="121">
                  <c:v>53</c:v>
                </c:pt>
                <c:pt idx="122">
                  <c:v>53</c:v>
                </c:pt>
                <c:pt idx="123">
                  <c:v>54</c:v>
                </c:pt>
                <c:pt idx="124">
                  <c:v>55</c:v>
                </c:pt>
                <c:pt idx="125">
                  <c:v>58</c:v>
                </c:pt>
                <c:pt idx="126">
                  <c:v>58</c:v>
                </c:pt>
                <c:pt idx="127">
                  <c:v>58</c:v>
                </c:pt>
                <c:pt idx="128">
                  <c:v>61</c:v>
                </c:pt>
                <c:pt idx="129">
                  <c:v>23</c:v>
                </c:pt>
                <c:pt idx="130">
                  <c:v>25</c:v>
                </c:pt>
                <c:pt idx="131">
                  <c:v>25</c:v>
                </c:pt>
                <c:pt idx="132">
                  <c:v>25</c:v>
                </c:pt>
                <c:pt idx="133">
                  <c:v>28</c:v>
                </c:pt>
                <c:pt idx="134">
                  <c:v>30</c:v>
                </c:pt>
                <c:pt idx="135">
                  <c:v>30</c:v>
                </c:pt>
                <c:pt idx="136">
                  <c:v>31</c:v>
                </c:pt>
                <c:pt idx="137">
                  <c:v>32</c:v>
                </c:pt>
                <c:pt idx="138">
                  <c:v>32</c:v>
                </c:pt>
                <c:pt idx="139">
                  <c:v>34</c:v>
                </c:pt>
                <c:pt idx="140">
                  <c:v>41</c:v>
                </c:pt>
                <c:pt idx="141">
                  <c:v>42</c:v>
                </c:pt>
                <c:pt idx="142">
                  <c:v>43</c:v>
                </c:pt>
                <c:pt idx="143">
                  <c:v>46</c:v>
                </c:pt>
                <c:pt idx="144">
                  <c:v>47</c:v>
                </c:pt>
                <c:pt idx="145">
                  <c:v>49</c:v>
                </c:pt>
                <c:pt idx="146">
                  <c:v>49</c:v>
                </c:pt>
                <c:pt idx="147">
                  <c:v>49</c:v>
                </c:pt>
                <c:pt idx="148">
                  <c:v>49</c:v>
                </c:pt>
                <c:pt idx="149">
                  <c:v>49</c:v>
                </c:pt>
                <c:pt idx="150">
                  <c:v>49</c:v>
                </c:pt>
                <c:pt idx="151">
                  <c:v>50</c:v>
                </c:pt>
                <c:pt idx="152">
                  <c:v>50</c:v>
                </c:pt>
                <c:pt idx="153">
                  <c:v>54</c:v>
                </c:pt>
                <c:pt idx="154">
                  <c:v>55</c:v>
                </c:pt>
                <c:pt idx="155">
                  <c:v>56</c:v>
                </c:pt>
                <c:pt idx="156">
                  <c:v>57</c:v>
                </c:pt>
                <c:pt idx="157">
                  <c:v>59</c:v>
                </c:pt>
                <c:pt idx="158">
                  <c:v>61</c:v>
                </c:pt>
                <c:pt idx="159">
                  <c:v>61</c:v>
                </c:pt>
                <c:pt idx="160">
                  <c:v>64</c:v>
                </c:pt>
                <c:pt idx="161">
                  <c:v>25</c:v>
                </c:pt>
                <c:pt idx="162">
                  <c:v>26</c:v>
                </c:pt>
                <c:pt idx="163">
                  <c:v>29</c:v>
                </c:pt>
                <c:pt idx="164">
                  <c:v>30</c:v>
                </c:pt>
                <c:pt idx="165">
                  <c:v>32</c:v>
                </c:pt>
                <c:pt idx="166">
                  <c:v>33</c:v>
                </c:pt>
                <c:pt idx="167">
                  <c:v>33</c:v>
                </c:pt>
                <c:pt idx="168">
                  <c:v>33</c:v>
                </c:pt>
                <c:pt idx="169">
                  <c:v>34</c:v>
                </c:pt>
                <c:pt idx="170">
                  <c:v>35</c:v>
                </c:pt>
                <c:pt idx="171">
                  <c:v>36</c:v>
                </c:pt>
                <c:pt idx="172">
                  <c:v>37</c:v>
                </c:pt>
                <c:pt idx="173">
                  <c:v>41</c:v>
                </c:pt>
                <c:pt idx="174">
                  <c:v>42</c:v>
                </c:pt>
                <c:pt idx="175">
                  <c:v>42</c:v>
                </c:pt>
                <c:pt idx="176">
                  <c:v>44</c:v>
                </c:pt>
                <c:pt idx="177">
                  <c:v>48</c:v>
                </c:pt>
                <c:pt idx="178">
                  <c:v>48</c:v>
                </c:pt>
                <c:pt idx="179">
                  <c:v>48</c:v>
                </c:pt>
                <c:pt idx="180">
                  <c:v>50</c:v>
                </c:pt>
                <c:pt idx="181">
                  <c:v>50</c:v>
                </c:pt>
                <c:pt idx="182">
                  <c:v>50</c:v>
                </c:pt>
                <c:pt idx="183">
                  <c:v>51</c:v>
                </c:pt>
                <c:pt idx="184">
                  <c:v>53</c:v>
                </c:pt>
                <c:pt idx="185">
                  <c:v>53</c:v>
                </c:pt>
                <c:pt idx="186">
                  <c:v>59</c:v>
                </c:pt>
                <c:pt idx="187">
                  <c:v>59</c:v>
                </c:pt>
                <c:pt idx="188">
                  <c:v>59</c:v>
                </c:pt>
                <c:pt idx="189">
                  <c:v>60</c:v>
                </c:pt>
                <c:pt idx="190">
                  <c:v>63</c:v>
                </c:pt>
                <c:pt idx="191">
                  <c:v>66</c:v>
                </c:pt>
                <c:pt idx="192">
                  <c:v>26</c:v>
                </c:pt>
                <c:pt idx="193">
                  <c:v>30</c:v>
                </c:pt>
                <c:pt idx="194">
                  <c:v>31</c:v>
                </c:pt>
                <c:pt idx="195">
                  <c:v>33</c:v>
                </c:pt>
                <c:pt idx="196">
                  <c:v>36</c:v>
                </c:pt>
                <c:pt idx="197">
                  <c:v>38</c:v>
                </c:pt>
                <c:pt idx="198">
                  <c:v>39</c:v>
                </c:pt>
                <c:pt idx="199">
                  <c:v>41</c:v>
                </c:pt>
                <c:pt idx="200">
                  <c:v>44</c:v>
                </c:pt>
                <c:pt idx="201">
                  <c:v>46</c:v>
                </c:pt>
                <c:pt idx="202">
                  <c:v>47</c:v>
                </c:pt>
                <c:pt idx="203">
                  <c:v>47</c:v>
                </c:pt>
                <c:pt idx="204">
                  <c:v>48</c:v>
                </c:pt>
                <c:pt idx="205">
                  <c:v>50</c:v>
                </c:pt>
                <c:pt idx="206">
                  <c:v>50</c:v>
                </c:pt>
                <c:pt idx="207">
                  <c:v>51</c:v>
                </c:pt>
                <c:pt idx="208">
                  <c:v>51</c:v>
                </c:pt>
                <c:pt idx="209">
                  <c:v>52</c:v>
                </c:pt>
                <c:pt idx="210">
                  <c:v>52</c:v>
                </c:pt>
                <c:pt idx="211">
                  <c:v>55</c:v>
                </c:pt>
                <c:pt idx="212">
                  <c:v>56</c:v>
                </c:pt>
                <c:pt idx="213">
                  <c:v>56</c:v>
                </c:pt>
                <c:pt idx="214">
                  <c:v>57</c:v>
                </c:pt>
                <c:pt idx="215">
                  <c:v>57</c:v>
                </c:pt>
                <c:pt idx="216">
                  <c:v>58</c:v>
                </c:pt>
                <c:pt idx="217">
                  <c:v>60</c:v>
                </c:pt>
                <c:pt idx="218">
                  <c:v>61</c:v>
                </c:pt>
                <c:pt idx="219">
                  <c:v>62</c:v>
                </c:pt>
                <c:pt idx="220">
                  <c:v>63</c:v>
                </c:pt>
                <c:pt idx="221">
                  <c:v>63</c:v>
                </c:pt>
                <c:pt idx="222">
                  <c:v>63</c:v>
                </c:pt>
                <c:pt idx="223">
                  <c:v>64</c:v>
                </c:pt>
                <c:pt idx="224">
                  <c:v>66</c:v>
                </c:pt>
                <c:pt idx="225">
                  <c:v>26</c:v>
                </c:pt>
                <c:pt idx="226">
                  <c:v>27</c:v>
                </c:pt>
                <c:pt idx="227">
                  <c:v>29</c:v>
                </c:pt>
                <c:pt idx="228">
                  <c:v>30</c:v>
                </c:pt>
                <c:pt idx="229">
                  <c:v>30</c:v>
                </c:pt>
                <c:pt idx="230">
                  <c:v>30</c:v>
                </c:pt>
                <c:pt idx="231">
                  <c:v>30</c:v>
                </c:pt>
                <c:pt idx="232">
                  <c:v>31</c:v>
                </c:pt>
                <c:pt idx="233">
                  <c:v>31</c:v>
                </c:pt>
                <c:pt idx="234">
                  <c:v>31</c:v>
                </c:pt>
                <c:pt idx="235">
                  <c:v>31</c:v>
                </c:pt>
                <c:pt idx="236">
                  <c:v>31</c:v>
                </c:pt>
                <c:pt idx="237">
                  <c:v>32</c:v>
                </c:pt>
                <c:pt idx="238">
                  <c:v>33</c:v>
                </c:pt>
                <c:pt idx="239">
                  <c:v>33</c:v>
                </c:pt>
                <c:pt idx="240">
                  <c:v>34</c:v>
                </c:pt>
                <c:pt idx="241">
                  <c:v>36</c:v>
                </c:pt>
                <c:pt idx="242">
                  <c:v>36</c:v>
                </c:pt>
                <c:pt idx="243">
                  <c:v>39</c:v>
                </c:pt>
                <c:pt idx="244">
                  <c:v>40</c:v>
                </c:pt>
                <c:pt idx="245">
                  <c:v>40</c:v>
                </c:pt>
                <c:pt idx="246">
                  <c:v>41</c:v>
                </c:pt>
                <c:pt idx="247">
                  <c:v>44</c:v>
                </c:pt>
                <c:pt idx="248">
                  <c:v>46</c:v>
                </c:pt>
                <c:pt idx="249">
                  <c:v>46</c:v>
                </c:pt>
                <c:pt idx="250">
                  <c:v>48</c:v>
                </c:pt>
                <c:pt idx="251">
                  <c:v>49</c:v>
                </c:pt>
                <c:pt idx="252">
                  <c:v>50</c:v>
                </c:pt>
                <c:pt idx="253">
                  <c:v>50</c:v>
                </c:pt>
                <c:pt idx="254">
                  <c:v>50</c:v>
                </c:pt>
                <c:pt idx="255">
                  <c:v>50</c:v>
                </c:pt>
                <c:pt idx="256">
                  <c:v>51</c:v>
                </c:pt>
                <c:pt idx="257">
                  <c:v>52</c:v>
                </c:pt>
                <c:pt idx="258">
                  <c:v>53</c:v>
                </c:pt>
                <c:pt idx="259">
                  <c:v>53</c:v>
                </c:pt>
                <c:pt idx="260">
                  <c:v>54</c:v>
                </c:pt>
                <c:pt idx="261">
                  <c:v>58</c:v>
                </c:pt>
                <c:pt idx="262">
                  <c:v>58</c:v>
                </c:pt>
                <c:pt idx="263">
                  <c:v>59</c:v>
                </c:pt>
                <c:pt idx="264">
                  <c:v>59</c:v>
                </c:pt>
                <c:pt idx="265">
                  <c:v>59</c:v>
                </c:pt>
                <c:pt idx="266">
                  <c:v>60</c:v>
                </c:pt>
                <c:pt idx="267">
                  <c:v>61</c:v>
                </c:pt>
                <c:pt idx="268">
                  <c:v>61</c:v>
                </c:pt>
                <c:pt idx="269">
                  <c:v>61</c:v>
                </c:pt>
                <c:pt idx="270">
                  <c:v>62</c:v>
                </c:pt>
                <c:pt idx="271">
                  <c:v>62</c:v>
                </c:pt>
                <c:pt idx="272">
                  <c:v>64</c:v>
                </c:pt>
                <c:pt idx="273">
                  <c:v>65</c:v>
                </c:pt>
                <c:pt idx="274">
                  <c:v>65</c:v>
                </c:pt>
                <c:pt idx="275">
                  <c:v>66</c:v>
                </c:pt>
                <c:pt idx="276">
                  <c:v>66</c:v>
                </c:pt>
                <c:pt idx="277">
                  <c:v>67</c:v>
                </c:pt>
                <c:pt idx="278">
                  <c:v>26</c:v>
                </c:pt>
                <c:pt idx="279">
                  <c:v>28</c:v>
                </c:pt>
                <c:pt idx="280">
                  <c:v>31</c:v>
                </c:pt>
                <c:pt idx="281">
                  <c:v>33</c:v>
                </c:pt>
                <c:pt idx="282">
                  <c:v>34</c:v>
                </c:pt>
                <c:pt idx="283">
                  <c:v>34</c:v>
                </c:pt>
                <c:pt idx="284">
                  <c:v>37</c:v>
                </c:pt>
                <c:pt idx="285">
                  <c:v>38</c:v>
                </c:pt>
                <c:pt idx="286">
                  <c:v>40</c:v>
                </c:pt>
                <c:pt idx="287">
                  <c:v>40</c:v>
                </c:pt>
                <c:pt idx="288">
                  <c:v>40</c:v>
                </c:pt>
                <c:pt idx="289">
                  <c:v>41</c:v>
                </c:pt>
                <c:pt idx="290">
                  <c:v>42</c:v>
                </c:pt>
                <c:pt idx="291">
                  <c:v>43</c:v>
                </c:pt>
                <c:pt idx="292">
                  <c:v>44</c:v>
                </c:pt>
                <c:pt idx="293">
                  <c:v>45</c:v>
                </c:pt>
                <c:pt idx="294">
                  <c:v>45</c:v>
                </c:pt>
                <c:pt idx="295">
                  <c:v>46</c:v>
                </c:pt>
                <c:pt idx="296">
                  <c:v>46</c:v>
                </c:pt>
                <c:pt idx="297">
                  <c:v>46</c:v>
                </c:pt>
                <c:pt idx="298">
                  <c:v>47</c:v>
                </c:pt>
                <c:pt idx="299">
                  <c:v>47</c:v>
                </c:pt>
                <c:pt idx="300">
                  <c:v>48</c:v>
                </c:pt>
                <c:pt idx="301">
                  <c:v>48</c:v>
                </c:pt>
                <c:pt idx="302">
                  <c:v>49</c:v>
                </c:pt>
                <c:pt idx="303">
                  <c:v>49</c:v>
                </c:pt>
                <c:pt idx="304">
                  <c:v>50</c:v>
                </c:pt>
                <c:pt idx="305">
                  <c:v>50</c:v>
                </c:pt>
                <c:pt idx="306">
                  <c:v>50</c:v>
                </c:pt>
                <c:pt idx="307">
                  <c:v>50</c:v>
                </c:pt>
                <c:pt idx="308">
                  <c:v>50</c:v>
                </c:pt>
                <c:pt idx="309">
                  <c:v>51</c:v>
                </c:pt>
                <c:pt idx="310">
                  <c:v>51</c:v>
                </c:pt>
                <c:pt idx="311">
                  <c:v>52</c:v>
                </c:pt>
                <c:pt idx="312">
                  <c:v>52</c:v>
                </c:pt>
                <c:pt idx="313">
                  <c:v>53</c:v>
                </c:pt>
                <c:pt idx="314">
                  <c:v>53</c:v>
                </c:pt>
                <c:pt idx="315">
                  <c:v>55</c:v>
                </c:pt>
                <c:pt idx="316">
                  <c:v>57</c:v>
                </c:pt>
                <c:pt idx="317">
                  <c:v>57</c:v>
                </c:pt>
                <c:pt idx="318">
                  <c:v>58</c:v>
                </c:pt>
                <c:pt idx="319">
                  <c:v>58</c:v>
                </c:pt>
                <c:pt idx="320">
                  <c:v>58</c:v>
                </c:pt>
                <c:pt idx="321">
                  <c:v>59</c:v>
                </c:pt>
                <c:pt idx="322">
                  <c:v>59</c:v>
                </c:pt>
                <c:pt idx="323">
                  <c:v>60</c:v>
                </c:pt>
                <c:pt idx="324">
                  <c:v>61</c:v>
                </c:pt>
                <c:pt idx="325">
                  <c:v>62</c:v>
                </c:pt>
                <c:pt idx="326">
                  <c:v>62</c:v>
                </c:pt>
                <c:pt idx="327">
                  <c:v>62</c:v>
                </c:pt>
                <c:pt idx="328">
                  <c:v>62</c:v>
                </c:pt>
                <c:pt idx="329">
                  <c:v>62</c:v>
                </c:pt>
                <c:pt idx="330">
                  <c:v>25</c:v>
                </c:pt>
                <c:pt idx="331">
                  <c:v>26</c:v>
                </c:pt>
                <c:pt idx="332">
                  <c:v>27</c:v>
                </c:pt>
                <c:pt idx="333">
                  <c:v>27</c:v>
                </c:pt>
                <c:pt idx="334">
                  <c:v>27</c:v>
                </c:pt>
                <c:pt idx="335">
                  <c:v>27</c:v>
                </c:pt>
                <c:pt idx="336">
                  <c:v>30</c:v>
                </c:pt>
                <c:pt idx="337">
                  <c:v>31</c:v>
                </c:pt>
                <c:pt idx="338">
                  <c:v>31</c:v>
                </c:pt>
                <c:pt idx="339">
                  <c:v>31</c:v>
                </c:pt>
                <c:pt idx="340">
                  <c:v>32</c:v>
                </c:pt>
                <c:pt idx="341">
                  <c:v>33</c:v>
                </c:pt>
                <c:pt idx="342">
                  <c:v>33</c:v>
                </c:pt>
                <c:pt idx="343">
                  <c:v>33</c:v>
                </c:pt>
                <c:pt idx="344">
                  <c:v>34</c:v>
                </c:pt>
                <c:pt idx="345">
                  <c:v>34</c:v>
                </c:pt>
                <c:pt idx="346">
                  <c:v>35</c:v>
                </c:pt>
                <c:pt idx="347">
                  <c:v>36</c:v>
                </c:pt>
                <c:pt idx="348">
                  <c:v>38</c:v>
                </c:pt>
                <c:pt idx="349">
                  <c:v>39</c:v>
                </c:pt>
                <c:pt idx="350">
                  <c:v>41</c:v>
                </c:pt>
                <c:pt idx="351">
                  <c:v>42</c:v>
                </c:pt>
                <c:pt idx="352">
                  <c:v>43</c:v>
                </c:pt>
                <c:pt idx="353">
                  <c:v>44</c:v>
                </c:pt>
                <c:pt idx="354">
                  <c:v>45</c:v>
                </c:pt>
                <c:pt idx="355">
                  <c:v>47</c:v>
                </c:pt>
                <c:pt idx="356">
                  <c:v>48</c:v>
                </c:pt>
                <c:pt idx="357">
                  <c:v>49</c:v>
                </c:pt>
                <c:pt idx="358">
                  <c:v>51</c:v>
                </c:pt>
                <c:pt idx="359">
                  <c:v>51</c:v>
                </c:pt>
                <c:pt idx="360">
                  <c:v>52</c:v>
                </c:pt>
                <c:pt idx="361">
                  <c:v>53</c:v>
                </c:pt>
                <c:pt idx="362">
                  <c:v>53</c:v>
                </c:pt>
                <c:pt idx="363">
                  <c:v>53</c:v>
                </c:pt>
                <c:pt idx="364">
                  <c:v>53</c:v>
                </c:pt>
                <c:pt idx="365">
                  <c:v>53</c:v>
                </c:pt>
                <c:pt idx="366">
                  <c:v>55</c:v>
                </c:pt>
                <c:pt idx="367">
                  <c:v>60</c:v>
                </c:pt>
                <c:pt idx="368">
                  <c:v>61</c:v>
                </c:pt>
                <c:pt idx="369">
                  <c:v>61</c:v>
                </c:pt>
                <c:pt idx="370">
                  <c:v>63</c:v>
                </c:pt>
                <c:pt idx="371">
                  <c:v>63</c:v>
                </c:pt>
                <c:pt idx="372">
                  <c:v>64</c:v>
                </c:pt>
                <c:pt idx="373">
                  <c:v>65</c:v>
                </c:pt>
                <c:pt idx="374">
                  <c:v>65</c:v>
                </c:pt>
                <c:pt idx="375">
                  <c:v>65</c:v>
                </c:pt>
                <c:pt idx="376">
                  <c:v>67</c:v>
                </c:pt>
                <c:pt idx="377">
                  <c:v>25</c:v>
                </c:pt>
                <c:pt idx="378">
                  <c:v>25</c:v>
                </c:pt>
                <c:pt idx="379">
                  <c:v>29</c:v>
                </c:pt>
                <c:pt idx="380">
                  <c:v>29</c:v>
                </c:pt>
                <c:pt idx="381">
                  <c:v>31</c:v>
                </c:pt>
                <c:pt idx="382">
                  <c:v>31</c:v>
                </c:pt>
                <c:pt idx="383">
                  <c:v>33</c:v>
                </c:pt>
                <c:pt idx="384">
                  <c:v>34</c:v>
                </c:pt>
                <c:pt idx="385">
                  <c:v>34</c:v>
                </c:pt>
                <c:pt idx="386">
                  <c:v>34</c:v>
                </c:pt>
                <c:pt idx="387">
                  <c:v>35</c:v>
                </c:pt>
                <c:pt idx="388">
                  <c:v>35</c:v>
                </c:pt>
                <c:pt idx="389">
                  <c:v>35</c:v>
                </c:pt>
                <c:pt idx="390">
                  <c:v>36</c:v>
                </c:pt>
                <c:pt idx="391">
                  <c:v>36</c:v>
                </c:pt>
                <c:pt idx="392">
                  <c:v>36</c:v>
                </c:pt>
                <c:pt idx="393">
                  <c:v>37</c:v>
                </c:pt>
                <c:pt idx="394">
                  <c:v>38</c:v>
                </c:pt>
                <c:pt idx="395">
                  <c:v>38</c:v>
                </c:pt>
                <c:pt idx="396">
                  <c:v>39</c:v>
                </c:pt>
                <c:pt idx="397">
                  <c:v>39</c:v>
                </c:pt>
                <c:pt idx="398">
                  <c:v>39</c:v>
                </c:pt>
                <c:pt idx="399">
                  <c:v>40</c:v>
                </c:pt>
                <c:pt idx="400">
                  <c:v>41</c:v>
                </c:pt>
                <c:pt idx="401">
                  <c:v>42</c:v>
                </c:pt>
                <c:pt idx="402">
                  <c:v>43</c:v>
                </c:pt>
                <c:pt idx="403">
                  <c:v>43</c:v>
                </c:pt>
                <c:pt idx="404">
                  <c:v>44</c:v>
                </c:pt>
                <c:pt idx="405">
                  <c:v>48</c:v>
                </c:pt>
                <c:pt idx="406">
                  <c:v>48</c:v>
                </c:pt>
                <c:pt idx="407">
                  <c:v>50</c:v>
                </c:pt>
                <c:pt idx="408">
                  <c:v>50</c:v>
                </c:pt>
                <c:pt idx="409">
                  <c:v>50</c:v>
                </c:pt>
                <c:pt idx="410">
                  <c:v>50</c:v>
                </c:pt>
                <c:pt idx="411">
                  <c:v>51</c:v>
                </c:pt>
                <c:pt idx="412">
                  <c:v>51</c:v>
                </c:pt>
                <c:pt idx="413">
                  <c:v>51</c:v>
                </c:pt>
                <c:pt idx="414">
                  <c:v>51</c:v>
                </c:pt>
                <c:pt idx="415">
                  <c:v>51</c:v>
                </c:pt>
                <c:pt idx="416">
                  <c:v>52</c:v>
                </c:pt>
                <c:pt idx="417">
                  <c:v>52</c:v>
                </c:pt>
                <c:pt idx="418">
                  <c:v>54</c:v>
                </c:pt>
                <c:pt idx="419">
                  <c:v>54</c:v>
                </c:pt>
                <c:pt idx="420">
                  <c:v>54</c:v>
                </c:pt>
                <c:pt idx="421">
                  <c:v>55</c:v>
                </c:pt>
                <c:pt idx="422">
                  <c:v>55</c:v>
                </c:pt>
                <c:pt idx="423">
                  <c:v>55</c:v>
                </c:pt>
                <c:pt idx="424">
                  <c:v>56</c:v>
                </c:pt>
                <c:pt idx="425">
                  <c:v>56</c:v>
                </c:pt>
                <c:pt idx="426">
                  <c:v>57</c:v>
                </c:pt>
                <c:pt idx="427">
                  <c:v>57</c:v>
                </c:pt>
                <c:pt idx="428">
                  <c:v>57</c:v>
                </c:pt>
                <c:pt idx="429">
                  <c:v>59</c:v>
                </c:pt>
                <c:pt idx="430">
                  <c:v>59</c:v>
                </c:pt>
                <c:pt idx="431">
                  <c:v>59</c:v>
                </c:pt>
                <c:pt idx="432">
                  <c:v>60</c:v>
                </c:pt>
                <c:pt idx="433">
                  <c:v>61</c:v>
                </c:pt>
                <c:pt idx="434">
                  <c:v>62</c:v>
                </c:pt>
                <c:pt idx="435">
                  <c:v>62</c:v>
                </c:pt>
                <c:pt idx="436">
                  <c:v>63</c:v>
                </c:pt>
                <c:pt idx="437">
                  <c:v>64</c:v>
                </c:pt>
                <c:pt idx="438">
                  <c:v>64</c:v>
                </c:pt>
                <c:pt idx="439">
                  <c:v>65</c:v>
                </c:pt>
                <c:pt idx="440">
                  <c:v>65</c:v>
                </c:pt>
                <c:pt idx="441">
                  <c:v>67</c:v>
                </c:pt>
                <c:pt idx="442">
                  <c:v>28</c:v>
                </c:pt>
                <c:pt idx="443">
                  <c:v>29</c:v>
                </c:pt>
                <c:pt idx="444">
                  <c:v>30</c:v>
                </c:pt>
                <c:pt idx="445">
                  <c:v>31</c:v>
                </c:pt>
                <c:pt idx="446">
                  <c:v>32</c:v>
                </c:pt>
                <c:pt idx="447">
                  <c:v>32</c:v>
                </c:pt>
                <c:pt idx="448">
                  <c:v>33</c:v>
                </c:pt>
                <c:pt idx="449">
                  <c:v>33</c:v>
                </c:pt>
                <c:pt idx="450">
                  <c:v>34</c:v>
                </c:pt>
                <c:pt idx="451">
                  <c:v>34</c:v>
                </c:pt>
                <c:pt idx="452">
                  <c:v>35</c:v>
                </c:pt>
                <c:pt idx="453">
                  <c:v>35</c:v>
                </c:pt>
                <c:pt idx="454">
                  <c:v>36</c:v>
                </c:pt>
                <c:pt idx="455">
                  <c:v>37</c:v>
                </c:pt>
                <c:pt idx="456">
                  <c:v>37</c:v>
                </c:pt>
                <c:pt idx="457">
                  <c:v>38</c:v>
                </c:pt>
                <c:pt idx="458">
                  <c:v>39</c:v>
                </c:pt>
                <c:pt idx="459">
                  <c:v>40</c:v>
                </c:pt>
                <c:pt idx="460">
                  <c:v>40</c:v>
                </c:pt>
                <c:pt idx="461">
                  <c:v>40</c:v>
                </c:pt>
                <c:pt idx="462">
                  <c:v>41</c:v>
                </c:pt>
                <c:pt idx="463">
                  <c:v>42</c:v>
                </c:pt>
                <c:pt idx="464">
                  <c:v>42</c:v>
                </c:pt>
                <c:pt idx="465">
                  <c:v>43</c:v>
                </c:pt>
                <c:pt idx="466">
                  <c:v>43</c:v>
                </c:pt>
                <c:pt idx="467">
                  <c:v>43</c:v>
                </c:pt>
                <c:pt idx="468">
                  <c:v>44</c:v>
                </c:pt>
                <c:pt idx="469">
                  <c:v>44</c:v>
                </c:pt>
                <c:pt idx="470">
                  <c:v>45</c:v>
                </c:pt>
                <c:pt idx="471">
                  <c:v>45</c:v>
                </c:pt>
                <c:pt idx="472">
                  <c:v>45</c:v>
                </c:pt>
                <c:pt idx="473">
                  <c:v>47</c:v>
                </c:pt>
                <c:pt idx="474">
                  <c:v>47</c:v>
                </c:pt>
                <c:pt idx="475">
                  <c:v>47</c:v>
                </c:pt>
                <c:pt idx="476">
                  <c:v>47</c:v>
                </c:pt>
                <c:pt idx="477">
                  <c:v>48</c:v>
                </c:pt>
                <c:pt idx="478">
                  <c:v>49</c:v>
                </c:pt>
                <c:pt idx="479">
                  <c:v>49</c:v>
                </c:pt>
                <c:pt idx="480">
                  <c:v>50</c:v>
                </c:pt>
                <c:pt idx="481">
                  <c:v>50</c:v>
                </c:pt>
                <c:pt idx="482">
                  <c:v>51</c:v>
                </c:pt>
                <c:pt idx="483">
                  <c:v>52</c:v>
                </c:pt>
                <c:pt idx="484">
                  <c:v>52</c:v>
                </c:pt>
                <c:pt idx="485">
                  <c:v>52</c:v>
                </c:pt>
                <c:pt idx="486">
                  <c:v>53</c:v>
                </c:pt>
                <c:pt idx="487">
                  <c:v>53</c:v>
                </c:pt>
                <c:pt idx="488">
                  <c:v>53</c:v>
                </c:pt>
                <c:pt idx="489">
                  <c:v>54</c:v>
                </c:pt>
                <c:pt idx="490">
                  <c:v>55</c:v>
                </c:pt>
                <c:pt idx="491">
                  <c:v>56</c:v>
                </c:pt>
                <c:pt idx="492">
                  <c:v>57</c:v>
                </c:pt>
                <c:pt idx="493">
                  <c:v>58</c:v>
                </c:pt>
                <c:pt idx="494">
                  <c:v>58</c:v>
                </c:pt>
                <c:pt idx="495">
                  <c:v>60</c:v>
                </c:pt>
                <c:pt idx="496">
                  <c:v>60</c:v>
                </c:pt>
                <c:pt idx="497">
                  <c:v>60</c:v>
                </c:pt>
                <c:pt idx="498">
                  <c:v>60</c:v>
                </c:pt>
                <c:pt idx="499">
                  <c:v>60</c:v>
                </c:pt>
                <c:pt idx="500">
                  <c:v>61</c:v>
                </c:pt>
                <c:pt idx="501">
                  <c:v>62</c:v>
                </c:pt>
                <c:pt idx="502">
                  <c:v>63</c:v>
                </c:pt>
                <c:pt idx="503">
                  <c:v>64</c:v>
                </c:pt>
                <c:pt idx="504">
                  <c:v>64</c:v>
                </c:pt>
                <c:pt idx="505">
                  <c:v>64</c:v>
                </c:pt>
                <c:pt idx="506">
                  <c:v>65</c:v>
                </c:pt>
                <c:pt idx="507">
                  <c:v>26</c:v>
                </c:pt>
                <c:pt idx="508">
                  <c:v>30</c:v>
                </c:pt>
                <c:pt idx="509">
                  <c:v>30</c:v>
                </c:pt>
                <c:pt idx="510">
                  <c:v>31</c:v>
                </c:pt>
                <c:pt idx="511">
                  <c:v>31</c:v>
                </c:pt>
                <c:pt idx="512">
                  <c:v>33</c:v>
                </c:pt>
                <c:pt idx="513">
                  <c:v>35</c:v>
                </c:pt>
                <c:pt idx="514">
                  <c:v>35</c:v>
                </c:pt>
                <c:pt idx="515">
                  <c:v>35</c:v>
                </c:pt>
                <c:pt idx="516">
                  <c:v>36</c:v>
                </c:pt>
                <c:pt idx="517">
                  <c:v>38</c:v>
                </c:pt>
                <c:pt idx="518">
                  <c:v>38</c:v>
                </c:pt>
                <c:pt idx="519">
                  <c:v>39</c:v>
                </c:pt>
                <c:pt idx="520">
                  <c:v>41</c:v>
                </c:pt>
                <c:pt idx="521">
                  <c:v>41</c:v>
                </c:pt>
                <c:pt idx="522">
                  <c:v>42</c:v>
                </c:pt>
                <c:pt idx="523">
                  <c:v>45</c:v>
                </c:pt>
                <c:pt idx="524">
                  <c:v>48</c:v>
                </c:pt>
                <c:pt idx="525">
                  <c:v>48</c:v>
                </c:pt>
                <c:pt idx="526">
                  <c:v>48</c:v>
                </c:pt>
                <c:pt idx="527">
                  <c:v>49</c:v>
                </c:pt>
                <c:pt idx="528">
                  <c:v>49</c:v>
                </c:pt>
                <c:pt idx="529">
                  <c:v>49</c:v>
                </c:pt>
                <c:pt idx="530">
                  <c:v>50</c:v>
                </c:pt>
                <c:pt idx="531">
                  <c:v>50</c:v>
                </c:pt>
                <c:pt idx="532">
                  <c:v>50</c:v>
                </c:pt>
                <c:pt idx="533">
                  <c:v>51</c:v>
                </c:pt>
                <c:pt idx="534">
                  <c:v>51</c:v>
                </c:pt>
                <c:pt idx="535">
                  <c:v>52</c:v>
                </c:pt>
                <c:pt idx="536">
                  <c:v>52</c:v>
                </c:pt>
                <c:pt idx="537">
                  <c:v>54</c:v>
                </c:pt>
                <c:pt idx="538">
                  <c:v>54</c:v>
                </c:pt>
                <c:pt idx="539">
                  <c:v>55</c:v>
                </c:pt>
                <c:pt idx="540">
                  <c:v>55</c:v>
                </c:pt>
                <c:pt idx="541">
                  <c:v>55</c:v>
                </c:pt>
                <c:pt idx="542">
                  <c:v>56</c:v>
                </c:pt>
                <c:pt idx="543">
                  <c:v>56</c:v>
                </c:pt>
                <c:pt idx="544">
                  <c:v>57</c:v>
                </c:pt>
                <c:pt idx="545">
                  <c:v>57</c:v>
                </c:pt>
                <c:pt idx="546">
                  <c:v>58</c:v>
                </c:pt>
                <c:pt idx="547">
                  <c:v>58</c:v>
                </c:pt>
                <c:pt idx="548">
                  <c:v>59</c:v>
                </c:pt>
                <c:pt idx="549">
                  <c:v>59</c:v>
                </c:pt>
                <c:pt idx="550">
                  <c:v>59</c:v>
                </c:pt>
                <c:pt idx="551">
                  <c:v>60</c:v>
                </c:pt>
                <c:pt idx="552">
                  <c:v>60</c:v>
                </c:pt>
                <c:pt idx="553">
                  <c:v>61</c:v>
                </c:pt>
                <c:pt idx="554">
                  <c:v>61</c:v>
                </c:pt>
                <c:pt idx="555">
                  <c:v>61</c:v>
                </c:pt>
                <c:pt idx="556">
                  <c:v>61</c:v>
                </c:pt>
                <c:pt idx="557">
                  <c:v>62</c:v>
                </c:pt>
                <c:pt idx="558">
                  <c:v>64</c:v>
                </c:pt>
                <c:pt idx="559">
                  <c:v>65</c:v>
                </c:pt>
                <c:pt idx="560">
                  <c:v>65</c:v>
                </c:pt>
                <c:pt idx="561">
                  <c:v>26</c:v>
                </c:pt>
                <c:pt idx="562">
                  <c:v>30</c:v>
                </c:pt>
                <c:pt idx="563">
                  <c:v>35</c:v>
                </c:pt>
                <c:pt idx="564">
                  <c:v>35</c:v>
                </c:pt>
                <c:pt idx="565">
                  <c:v>35</c:v>
                </c:pt>
                <c:pt idx="566">
                  <c:v>35</c:v>
                </c:pt>
                <c:pt idx="567">
                  <c:v>37</c:v>
                </c:pt>
                <c:pt idx="568">
                  <c:v>37</c:v>
                </c:pt>
                <c:pt idx="569">
                  <c:v>38</c:v>
                </c:pt>
                <c:pt idx="570">
                  <c:v>39</c:v>
                </c:pt>
                <c:pt idx="571">
                  <c:v>39</c:v>
                </c:pt>
                <c:pt idx="572">
                  <c:v>39</c:v>
                </c:pt>
                <c:pt idx="573">
                  <c:v>40</c:v>
                </c:pt>
                <c:pt idx="574">
                  <c:v>41</c:v>
                </c:pt>
                <c:pt idx="575">
                  <c:v>42</c:v>
                </c:pt>
                <c:pt idx="576">
                  <c:v>45</c:v>
                </c:pt>
                <c:pt idx="577">
                  <c:v>46</c:v>
                </c:pt>
                <c:pt idx="578">
                  <c:v>47</c:v>
                </c:pt>
                <c:pt idx="579">
                  <c:v>47</c:v>
                </c:pt>
                <c:pt idx="580">
                  <c:v>48</c:v>
                </c:pt>
                <c:pt idx="581">
                  <c:v>48</c:v>
                </c:pt>
                <c:pt idx="582">
                  <c:v>49</c:v>
                </c:pt>
                <c:pt idx="583">
                  <c:v>49</c:v>
                </c:pt>
                <c:pt idx="584">
                  <c:v>49</c:v>
                </c:pt>
                <c:pt idx="585">
                  <c:v>50</c:v>
                </c:pt>
                <c:pt idx="586">
                  <c:v>50</c:v>
                </c:pt>
                <c:pt idx="587">
                  <c:v>51</c:v>
                </c:pt>
                <c:pt idx="588">
                  <c:v>53</c:v>
                </c:pt>
                <c:pt idx="589">
                  <c:v>53</c:v>
                </c:pt>
                <c:pt idx="590">
                  <c:v>54</c:v>
                </c:pt>
                <c:pt idx="591">
                  <c:v>54</c:v>
                </c:pt>
                <c:pt idx="592">
                  <c:v>56</c:v>
                </c:pt>
                <c:pt idx="593">
                  <c:v>56</c:v>
                </c:pt>
                <c:pt idx="594">
                  <c:v>57</c:v>
                </c:pt>
                <c:pt idx="595">
                  <c:v>57</c:v>
                </c:pt>
                <c:pt idx="596">
                  <c:v>57</c:v>
                </c:pt>
                <c:pt idx="597">
                  <c:v>57</c:v>
                </c:pt>
                <c:pt idx="598">
                  <c:v>58</c:v>
                </c:pt>
                <c:pt idx="599">
                  <c:v>59</c:v>
                </c:pt>
                <c:pt idx="600">
                  <c:v>60</c:v>
                </c:pt>
                <c:pt idx="601">
                  <c:v>60</c:v>
                </c:pt>
                <c:pt idx="602">
                  <c:v>61</c:v>
                </c:pt>
                <c:pt idx="603">
                  <c:v>62</c:v>
                </c:pt>
                <c:pt idx="604">
                  <c:v>62</c:v>
                </c:pt>
                <c:pt idx="605">
                  <c:v>63</c:v>
                </c:pt>
                <c:pt idx="606">
                  <c:v>64</c:v>
                </c:pt>
                <c:pt idx="607">
                  <c:v>64</c:v>
                </c:pt>
                <c:pt idx="608">
                  <c:v>25</c:v>
                </c:pt>
                <c:pt idx="609">
                  <c:v>27</c:v>
                </c:pt>
                <c:pt idx="610">
                  <c:v>28</c:v>
                </c:pt>
                <c:pt idx="611">
                  <c:v>30</c:v>
                </c:pt>
                <c:pt idx="612">
                  <c:v>30</c:v>
                </c:pt>
                <c:pt idx="613">
                  <c:v>30</c:v>
                </c:pt>
                <c:pt idx="614">
                  <c:v>31</c:v>
                </c:pt>
                <c:pt idx="615">
                  <c:v>32</c:v>
                </c:pt>
                <c:pt idx="616">
                  <c:v>32</c:v>
                </c:pt>
                <c:pt idx="617">
                  <c:v>32</c:v>
                </c:pt>
                <c:pt idx="618">
                  <c:v>33</c:v>
                </c:pt>
                <c:pt idx="619">
                  <c:v>34</c:v>
                </c:pt>
                <c:pt idx="620">
                  <c:v>35</c:v>
                </c:pt>
                <c:pt idx="621">
                  <c:v>35</c:v>
                </c:pt>
                <c:pt idx="622">
                  <c:v>36</c:v>
                </c:pt>
                <c:pt idx="623">
                  <c:v>36</c:v>
                </c:pt>
                <c:pt idx="624">
                  <c:v>36</c:v>
                </c:pt>
                <c:pt idx="625">
                  <c:v>38</c:v>
                </c:pt>
                <c:pt idx="626">
                  <c:v>38</c:v>
                </c:pt>
                <c:pt idx="627">
                  <c:v>39</c:v>
                </c:pt>
                <c:pt idx="628">
                  <c:v>39</c:v>
                </c:pt>
                <c:pt idx="629">
                  <c:v>39</c:v>
                </c:pt>
                <c:pt idx="630">
                  <c:v>39</c:v>
                </c:pt>
                <c:pt idx="631">
                  <c:v>41</c:v>
                </c:pt>
                <c:pt idx="632">
                  <c:v>41</c:v>
                </c:pt>
                <c:pt idx="633">
                  <c:v>42</c:v>
                </c:pt>
                <c:pt idx="634">
                  <c:v>43</c:v>
                </c:pt>
                <c:pt idx="635">
                  <c:v>44</c:v>
                </c:pt>
                <c:pt idx="636">
                  <c:v>45</c:v>
                </c:pt>
                <c:pt idx="637">
                  <c:v>46</c:v>
                </c:pt>
                <c:pt idx="638">
                  <c:v>46</c:v>
                </c:pt>
                <c:pt idx="639">
                  <c:v>47</c:v>
                </c:pt>
                <c:pt idx="640">
                  <c:v>47</c:v>
                </c:pt>
                <c:pt idx="641">
                  <c:v>47</c:v>
                </c:pt>
                <c:pt idx="642">
                  <c:v>48</c:v>
                </c:pt>
                <c:pt idx="643">
                  <c:v>49</c:v>
                </c:pt>
                <c:pt idx="644">
                  <c:v>49</c:v>
                </c:pt>
                <c:pt idx="645">
                  <c:v>49</c:v>
                </c:pt>
                <c:pt idx="646">
                  <c:v>50</c:v>
                </c:pt>
                <c:pt idx="647">
                  <c:v>50</c:v>
                </c:pt>
                <c:pt idx="648">
                  <c:v>52</c:v>
                </c:pt>
                <c:pt idx="649">
                  <c:v>52</c:v>
                </c:pt>
                <c:pt idx="650">
                  <c:v>53</c:v>
                </c:pt>
                <c:pt idx="651">
                  <c:v>53</c:v>
                </c:pt>
                <c:pt idx="652">
                  <c:v>54</c:v>
                </c:pt>
                <c:pt idx="653">
                  <c:v>54</c:v>
                </c:pt>
                <c:pt idx="654">
                  <c:v>54</c:v>
                </c:pt>
                <c:pt idx="655">
                  <c:v>55</c:v>
                </c:pt>
                <c:pt idx="656">
                  <c:v>56</c:v>
                </c:pt>
                <c:pt idx="657">
                  <c:v>56</c:v>
                </c:pt>
                <c:pt idx="658">
                  <c:v>56</c:v>
                </c:pt>
                <c:pt idx="659">
                  <c:v>57</c:v>
                </c:pt>
                <c:pt idx="660">
                  <c:v>57</c:v>
                </c:pt>
                <c:pt idx="661">
                  <c:v>57</c:v>
                </c:pt>
                <c:pt idx="662">
                  <c:v>58</c:v>
                </c:pt>
                <c:pt idx="663">
                  <c:v>58</c:v>
                </c:pt>
                <c:pt idx="664">
                  <c:v>59</c:v>
                </c:pt>
                <c:pt idx="665">
                  <c:v>60</c:v>
                </c:pt>
                <c:pt idx="666">
                  <c:v>61</c:v>
                </c:pt>
                <c:pt idx="667">
                  <c:v>61</c:v>
                </c:pt>
                <c:pt idx="668">
                  <c:v>62</c:v>
                </c:pt>
                <c:pt idx="669">
                  <c:v>63</c:v>
                </c:pt>
                <c:pt idx="670">
                  <c:v>65</c:v>
                </c:pt>
                <c:pt idx="671">
                  <c:v>66</c:v>
                </c:pt>
                <c:pt idx="672">
                  <c:v>24</c:v>
                </c:pt>
                <c:pt idx="673">
                  <c:v>25</c:v>
                </c:pt>
                <c:pt idx="674">
                  <c:v>25</c:v>
                </c:pt>
                <c:pt idx="675">
                  <c:v>27</c:v>
                </c:pt>
                <c:pt idx="676">
                  <c:v>28</c:v>
                </c:pt>
                <c:pt idx="677">
                  <c:v>29</c:v>
                </c:pt>
                <c:pt idx="678">
                  <c:v>31</c:v>
                </c:pt>
                <c:pt idx="679">
                  <c:v>31</c:v>
                </c:pt>
                <c:pt idx="680">
                  <c:v>31</c:v>
                </c:pt>
                <c:pt idx="681">
                  <c:v>31</c:v>
                </c:pt>
                <c:pt idx="682">
                  <c:v>32</c:v>
                </c:pt>
                <c:pt idx="683">
                  <c:v>32</c:v>
                </c:pt>
                <c:pt idx="684">
                  <c:v>32</c:v>
                </c:pt>
                <c:pt idx="685">
                  <c:v>33</c:v>
                </c:pt>
                <c:pt idx="686">
                  <c:v>34</c:v>
                </c:pt>
                <c:pt idx="687">
                  <c:v>35</c:v>
                </c:pt>
                <c:pt idx="688">
                  <c:v>35</c:v>
                </c:pt>
                <c:pt idx="689">
                  <c:v>36</c:v>
                </c:pt>
                <c:pt idx="690">
                  <c:v>37</c:v>
                </c:pt>
                <c:pt idx="691">
                  <c:v>37</c:v>
                </c:pt>
                <c:pt idx="692">
                  <c:v>38</c:v>
                </c:pt>
                <c:pt idx="693">
                  <c:v>39</c:v>
                </c:pt>
                <c:pt idx="694">
                  <c:v>39</c:v>
                </c:pt>
                <c:pt idx="695">
                  <c:v>40</c:v>
                </c:pt>
                <c:pt idx="696">
                  <c:v>40</c:v>
                </c:pt>
                <c:pt idx="697">
                  <c:v>40</c:v>
                </c:pt>
                <c:pt idx="698">
                  <c:v>41</c:v>
                </c:pt>
                <c:pt idx="699">
                  <c:v>42</c:v>
                </c:pt>
                <c:pt idx="700">
                  <c:v>42</c:v>
                </c:pt>
                <c:pt idx="701">
                  <c:v>42</c:v>
                </c:pt>
                <c:pt idx="702">
                  <c:v>43</c:v>
                </c:pt>
                <c:pt idx="703">
                  <c:v>43</c:v>
                </c:pt>
                <c:pt idx="704">
                  <c:v>43</c:v>
                </c:pt>
                <c:pt idx="705">
                  <c:v>44</c:v>
                </c:pt>
                <c:pt idx="706">
                  <c:v>45</c:v>
                </c:pt>
                <c:pt idx="707">
                  <c:v>46</c:v>
                </c:pt>
                <c:pt idx="708">
                  <c:v>47</c:v>
                </c:pt>
                <c:pt idx="709">
                  <c:v>47</c:v>
                </c:pt>
                <c:pt idx="710">
                  <c:v>48</c:v>
                </c:pt>
                <c:pt idx="711">
                  <c:v>51</c:v>
                </c:pt>
                <c:pt idx="712">
                  <c:v>51</c:v>
                </c:pt>
                <c:pt idx="713">
                  <c:v>52</c:v>
                </c:pt>
                <c:pt idx="714">
                  <c:v>52</c:v>
                </c:pt>
                <c:pt idx="715">
                  <c:v>52</c:v>
                </c:pt>
                <c:pt idx="716">
                  <c:v>54</c:v>
                </c:pt>
                <c:pt idx="717">
                  <c:v>54</c:v>
                </c:pt>
                <c:pt idx="718">
                  <c:v>54</c:v>
                </c:pt>
                <c:pt idx="719">
                  <c:v>55</c:v>
                </c:pt>
                <c:pt idx="720">
                  <c:v>55</c:v>
                </c:pt>
                <c:pt idx="721">
                  <c:v>55</c:v>
                </c:pt>
                <c:pt idx="722">
                  <c:v>55</c:v>
                </c:pt>
                <c:pt idx="723">
                  <c:v>56</c:v>
                </c:pt>
                <c:pt idx="724">
                  <c:v>56</c:v>
                </c:pt>
                <c:pt idx="725">
                  <c:v>56</c:v>
                </c:pt>
                <c:pt idx="726">
                  <c:v>57</c:v>
                </c:pt>
                <c:pt idx="727">
                  <c:v>57</c:v>
                </c:pt>
                <c:pt idx="728">
                  <c:v>58</c:v>
                </c:pt>
                <c:pt idx="729">
                  <c:v>58</c:v>
                </c:pt>
                <c:pt idx="730">
                  <c:v>58</c:v>
                </c:pt>
                <c:pt idx="731">
                  <c:v>60</c:v>
                </c:pt>
                <c:pt idx="732">
                  <c:v>61</c:v>
                </c:pt>
                <c:pt idx="733">
                  <c:v>62</c:v>
                </c:pt>
                <c:pt idx="734">
                  <c:v>63</c:v>
                </c:pt>
                <c:pt idx="735">
                  <c:v>28</c:v>
                </c:pt>
                <c:pt idx="736">
                  <c:v>28</c:v>
                </c:pt>
                <c:pt idx="737">
                  <c:v>29</c:v>
                </c:pt>
                <c:pt idx="738">
                  <c:v>29</c:v>
                </c:pt>
                <c:pt idx="739">
                  <c:v>30</c:v>
                </c:pt>
                <c:pt idx="740">
                  <c:v>30</c:v>
                </c:pt>
                <c:pt idx="741">
                  <c:v>31</c:v>
                </c:pt>
                <c:pt idx="742">
                  <c:v>31</c:v>
                </c:pt>
                <c:pt idx="743">
                  <c:v>31</c:v>
                </c:pt>
                <c:pt idx="744">
                  <c:v>32</c:v>
                </c:pt>
                <c:pt idx="745">
                  <c:v>32</c:v>
                </c:pt>
                <c:pt idx="746">
                  <c:v>33</c:v>
                </c:pt>
                <c:pt idx="747">
                  <c:v>33</c:v>
                </c:pt>
                <c:pt idx="748">
                  <c:v>34</c:v>
                </c:pt>
                <c:pt idx="749">
                  <c:v>34</c:v>
                </c:pt>
                <c:pt idx="750">
                  <c:v>35</c:v>
                </c:pt>
                <c:pt idx="751">
                  <c:v>35</c:v>
                </c:pt>
                <c:pt idx="752">
                  <c:v>36</c:v>
                </c:pt>
                <c:pt idx="753">
                  <c:v>36</c:v>
                </c:pt>
                <c:pt idx="754">
                  <c:v>37</c:v>
                </c:pt>
                <c:pt idx="755">
                  <c:v>37</c:v>
                </c:pt>
                <c:pt idx="756">
                  <c:v>38</c:v>
                </c:pt>
                <c:pt idx="757">
                  <c:v>38</c:v>
                </c:pt>
                <c:pt idx="758">
                  <c:v>38</c:v>
                </c:pt>
                <c:pt idx="759">
                  <c:v>38</c:v>
                </c:pt>
                <c:pt idx="760">
                  <c:v>39</c:v>
                </c:pt>
                <c:pt idx="761">
                  <c:v>40</c:v>
                </c:pt>
                <c:pt idx="762">
                  <c:v>40</c:v>
                </c:pt>
                <c:pt idx="763">
                  <c:v>41</c:v>
                </c:pt>
                <c:pt idx="764">
                  <c:v>42</c:v>
                </c:pt>
                <c:pt idx="765">
                  <c:v>42</c:v>
                </c:pt>
                <c:pt idx="766">
                  <c:v>42</c:v>
                </c:pt>
                <c:pt idx="767">
                  <c:v>43</c:v>
                </c:pt>
                <c:pt idx="768">
                  <c:v>43</c:v>
                </c:pt>
                <c:pt idx="769">
                  <c:v>43</c:v>
                </c:pt>
                <c:pt idx="770">
                  <c:v>44</c:v>
                </c:pt>
                <c:pt idx="771">
                  <c:v>45</c:v>
                </c:pt>
                <c:pt idx="772">
                  <c:v>45</c:v>
                </c:pt>
                <c:pt idx="773">
                  <c:v>45</c:v>
                </c:pt>
                <c:pt idx="774">
                  <c:v>46</c:v>
                </c:pt>
                <c:pt idx="775">
                  <c:v>47</c:v>
                </c:pt>
                <c:pt idx="776">
                  <c:v>48</c:v>
                </c:pt>
                <c:pt idx="777">
                  <c:v>48</c:v>
                </c:pt>
                <c:pt idx="778">
                  <c:v>49</c:v>
                </c:pt>
                <c:pt idx="779">
                  <c:v>50</c:v>
                </c:pt>
                <c:pt idx="780">
                  <c:v>50</c:v>
                </c:pt>
                <c:pt idx="781">
                  <c:v>50</c:v>
                </c:pt>
                <c:pt idx="782">
                  <c:v>51</c:v>
                </c:pt>
                <c:pt idx="783">
                  <c:v>51</c:v>
                </c:pt>
                <c:pt idx="784">
                  <c:v>51</c:v>
                </c:pt>
                <c:pt idx="785">
                  <c:v>52</c:v>
                </c:pt>
                <c:pt idx="786">
                  <c:v>54</c:v>
                </c:pt>
                <c:pt idx="787">
                  <c:v>54</c:v>
                </c:pt>
                <c:pt idx="788">
                  <c:v>54</c:v>
                </c:pt>
                <c:pt idx="789">
                  <c:v>55</c:v>
                </c:pt>
                <c:pt idx="790">
                  <c:v>55</c:v>
                </c:pt>
                <c:pt idx="791">
                  <c:v>56</c:v>
                </c:pt>
                <c:pt idx="792">
                  <c:v>56</c:v>
                </c:pt>
                <c:pt idx="793">
                  <c:v>60</c:v>
                </c:pt>
                <c:pt idx="794">
                  <c:v>60</c:v>
                </c:pt>
                <c:pt idx="795">
                  <c:v>60</c:v>
                </c:pt>
                <c:pt idx="796">
                  <c:v>61</c:v>
                </c:pt>
                <c:pt idx="797">
                  <c:v>61</c:v>
                </c:pt>
                <c:pt idx="798">
                  <c:v>62</c:v>
                </c:pt>
                <c:pt idx="799">
                  <c:v>62</c:v>
                </c:pt>
                <c:pt idx="800">
                  <c:v>64</c:v>
                </c:pt>
                <c:pt idx="801">
                  <c:v>65</c:v>
                </c:pt>
                <c:pt idx="802">
                  <c:v>25</c:v>
                </c:pt>
                <c:pt idx="803">
                  <c:v>26</c:v>
                </c:pt>
                <c:pt idx="804">
                  <c:v>26</c:v>
                </c:pt>
                <c:pt idx="805">
                  <c:v>27</c:v>
                </c:pt>
                <c:pt idx="806">
                  <c:v>27</c:v>
                </c:pt>
                <c:pt idx="807">
                  <c:v>29</c:v>
                </c:pt>
                <c:pt idx="808">
                  <c:v>29</c:v>
                </c:pt>
                <c:pt idx="809">
                  <c:v>29</c:v>
                </c:pt>
                <c:pt idx="810">
                  <c:v>29</c:v>
                </c:pt>
                <c:pt idx="811">
                  <c:v>30</c:v>
                </c:pt>
                <c:pt idx="812">
                  <c:v>30</c:v>
                </c:pt>
                <c:pt idx="813">
                  <c:v>30</c:v>
                </c:pt>
                <c:pt idx="814">
                  <c:v>31</c:v>
                </c:pt>
                <c:pt idx="815">
                  <c:v>32</c:v>
                </c:pt>
                <c:pt idx="816">
                  <c:v>33</c:v>
                </c:pt>
                <c:pt idx="817">
                  <c:v>33</c:v>
                </c:pt>
                <c:pt idx="818">
                  <c:v>35</c:v>
                </c:pt>
                <c:pt idx="819">
                  <c:v>35</c:v>
                </c:pt>
                <c:pt idx="820">
                  <c:v>35</c:v>
                </c:pt>
                <c:pt idx="821">
                  <c:v>35</c:v>
                </c:pt>
                <c:pt idx="822">
                  <c:v>36</c:v>
                </c:pt>
                <c:pt idx="823">
                  <c:v>37</c:v>
                </c:pt>
                <c:pt idx="824">
                  <c:v>38</c:v>
                </c:pt>
                <c:pt idx="825">
                  <c:v>39</c:v>
                </c:pt>
                <c:pt idx="826">
                  <c:v>39</c:v>
                </c:pt>
                <c:pt idx="827">
                  <c:v>40</c:v>
                </c:pt>
                <c:pt idx="828">
                  <c:v>41</c:v>
                </c:pt>
                <c:pt idx="829">
                  <c:v>43</c:v>
                </c:pt>
                <c:pt idx="830">
                  <c:v>44</c:v>
                </c:pt>
                <c:pt idx="831">
                  <c:v>44</c:v>
                </c:pt>
                <c:pt idx="832">
                  <c:v>44</c:v>
                </c:pt>
                <c:pt idx="833">
                  <c:v>44</c:v>
                </c:pt>
                <c:pt idx="834">
                  <c:v>45</c:v>
                </c:pt>
                <c:pt idx="835">
                  <c:v>45</c:v>
                </c:pt>
                <c:pt idx="836">
                  <c:v>46</c:v>
                </c:pt>
                <c:pt idx="837">
                  <c:v>46</c:v>
                </c:pt>
                <c:pt idx="838">
                  <c:v>46</c:v>
                </c:pt>
                <c:pt idx="839">
                  <c:v>47</c:v>
                </c:pt>
                <c:pt idx="840">
                  <c:v>48</c:v>
                </c:pt>
                <c:pt idx="841">
                  <c:v>49</c:v>
                </c:pt>
                <c:pt idx="842">
                  <c:v>49</c:v>
                </c:pt>
                <c:pt idx="843">
                  <c:v>49</c:v>
                </c:pt>
                <c:pt idx="844">
                  <c:v>49</c:v>
                </c:pt>
                <c:pt idx="845">
                  <c:v>50</c:v>
                </c:pt>
                <c:pt idx="846">
                  <c:v>51</c:v>
                </c:pt>
                <c:pt idx="847">
                  <c:v>52</c:v>
                </c:pt>
                <c:pt idx="848">
                  <c:v>53</c:v>
                </c:pt>
                <c:pt idx="849">
                  <c:v>54</c:v>
                </c:pt>
                <c:pt idx="850">
                  <c:v>55</c:v>
                </c:pt>
                <c:pt idx="851">
                  <c:v>57</c:v>
                </c:pt>
                <c:pt idx="852">
                  <c:v>57</c:v>
                </c:pt>
                <c:pt idx="853">
                  <c:v>57</c:v>
                </c:pt>
                <c:pt idx="854">
                  <c:v>57</c:v>
                </c:pt>
                <c:pt idx="855">
                  <c:v>58</c:v>
                </c:pt>
                <c:pt idx="856">
                  <c:v>59</c:v>
                </c:pt>
                <c:pt idx="857">
                  <c:v>60</c:v>
                </c:pt>
                <c:pt idx="858">
                  <c:v>61</c:v>
                </c:pt>
                <c:pt idx="859">
                  <c:v>61</c:v>
                </c:pt>
                <c:pt idx="860">
                  <c:v>62</c:v>
                </c:pt>
                <c:pt idx="861">
                  <c:v>62</c:v>
                </c:pt>
                <c:pt idx="862">
                  <c:v>63</c:v>
                </c:pt>
                <c:pt idx="863">
                  <c:v>65</c:v>
                </c:pt>
                <c:pt idx="864">
                  <c:v>66</c:v>
                </c:pt>
                <c:pt idx="865">
                  <c:v>28</c:v>
                </c:pt>
                <c:pt idx="866">
                  <c:v>29</c:v>
                </c:pt>
                <c:pt idx="867">
                  <c:v>29</c:v>
                </c:pt>
                <c:pt idx="868">
                  <c:v>29</c:v>
                </c:pt>
                <c:pt idx="869">
                  <c:v>29</c:v>
                </c:pt>
                <c:pt idx="870">
                  <c:v>29</c:v>
                </c:pt>
                <c:pt idx="871">
                  <c:v>29</c:v>
                </c:pt>
                <c:pt idx="872">
                  <c:v>29</c:v>
                </c:pt>
                <c:pt idx="873">
                  <c:v>30</c:v>
                </c:pt>
                <c:pt idx="874">
                  <c:v>31</c:v>
                </c:pt>
                <c:pt idx="875">
                  <c:v>32</c:v>
                </c:pt>
                <c:pt idx="876">
                  <c:v>32</c:v>
                </c:pt>
                <c:pt idx="877">
                  <c:v>33</c:v>
                </c:pt>
                <c:pt idx="878">
                  <c:v>34</c:v>
                </c:pt>
                <c:pt idx="879">
                  <c:v>34</c:v>
                </c:pt>
                <c:pt idx="880">
                  <c:v>34</c:v>
                </c:pt>
                <c:pt idx="881">
                  <c:v>35</c:v>
                </c:pt>
                <c:pt idx="882">
                  <c:v>36</c:v>
                </c:pt>
                <c:pt idx="883">
                  <c:v>36</c:v>
                </c:pt>
                <c:pt idx="884">
                  <c:v>36</c:v>
                </c:pt>
                <c:pt idx="885">
                  <c:v>39</c:v>
                </c:pt>
                <c:pt idx="886">
                  <c:v>39</c:v>
                </c:pt>
                <c:pt idx="887">
                  <c:v>39</c:v>
                </c:pt>
                <c:pt idx="888">
                  <c:v>40</c:v>
                </c:pt>
                <c:pt idx="889">
                  <c:v>42</c:v>
                </c:pt>
                <c:pt idx="890">
                  <c:v>43</c:v>
                </c:pt>
                <c:pt idx="891">
                  <c:v>43</c:v>
                </c:pt>
                <c:pt idx="892">
                  <c:v>45</c:v>
                </c:pt>
                <c:pt idx="893">
                  <c:v>49</c:v>
                </c:pt>
                <c:pt idx="894">
                  <c:v>50</c:v>
                </c:pt>
                <c:pt idx="895">
                  <c:v>51</c:v>
                </c:pt>
                <c:pt idx="896">
                  <c:v>52</c:v>
                </c:pt>
                <c:pt idx="897">
                  <c:v>52</c:v>
                </c:pt>
                <c:pt idx="898">
                  <c:v>52</c:v>
                </c:pt>
                <c:pt idx="899">
                  <c:v>52</c:v>
                </c:pt>
                <c:pt idx="900">
                  <c:v>53</c:v>
                </c:pt>
                <c:pt idx="901">
                  <c:v>53</c:v>
                </c:pt>
                <c:pt idx="902">
                  <c:v>53</c:v>
                </c:pt>
                <c:pt idx="903">
                  <c:v>54</c:v>
                </c:pt>
                <c:pt idx="904">
                  <c:v>56</c:v>
                </c:pt>
                <c:pt idx="905">
                  <c:v>56</c:v>
                </c:pt>
                <c:pt idx="906">
                  <c:v>56</c:v>
                </c:pt>
                <c:pt idx="907">
                  <c:v>57</c:v>
                </c:pt>
                <c:pt idx="908">
                  <c:v>57</c:v>
                </c:pt>
                <c:pt idx="909">
                  <c:v>58</c:v>
                </c:pt>
                <c:pt idx="910">
                  <c:v>59</c:v>
                </c:pt>
                <c:pt idx="911">
                  <c:v>59</c:v>
                </c:pt>
                <c:pt idx="912">
                  <c:v>60</c:v>
                </c:pt>
                <c:pt idx="913">
                  <c:v>60</c:v>
                </c:pt>
                <c:pt idx="914">
                  <c:v>60</c:v>
                </c:pt>
                <c:pt idx="915">
                  <c:v>61</c:v>
                </c:pt>
                <c:pt idx="916">
                  <c:v>61</c:v>
                </c:pt>
                <c:pt idx="917">
                  <c:v>62</c:v>
                </c:pt>
                <c:pt idx="918">
                  <c:v>63</c:v>
                </c:pt>
                <c:pt idx="919">
                  <c:v>63</c:v>
                </c:pt>
                <c:pt idx="920">
                  <c:v>27</c:v>
                </c:pt>
                <c:pt idx="921">
                  <c:v>28</c:v>
                </c:pt>
                <c:pt idx="922">
                  <c:v>30</c:v>
                </c:pt>
                <c:pt idx="923">
                  <c:v>30</c:v>
                </c:pt>
                <c:pt idx="924">
                  <c:v>31</c:v>
                </c:pt>
                <c:pt idx="925">
                  <c:v>31</c:v>
                </c:pt>
                <c:pt idx="926">
                  <c:v>32</c:v>
                </c:pt>
                <c:pt idx="927">
                  <c:v>32</c:v>
                </c:pt>
                <c:pt idx="928">
                  <c:v>32</c:v>
                </c:pt>
                <c:pt idx="929">
                  <c:v>33</c:v>
                </c:pt>
                <c:pt idx="930">
                  <c:v>33</c:v>
                </c:pt>
                <c:pt idx="931">
                  <c:v>34</c:v>
                </c:pt>
                <c:pt idx="932">
                  <c:v>35</c:v>
                </c:pt>
                <c:pt idx="933">
                  <c:v>36</c:v>
                </c:pt>
                <c:pt idx="934">
                  <c:v>37</c:v>
                </c:pt>
                <c:pt idx="935">
                  <c:v>39</c:v>
                </c:pt>
                <c:pt idx="936">
                  <c:v>39</c:v>
                </c:pt>
                <c:pt idx="937">
                  <c:v>39</c:v>
                </c:pt>
                <c:pt idx="938">
                  <c:v>40</c:v>
                </c:pt>
                <c:pt idx="939">
                  <c:v>41</c:v>
                </c:pt>
                <c:pt idx="940">
                  <c:v>42</c:v>
                </c:pt>
                <c:pt idx="941">
                  <c:v>42</c:v>
                </c:pt>
                <c:pt idx="942">
                  <c:v>42</c:v>
                </c:pt>
                <c:pt idx="943">
                  <c:v>43</c:v>
                </c:pt>
                <c:pt idx="944">
                  <c:v>43</c:v>
                </c:pt>
                <c:pt idx="945">
                  <c:v>43</c:v>
                </c:pt>
                <c:pt idx="946">
                  <c:v>45</c:v>
                </c:pt>
                <c:pt idx="947">
                  <c:v>45</c:v>
                </c:pt>
                <c:pt idx="948">
                  <c:v>47</c:v>
                </c:pt>
                <c:pt idx="949">
                  <c:v>47</c:v>
                </c:pt>
                <c:pt idx="950">
                  <c:v>47</c:v>
                </c:pt>
                <c:pt idx="951">
                  <c:v>47</c:v>
                </c:pt>
                <c:pt idx="952">
                  <c:v>48</c:v>
                </c:pt>
                <c:pt idx="953">
                  <c:v>49</c:v>
                </c:pt>
                <c:pt idx="954">
                  <c:v>50</c:v>
                </c:pt>
                <c:pt idx="955">
                  <c:v>50</c:v>
                </c:pt>
                <c:pt idx="956">
                  <c:v>50</c:v>
                </c:pt>
                <c:pt idx="957">
                  <c:v>51</c:v>
                </c:pt>
                <c:pt idx="958">
                  <c:v>52</c:v>
                </c:pt>
                <c:pt idx="959">
                  <c:v>54</c:v>
                </c:pt>
                <c:pt idx="960">
                  <c:v>55</c:v>
                </c:pt>
                <c:pt idx="961">
                  <c:v>56</c:v>
                </c:pt>
                <c:pt idx="962">
                  <c:v>56</c:v>
                </c:pt>
                <c:pt idx="963">
                  <c:v>57</c:v>
                </c:pt>
                <c:pt idx="964">
                  <c:v>58</c:v>
                </c:pt>
                <c:pt idx="965">
                  <c:v>59</c:v>
                </c:pt>
                <c:pt idx="966">
                  <c:v>60</c:v>
                </c:pt>
                <c:pt idx="967">
                  <c:v>60</c:v>
                </c:pt>
                <c:pt idx="968">
                  <c:v>62</c:v>
                </c:pt>
                <c:pt idx="969">
                  <c:v>62</c:v>
                </c:pt>
                <c:pt idx="970">
                  <c:v>63</c:v>
                </c:pt>
                <c:pt idx="971">
                  <c:v>63</c:v>
                </c:pt>
                <c:pt idx="972">
                  <c:v>63</c:v>
                </c:pt>
                <c:pt idx="973">
                  <c:v>64</c:v>
                </c:pt>
                <c:pt idx="974">
                  <c:v>64</c:v>
                </c:pt>
                <c:pt idx="975">
                  <c:v>64</c:v>
                </c:pt>
                <c:pt idx="976">
                  <c:v>65</c:v>
                </c:pt>
                <c:pt idx="977">
                  <c:v>67</c:v>
                </c:pt>
                <c:pt idx="978">
                  <c:v>27</c:v>
                </c:pt>
                <c:pt idx="979">
                  <c:v>28</c:v>
                </c:pt>
                <c:pt idx="980">
                  <c:v>28</c:v>
                </c:pt>
                <c:pt idx="981">
                  <c:v>29</c:v>
                </c:pt>
                <c:pt idx="982">
                  <c:v>29</c:v>
                </c:pt>
                <c:pt idx="983">
                  <c:v>30</c:v>
                </c:pt>
                <c:pt idx="984">
                  <c:v>35</c:v>
                </c:pt>
                <c:pt idx="985">
                  <c:v>35</c:v>
                </c:pt>
                <c:pt idx="986">
                  <c:v>36</c:v>
                </c:pt>
                <c:pt idx="987">
                  <c:v>36</c:v>
                </c:pt>
                <c:pt idx="988">
                  <c:v>37</c:v>
                </c:pt>
                <c:pt idx="989">
                  <c:v>38</c:v>
                </c:pt>
                <c:pt idx="990">
                  <c:v>38</c:v>
                </c:pt>
                <c:pt idx="991">
                  <c:v>39</c:v>
                </c:pt>
                <c:pt idx="992">
                  <c:v>39</c:v>
                </c:pt>
                <c:pt idx="993">
                  <c:v>40</c:v>
                </c:pt>
                <c:pt idx="994">
                  <c:v>40</c:v>
                </c:pt>
                <c:pt idx="995">
                  <c:v>41</c:v>
                </c:pt>
                <c:pt idx="996">
                  <c:v>41</c:v>
                </c:pt>
                <c:pt idx="997">
                  <c:v>42</c:v>
                </c:pt>
                <c:pt idx="998">
                  <c:v>43</c:v>
                </c:pt>
                <c:pt idx="999">
                  <c:v>44</c:v>
                </c:pt>
                <c:pt idx="1000">
                  <c:v>44</c:v>
                </c:pt>
                <c:pt idx="1001">
                  <c:v>44</c:v>
                </c:pt>
                <c:pt idx="1002">
                  <c:v>44</c:v>
                </c:pt>
                <c:pt idx="1003">
                  <c:v>45</c:v>
                </c:pt>
                <c:pt idx="1004">
                  <c:v>45</c:v>
                </c:pt>
                <c:pt idx="1005">
                  <c:v>47</c:v>
                </c:pt>
                <c:pt idx="1006">
                  <c:v>47</c:v>
                </c:pt>
                <c:pt idx="1007">
                  <c:v>49</c:v>
                </c:pt>
                <c:pt idx="1008">
                  <c:v>49</c:v>
                </c:pt>
                <c:pt idx="1009">
                  <c:v>51</c:v>
                </c:pt>
                <c:pt idx="1010">
                  <c:v>51</c:v>
                </c:pt>
                <c:pt idx="1011">
                  <c:v>51</c:v>
                </c:pt>
                <c:pt idx="1012">
                  <c:v>52</c:v>
                </c:pt>
                <c:pt idx="1013">
                  <c:v>52</c:v>
                </c:pt>
                <c:pt idx="1014">
                  <c:v>53</c:v>
                </c:pt>
                <c:pt idx="1015">
                  <c:v>54</c:v>
                </c:pt>
                <c:pt idx="1016">
                  <c:v>54</c:v>
                </c:pt>
                <c:pt idx="1017">
                  <c:v>55</c:v>
                </c:pt>
                <c:pt idx="1018">
                  <c:v>56</c:v>
                </c:pt>
                <c:pt idx="1019">
                  <c:v>57</c:v>
                </c:pt>
                <c:pt idx="1020">
                  <c:v>57</c:v>
                </c:pt>
                <c:pt idx="1021">
                  <c:v>59</c:v>
                </c:pt>
                <c:pt idx="1022">
                  <c:v>59</c:v>
                </c:pt>
                <c:pt idx="1023">
                  <c:v>60</c:v>
                </c:pt>
                <c:pt idx="1024">
                  <c:v>60</c:v>
                </c:pt>
                <c:pt idx="1025">
                  <c:v>61</c:v>
                </c:pt>
                <c:pt idx="1026">
                  <c:v>62</c:v>
                </c:pt>
                <c:pt idx="1027">
                  <c:v>62</c:v>
                </c:pt>
                <c:pt idx="1028">
                  <c:v>63</c:v>
                </c:pt>
                <c:pt idx="1029">
                  <c:v>27</c:v>
                </c:pt>
                <c:pt idx="1030">
                  <c:v>27</c:v>
                </c:pt>
                <c:pt idx="1031">
                  <c:v>28</c:v>
                </c:pt>
                <c:pt idx="1032">
                  <c:v>28</c:v>
                </c:pt>
                <c:pt idx="1033">
                  <c:v>28</c:v>
                </c:pt>
                <c:pt idx="1034">
                  <c:v>29</c:v>
                </c:pt>
                <c:pt idx="1035">
                  <c:v>29</c:v>
                </c:pt>
                <c:pt idx="1036">
                  <c:v>29</c:v>
                </c:pt>
                <c:pt idx="1037">
                  <c:v>30</c:v>
                </c:pt>
                <c:pt idx="1038">
                  <c:v>31</c:v>
                </c:pt>
                <c:pt idx="1039">
                  <c:v>34</c:v>
                </c:pt>
                <c:pt idx="1040">
                  <c:v>34</c:v>
                </c:pt>
                <c:pt idx="1041">
                  <c:v>34</c:v>
                </c:pt>
                <c:pt idx="1042">
                  <c:v>35</c:v>
                </c:pt>
                <c:pt idx="1043">
                  <c:v>35</c:v>
                </c:pt>
                <c:pt idx="1044">
                  <c:v>37</c:v>
                </c:pt>
                <c:pt idx="1045">
                  <c:v>37</c:v>
                </c:pt>
                <c:pt idx="1046">
                  <c:v>39</c:v>
                </c:pt>
                <c:pt idx="1047">
                  <c:v>40</c:v>
                </c:pt>
                <c:pt idx="1048">
                  <c:v>41</c:v>
                </c:pt>
                <c:pt idx="1049">
                  <c:v>41</c:v>
                </c:pt>
                <c:pt idx="1050">
                  <c:v>42</c:v>
                </c:pt>
                <c:pt idx="1051">
                  <c:v>42</c:v>
                </c:pt>
                <c:pt idx="1052">
                  <c:v>42</c:v>
                </c:pt>
                <c:pt idx="1053">
                  <c:v>42</c:v>
                </c:pt>
                <c:pt idx="1054">
                  <c:v>43</c:v>
                </c:pt>
                <c:pt idx="1055">
                  <c:v>44</c:v>
                </c:pt>
                <c:pt idx="1056">
                  <c:v>44</c:v>
                </c:pt>
                <c:pt idx="1057">
                  <c:v>45</c:v>
                </c:pt>
                <c:pt idx="1058">
                  <c:v>46</c:v>
                </c:pt>
                <c:pt idx="1059">
                  <c:v>46</c:v>
                </c:pt>
                <c:pt idx="1060">
                  <c:v>46</c:v>
                </c:pt>
                <c:pt idx="1061">
                  <c:v>47</c:v>
                </c:pt>
                <c:pt idx="1062">
                  <c:v>50</c:v>
                </c:pt>
                <c:pt idx="1063">
                  <c:v>51</c:v>
                </c:pt>
                <c:pt idx="1064">
                  <c:v>51</c:v>
                </c:pt>
                <c:pt idx="1065">
                  <c:v>51</c:v>
                </c:pt>
                <c:pt idx="1066">
                  <c:v>52</c:v>
                </c:pt>
                <c:pt idx="1067">
                  <c:v>52</c:v>
                </c:pt>
                <c:pt idx="1068">
                  <c:v>53</c:v>
                </c:pt>
                <c:pt idx="1069">
                  <c:v>54</c:v>
                </c:pt>
                <c:pt idx="1070">
                  <c:v>54</c:v>
                </c:pt>
                <c:pt idx="1071">
                  <c:v>54</c:v>
                </c:pt>
                <c:pt idx="1072">
                  <c:v>55</c:v>
                </c:pt>
                <c:pt idx="1073">
                  <c:v>55</c:v>
                </c:pt>
                <c:pt idx="1074">
                  <c:v>56</c:v>
                </c:pt>
                <c:pt idx="1075">
                  <c:v>57</c:v>
                </c:pt>
                <c:pt idx="1076">
                  <c:v>58</c:v>
                </c:pt>
                <c:pt idx="1077">
                  <c:v>59</c:v>
                </c:pt>
                <c:pt idx="1078">
                  <c:v>59</c:v>
                </c:pt>
                <c:pt idx="1079">
                  <c:v>60</c:v>
                </c:pt>
                <c:pt idx="1080">
                  <c:v>63</c:v>
                </c:pt>
                <c:pt idx="1081">
                  <c:v>65</c:v>
                </c:pt>
                <c:pt idx="1082">
                  <c:v>24</c:v>
                </c:pt>
                <c:pt idx="1083">
                  <c:v>24</c:v>
                </c:pt>
                <c:pt idx="1084">
                  <c:v>25</c:v>
                </c:pt>
                <c:pt idx="1085">
                  <c:v>26</c:v>
                </c:pt>
                <c:pt idx="1086">
                  <c:v>27</c:v>
                </c:pt>
                <c:pt idx="1087">
                  <c:v>29</c:v>
                </c:pt>
                <c:pt idx="1088">
                  <c:v>30</c:v>
                </c:pt>
                <c:pt idx="1089">
                  <c:v>30</c:v>
                </c:pt>
                <c:pt idx="1090">
                  <c:v>31</c:v>
                </c:pt>
                <c:pt idx="1091">
                  <c:v>31</c:v>
                </c:pt>
                <c:pt idx="1092">
                  <c:v>31</c:v>
                </c:pt>
                <c:pt idx="1093">
                  <c:v>32</c:v>
                </c:pt>
                <c:pt idx="1094">
                  <c:v>32</c:v>
                </c:pt>
                <c:pt idx="1095">
                  <c:v>32</c:v>
                </c:pt>
                <c:pt idx="1096">
                  <c:v>32</c:v>
                </c:pt>
                <c:pt idx="1097">
                  <c:v>33</c:v>
                </c:pt>
                <c:pt idx="1098">
                  <c:v>34</c:v>
                </c:pt>
                <c:pt idx="1099">
                  <c:v>34</c:v>
                </c:pt>
                <c:pt idx="1100">
                  <c:v>34</c:v>
                </c:pt>
                <c:pt idx="1101">
                  <c:v>36</c:v>
                </c:pt>
                <c:pt idx="1102">
                  <c:v>36</c:v>
                </c:pt>
                <c:pt idx="1103">
                  <c:v>37</c:v>
                </c:pt>
                <c:pt idx="1104">
                  <c:v>37</c:v>
                </c:pt>
                <c:pt idx="1105">
                  <c:v>37</c:v>
                </c:pt>
                <c:pt idx="1106">
                  <c:v>38</c:v>
                </c:pt>
                <c:pt idx="1107">
                  <c:v>40</c:v>
                </c:pt>
                <c:pt idx="1108">
                  <c:v>41</c:v>
                </c:pt>
                <c:pt idx="1109">
                  <c:v>41</c:v>
                </c:pt>
                <c:pt idx="1110">
                  <c:v>42</c:v>
                </c:pt>
                <c:pt idx="1111">
                  <c:v>43</c:v>
                </c:pt>
                <c:pt idx="1112">
                  <c:v>43</c:v>
                </c:pt>
                <c:pt idx="1113">
                  <c:v>43</c:v>
                </c:pt>
                <c:pt idx="1114">
                  <c:v>43</c:v>
                </c:pt>
                <c:pt idx="1115">
                  <c:v>44</c:v>
                </c:pt>
                <c:pt idx="1116">
                  <c:v>47</c:v>
                </c:pt>
                <c:pt idx="1117">
                  <c:v>48</c:v>
                </c:pt>
                <c:pt idx="1118">
                  <c:v>48</c:v>
                </c:pt>
                <c:pt idx="1119">
                  <c:v>48</c:v>
                </c:pt>
                <c:pt idx="1120">
                  <c:v>48</c:v>
                </c:pt>
                <c:pt idx="1121">
                  <c:v>49</c:v>
                </c:pt>
                <c:pt idx="1122">
                  <c:v>50</c:v>
                </c:pt>
                <c:pt idx="1123">
                  <c:v>50</c:v>
                </c:pt>
                <c:pt idx="1124">
                  <c:v>52</c:v>
                </c:pt>
                <c:pt idx="1125">
                  <c:v>52</c:v>
                </c:pt>
                <c:pt idx="1126">
                  <c:v>52</c:v>
                </c:pt>
                <c:pt idx="1127">
                  <c:v>53</c:v>
                </c:pt>
                <c:pt idx="1128">
                  <c:v>54</c:v>
                </c:pt>
                <c:pt idx="1129">
                  <c:v>55</c:v>
                </c:pt>
                <c:pt idx="1130">
                  <c:v>55</c:v>
                </c:pt>
                <c:pt idx="1131">
                  <c:v>55</c:v>
                </c:pt>
                <c:pt idx="1132">
                  <c:v>56</c:v>
                </c:pt>
                <c:pt idx="1133">
                  <c:v>58</c:v>
                </c:pt>
                <c:pt idx="1134">
                  <c:v>59</c:v>
                </c:pt>
                <c:pt idx="1135">
                  <c:v>59</c:v>
                </c:pt>
                <c:pt idx="1136">
                  <c:v>60</c:v>
                </c:pt>
                <c:pt idx="1137">
                  <c:v>60</c:v>
                </c:pt>
                <c:pt idx="1138">
                  <c:v>61</c:v>
                </c:pt>
                <c:pt idx="1139">
                  <c:v>61</c:v>
                </c:pt>
                <c:pt idx="1140">
                  <c:v>62</c:v>
                </c:pt>
                <c:pt idx="1141">
                  <c:v>62</c:v>
                </c:pt>
                <c:pt idx="1142">
                  <c:v>64</c:v>
                </c:pt>
                <c:pt idx="1143">
                  <c:v>64</c:v>
                </c:pt>
                <c:pt idx="1144">
                  <c:v>65</c:v>
                </c:pt>
                <c:pt idx="1145">
                  <c:v>65</c:v>
                </c:pt>
                <c:pt idx="1146">
                  <c:v>66</c:v>
                </c:pt>
                <c:pt idx="1147">
                  <c:v>24</c:v>
                </c:pt>
                <c:pt idx="1148">
                  <c:v>24</c:v>
                </c:pt>
                <c:pt idx="1149">
                  <c:v>24</c:v>
                </c:pt>
                <c:pt idx="1150">
                  <c:v>25</c:v>
                </c:pt>
                <c:pt idx="1151">
                  <c:v>26</c:v>
                </c:pt>
                <c:pt idx="1152">
                  <c:v>27</c:v>
                </c:pt>
                <c:pt idx="1153">
                  <c:v>28</c:v>
                </c:pt>
                <c:pt idx="1154">
                  <c:v>29</c:v>
                </c:pt>
                <c:pt idx="1155">
                  <c:v>30</c:v>
                </c:pt>
                <c:pt idx="1156">
                  <c:v>30</c:v>
                </c:pt>
                <c:pt idx="1157">
                  <c:v>30</c:v>
                </c:pt>
                <c:pt idx="1158">
                  <c:v>31</c:v>
                </c:pt>
                <c:pt idx="1159">
                  <c:v>31</c:v>
                </c:pt>
                <c:pt idx="1160">
                  <c:v>32</c:v>
                </c:pt>
                <c:pt idx="1161">
                  <c:v>32</c:v>
                </c:pt>
                <c:pt idx="1162">
                  <c:v>33</c:v>
                </c:pt>
                <c:pt idx="1163">
                  <c:v>33</c:v>
                </c:pt>
                <c:pt idx="1164">
                  <c:v>34</c:v>
                </c:pt>
                <c:pt idx="1165">
                  <c:v>34</c:v>
                </c:pt>
                <c:pt idx="1166">
                  <c:v>34</c:v>
                </c:pt>
                <c:pt idx="1167">
                  <c:v>35</c:v>
                </c:pt>
                <c:pt idx="1168">
                  <c:v>35</c:v>
                </c:pt>
                <c:pt idx="1169">
                  <c:v>35</c:v>
                </c:pt>
                <c:pt idx="1170">
                  <c:v>35</c:v>
                </c:pt>
                <c:pt idx="1171">
                  <c:v>35</c:v>
                </c:pt>
                <c:pt idx="1172">
                  <c:v>36</c:v>
                </c:pt>
                <c:pt idx="1173">
                  <c:v>37</c:v>
                </c:pt>
                <c:pt idx="1174">
                  <c:v>38</c:v>
                </c:pt>
                <c:pt idx="1175">
                  <c:v>41</c:v>
                </c:pt>
                <c:pt idx="1176">
                  <c:v>41</c:v>
                </c:pt>
                <c:pt idx="1177">
                  <c:v>41</c:v>
                </c:pt>
                <c:pt idx="1178">
                  <c:v>42</c:v>
                </c:pt>
                <c:pt idx="1179">
                  <c:v>42</c:v>
                </c:pt>
                <c:pt idx="1180">
                  <c:v>43</c:v>
                </c:pt>
                <c:pt idx="1181">
                  <c:v>43</c:v>
                </c:pt>
                <c:pt idx="1182">
                  <c:v>44</c:v>
                </c:pt>
                <c:pt idx="1183">
                  <c:v>45</c:v>
                </c:pt>
                <c:pt idx="1184">
                  <c:v>45</c:v>
                </c:pt>
                <c:pt idx="1185">
                  <c:v>45</c:v>
                </c:pt>
                <c:pt idx="1186">
                  <c:v>46</c:v>
                </c:pt>
                <c:pt idx="1187">
                  <c:v>46</c:v>
                </c:pt>
                <c:pt idx="1188">
                  <c:v>47</c:v>
                </c:pt>
                <c:pt idx="1189">
                  <c:v>47</c:v>
                </c:pt>
                <c:pt idx="1190">
                  <c:v>47</c:v>
                </c:pt>
                <c:pt idx="1191">
                  <c:v>47</c:v>
                </c:pt>
                <c:pt idx="1192">
                  <c:v>49</c:v>
                </c:pt>
                <c:pt idx="1193">
                  <c:v>50</c:v>
                </c:pt>
                <c:pt idx="1194">
                  <c:v>50</c:v>
                </c:pt>
                <c:pt idx="1195">
                  <c:v>50</c:v>
                </c:pt>
                <c:pt idx="1196">
                  <c:v>50</c:v>
                </c:pt>
                <c:pt idx="1197">
                  <c:v>50</c:v>
                </c:pt>
                <c:pt idx="1198">
                  <c:v>51</c:v>
                </c:pt>
                <c:pt idx="1199">
                  <c:v>52</c:v>
                </c:pt>
                <c:pt idx="1200">
                  <c:v>52</c:v>
                </c:pt>
                <c:pt idx="1201">
                  <c:v>52</c:v>
                </c:pt>
                <c:pt idx="1202">
                  <c:v>52</c:v>
                </c:pt>
                <c:pt idx="1203">
                  <c:v>53</c:v>
                </c:pt>
                <c:pt idx="1204">
                  <c:v>53</c:v>
                </c:pt>
                <c:pt idx="1205">
                  <c:v>55</c:v>
                </c:pt>
                <c:pt idx="1206">
                  <c:v>55</c:v>
                </c:pt>
                <c:pt idx="1207">
                  <c:v>56</c:v>
                </c:pt>
                <c:pt idx="1208">
                  <c:v>56</c:v>
                </c:pt>
                <c:pt idx="1209">
                  <c:v>56</c:v>
                </c:pt>
                <c:pt idx="1210">
                  <c:v>57</c:v>
                </c:pt>
                <c:pt idx="1211">
                  <c:v>57</c:v>
                </c:pt>
                <c:pt idx="1212">
                  <c:v>58</c:v>
                </c:pt>
                <c:pt idx="1213">
                  <c:v>58</c:v>
                </c:pt>
                <c:pt idx="1214">
                  <c:v>58</c:v>
                </c:pt>
                <c:pt idx="1215">
                  <c:v>59</c:v>
                </c:pt>
                <c:pt idx="1216">
                  <c:v>59</c:v>
                </c:pt>
                <c:pt idx="1217">
                  <c:v>59</c:v>
                </c:pt>
                <c:pt idx="1218">
                  <c:v>59</c:v>
                </c:pt>
                <c:pt idx="1219">
                  <c:v>60</c:v>
                </c:pt>
                <c:pt idx="1220">
                  <c:v>60</c:v>
                </c:pt>
                <c:pt idx="1221">
                  <c:v>60</c:v>
                </c:pt>
                <c:pt idx="1222">
                  <c:v>61</c:v>
                </c:pt>
                <c:pt idx="1223">
                  <c:v>61</c:v>
                </c:pt>
                <c:pt idx="1224">
                  <c:v>61</c:v>
                </c:pt>
                <c:pt idx="1225">
                  <c:v>62</c:v>
                </c:pt>
                <c:pt idx="1226">
                  <c:v>62</c:v>
                </c:pt>
                <c:pt idx="1227">
                  <c:v>63</c:v>
                </c:pt>
                <c:pt idx="1228">
                  <c:v>64</c:v>
                </c:pt>
                <c:pt idx="1229">
                  <c:v>64</c:v>
                </c:pt>
                <c:pt idx="1230">
                  <c:v>66</c:v>
                </c:pt>
                <c:pt idx="1231">
                  <c:v>24</c:v>
                </c:pt>
                <c:pt idx="1232">
                  <c:v>25</c:v>
                </c:pt>
                <c:pt idx="1233">
                  <c:v>26</c:v>
                </c:pt>
                <c:pt idx="1234">
                  <c:v>29</c:v>
                </c:pt>
                <c:pt idx="1235">
                  <c:v>29</c:v>
                </c:pt>
                <c:pt idx="1236">
                  <c:v>29</c:v>
                </c:pt>
                <c:pt idx="1237">
                  <c:v>30</c:v>
                </c:pt>
                <c:pt idx="1238">
                  <c:v>30</c:v>
                </c:pt>
                <c:pt idx="1239">
                  <c:v>30</c:v>
                </c:pt>
                <c:pt idx="1240">
                  <c:v>31</c:v>
                </c:pt>
                <c:pt idx="1241">
                  <c:v>31</c:v>
                </c:pt>
                <c:pt idx="1242">
                  <c:v>31</c:v>
                </c:pt>
                <c:pt idx="1243">
                  <c:v>32</c:v>
                </c:pt>
                <c:pt idx="1244">
                  <c:v>33</c:v>
                </c:pt>
                <c:pt idx="1245">
                  <c:v>33</c:v>
                </c:pt>
                <c:pt idx="1246">
                  <c:v>33</c:v>
                </c:pt>
                <c:pt idx="1247">
                  <c:v>33</c:v>
                </c:pt>
                <c:pt idx="1248">
                  <c:v>34</c:v>
                </c:pt>
                <c:pt idx="1249">
                  <c:v>36</c:v>
                </c:pt>
                <c:pt idx="1250">
                  <c:v>36</c:v>
                </c:pt>
                <c:pt idx="1251">
                  <c:v>38</c:v>
                </c:pt>
                <c:pt idx="1252">
                  <c:v>38</c:v>
                </c:pt>
                <c:pt idx="1253">
                  <c:v>39</c:v>
                </c:pt>
                <c:pt idx="1254">
                  <c:v>39</c:v>
                </c:pt>
                <c:pt idx="1255">
                  <c:v>40</c:v>
                </c:pt>
                <c:pt idx="1256">
                  <c:v>41</c:v>
                </c:pt>
                <c:pt idx="1257">
                  <c:v>42</c:v>
                </c:pt>
                <c:pt idx="1258">
                  <c:v>42</c:v>
                </c:pt>
                <c:pt idx="1259">
                  <c:v>42</c:v>
                </c:pt>
                <c:pt idx="1260">
                  <c:v>42</c:v>
                </c:pt>
                <c:pt idx="1261">
                  <c:v>44</c:v>
                </c:pt>
                <c:pt idx="1262">
                  <c:v>45</c:v>
                </c:pt>
                <c:pt idx="1263">
                  <c:v>45</c:v>
                </c:pt>
                <c:pt idx="1264">
                  <c:v>45</c:v>
                </c:pt>
                <c:pt idx="1265">
                  <c:v>46</c:v>
                </c:pt>
                <c:pt idx="1266">
                  <c:v>46</c:v>
                </c:pt>
                <c:pt idx="1267">
                  <c:v>46</c:v>
                </c:pt>
                <c:pt idx="1268">
                  <c:v>47</c:v>
                </c:pt>
                <c:pt idx="1269">
                  <c:v>48</c:v>
                </c:pt>
                <c:pt idx="1270">
                  <c:v>49</c:v>
                </c:pt>
                <c:pt idx="1271">
                  <c:v>49</c:v>
                </c:pt>
                <c:pt idx="1272">
                  <c:v>49</c:v>
                </c:pt>
                <c:pt idx="1273">
                  <c:v>49</c:v>
                </c:pt>
                <c:pt idx="1274">
                  <c:v>50</c:v>
                </c:pt>
                <c:pt idx="1275">
                  <c:v>51</c:v>
                </c:pt>
                <c:pt idx="1276">
                  <c:v>51</c:v>
                </c:pt>
                <c:pt idx="1277">
                  <c:v>51</c:v>
                </c:pt>
                <c:pt idx="1278">
                  <c:v>52</c:v>
                </c:pt>
                <c:pt idx="1279">
                  <c:v>52</c:v>
                </c:pt>
                <c:pt idx="1280">
                  <c:v>52</c:v>
                </c:pt>
                <c:pt idx="1281">
                  <c:v>52</c:v>
                </c:pt>
                <c:pt idx="1282">
                  <c:v>53</c:v>
                </c:pt>
                <c:pt idx="1283">
                  <c:v>53</c:v>
                </c:pt>
                <c:pt idx="1284">
                  <c:v>53</c:v>
                </c:pt>
                <c:pt idx="1285">
                  <c:v>54</c:v>
                </c:pt>
                <c:pt idx="1286">
                  <c:v>54</c:v>
                </c:pt>
                <c:pt idx="1287">
                  <c:v>54</c:v>
                </c:pt>
                <c:pt idx="1288">
                  <c:v>55</c:v>
                </c:pt>
                <c:pt idx="1289">
                  <c:v>55</c:v>
                </c:pt>
                <c:pt idx="1290">
                  <c:v>55</c:v>
                </c:pt>
                <c:pt idx="1291">
                  <c:v>56</c:v>
                </c:pt>
                <c:pt idx="1292">
                  <c:v>56</c:v>
                </c:pt>
                <c:pt idx="1293">
                  <c:v>57</c:v>
                </c:pt>
                <c:pt idx="1294">
                  <c:v>57</c:v>
                </c:pt>
                <c:pt idx="1295">
                  <c:v>57</c:v>
                </c:pt>
                <c:pt idx="1296">
                  <c:v>57</c:v>
                </c:pt>
                <c:pt idx="1297">
                  <c:v>57</c:v>
                </c:pt>
                <c:pt idx="1298">
                  <c:v>58</c:v>
                </c:pt>
                <c:pt idx="1299">
                  <c:v>59</c:v>
                </c:pt>
                <c:pt idx="1300">
                  <c:v>59</c:v>
                </c:pt>
                <c:pt idx="1301">
                  <c:v>60</c:v>
                </c:pt>
                <c:pt idx="1302">
                  <c:v>60</c:v>
                </c:pt>
                <c:pt idx="1303">
                  <c:v>61</c:v>
                </c:pt>
                <c:pt idx="1304">
                  <c:v>62</c:v>
                </c:pt>
                <c:pt idx="1305">
                  <c:v>62</c:v>
                </c:pt>
                <c:pt idx="1306">
                  <c:v>62</c:v>
                </c:pt>
                <c:pt idx="1307">
                  <c:v>62</c:v>
                </c:pt>
                <c:pt idx="1308">
                  <c:v>63</c:v>
                </c:pt>
                <c:pt idx="1309">
                  <c:v>63</c:v>
                </c:pt>
                <c:pt idx="1310">
                  <c:v>64</c:v>
                </c:pt>
                <c:pt idx="1311">
                  <c:v>66</c:v>
                </c:pt>
                <c:pt idx="1312">
                  <c:v>25</c:v>
                </c:pt>
                <c:pt idx="1313">
                  <c:v>26</c:v>
                </c:pt>
                <c:pt idx="1314">
                  <c:v>27</c:v>
                </c:pt>
                <c:pt idx="1315">
                  <c:v>27</c:v>
                </c:pt>
                <c:pt idx="1316">
                  <c:v>27</c:v>
                </c:pt>
                <c:pt idx="1317">
                  <c:v>27</c:v>
                </c:pt>
                <c:pt idx="1318">
                  <c:v>28</c:v>
                </c:pt>
                <c:pt idx="1319">
                  <c:v>29</c:v>
                </c:pt>
                <c:pt idx="1320">
                  <c:v>30</c:v>
                </c:pt>
                <c:pt idx="1321">
                  <c:v>30</c:v>
                </c:pt>
                <c:pt idx="1322">
                  <c:v>30</c:v>
                </c:pt>
                <c:pt idx="1323">
                  <c:v>30</c:v>
                </c:pt>
                <c:pt idx="1324">
                  <c:v>30</c:v>
                </c:pt>
                <c:pt idx="1325">
                  <c:v>30</c:v>
                </c:pt>
                <c:pt idx="1326">
                  <c:v>31</c:v>
                </c:pt>
                <c:pt idx="1327">
                  <c:v>34</c:v>
                </c:pt>
                <c:pt idx="1328">
                  <c:v>34</c:v>
                </c:pt>
                <c:pt idx="1329">
                  <c:v>35</c:v>
                </c:pt>
                <c:pt idx="1330">
                  <c:v>35</c:v>
                </c:pt>
                <c:pt idx="1331">
                  <c:v>35</c:v>
                </c:pt>
                <c:pt idx="1332">
                  <c:v>35</c:v>
                </c:pt>
                <c:pt idx="1333">
                  <c:v>36</c:v>
                </c:pt>
                <c:pt idx="1334">
                  <c:v>36</c:v>
                </c:pt>
                <c:pt idx="1335">
                  <c:v>36</c:v>
                </c:pt>
                <c:pt idx="1336">
                  <c:v>36</c:v>
                </c:pt>
                <c:pt idx="1337">
                  <c:v>37</c:v>
                </c:pt>
                <c:pt idx="1338">
                  <c:v>39</c:v>
                </c:pt>
                <c:pt idx="1339">
                  <c:v>39</c:v>
                </c:pt>
                <c:pt idx="1340">
                  <c:v>40</c:v>
                </c:pt>
                <c:pt idx="1341">
                  <c:v>41</c:v>
                </c:pt>
                <c:pt idx="1342">
                  <c:v>43</c:v>
                </c:pt>
                <c:pt idx="1343">
                  <c:v>44</c:v>
                </c:pt>
                <c:pt idx="1344">
                  <c:v>44</c:v>
                </c:pt>
                <c:pt idx="1345">
                  <c:v>45</c:v>
                </c:pt>
                <c:pt idx="1346">
                  <c:v>45</c:v>
                </c:pt>
                <c:pt idx="1347">
                  <c:v>45</c:v>
                </c:pt>
                <c:pt idx="1348">
                  <c:v>45</c:v>
                </c:pt>
                <c:pt idx="1349">
                  <c:v>45</c:v>
                </c:pt>
                <c:pt idx="1350">
                  <c:v>46</c:v>
                </c:pt>
                <c:pt idx="1351">
                  <c:v>46</c:v>
                </c:pt>
                <c:pt idx="1352">
                  <c:v>46</c:v>
                </c:pt>
                <c:pt idx="1353">
                  <c:v>47</c:v>
                </c:pt>
                <c:pt idx="1354">
                  <c:v>47</c:v>
                </c:pt>
                <c:pt idx="1355">
                  <c:v>48</c:v>
                </c:pt>
                <c:pt idx="1356">
                  <c:v>50</c:v>
                </c:pt>
                <c:pt idx="1357">
                  <c:v>50</c:v>
                </c:pt>
                <c:pt idx="1358">
                  <c:v>50</c:v>
                </c:pt>
                <c:pt idx="1359">
                  <c:v>51</c:v>
                </c:pt>
                <c:pt idx="1360">
                  <c:v>54</c:v>
                </c:pt>
                <c:pt idx="1361">
                  <c:v>55</c:v>
                </c:pt>
                <c:pt idx="1362">
                  <c:v>55</c:v>
                </c:pt>
                <c:pt idx="1363">
                  <c:v>57</c:v>
                </c:pt>
                <c:pt idx="1364">
                  <c:v>57</c:v>
                </c:pt>
                <c:pt idx="1365">
                  <c:v>57</c:v>
                </c:pt>
                <c:pt idx="1366">
                  <c:v>57</c:v>
                </c:pt>
                <c:pt idx="1367">
                  <c:v>58</c:v>
                </c:pt>
                <c:pt idx="1368">
                  <c:v>58</c:v>
                </c:pt>
                <c:pt idx="1369">
                  <c:v>58</c:v>
                </c:pt>
                <c:pt idx="1370">
                  <c:v>59</c:v>
                </c:pt>
                <c:pt idx="1371">
                  <c:v>59</c:v>
                </c:pt>
                <c:pt idx="1372">
                  <c:v>59</c:v>
                </c:pt>
                <c:pt idx="1373">
                  <c:v>59</c:v>
                </c:pt>
                <c:pt idx="1374">
                  <c:v>60</c:v>
                </c:pt>
                <c:pt idx="1375">
                  <c:v>60</c:v>
                </c:pt>
                <c:pt idx="1376">
                  <c:v>60</c:v>
                </c:pt>
                <c:pt idx="1377">
                  <c:v>61</c:v>
                </c:pt>
                <c:pt idx="1378">
                  <c:v>61</c:v>
                </c:pt>
                <c:pt idx="1379">
                  <c:v>61</c:v>
                </c:pt>
                <c:pt idx="1380">
                  <c:v>61</c:v>
                </c:pt>
                <c:pt idx="1381">
                  <c:v>63</c:v>
                </c:pt>
                <c:pt idx="1382">
                  <c:v>63</c:v>
                </c:pt>
                <c:pt idx="1383">
                  <c:v>63</c:v>
                </c:pt>
                <c:pt idx="1384">
                  <c:v>63</c:v>
                </c:pt>
                <c:pt idx="1385">
                  <c:v>64</c:v>
                </c:pt>
                <c:pt idx="1386">
                  <c:v>64</c:v>
                </c:pt>
                <c:pt idx="1387">
                  <c:v>64</c:v>
                </c:pt>
                <c:pt idx="1388">
                  <c:v>65</c:v>
                </c:pt>
                <c:pt idx="1389">
                  <c:v>65</c:v>
                </c:pt>
                <c:pt idx="1390">
                  <c:v>24</c:v>
                </c:pt>
                <c:pt idx="1391">
                  <c:v>27</c:v>
                </c:pt>
                <c:pt idx="1392">
                  <c:v>27</c:v>
                </c:pt>
                <c:pt idx="1393">
                  <c:v>27</c:v>
                </c:pt>
                <c:pt idx="1394">
                  <c:v>28</c:v>
                </c:pt>
                <c:pt idx="1395">
                  <c:v>29</c:v>
                </c:pt>
                <c:pt idx="1396">
                  <c:v>29</c:v>
                </c:pt>
                <c:pt idx="1397">
                  <c:v>29</c:v>
                </c:pt>
                <c:pt idx="1398">
                  <c:v>29</c:v>
                </c:pt>
                <c:pt idx="1399">
                  <c:v>30</c:v>
                </c:pt>
                <c:pt idx="1400">
                  <c:v>30</c:v>
                </c:pt>
                <c:pt idx="1401">
                  <c:v>31</c:v>
                </c:pt>
                <c:pt idx="1402">
                  <c:v>32</c:v>
                </c:pt>
                <c:pt idx="1403">
                  <c:v>32</c:v>
                </c:pt>
                <c:pt idx="1404">
                  <c:v>32</c:v>
                </c:pt>
                <c:pt idx="1405">
                  <c:v>32</c:v>
                </c:pt>
                <c:pt idx="1406">
                  <c:v>33</c:v>
                </c:pt>
                <c:pt idx="1407">
                  <c:v>33</c:v>
                </c:pt>
                <c:pt idx="1408">
                  <c:v>34</c:v>
                </c:pt>
                <c:pt idx="1409">
                  <c:v>34</c:v>
                </c:pt>
                <c:pt idx="1410">
                  <c:v>34</c:v>
                </c:pt>
                <c:pt idx="1411">
                  <c:v>34</c:v>
                </c:pt>
                <c:pt idx="1412">
                  <c:v>34</c:v>
                </c:pt>
                <c:pt idx="1413">
                  <c:v>34</c:v>
                </c:pt>
                <c:pt idx="1414">
                  <c:v>34</c:v>
                </c:pt>
                <c:pt idx="1415">
                  <c:v>35</c:v>
                </c:pt>
                <c:pt idx="1416">
                  <c:v>35</c:v>
                </c:pt>
                <c:pt idx="1417">
                  <c:v>35</c:v>
                </c:pt>
                <c:pt idx="1418">
                  <c:v>35</c:v>
                </c:pt>
                <c:pt idx="1419">
                  <c:v>38</c:v>
                </c:pt>
                <c:pt idx="1420">
                  <c:v>38</c:v>
                </c:pt>
                <c:pt idx="1421">
                  <c:v>39</c:v>
                </c:pt>
                <c:pt idx="1422">
                  <c:v>39</c:v>
                </c:pt>
                <c:pt idx="1423">
                  <c:v>39</c:v>
                </c:pt>
                <c:pt idx="1424">
                  <c:v>40</c:v>
                </c:pt>
                <c:pt idx="1425">
                  <c:v>41</c:v>
                </c:pt>
                <c:pt idx="1426">
                  <c:v>42</c:v>
                </c:pt>
                <c:pt idx="1427">
                  <c:v>42</c:v>
                </c:pt>
                <c:pt idx="1428">
                  <c:v>42</c:v>
                </c:pt>
                <c:pt idx="1429">
                  <c:v>43</c:v>
                </c:pt>
                <c:pt idx="1430">
                  <c:v>43</c:v>
                </c:pt>
                <c:pt idx="1431">
                  <c:v>43</c:v>
                </c:pt>
                <c:pt idx="1432">
                  <c:v>45</c:v>
                </c:pt>
                <c:pt idx="1433">
                  <c:v>45</c:v>
                </c:pt>
                <c:pt idx="1434">
                  <c:v>46</c:v>
                </c:pt>
                <c:pt idx="1435">
                  <c:v>46</c:v>
                </c:pt>
                <c:pt idx="1436">
                  <c:v>48</c:v>
                </c:pt>
                <c:pt idx="1437">
                  <c:v>49</c:v>
                </c:pt>
                <c:pt idx="1438">
                  <c:v>51</c:v>
                </c:pt>
                <c:pt idx="1439">
                  <c:v>52</c:v>
                </c:pt>
                <c:pt idx="1440">
                  <c:v>52</c:v>
                </c:pt>
                <c:pt idx="1441">
                  <c:v>53</c:v>
                </c:pt>
                <c:pt idx="1442">
                  <c:v>53</c:v>
                </c:pt>
                <c:pt idx="1443">
                  <c:v>53</c:v>
                </c:pt>
                <c:pt idx="1444">
                  <c:v>55</c:v>
                </c:pt>
                <c:pt idx="1445">
                  <c:v>55</c:v>
                </c:pt>
                <c:pt idx="1446">
                  <c:v>56</c:v>
                </c:pt>
                <c:pt idx="1447">
                  <c:v>57</c:v>
                </c:pt>
                <c:pt idx="1448">
                  <c:v>57</c:v>
                </c:pt>
                <c:pt idx="1449">
                  <c:v>58</c:v>
                </c:pt>
                <c:pt idx="1450">
                  <c:v>58</c:v>
                </c:pt>
                <c:pt idx="1451">
                  <c:v>58</c:v>
                </c:pt>
                <c:pt idx="1452">
                  <c:v>58</c:v>
                </c:pt>
                <c:pt idx="1453">
                  <c:v>58</c:v>
                </c:pt>
                <c:pt idx="1454">
                  <c:v>58</c:v>
                </c:pt>
                <c:pt idx="1455">
                  <c:v>58</c:v>
                </c:pt>
                <c:pt idx="1456">
                  <c:v>59</c:v>
                </c:pt>
                <c:pt idx="1457">
                  <c:v>60</c:v>
                </c:pt>
                <c:pt idx="1458">
                  <c:v>60</c:v>
                </c:pt>
                <c:pt idx="1459">
                  <c:v>61</c:v>
                </c:pt>
                <c:pt idx="1460">
                  <c:v>61</c:v>
                </c:pt>
                <c:pt idx="1461">
                  <c:v>61</c:v>
                </c:pt>
                <c:pt idx="1462">
                  <c:v>61</c:v>
                </c:pt>
                <c:pt idx="1463">
                  <c:v>62</c:v>
                </c:pt>
                <c:pt idx="1464">
                  <c:v>62</c:v>
                </c:pt>
                <c:pt idx="1465">
                  <c:v>63</c:v>
                </c:pt>
                <c:pt idx="1466">
                  <c:v>63</c:v>
                </c:pt>
                <c:pt idx="1467">
                  <c:v>63</c:v>
                </c:pt>
                <c:pt idx="1468">
                  <c:v>63</c:v>
                </c:pt>
                <c:pt idx="1469">
                  <c:v>63</c:v>
                </c:pt>
                <c:pt idx="1470">
                  <c:v>64</c:v>
                </c:pt>
                <c:pt idx="1471">
                  <c:v>67</c:v>
                </c:pt>
                <c:pt idx="1472">
                  <c:v>26</c:v>
                </c:pt>
                <c:pt idx="1473">
                  <c:v>26</c:v>
                </c:pt>
                <c:pt idx="1474">
                  <c:v>27</c:v>
                </c:pt>
                <c:pt idx="1475">
                  <c:v>28</c:v>
                </c:pt>
                <c:pt idx="1476">
                  <c:v>30</c:v>
                </c:pt>
                <c:pt idx="1477">
                  <c:v>30</c:v>
                </c:pt>
                <c:pt idx="1478">
                  <c:v>30</c:v>
                </c:pt>
                <c:pt idx="1479">
                  <c:v>30</c:v>
                </c:pt>
                <c:pt idx="1480">
                  <c:v>31</c:v>
                </c:pt>
                <c:pt idx="1481">
                  <c:v>31</c:v>
                </c:pt>
                <c:pt idx="1482">
                  <c:v>32</c:v>
                </c:pt>
                <c:pt idx="1483">
                  <c:v>32</c:v>
                </c:pt>
                <c:pt idx="1484">
                  <c:v>32</c:v>
                </c:pt>
                <c:pt idx="1485">
                  <c:v>32</c:v>
                </c:pt>
                <c:pt idx="1486">
                  <c:v>33</c:v>
                </c:pt>
                <c:pt idx="1487">
                  <c:v>34</c:v>
                </c:pt>
                <c:pt idx="1488">
                  <c:v>35</c:v>
                </c:pt>
                <c:pt idx="1489">
                  <c:v>36</c:v>
                </c:pt>
                <c:pt idx="1490">
                  <c:v>36</c:v>
                </c:pt>
                <c:pt idx="1491">
                  <c:v>37</c:v>
                </c:pt>
                <c:pt idx="1492">
                  <c:v>37</c:v>
                </c:pt>
                <c:pt idx="1493">
                  <c:v>38</c:v>
                </c:pt>
                <c:pt idx="1494">
                  <c:v>39</c:v>
                </c:pt>
                <c:pt idx="1495">
                  <c:v>40</c:v>
                </c:pt>
                <c:pt idx="1496">
                  <c:v>40</c:v>
                </c:pt>
                <c:pt idx="1497">
                  <c:v>40</c:v>
                </c:pt>
                <c:pt idx="1498">
                  <c:v>40</c:v>
                </c:pt>
                <c:pt idx="1499">
                  <c:v>41</c:v>
                </c:pt>
                <c:pt idx="1500">
                  <c:v>42</c:v>
                </c:pt>
                <c:pt idx="1501">
                  <c:v>43</c:v>
                </c:pt>
                <c:pt idx="1502">
                  <c:v>45</c:v>
                </c:pt>
                <c:pt idx="1503">
                  <c:v>45</c:v>
                </c:pt>
                <c:pt idx="1504">
                  <c:v>45</c:v>
                </c:pt>
                <c:pt idx="1505">
                  <c:v>46</c:v>
                </c:pt>
                <c:pt idx="1506">
                  <c:v>46</c:v>
                </c:pt>
                <c:pt idx="1507">
                  <c:v>47</c:v>
                </c:pt>
                <c:pt idx="1508">
                  <c:v>47</c:v>
                </c:pt>
                <c:pt idx="1509">
                  <c:v>47</c:v>
                </c:pt>
                <c:pt idx="1510">
                  <c:v>48</c:v>
                </c:pt>
                <c:pt idx="1511">
                  <c:v>48</c:v>
                </c:pt>
                <c:pt idx="1512">
                  <c:v>48</c:v>
                </c:pt>
                <c:pt idx="1513">
                  <c:v>49</c:v>
                </c:pt>
                <c:pt idx="1514">
                  <c:v>50</c:v>
                </c:pt>
                <c:pt idx="1515">
                  <c:v>50</c:v>
                </c:pt>
                <c:pt idx="1516">
                  <c:v>50</c:v>
                </c:pt>
                <c:pt idx="1517">
                  <c:v>50</c:v>
                </c:pt>
                <c:pt idx="1518">
                  <c:v>50</c:v>
                </c:pt>
                <c:pt idx="1519">
                  <c:v>51</c:v>
                </c:pt>
                <c:pt idx="1520">
                  <c:v>51</c:v>
                </c:pt>
                <c:pt idx="1521">
                  <c:v>51</c:v>
                </c:pt>
                <c:pt idx="1522">
                  <c:v>51</c:v>
                </c:pt>
                <c:pt idx="1523">
                  <c:v>54</c:v>
                </c:pt>
                <c:pt idx="1524">
                  <c:v>55</c:v>
                </c:pt>
                <c:pt idx="1525">
                  <c:v>55</c:v>
                </c:pt>
                <c:pt idx="1526">
                  <c:v>55</c:v>
                </c:pt>
                <c:pt idx="1527">
                  <c:v>56</c:v>
                </c:pt>
                <c:pt idx="1528">
                  <c:v>57</c:v>
                </c:pt>
                <c:pt idx="1529">
                  <c:v>57</c:v>
                </c:pt>
                <c:pt idx="1530">
                  <c:v>58</c:v>
                </c:pt>
                <c:pt idx="1531">
                  <c:v>58</c:v>
                </c:pt>
                <c:pt idx="1532">
                  <c:v>58</c:v>
                </c:pt>
                <c:pt idx="1533">
                  <c:v>58</c:v>
                </c:pt>
                <c:pt idx="1534">
                  <c:v>59</c:v>
                </c:pt>
                <c:pt idx="1535">
                  <c:v>59</c:v>
                </c:pt>
                <c:pt idx="1536">
                  <c:v>59</c:v>
                </c:pt>
                <c:pt idx="1537">
                  <c:v>59</c:v>
                </c:pt>
                <c:pt idx="1538">
                  <c:v>60</c:v>
                </c:pt>
                <c:pt idx="1539">
                  <c:v>60</c:v>
                </c:pt>
                <c:pt idx="1540">
                  <c:v>62</c:v>
                </c:pt>
                <c:pt idx="1541">
                  <c:v>62</c:v>
                </c:pt>
                <c:pt idx="1542">
                  <c:v>62</c:v>
                </c:pt>
                <c:pt idx="1543">
                  <c:v>62</c:v>
                </c:pt>
                <c:pt idx="1544">
                  <c:v>63</c:v>
                </c:pt>
                <c:pt idx="1545">
                  <c:v>64</c:v>
                </c:pt>
                <c:pt idx="1546">
                  <c:v>64</c:v>
                </c:pt>
                <c:pt idx="1547">
                  <c:v>65</c:v>
                </c:pt>
                <c:pt idx="1548">
                  <c:v>66</c:v>
                </c:pt>
                <c:pt idx="1549">
                  <c:v>25</c:v>
                </c:pt>
                <c:pt idx="1550">
                  <c:v>25</c:v>
                </c:pt>
                <c:pt idx="1551">
                  <c:v>27</c:v>
                </c:pt>
                <c:pt idx="1552">
                  <c:v>27</c:v>
                </c:pt>
                <c:pt idx="1553">
                  <c:v>27</c:v>
                </c:pt>
                <c:pt idx="1554">
                  <c:v>27</c:v>
                </c:pt>
                <c:pt idx="1555">
                  <c:v>28</c:v>
                </c:pt>
                <c:pt idx="1556">
                  <c:v>28</c:v>
                </c:pt>
                <c:pt idx="1557">
                  <c:v>28</c:v>
                </c:pt>
                <c:pt idx="1558">
                  <c:v>28</c:v>
                </c:pt>
                <c:pt idx="1559">
                  <c:v>28</c:v>
                </c:pt>
                <c:pt idx="1560">
                  <c:v>31</c:v>
                </c:pt>
                <c:pt idx="1561">
                  <c:v>31</c:v>
                </c:pt>
                <c:pt idx="1562">
                  <c:v>32</c:v>
                </c:pt>
                <c:pt idx="1563">
                  <c:v>33</c:v>
                </c:pt>
                <c:pt idx="1564">
                  <c:v>34</c:v>
                </c:pt>
                <c:pt idx="1565">
                  <c:v>35</c:v>
                </c:pt>
                <c:pt idx="1566">
                  <c:v>35</c:v>
                </c:pt>
                <c:pt idx="1567">
                  <c:v>35</c:v>
                </c:pt>
                <c:pt idx="1568">
                  <c:v>37</c:v>
                </c:pt>
                <c:pt idx="1569">
                  <c:v>37</c:v>
                </c:pt>
                <c:pt idx="1570">
                  <c:v>37</c:v>
                </c:pt>
                <c:pt idx="1571">
                  <c:v>38</c:v>
                </c:pt>
                <c:pt idx="1572">
                  <c:v>38</c:v>
                </c:pt>
                <c:pt idx="1573">
                  <c:v>38</c:v>
                </c:pt>
                <c:pt idx="1574">
                  <c:v>39</c:v>
                </c:pt>
                <c:pt idx="1575">
                  <c:v>39</c:v>
                </c:pt>
                <c:pt idx="1576">
                  <c:v>40</c:v>
                </c:pt>
                <c:pt idx="1577">
                  <c:v>40</c:v>
                </c:pt>
                <c:pt idx="1578">
                  <c:v>42</c:v>
                </c:pt>
                <c:pt idx="1579">
                  <c:v>42</c:v>
                </c:pt>
                <c:pt idx="1580">
                  <c:v>44</c:v>
                </c:pt>
                <c:pt idx="1581">
                  <c:v>44</c:v>
                </c:pt>
                <c:pt idx="1582">
                  <c:v>44</c:v>
                </c:pt>
                <c:pt idx="1583">
                  <c:v>46</c:v>
                </c:pt>
                <c:pt idx="1584">
                  <c:v>48</c:v>
                </c:pt>
                <c:pt idx="1585">
                  <c:v>48</c:v>
                </c:pt>
                <c:pt idx="1586">
                  <c:v>48</c:v>
                </c:pt>
                <c:pt idx="1587">
                  <c:v>48</c:v>
                </c:pt>
                <c:pt idx="1588">
                  <c:v>48</c:v>
                </c:pt>
                <c:pt idx="1589">
                  <c:v>49</c:v>
                </c:pt>
                <c:pt idx="1590">
                  <c:v>49</c:v>
                </c:pt>
                <c:pt idx="1591">
                  <c:v>50</c:v>
                </c:pt>
                <c:pt idx="1592">
                  <c:v>50</c:v>
                </c:pt>
                <c:pt idx="1593">
                  <c:v>51</c:v>
                </c:pt>
                <c:pt idx="1594">
                  <c:v>51</c:v>
                </c:pt>
                <c:pt idx="1595">
                  <c:v>52</c:v>
                </c:pt>
                <c:pt idx="1596">
                  <c:v>52</c:v>
                </c:pt>
                <c:pt idx="1597">
                  <c:v>52</c:v>
                </c:pt>
                <c:pt idx="1598">
                  <c:v>52</c:v>
                </c:pt>
                <c:pt idx="1599">
                  <c:v>52</c:v>
                </c:pt>
                <c:pt idx="1600">
                  <c:v>53</c:v>
                </c:pt>
                <c:pt idx="1601">
                  <c:v>54</c:v>
                </c:pt>
                <c:pt idx="1602">
                  <c:v>56</c:v>
                </c:pt>
                <c:pt idx="1603">
                  <c:v>57</c:v>
                </c:pt>
                <c:pt idx="1604">
                  <c:v>57</c:v>
                </c:pt>
                <c:pt idx="1605">
                  <c:v>57</c:v>
                </c:pt>
                <c:pt idx="1606">
                  <c:v>57</c:v>
                </c:pt>
                <c:pt idx="1607">
                  <c:v>58</c:v>
                </c:pt>
                <c:pt idx="1608">
                  <c:v>58</c:v>
                </c:pt>
                <c:pt idx="1609">
                  <c:v>58</c:v>
                </c:pt>
                <c:pt idx="1610">
                  <c:v>59</c:v>
                </c:pt>
                <c:pt idx="1611">
                  <c:v>59</c:v>
                </c:pt>
                <c:pt idx="1612">
                  <c:v>59</c:v>
                </c:pt>
                <c:pt idx="1613">
                  <c:v>60</c:v>
                </c:pt>
                <c:pt idx="1614">
                  <c:v>60</c:v>
                </c:pt>
                <c:pt idx="1615">
                  <c:v>60</c:v>
                </c:pt>
                <c:pt idx="1616">
                  <c:v>62</c:v>
                </c:pt>
                <c:pt idx="1617">
                  <c:v>62</c:v>
                </c:pt>
                <c:pt idx="1618">
                  <c:v>64</c:v>
                </c:pt>
                <c:pt idx="1619">
                  <c:v>24</c:v>
                </c:pt>
                <c:pt idx="1620">
                  <c:v>24</c:v>
                </c:pt>
                <c:pt idx="1621">
                  <c:v>25</c:v>
                </c:pt>
                <c:pt idx="1622">
                  <c:v>25</c:v>
                </c:pt>
                <c:pt idx="1623">
                  <c:v>26</c:v>
                </c:pt>
                <c:pt idx="1624">
                  <c:v>26</c:v>
                </c:pt>
                <c:pt idx="1625">
                  <c:v>27</c:v>
                </c:pt>
                <c:pt idx="1626">
                  <c:v>29</c:v>
                </c:pt>
                <c:pt idx="1627">
                  <c:v>29</c:v>
                </c:pt>
                <c:pt idx="1628">
                  <c:v>29</c:v>
                </c:pt>
                <c:pt idx="1629">
                  <c:v>30</c:v>
                </c:pt>
                <c:pt idx="1630">
                  <c:v>30</c:v>
                </c:pt>
                <c:pt idx="1631">
                  <c:v>30</c:v>
                </c:pt>
                <c:pt idx="1632">
                  <c:v>31</c:v>
                </c:pt>
                <c:pt idx="1633">
                  <c:v>31</c:v>
                </c:pt>
                <c:pt idx="1634">
                  <c:v>31</c:v>
                </c:pt>
                <c:pt idx="1635">
                  <c:v>32</c:v>
                </c:pt>
                <c:pt idx="1636">
                  <c:v>32</c:v>
                </c:pt>
                <c:pt idx="1637">
                  <c:v>32</c:v>
                </c:pt>
                <c:pt idx="1638">
                  <c:v>32</c:v>
                </c:pt>
                <c:pt idx="1639">
                  <c:v>33</c:v>
                </c:pt>
                <c:pt idx="1640">
                  <c:v>33</c:v>
                </c:pt>
                <c:pt idx="1641">
                  <c:v>34</c:v>
                </c:pt>
                <c:pt idx="1642">
                  <c:v>34</c:v>
                </c:pt>
                <c:pt idx="1643">
                  <c:v>35</c:v>
                </c:pt>
                <c:pt idx="1644">
                  <c:v>35</c:v>
                </c:pt>
                <c:pt idx="1645">
                  <c:v>35</c:v>
                </c:pt>
                <c:pt idx="1646">
                  <c:v>35</c:v>
                </c:pt>
                <c:pt idx="1647">
                  <c:v>36</c:v>
                </c:pt>
                <c:pt idx="1648">
                  <c:v>36</c:v>
                </c:pt>
                <c:pt idx="1649">
                  <c:v>37</c:v>
                </c:pt>
                <c:pt idx="1650">
                  <c:v>38</c:v>
                </c:pt>
                <c:pt idx="1651">
                  <c:v>40</c:v>
                </c:pt>
                <c:pt idx="1652">
                  <c:v>40</c:v>
                </c:pt>
                <c:pt idx="1653">
                  <c:v>41</c:v>
                </c:pt>
                <c:pt idx="1654">
                  <c:v>41</c:v>
                </c:pt>
                <c:pt idx="1655">
                  <c:v>42</c:v>
                </c:pt>
                <c:pt idx="1656">
                  <c:v>43</c:v>
                </c:pt>
                <c:pt idx="1657">
                  <c:v>43</c:v>
                </c:pt>
                <c:pt idx="1658">
                  <c:v>43</c:v>
                </c:pt>
                <c:pt idx="1659">
                  <c:v>44</c:v>
                </c:pt>
                <c:pt idx="1660">
                  <c:v>44</c:v>
                </c:pt>
                <c:pt idx="1661">
                  <c:v>45</c:v>
                </c:pt>
                <c:pt idx="1662">
                  <c:v>45</c:v>
                </c:pt>
                <c:pt idx="1663">
                  <c:v>46</c:v>
                </c:pt>
                <c:pt idx="1664">
                  <c:v>47</c:v>
                </c:pt>
                <c:pt idx="1665">
                  <c:v>49</c:v>
                </c:pt>
                <c:pt idx="1666">
                  <c:v>50</c:v>
                </c:pt>
                <c:pt idx="1667">
                  <c:v>50</c:v>
                </c:pt>
                <c:pt idx="1668">
                  <c:v>50</c:v>
                </c:pt>
                <c:pt idx="1669">
                  <c:v>51</c:v>
                </c:pt>
                <c:pt idx="1670">
                  <c:v>51</c:v>
                </c:pt>
                <c:pt idx="1671">
                  <c:v>52</c:v>
                </c:pt>
                <c:pt idx="1672">
                  <c:v>52</c:v>
                </c:pt>
                <c:pt idx="1673">
                  <c:v>52</c:v>
                </c:pt>
                <c:pt idx="1674">
                  <c:v>52</c:v>
                </c:pt>
                <c:pt idx="1675">
                  <c:v>53</c:v>
                </c:pt>
                <c:pt idx="1676">
                  <c:v>53</c:v>
                </c:pt>
                <c:pt idx="1677">
                  <c:v>53</c:v>
                </c:pt>
                <c:pt idx="1678">
                  <c:v>53</c:v>
                </c:pt>
                <c:pt idx="1679">
                  <c:v>54</c:v>
                </c:pt>
                <c:pt idx="1680">
                  <c:v>54</c:v>
                </c:pt>
                <c:pt idx="1681">
                  <c:v>54</c:v>
                </c:pt>
                <c:pt idx="1682">
                  <c:v>55</c:v>
                </c:pt>
                <c:pt idx="1683">
                  <c:v>55</c:v>
                </c:pt>
                <c:pt idx="1684">
                  <c:v>56</c:v>
                </c:pt>
                <c:pt idx="1685">
                  <c:v>56</c:v>
                </c:pt>
                <c:pt idx="1686">
                  <c:v>56</c:v>
                </c:pt>
                <c:pt idx="1687">
                  <c:v>57</c:v>
                </c:pt>
                <c:pt idx="1688">
                  <c:v>57</c:v>
                </c:pt>
                <c:pt idx="1689">
                  <c:v>57</c:v>
                </c:pt>
                <c:pt idx="1690">
                  <c:v>58</c:v>
                </c:pt>
                <c:pt idx="1691">
                  <c:v>58</c:v>
                </c:pt>
                <c:pt idx="1692">
                  <c:v>58</c:v>
                </c:pt>
                <c:pt idx="1693">
                  <c:v>60</c:v>
                </c:pt>
                <c:pt idx="1694">
                  <c:v>60</c:v>
                </c:pt>
                <c:pt idx="1695">
                  <c:v>60</c:v>
                </c:pt>
                <c:pt idx="1696">
                  <c:v>60</c:v>
                </c:pt>
                <c:pt idx="1697">
                  <c:v>61</c:v>
                </c:pt>
                <c:pt idx="1698">
                  <c:v>62</c:v>
                </c:pt>
                <c:pt idx="1699">
                  <c:v>62</c:v>
                </c:pt>
                <c:pt idx="1700">
                  <c:v>62</c:v>
                </c:pt>
                <c:pt idx="1701">
                  <c:v>62</c:v>
                </c:pt>
                <c:pt idx="1702">
                  <c:v>63</c:v>
                </c:pt>
                <c:pt idx="1703">
                  <c:v>65</c:v>
                </c:pt>
                <c:pt idx="1704">
                  <c:v>23</c:v>
                </c:pt>
                <c:pt idx="1705">
                  <c:v>27</c:v>
                </c:pt>
                <c:pt idx="1706">
                  <c:v>28</c:v>
                </c:pt>
                <c:pt idx="1707">
                  <c:v>28</c:v>
                </c:pt>
                <c:pt idx="1708">
                  <c:v>28</c:v>
                </c:pt>
                <c:pt idx="1709">
                  <c:v>29</c:v>
                </c:pt>
                <c:pt idx="1710">
                  <c:v>29</c:v>
                </c:pt>
                <c:pt idx="1711">
                  <c:v>30</c:v>
                </c:pt>
                <c:pt idx="1712">
                  <c:v>30</c:v>
                </c:pt>
                <c:pt idx="1713">
                  <c:v>32</c:v>
                </c:pt>
                <c:pt idx="1714">
                  <c:v>32</c:v>
                </c:pt>
                <c:pt idx="1715">
                  <c:v>33</c:v>
                </c:pt>
                <c:pt idx="1716">
                  <c:v>34</c:v>
                </c:pt>
                <c:pt idx="1717">
                  <c:v>34</c:v>
                </c:pt>
                <c:pt idx="1718">
                  <c:v>34</c:v>
                </c:pt>
                <c:pt idx="1719">
                  <c:v>35</c:v>
                </c:pt>
                <c:pt idx="1720">
                  <c:v>35</c:v>
                </c:pt>
                <c:pt idx="1721">
                  <c:v>35</c:v>
                </c:pt>
                <c:pt idx="1722">
                  <c:v>36</c:v>
                </c:pt>
                <c:pt idx="1723">
                  <c:v>37</c:v>
                </c:pt>
                <c:pt idx="1724">
                  <c:v>38</c:v>
                </c:pt>
                <c:pt idx="1725">
                  <c:v>39</c:v>
                </c:pt>
                <c:pt idx="1726">
                  <c:v>40</c:v>
                </c:pt>
                <c:pt idx="1727">
                  <c:v>41</c:v>
                </c:pt>
                <c:pt idx="1728">
                  <c:v>42</c:v>
                </c:pt>
                <c:pt idx="1729">
                  <c:v>43</c:v>
                </c:pt>
                <c:pt idx="1730">
                  <c:v>43</c:v>
                </c:pt>
                <c:pt idx="1731">
                  <c:v>44</c:v>
                </c:pt>
                <c:pt idx="1732">
                  <c:v>44</c:v>
                </c:pt>
                <c:pt idx="1733">
                  <c:v>45</c:v>
                </c:pt>
                <c:pt idx="1734">
                  <c:v>45</c:v>
                </c:pt>
                <c:pt idx="1735">
                  <c:v>48</c:v>
                </c:pt>
                <c:pt idx="1736">
                  <c:v>48</c:v>
                </c:pt>
                <c:pt idx="1737">
                  <c:v>49</c:v>
                </c:pt>
                <c:pt idx="1738">
                  <c:v>50</c:v>
                </c:pt>
                <c:pt idx="1739">
                  <c:v>50</c:v>
                </c:pt>
                <c:pt idx="1740">
                  <c:v>50</c:v>
                </c:pt>
                <c:pt idx="1741">
                  <c:v>51</c:v>
                </c:pt>
                <c:pt idx="1742">
                  <c:v>51</c:v>
                </c:pt>
                <c:pt idx="1743">
                  <c:v>51</c:v>
                </c:pt>
                <c:pt idx="1744">
                  <c:v>51</c:v>
                </c:pt>
                <c:pt idx="1745">
                  <c:v>52</c:v>
                </c:pt>
                <c:pt idx="1746">
                  <c:v>52</c:v>
                </c:pt>
                <c:pt idx="1747">
                  <c:v>52</c:v>
                </c:pt>
                <c:pt idx="1748">
                  <c:v>52</c:v>
                </c:pt>
                <c:pt idx="1749">
                  <c:v>53</c:v>
                </c:pt>
                <c:pt idx="1750">
                  <c:v>53</c:v>
                </c:pt>
                <c:pt idx="1751">
                  <c:v>54</c:v>
                </c:pt>
                <c:pt idx="1752">
                  <c:v>54</c:v>
                </c:pt>
                <c:pt idx="1753">
                  <c:v>54</c:v>
                </c:pt>
                <c:pt idx="1754">
                  <c:v>56</c:v>
                </c:pt>
                <c:pt idx="1755">
                  <c:v>56</c:v>
                </c:pt>
                <c:pt idx="1756">
                  <c:v>56</c:v>
                </c:pt>
                <c:pt idx="1757">
                  <c:v>56</c:v>
                </c:pt>
                <c:pt idx="1758">
                  <c:v>57</c:v>
                </c:pt>
                <c:pt idx="1759">
                  <c:v>57</c:v>
                </c:pt>
                <c:pt idx="1760">
                  <c:v>57</c:v>
                </c:pt>
                <c:pt idx="1761">
                  <c:v>57</c:v>
                </c:pt>
                <c:pt idx="1762">
                  <c:v>58</c:v>
                </c:pt>
                <c:pt idx="1763">
                  <c:v>58</c:v>
                </c:pt>
                <c:pt idx="1764">
                  <c:v>59</c:v>
                </c:pt>
                <c:pt idx="1765">
                  <c:v>59</c:v>
                </c:pt>
                <c:pt idx="1766">
                  <c:v>61</c:v>
                </c:pt>
                <c:pt idx="1767">
                  <c:v>62</c:v>
                </c:pt>
                <c:pt idx="1768">
                  <c:v>62</c:v>
                </c:pt>
                <c:pt idx="1769">
                  <c:v>63</c:v>
                </c:pt>
                <c:pt idx="1770">
                  <c:v>63</c:v>
                </c:pt>
                <c:pt idx="1771">
                  <c:v>63</c:v>
                </c:pt>
                <c:pt idx="1772">
                  <c:v>65</c:v>
                </c:pt>
                <c:pt idx="1773">
                  <c:v>25</c:v>
                </c:pt>
                <c:pt idx="1774">
                  <c:v>26</c:v>
                </c:pt>
                <c:pt idx="1775">
                  <c:v>26</c:v>
                </c:pt>
                <c:pt idx="1776">
                  <c:v>27</c:v>
                </c:pt>
                <c:pt idx="1777">
                  <c:v>28</c:v>
                </c:pt>
                <c:pt idx="1778">
                  <c:v>28</c:v>
                </c:pt>
                <c:pt idx="1779">
                  <c:v>30</c:v>
                </c:pt>
                <c:pt idx="1780">
                  <c:v>30</c:v>
                </c:pt>
                <c:pt idx="1781">
                  <c:v>32</c:v>
                </c:pt>
                <c:pt idx="1782">
                  <c:v>33</c:v>
                </c:pt>
                <c:pt idx="1783">
                  <c:v>33</c:v>
                </c:pt>
                <c:pt idx="1784">
                  <c:v>33</c:v>
                </c:pt>
                <c:pt idx="1785">
                  <c:v>33</c:v>
                </c:pt>
                <c:pt idx="1786">
                  <c:v>34</c:v>
                </c:pt>
                <c:pt idx="1787">
                  <c:v>35</c:v>
                </c:pt>
                <c:pt idx="1788">
                  <c:v>35</c:v>
                </c:pt>
                <c:pt idx="1789">
                  <c:v>35</c:v>
                </c:pt>
                <c:pt idx="1790">
                  <c:v>38</c:v>
                </c:pt>
                <c:pt idx="1791">
                  <c:v>38</c:v>
                </c:pt>
                <c:pt idx="1792">
                  <c:v>41</c:v>
                </c:pt>
                <c:pt idx="1793">
                  <c:v>41</c:v>
                </c:pt>
                <c:pt idx="1794">
                  <c:v>43</c:v>
                </c:pt>
                <c:pt idx="1795">
                  <c:v>44</c:v>
                </c:pt>
                <c:pt idx="1796">
                  <c:v>45</c:v>
                </c:pt>
                <c:pt idx="1797">
                  <c:v>48</c:v>
                </c:pt>
                <c:pt idx="1798">
                  <c:v>48</c:v>
                </c:pt>
                <c:pt idx="1799">
                  <c:v>49</c:v>
                </c:pt>
                <c:pt idx="1800">
                  <c:v>50</c:v>
                </c:pt>
                <c:pt idx="1801">
                  <c:v>50</c:v>
                </c:pt>
                <c:pt idx="1802">
                  <c:v>53</c:v>
                </c:pt>
                <c:pt idx="1803">
                  <c:v>54</c:v>
                </c:pt>
                <c:pt idx="1804">
                  <c:v>54</c:v>
                </c:pt>
                <c:pt idx="1805">
                  <c:v>54</c:v>
                </c:pt>
                <c:pt idx="1806">
                  <c:v>54</c:v>
                </c:pt>
                <c:pt idx="1807">
                  <c:v>56</c:v>
                </c:pt>
                <c:pt idx="1808">
                  <c:v>56</c:v>
                </c:pt>
                <c:pt idx="1809">
                  <c:v>56</c:v>
                </c:pt>
                <c:pt idx="1810">
                  <c:v>58</c:v>
                </c:pt>
                <c:pt idx="1811">
                  <c:v>58</c:v>
                </c:pt>
                <c:pt idx="1812">
                  <c:v>60</c:v>
                </c:pt>
                <c:pt idx="1813">
                  <c:v>61</c:v>
                </c:pt>
                <c:pt idx="1814">
                  <c:v>61</c:v>
                </c:pt>
                <c:pt idx="1815">
                  <c:v>62</c:v>
                </c:pt>
                <c:pt idx="1816">
                  <c:v>65</c:v>
                </c:pt>
                <c:pt idx="1817">
                  <c:v>25</c:v>
                </c:pt>
                <c:pt idx="1818">
                  <c:v>26</c:v>
                </c:pt>
                <c:pt idx="1819">
                  <c:v>29</c:v>
                </c:pt>
                <c:pt idx="1820">
                  <c:v>29</c:v>
                </c:pt>
                <c:pt idx="1821">
                  <c:v>30</c:v>
                </c:pt>
                <c:pt idx="1822">
                  <c:v>30</c:v>
                </c:pt>
                <c:pt idx="1823">
                  <c:v>31</c:v>
                </c:pt>
                <c:pt idx="1824">
                  <c:v>32</c:v>
                </c:pt>
                <c:pt idx="1825">
                  <c:v>33</c:v>
                </c:pt>
                <c:pt idx="1826">
                  <c:v>33</c:v>
                </c:pt>
                <c:pt idx="1827">
                  <c:v>33</c:v>
                </c:pt>
                <c:pt idx="1828">
                  <c:v>34</c:v>
                </c:pt>
                <c:pt idx="1829">
                  <c:v>36</c:v>
                </c:pt>
                <c:pt idx="1830">
                  <c:v>37</c:v>
                </c:pt>
                <c:pt idx="1831">
                  <c:v>38</c:v>
                </c:pt>
                <c:pt idx="1832">
                  <c:v>38</c:v>
                </c:pt>
                <c:pt idx="1833">
                  <c:v>40</c:v>
                </c:pt>
                <c:pt idx="1834">
                  <c:v>41</c:v>
                </c:pt>
                <c:pt idx="1835">
                  <c:v>41</c:v>
                </c:pt>
                <c:pt idx="1836">
                  <c:v>41</c:v>
                </c:pt>
                <c:pt idx="1837">
                  <c:v>42</c:v>
                </c:pt>
                <c:pt idx="1838">
                  <c:v>42</c:v>
                </c:pt>
                <c:pt idx="1839">
                  <c:v>42</c:v>
                </c:pt>
                <c:pt idx="1840">
                  <c:v>43</c:v>
                </c:pt>
                <c:pt idx="1841">
                  <c:v>43</c:v>
                </c:pt>
                <c:pt idx="1842">
                  <c:v>44</c:v>
                </c:pt>
                <c:pt idx="1843">
                  <c:v>46</c:v>
                </c:pt>
                <c:pt idx="1844">
                  <c:v>46</c:v>
                </c:pt>
                <c:pt idx="1845">
                  <c:v>47</c:v>
                </c:pt>
                <c:pt idx="1846">
                  <c:v>47</c:v>
                </c:pt>
                <c:pt idx="1847">
                  <c:v>49</c:v>
                </c:pt>
                <c:pt idx="1848">
                  <c:v>52</c:v>
                </c:pt>
                <c:pt idx="1849">
                  <c:v>52</c:v>
                </c:pt>
                <c:pt idx="1850">
                  <c:v>54</c:v>
                </c:pt>
                <c:pt idx="1851">
                  <c:v>54</c:v>
                </c:pt>
                <c:pt idx="1852">
                  <c:v>54</c:v>
                </c:pt>
                <c:pt idx="1853">
                  <c:v>54</c:v>
                </c:pt>
                <c:pt idx="1854">
                  <c:v>55</c:v>
                </c:pt>
                <c:pt idx="1855">
                  <c:v>56</c:v>
                </c:pt>
                <c:pt idx="1856">
                  <c:v>57</c:v>
                </c:pt>
                <c:pt idx="1857">
                  <c:v>58</c:v>
                </c:pt>
                <c:pt idx="1858">
                  <c:v>58</c:v>
                </c:pt>
                <c:pt idx="1859">
                  <c:v>59</c:v>
                </c:pt>
                <c:pt idx="1860">
                  <c:v>59</c:v>
                </c:pt>
                <c:pt idx="1861">
                  <c:v>60</c:v>
                </c:pt>
                <c:pt idx="1862">
                  <c:v>60</c:v>
                </c:pt>
                <c:pt idx="1863">
                  <c:v>61</c:v>
                </c:pt>
                <c:pt idx="1864">
                  <c:v>61</c:v>
                </c:pt>
                <c:pt idx="1865">
                  <c:v>63</c:v>
                </c:pt>
                <c:pt idx="1866">
                  <c:v>63</c:v>
                </c:pt>
                <c:pt idx="1867">
                  <c:v>64</c:v>
                </c:pt>
                <c:pt idx="1868">
                  <c:v>65</c:v>
                </c:pt>
                <c:pt idx="1869">
                  <c:v>24</c:v>
                </c:pt>
                <c:pt idx="1870">
                  <c:v>26</c:v>
                </c:pt>
                <c:pt idx="1871">
                  <c:v>29</c:v>
                </c:pt>
                <c:pt idx="1872">
                  <c:v>29</c:v>
                </c:pt>
                <c:pt idx="1873">
                  <c:v>29</c:v>
                </c:pt>
                <c:pt idx="1874">
                  <c:v>30</c:v>
                </c:pt>
                <c:pt idx="1875">
                  <c:v>31</c:v>
                </c:pt>
                <c:pt idx="1876">
                  <c:v>31</c:v>
                </c:pt>
                <c:pt idx="1877">
                  <c:v>31</c:v>
                </c:pt>
                <c:pt idx="1878">
                  <c:v>32</c:v>
                </c:pt>
                <c:pt idx="1879">
                  <c:v>33</c:v>
                </c:pt>
                <c:pt idx="1880">
                  <c:v>35</c:v>
                </c:pt>
                <c:pt idx="1881">
                  <c:v>39</c:v>
                </c:pt>
                <c:pt idx="1882">
                  <c:v>39</c:v>
                </c:pt>
                <c:pt idx="1883">
                  <c:v>40</c:v>
                </c:pt>
                <c:pt idx="1884">
                  <c:v>40</c:v>
                </c:pt>
                <c:pt idx="1885">
                  <c:v>42</c:v>
                </c:pt>
                <c:pt idx="1886">
                  <c:v>43</c:v>
                </c:pt>
                <c:pt idx="1887">
                  <c:v>44</c:v>
                </c:pt>
                <c:pt idx="1888">
                  <c:v>44</c:v>
                </c:pt>
                <c:pt idx="1889">
                  <c:v>45</c:v>
                </c:pt>
                <c:pt idx="1890">
                  <c:v>49</c:v>
                </c:pt>
                <c:pt idx="1891">
                  <c:v>53</c:v>
                </c:pt>
                <c:pt idx="1892">
                  <c:v>53</c:v>
                </c:pt>
                <c:pt idx="1893">
                  <c:v>54</c:v>
                </c:pt>
                <c:pt idx="1894">
                  <c:v>55</c:v>
                </c:pt>
                <c:pt idx="1895">
                  <c:v>55</c:v>
                </c:pt>
                <c:pt idx="1896">
                  <c:v>55</c:v>
                </c:pt>
                <c:pt idx="1897">
                  <c:v>56</c:v>
                </c:pt>
                <c:pt idx="1898">
                  <c:v>56</c:v>
                </c:pt>
                <c:pt idx="1899">
                  <c:v>57</c:v>
                </c:pt>
                <c:pt idx="1900">
                  <c:v>57</c:v>
                </c:pt>
                <c:pt idx="1901">
                  <c:v>58</c:v>
                </c:pt>
                <c:pt idx="1902">
                  <c:v>59</c:v>
                </c:pt>
                <c:pt idx="1903">
                  <c:v>60</c:v>
                </c:pt>
                <c:pt idx="1904">
                  <c:v>60</c:v>
                </c:pt>
                <c:pt idx="1905">
                  <c:v>61</c:v>
                </c:pt>
                <c:pt idx="1906">
                  <c:v>61</c:v>
                </c:pt>
                <c:pt idx="1907">
                  <c:v>61</c:v>
                </c:pt>
                <c:pt idx="1908">
                  <c:v>62</c:v>
                </c:pt>
                <c:pt idx="1909">
                  <c:v>62</c:v>
                </c:pt>
                <c:pt idx="1910">
                  <c:v>62</c:v>
                </c:pt>
                <c:pt idx="1911">
                  <c:v>63</c:v>
                </c:pt>
                <c:pt idx="1912">
                  <c:v>63</c:v>
                </c:pt>
                <c:pt idx="1913">
                  <c:v>64</c:v>
                </c:pt>
                <c:pt idx="1914">
                  <c:v>24</c:v>
                </c:pt>
                <c:pt idx="1915">
                  <c:v>26</c:v>
                </c:pt>
                <c:pt idx="1916">
                  <c:v>28</c:v>
                </c:pt>
                <c:pt idx="1917">
                  <c:v>28</c:v>
                </c:pt>
                <c:pt idx="1918">
                  <c:v>28</c:v>
                </c:pt>
                <c:pt idx="1919">
                  <c:v>30</c:v>
                </c:pt>
                <c:pt idx="1920">
                  <c:v>30</c:v>
                </c:pt>
                <c:pt idx="1921">
                  <c:v>31</c:v>
                </c:pt>
                <c:pt idx="1922">
                  <c:v>32</c:v>
                </c:pt>
                <c:pt idx="1923">
                  <c:v>33</c:v>
                </c:pt>
                <c:pt idx="1924">
                  <c:v>34</c:v>
                </c:pt>
                <c:pt idx="1925">
                  <c:v>35</c:v>
                </c:pt>
                <c:pt idx="1926">
                  <c:v>36</c:v>
                </c:pt>
                <c:pt idx="1927">
                  <c:v>37</c:v>
                </c:pt>
                <c:pt idx="1928">
                  <c:v>40</c:v>
                </c:pt>
                <c:pt idx="1929">
                  <c:v>41</c:v>
                </c:pt>
                <c:pt idx="1930">
                  <c:v>41</c:v>
                </c:pt>
                <c:pt idx="1931">
                  <c:v>42</c:v>
                </c:pt>
                <c:pt idx="1932">
                  <c:v>43</c:v>
                </c:pt>
                <c:pt idx="1933">
                  <c:v>46</c:v>
                </c:pt>
                <c:pt idx="1934">
                  <c:v>49</c:v>
                </c:pt>
                <c:pt idx="1935">
                  <c:v>49</c:v>
                </c:pt>
                <c:pt idx="1936">
                  <c:v>52</c:v>
                </c:pt>
                <c:pt idx="1937">
                  <c:v>53</c:v>
                </c:pt>
                <c:pt idx="1938">
                  <c:v>54</c:v>
                </c:pt>
                <c:pt idx="1939">
                  <c:v>54</c:v>
                </c:pt>
                <c:pt idx="1940">
                  <c:v>56</c:v>
                </c:pt>
                <c:pt idx="1941">
                  <c:v>56</c:v>
                </c:pt>
                <c:pt idx="1942">
                  <c:v>56</c:v>
                </c:pt>
                <c:pt idx="1943">
                  <c:v>56</c:v>
                </c:pt>
                <c:pt idx="1944">
                  <c:v>57</c:v>
                </c:pt>
                <c:pt idx="1945">
                  <c:v>57</c:v>
                </c:pt>
                <c:pt idx="1946">
                  <c:v>58</c:v>
                </c:pt>
                <c:pt idx="1947">
                  <c:v>58</c:v>
                </c:pt>
                <c:pt idx="1948">
                  <c:v>58</c:v>
                </c:pt>
                <c:pt idx="1949">
                  <c:v>60</c:v>
                </c:pt>
                <c:pt idx="1950">
                  <c:v>60</c:v>
                </c:pt>
                <c:pt idx="1951">
                  <c:v>61</c:v>
                </c:pt>
                <c:pt idx="1952">
                  <c:v>61</c:v>
                </c:pt>
                <c:pt idx="1953">
                  <c:v>65</c:v>
                </c:pt>
                <c:pt idx="1954">
                  <c:v>67</c:v>
                </c:pt>
                <c:pt idx="1955">
                  <c:v>25</c:v>
                </c:pt>
                <c:pt idx="1956">
                  <c:v>28</c:v>
                </c:pt>
                <c:pt idx="1957">
                  <c:v>28</c:v>
                </c:pt>
                <c:pt idx="1958">
                  <c:v>29</c:v>
                </c:pt>
                <c:pt idx="1959">
                  <c:v>30</c:v>
                </c:pt>
                <c:pt idx="1960">
                  <c:v>32</c:v>
                </c:pt>
                <c:pt idx="1961">
                  <c:v>34</c:v>
                </c:pt>
                <c:pt idx="1962">
                  <c:v>34</c:v>
                </c:pt>
                <c:pt idx="1963">
                  <c:v>34</c:v>
                </c:pt>
                <c:pt idx="1964">
                  <c:v>35</c:v>
                </c:pt>
                <c:pt idx="1965">
                  <c:v>37</c:v>
                </c:pt>
                <c:pt idx="1966">
                  <c:v>38</c:v>
                </c:pt>
                <c:pt idx="1967">
                  <c:v>38</c:v>
                </c:pt>
                <c:pt idx="1968">
                  <c:v>39</c:v>
                </c:pt>
                <c:pt idx="1969">
                  <c:v>39</c:v>
                </c:pt>
                <c:pt idx="1970">
                  <c:v>39</c:v>
                </c:pt>
                <c:pt idx="1971">
                  <c:v>40</c:v>
                </c:pt>
                <c:pt idx="1972">
                  <c:v>41</c:v>
                </c:pt>
                <c:pt idx="1973">
                  <c:v>42</c:v>
                </c:pt>
                <c:pt idx="1974">
                  <c:v>42</c:v>
                </c:pt>
                <c:pt idx="1975">
                  <c:v>43</c:v>
                </c:pt>
                <c:pt idx="1976">
                  <c:v>44</c:v>
                </c:pt>
                <c:pt idx="1977">
                  <c:v>46</c:v>
                </c:pt>
                <c:pt idx="1978">
                  <c:v>46</c:v>
                </c:pt>
                <c:pt idx="1979">
                  <c:v>47</c:v>
                </c:pt>
                <c:pt idx="1980">
                  <c:v>50</c:v>
                </c:pt>
                <c:pt idx="1981">
                  <c:v>51</c:v>
                </c:pt>
                <c:pt idx="1982">
                  <c:v>51</c:v>
                </c:pt>
                <c:pt idx="1983">
                  <c:v>52</c:v>
                </c:pt>
                <c:pt idx="1984">
                  <c:v>54</c:v>
                </c:pt>
                <c:pt idx="1985">
                  <c:v>55</c:v>
                </c:pt>
                <c:pt idx="1986">
                  <c:v>56</c:v>
                </c:pt>
                <c:pt idx="1987">
                  <c:v>57</c:v>
                </c:pt>
                <c:pt idx="1988">
                  <c:v>57</c:v>
                </c:pt>
                <c:pt idx="1989">
                  <c:v>57</c:v>
                </c:pt>
                <c:pt idx="1990">
                  <c:v>58</c:v>
                </c:pt>
                <c:pt idx="1991">
                  <c:v>59</c:v>
                </c:pt>
                <c:pt idx="1992">
                  <c:v>59</c:v>
                </c:pt>
                <c:pt idx="1993">
                  <c:v>59</c:v>
                </c:pt>
                <c:pt idx="1994">
                  <c:v>60</c:v>
                </c:pt>
                <c:pt idx="1995">
                  <c:v>60</c:v>
                </c:pt>
                <c:pt idx="1996">
                  <c:v>62</c:v>
                </c:pt>
                <c:pt idx="1997">
                  <c:v>63</c:v>
                </c:pt>
                <c:pt idx="1998">
                  <c:v>63</c:v>
                </c:pt>
                <c:pt idx="1999">
                  <c:v>63</c:v>
                </c:pt>
                <c:pt idx="2000">
                  <c:v>63</c:v>
                </c:pt>
                <c:pt idx="2001">
                  <c:v>64</c:v>
                </c:pt>
                <c:pt idx="2002">
                  <c:v>25</c:v>
                </c:pt>
                <c:pt idx="2003">
                  <c:v>25</c:v>
                </c:pt>
                <c:pt idx="2004">
                  <c:v>26</c:v>
                </c:pt>
                <c:pt idx="2005">
                  <c:v>28</c:v>
                </c:pt>
                <c:pt idx="2006">
                  <c:v>28</c:v>
                </c:pt>
                <c:pt idx="2007">
                  <c:v>29</c:v>
                </c:pt>
                <c:pt idx="2008">
                  <c:v>29</c:v>
                </c:pt>
                <c:pt idx="2009">
                  <c:v>31</c:v>
                </c:pt>
                <c:pt idx="2010">
                  <c:v>33</c:v>
                </c:pt>
                <c:pt idx="2011">
                  <c:v>33</c:v>
                </c:pt>
                <c:pt idx="2012">
                  <c:v>33</c:v>
                </c:pt>
                <c:pt idx="2013">
                  <c:v>33</c:v>
                </c:pt>
                <c:pt idx="2014">
                  <c:v>34</c:v>
                </c:pt>
                <c:pt idx="2015">
                  <c:v>35</c:v>
                </c:pt>
                <c:pt idx="2016">
                  <c:v>35</c:v>
                </c:pt>
                <c:pt idx="2017">
                  <c:v>38</c:v>
                </c:pt>
                <c:pt idx="2018">
                  <c:v>39</c:v>
                </c:pt>
                <c:pt idx="2019">
                  <c:v>40</c:v>
                </c:pt>
                <c:pt idx="2020">
                  <c:v>40</c:v>
                </c:pt>
                <c:pt idx="2021">
                  <c:v>40</c:v>
                </c:pt>
                <c:pt idx="2022">
                  <c:v>41</c:v>
                </c:pt>
                <c:pt idx="2023">
                  <c:v>41</c:v>
                </c:pt>
                <c:pt idx="2024">
                  <c:v>42</c:v>
                </c:pt>
                <c:pt idx="2025">
                  <c:v>43</c:v>
                </c:pt>
                <c:pt idx="2026">
                  <c:v>43</c:v>
                </c:pt>
                <c:pt idx="2027">
                  <c:v>44</c:v>
                </c:pt>
                <c:pt idx="2028">
                  <c:v>45</c:v>
                </c:pt>
                <c:pt idx="2029">
                  <c:v>46</c:v>
                </c:pt>
                <c:pt idx="2030">
                  <c:v>46</c:v>
                </c:pt>
                <c:pt idx="2031">
                  <c:v>46</c:v>
                </c:pt>
                <c:pt idx="2032">
                  <c:v>47</c:v>
                </c:pt>
                <c:pt idx="2033">
                  <c:v>47</c:v>
                </c:pt>
                <c:pt idx="2034">
                  <c:v>47</c:v>
                </c:pt>
                <c:pt idx="2035">
                  <c:v>49</c:v>
                </c:pt>
                <c:pt idx="2036">
                  <c:v>51</c:v>
                </c:pt>
                <c:pt idx="2037">
                  <c:v>51</c:v>
                </c:pt>
                <c:pt idx="2038">
                  <c:v>53</c:v>
                </c:pt>
                <c:pt idx="2039">
                  <c:v>54</c:v>
                </c:pt>
                <c:pt idx="2040">
                  <c:v>54</c:v>
                </c:pt>
                <c:pt idx="2041">
                  <c:v>55</c:v>
                </c:pt>
                <c:pt idx="2042">
                  <c:v>55</c:v>
                </c:pt>
                <c:pt idx="2043">
                  <c:v>56</c:v>
                </c:pt>
                <c:pt idx="2044">
                  <c:v>57</c:v>
                </c:pt>
                <c:pt idx="2045">
                  <c:v>58</c:v>
                </c:pt>
                <c:pt idx="2046">
                  <c:v>59</c:v>
                </c:pt>
                <c:pt idx="2047">
                  <c:v>59</c:v>
                </c:pt>
                <c:pt idx="2048">
                  <c:v>60</c:v>
                </c:pt>
                <c:pt idx="2049">
                  <c:v>61</c:v>
                </c:pt>
                <c:pt idx="2050">
                  <c:v>61</c:v>
                </c:pt>
                <c:pt idx="2051">
                  <c:v>62</c:v>
                </c:pt>
                <c:pt idx="2052">
                  <c:v>62</c:v>
                </c:pt>
                <c:pt idx="2053">
                  <c:v>62</c:v>
                </c:pt>
                <c:pt idx="2054">
                  <c:v>63</c:v>
                </c:pt>
                <c:pt idx="2055">
                  <c:v>64</c:v>
                </c:pt>
                <c:pt idx="2056">
                  <c:v>65</c:v>
                </c:pt>
                <c:pt idx="2057">
                  <c:v>65</c:v>
                </c:pt>
                <c:pt idx="2058">
                  <c:v>66</c:v>
                </c:pt>
                <c:pt idx="2059">
                  <c:v>25</c:v>
                </c:pt>
                <c:pt idx="2060">
                  <c:v>26</c:v>
                </c:pt>
                <c:pt idx="2061">
                  <c:v>26</c:v>
                </c:pt>
                <c:pt idx="2062">
                  <c:v>26</c:v>
                </c:pt>
                <c:pt idx="2063">
                  <c:v>26</c:v>
                </c:pt>
                <c:pt idx="2064">
                  <c:v>28</c:v>
                </c:pt>
                <c:pt idx="2065">
                  <c:v>29</c:v>
                </c:pt>
                <c:pt idx="2066">
                  <c:v>30</c:v>
                </c:pt>
                <c:pt idx="2067">
                  <c:v>31</c:v>
                </c:pt>
                <c:pt idx="2068">
                  <c:v>31</c:v>
                </c:pt>
                <c:pt idx="2069">
                  <c:v>32</c:v>
                </c:pt>
                <c:pt idx="2070">
                  <c:v>32</c:v>
                </c:pt>
                <c:pt idx="2071">
                  <c:v>33</c:v>
                </c:pt>
                <c:pt idx="2072">
                  <c:v>33</c:v>
                </c:pt>
                <c:pt idx="2073">
                  <c:v>33</c:v>
                </c:pt>
                <c:pt idx="2074">
                  <c:v>34</c:v>
                </c:pt>
                <c:pt idx="2075">
                  <c:v>35</c:v>
                </c:pt>
                <c:pt idx="2076">
                  <c:v>38</c:v>
                </c:pt>
                <c:pt idx="2077">
                  <c:v>38</c:v>
                </c:pt>
                <c:pt idx="2078">
                  <c:v>39</c:v>
                </c:pt>
                <c:pt idx="2079">
                  <c:v>39</c:v>
                </c:pt>
                <c:pt idx="2080">
                  <c:v>39</c:v>
                </c:pt>
                <c:pt idx="2081">
                  <c:v>40</c:v>
                </c:pt>
                <c:pt idx="2082">
                  <c:v>40</c:v>
                </c:pt>
                <c:pt idx="2083">
                  <c:v>41</c:v>
                </c:pt>
                <c:pt idx="2084">
                  <c:v>41</c:v>
                </c:pt>
                <c:pt idx="2085">
                  <c:v>42</c:v>
                </c:pt>
                <c:pt idx="2086">
                  <c:v>42</c:v>
                </c:pt>
                <c:pt idx="2087">
                  <c:v>42</c:v>
                </c:pt>
                <c:pt idx="2088">
                  <c:v>43</c:v>
                </c:pt>
                <c:pt idx="2089">
                  <c:v>44</c:v>
                </c:pt>
                <c:pt idx="2090">
                  <c:v>46</c:v>
                </c:pt>
                <c:pt idx="2091">
                  <c:v>46</c:v>
                </c:pt>
                <c:pt idx="2092">
                  <c:v>48</c:v>
                </c:pt>
                <c:pt idx="2093">
                  <c:v>48</c:v>
                </c:pt>
                <c:pt idx="2094">
                  <c:v>52</c:v>
                </c:pt>
                <c:pt idx="2095">
                  <c:v>52</c:v>
                </c:pt>
                <c:pt idx="2096">
                  <c:v>54</c:v>
                </c:pt>
                <c:pt idx="2097">
                  <c:v>54</c:v>
                </c:pt>
                <c:pt idx="2098">
                  <c:v>55</c:v>
                </c:pt>
                <c:pt idx="2099">
                  <c:v>55</c:v>
                </c:pt>
                <c:pt idx="2100">
                  <c:v>56</c:v>
                </c:pt>
                <c:pt idx="2101">
                  <c:v>58</c:v>
                </c:pt>
                <c:pt idx="2102">
                  <c:v>58</c:v>
                </c:pt>
                <c:pt idx="2103">
                  <c:v>60</c:v>
                </c:pt>
                <c:pt idx="2104">
                  <c:v>60</c:v>
                </c:pt>
                <c:pt idx="2105">
                  <c:v>61</c:v>
                </c:pt>
                <c:pt idx="2106">
                  <c:v>61</c:v>
                </c:pt>
                <c:pt idx="2107">
                  <c:v>61</c:v>
                </c:pt>
                <c:pt idx="2108">
                  <c:v>62</c:v>
                </c:pt>
                <c:pt idx="2109">
                  <c:v>63</c:v>
                </c:pt>
                <c:pt idx="2110">
                  <c:v>63</c:v>
                </c:pt>
                <c:pt idx="2111">
                  <c:v>23</c:v>
                </c:pt>
                <c:pt idx="2112">
                  <c:v>26</c:v>
                </c:pt>
                <c:pt idx="2113">
                  <c:v>26</c:v>
                </c:pt>
                <c:pt idx="2114">
                  <c:v>26</c:v>
                </c:pt>
                <c:pt idx="2115">
                  <c:v>27</c:v>
                </c:pt>
                <c:pt idx="2116">
                  <c:v>28</c:v>
                </c:pt>
                <c:pt idx="2117">
                  <c:v>28</c:v>
                </c:pt>
                <c:pt idx="2118">
                  <c:v>28</c:v>
                </c:pt>
                <c:pt idx="2119">
                  <c:v>29</c:v>
                </c:pt>
                <c:pt idx="2120">
                  <c:v>29</c:v>
                </c:pt>
                <c:pt idx="2121">
                  <c:v>31</c:v>
                </c:pt>
                <c:pt idx="2122">
                  <c:v>32</c:v>
                </c:pt>
                <c:pt idx="2123">
                  <c:v>34</c:v>
                </c:pt>
                <c:pt idx="2124">
                  <c:v>34</c:v>
                </c:pt>
                <c:pt idx="2125">
                  <c:v>35</c:v>
                </c:pt>
                <c:pt idx="2126">
                  <c:v>35</c:v>
                </c:pt>
                <c:pt idx="2127">
                  <c:v>35</c:v>
                </c:pt>
                <c:pt idx="2128">
                  <c:v>36</c:v>
                </c:pt>
                <c:pt idx="2129">
                  <c:v>37</c:v>
                </c:pt>
                <c:pt idx="2130">
                  <c:v>38</c:v>
                </c:pt>
                <c:pt idx="2131">
                  <c:v>39</c:v>
                </c:pt>
                <c:pt idx="2132">
                  <c:v>41</c:v>
                </c:pt>
                <c:pt idx="2133">
                  <c:v>41</c:v>
                </c:pt>
                <c:pt idx="2134">
                  <c:v>42</c:v>
                </c:pt>
                <c:pt idx="2135">
                  <c:v>42</c:v>
                </c:pt>
                <c:pt idx="2136">
                  <c:v>43</c:v>
                </c:pt>
                <c:pt idx="2137">
                  <c:v>43</c:v>
                </c:pt>
                <c:pt idx="2138">
                  <c:v>44</c:v>
                </c:pt>
                <c:pt idx="2139">
                  <c:v>45</c:v>
                </c:pt>
                <c:pt idx="2140">
                  <c:v>45</c:v>
                </c:pt>
                <c:pt idx="2141">
                  <c:v>46</c:v>
                </c:pt>
                <c:pt idx="2142">
                  <c:v>49</c:v>
                </c:pt>
                <c:pt idx="2143">
                  <c:v>50</c:v>
                </c:pt>
                <c:pt idx="2144">
                  <c:v>51</c:v>
                </c:pt>
                <c:pt idx="2145">
                  <c:v>51</c:v>
                </c:pt>
                <c:pt idx="2146">
                  <c:v>51</c:v>
                </c:pt>
                <c:pt idx="2147">
                  <c:v>52</c:v>
                </c:pt>
                <c:pt idx="2148">
                  <c:v>52</c:v>
                </c:pt>
                <c:pt idx="2149">
                  <c:v>52</c:v>
                </c:pt>
                <c:pt idx="2150">
                  <c:v>52</c:v>
                </c:pt>
                <c:pt idx="2151">
                  <c:v>53</c:v>
                </c:pt>
                <c:pt idx="2152">
                  <c:v>53</c:v>
                </c:pt>
                <c:pt idx="2153">
                  <c:v>55</c:v>
                </c:pt>
                <c:pt idx="2154">
                  <c:v>55</c:v>
                </c:pt>
                <c:pt idx="2155">
                  <c:v>55</c:v>
                </c:pt>
                <c:pt idx="2156">
                  <c:v>56</c:v>
                </c:pt>
                <c:pt idx="2157">
                  <c:v>57</c:v>
                </c:pt>
                <c:pt idx="2158">
                  <c:v>57</c:v>
                </c:pt>
                <c:pt idx="2159">
                  <c:v>57</c:v>
                </c:pt>
                <c:pt idx="2160">
                  <c:v>57</c:v>
                </c:pt>
                <c:pt idx="2161">
                  <c:v>58</c:v>
                </c:pt>
                <c:pt idx="2162">
                  <c:v>58</c:v>
                </c:pt>
                <c:pt idx="2163">
                  <c:v>59</c:v>
                </c:pt>
                <c:pt idx="2164">
                  <c:v>60</c:v>
                </c:pt>
                <c:pt idx="2165">
                  <c:v>60</c:v>
                </c:pt>
                <c:pt idx="2166">
                  <c:v>61</c:v>
                </c:pt>
                <c:pt idx="2167">
                  <c:v>61</c:v>
                </c:pt>
                <c:pt idx="2168">
                  <c:v>62</c:v>
                </c:pt>
                <c:pt idx="2169">
                  <c:v>65</c:v>
                </c:pt>
                <c:pt idx="2170">
                  <c:v>65</c:v>
                </c:pt>
                <c:pt idx="2171">
                  <c:v>66</c:v>
                </c:pt>
                <c:pt idx="2172">
                  <c:v>27</c:v>
                </c:pt>
                <c:pt idx="2173">
                  <c:v>28</c:v>
                </c:pt>
                <c:pt idx="2174">
                  <c:v>29</c:v>
                </c:pt>
                <c:pt idx="2175">
                  <c:v>31</c:v>
                </c:pt>
                <c:pt idx="2176">
                  <c:v>32</c:v>
                </c:pt>
                <c:pt idx="2177">
                  <c:v>32</c:v>
                </c:pt>
                <c:pt idx="2178">
                  <c:v>33</c:v>
                </c:pt>
                <c:pt idx="2179">
                  <c:v>33</c:v>
                </c:pt>
                <c:pt idx="2180">
                  <c:v>33</c:v>
                </c:pt>
                <c:pt idx="2181">
                  <c:v>33</c:v>
                </c:pt>
                <c:pt idx="2182">
                  <c:v>35</c:v>
                </c:pt>
                <c:pt idx="2183">
                  <c:v>35</c:v>
                </c:pt>
                <c:pt idx="2184">
                  <c:v>35</c:v>
                </c:pt>
                <c:pt idx="2185">
                  <c:v>35</c:v>
                </c:pt>
                <c:pt idx="2186">
                  <c:v>36</c:v>
                </c:pt>
                <c:pt idx="2187">
                  <c:v>37</c:v>
                </c:pt>
                <c:pt idx="2188">
                  <c:v>38</c:v>
                </c:pt>
                <c:pt idx="2189">
                  <c:v>38</c:v>
                </c:pt>
                <c:pt idx="2190">
                  <c:v>38</c:v>
                </c:pt>
                <c:pt idx="2191">
                  <c:v>39</c:v>
                </c:pt>
                <c:pt idx="2192">
                  <c:v>39</c:v>
                </c:pt>
                <c:pt idx="2193">
                  <c:v>39</c:v>
                </c:pt>
                <c:pt idx="2194">
                  <c:v>40</c:v>
                </c:pt>
                <c:pt idx="2195">
                  <c:v>40</c:v>
                </c:pt>
                <c:pt idx="2196">
                  <c:v>41</c:v>
                </c:pt>
                <c:pt idx="2197">
                  <c:v>41</c:v>
                </c:pt>
                <c:pt idx="2198">
                  <c:v>43</c:v>
                </c:pt>
                <c:pt idx="2199">
                  <c:v>43</c:v>
                </c:pt>
                <c:pt idx="2200">
                  <c:v>45</c:v>
                </c:pt>
                <c:pt idx="2201">
                  <c:v>45</c:v>
                </c:pt>
                <c:pt idx="2202">
                  <c:v>47</c:v>
                </c:pt>
                <c:pt idx="2203">
                  <c:v>48</c:v>
                </c:pt>
                <c:pt idx="2204">
                  <c:v>49</c:v>
                </c:pt>
                <c:pt idx="2205">
                  <c:v>50</c:v>
                </c:pt>
                <c:pt idx="2206">
                  <c:v>50</c:v>
                </c:pt>
                <c:pt idx="2207">
                  <c:v>51</c:v>
                </c:pt>
                <c:pt idx="2208">
                  <c:v>51</c:v>
                </c:pt>
                <c:pt idx="2209">
                  <c:v>52</c:v>
                </c:pt>
                <c:pt idx="2210">
                  <c:v>52</c:v>
                </c:pt>
                <c:pt idx="2211">
                  <c:v>53</c:v>
                </c:pt>
                <c:pt idx="2212">
                  <c:v>54</c:v>
                </c:pt>
                <c:pt idx="2213">
                  <c:v>54</c:v>
                </c:pt>
                <c:pt idx="2214">
                  <c:v>55</c:v>
                </c:pt>
                <c:pt idx="2215">
                  <c:v>55</c:v>
                </c:pt>
                <c:pt idx="2216">
                  <c:v>56</c:v>
                </c:pt>
                <c:pt idx="2217">
                  <c:v>57</c:v>
                </c:pt>
                <c:pt idx="2218">
                  <c:v>58</c:v>
                </c:pt>
                <c:pt idx="2219">
                  <c:v>58</c:v>
                </c:pt>
                <c:pt idx="2220">
                  <c:v>59</c:v>
                </c:pt>
                <c:pt idx="2221">
                  <c:v>62</c:v>
                </c:pt>
                <c:pt idx="2222">
                  <c:v>62</c:v>
                </c:pt>
                <c:pt idx="2223">
                  <c:v>62</c:v>
                </c:pt>
                <c:pt idx="2224">
                  <c:v>62</c:v>
                </c:pt>
                <c:pt idx="2225">
                  <c:v>63</c:v>
                </c:pt>
                <c:pt idx="2226">
                  <c:v>64</c:v>
                </c:pt>
                <c:pt idx="2227">
                  <c:v>24</c:v>
                </c:pt>
                <c:pt idx="2228">
                  <c:v>27</c:v>
                </c:pt>
                <c:pt idx="2229">
                  <c:v>27</c:v>
                </c:pt>
                <c:pt idx="2230">
                  <c:v>29</c:v>
                </c:pt>
                <c:pt idx="2231">
                  <c:v>33</c:v>
                </c:pt>
                <c:pt idx="2232">
                  <c:v>35</c:v>
                </c:pt>
                <c:pt idx="2233">
                  <c:v>36</c:v>
                </c:pt>
                <c:pt idx="2234">
                  <c:v>37</c:v>
                </c:pt>
                <c:pt idx="2235">
                  <c:v>37</c:v>
                </c:pt>
                <c:pt idx="2236">
                  <c:v>37</c:v>
                </c:pt>
                <c:pt idx="2237">
                  <c:v>38</c:v>
                </c:pt>
                <c:pt idx="2238">
                  <c:v>38</c:v>
                </c:pt>
                <c:pt idx="2239">
                  <c:v>39</c:v>
                </c:pt>
                <c:pt idx="2240">
                  <c:v>39</c:v>
                </c:pt>
                <c:pt idx="2241">
                  <c:v>39</c:v>
                </c:pt>
                <c:pt idx="2242">
                  <c:v>40</c:v>
                </c:pt>
                <c:pt idx="2243">
                  <c:v>40</c:v>
                </c:pt>
                <c:pt idx="2244">
                  <c:v>41</c:v>
                </c:pt>
                <c:pt idx="2245">
                  <c:v>42</c:v>
                </c:pt>
                <c:pt idx="2246">
                  <c:v>43</c:v>
                </c:pt>
                <c:pt idx="2247">
                  <c:v>43</c:v>
                </c:pt>
                <c:pt idx="2248">
                  <c:v>43</c:v>
                </c:pt>
                <c:pt idx="2249">
                  <c:v>43</c:v>
                </c:pt>
                <c:pt idx="2250">
                  <c:v>45</c:v>
                </c:pt>
                <c:pt idx="2251">
                  <c:v>45</c:v>
                </c:pt>
                <c:pt idx="2252">
                  <c:v>46</c:v>
                </c:pt>
                <c:pt idx="2253">
                  <c:v>48</c:v>
                </c:pt>
                <c:pt idx="2254">
                  <c:v>48</c:v>
                </c:pt>
                <c:pt idx="2255">
                  <c:v>48</c:v>
                </c:pt>
                <c:pt idx="2256">
                  <c:v>49</c:v>
                </c:pt>
                <c:pt idx="2257">
                  <c:v>51</c:v>
                </c:pt>
                <c:pt idx="2258">
                  <c:v>52</c:v>
                </c:pt>
                <c:pt idx="2259">
                  <c:v>52</c:v>
                </c:pt>
                <c:pt idx="2260">
                  <c:v>53</c:v>
                </c:pt>
                <c:pt idx="2261">
                  <c:v>53</c:v>
                </c:pt>
                <c:pt idx="2262">
                  <c:v>53</c:v>
                </c:pt>
                <c:pt idx="2263">
                  <c:v>54</c:v>
                </c:pt>
                <c:pt idx="2264">
                  <c:v>56</c:v>
                </c:pt>
                <c:pt idx="2265">
                  <c:v>56</c:v>
                </c:pt>
                <c:pt idx="2266">
                  <c:v>57</c:v>
                </c:pt>
                <c:pt idx="2267">
                  <c:v>58</c:v>
                </c:pt>
                <c:pt idx="2268">
                  <c:v>59</c:v>
                </c:pt>
                <c:pt idx="2269">
                  <c:v>59</c:v>
                </c:pt>
                <c:pt idx="2270">
                  <c:v>60</c:v>
                </c:pt>
                <c:pt idx="2271">
                  <c:v>60</c:v>
                </c:pt>
                <c:pt idx="2272">
                  <c:v>61</c:v>
                </c:pt>
                <c:pt idx="2273">
                  <c:v>61</c:v>
                </c:pt>
                <c:pt idx="2274">
                  <c:v>61</c:v>
                </c:pt>
                <c:pt idx="2275">
                  <c:v>63</c:v>
                </c:pt>
                <c:pt idx="2276">
                  <c:v>64</c:v>
                </c:pt>
                <c:pt idx="2277">
                  <c:v>64</c:v>
                </c:pt>
                <c:pt idx="2278">
                  <c:v>65</c:v>
                </c:pt>
                <c:pt idx="2279">
                  <c:v>66</c:v>
                </c:pt>
                <c:pt idx="2280">
                  <c:v>24</c:v>
                </c:pt>
                <c:pt idx="2281">
                  <c:v>26</c:v>
                </c:pt>
                <c:pt idx="2282">
                  <c:v>26</c:v>
                </c:pt>
                <c:pt idx="2283">
                  <c:v>30</c:v>
                </c:pt>
                <c:pt idx="2284">
                  <c:v>31</c:v>
                </c:pt>
                <c:pt idx="2285">
                  <c:v>31</c:v>
                </c:pt>
                <c:pt idx="2286">
                  <c:v>32</c:v>
                </c:pt>
                <c:pt idx="2287">
                  <c:v>33</c:v>
                </c:pt>
                <c:pt idx="2288">
                  <c:v>34</c:v>
                </c:pt>
                <c:pt idx="2289">
                  <c:v>34</c:v>
                </c:pt>
                <c:pt idx="2290">
                  <c:v>34</c:v>
                </c:pt>
                <c:pt idx="2291">
                  <c:v>34</c:v>
                </c:pt>
                <c:pt idx="2292">
                  <c:v>37</c:v>
                </c:pt>
                <c:pt idx="2293">
                  <c:v>37</c:v>
                </c:pt>
                <c:pt idx="2294">
                  <c:v>37</c:v>
                </c:pt>
                <c:pt idx="2295">
                  <c:v>38</c:v>
                </c:pt>
                <c:pt idx="2296">
                  <c:v>38</c:v>
                </c:pt>
                <c:pt idx="2297">
                  <c:v>40</c:v>
                </c:pt>
                <c:pt idx="2298">
                  <c:v>42</c:v>
                </c:pt>
                <c:pt idx="2299">
                  <c:v>42</c:v>
                </c:pt>
                <c:pt idx="2300">
                  <c:v>43</c:v>
                </c:pt>
                <c:pt idx="2301">
                  <c:v>43</c:v>
                </c:pt>
                <c:pt idx="2302">
                  <c:v>43</c:v>
                </c:pt>
                <c:pt idx="2303">
                  <c:v>43</c:v>
                </c:pt>
                <c:pt idx="2304">
                  <c:v>45</c:v>
                </c:pt>
                <c:pt idx="2305">
                  <c:v>45</c:v>
                </c:pt>
                <c:pt idx="2306">
                  <c:v>47</c:v>
                </c:pt>
                <c:pt idx="2307">
                  <c:v>49</c:v>
                </c:pt>
                <c:pt idx="2308">
                  <c:v>51</c:v>
                </c:pt>
                <c:pt idx="2309">
                  <c:v>53</c:v>
                </c:pt>
                <c:pt idx="2310">
                  <c:v>54</c:v>
                </c:pt>
                <c:pt idx="2311">
                  <c:v>54</c:v>
                </c:pt>
                <c:pt idx="2312">
                  <c:v>55</c:v>
                </c:pt>
                <c:pt idx="2313">
                  <c:v>56</c:v>
                </c:pt>
                <c:pt idx="2314">
                  <c:v>56</c:v>
                </c:pt>
                <c:pt idx="2315">
                  <c:v>56</c:v>
                </c:pt>
                <c:pt idx="2316">
                  <c:v>57</c:v>
                </c:pt>
                <c:pt idx="2317">
                  <c:v>58</c:v>
                </c:pt>
                <c:pt idx="2318">
                  <c:v>58</c:v>
                </c:pt>
                <c:pt idx="2319">
                  <c:v>58</c:v>
                </c:pt>
                <c:pt idx="2320">
                  <c:v>59</c:v>
                </c:pt>
                <c:pt idx="2321">
                  <c:v>59</c:v>
                </c:pt>
                <c:pt idx="2322">
                  <c:v>59</c:v>
                </c:pt>
                <c:pt idx="2323">
                  <c:v>60</c:v>
                </c:pt>
                <c:pt idx="2324">
                  <c:v>60</c:v>
                </c:pt>
                <c:pt idx="2325">
                  <c:v>61</c:v>
                </c:pt>
                <c:pt idx="2326">
                  <c:v>61</c:v>
                </c:pt>
                <c:pt idx="2327">
                  <c:v>61</c:v>
                </c:pt>
                <c:pt idx="2328">
                  <c:v>61</c:v>
                </c:pt>
                <c:pt idx="2329">
                  <c:v>61</c:v>
                </c:pt>
                <c:pt idx="2330">
                  <c:v>61</c:v>
                </c:pt>
                <c:pt idx="2331">
                  <c:v>62</c:v>
                </c:pt>
                <c:pt idx="2332">
                  <c:v>23</c:v>
                </c:pt>
                <c:pt idx="2333">
                  <c:v>26</c:v>
                </c:pt>
                <c:pt idx="2334">
                  <c:v>30</c:v>
                </c:pt>
                <c:pt idx="2335">
                  <c:v>30</c:v>
                </c:pt>
                <c:pt idx="2336">
                  <c:v>32</c:v>
                </c:pt>
                <c:pt idx="2337">
                  <c:v>32</c:v>
                </c:pt>
                <c:pt idx="2338">
                  <c:v>33</c:v>
                </c:pt>
                <c:pt idx="2339">
                  <c:v>34</c:v>
                </c:pt>
                <c:pt idx="2340">
                  <c:v>35</c:v>
                </c:pt>
                <c:pt idx="2341">
                  <c:v>37</c:v>
                </c:pt>
                <c:pt idx="2342">
                  <c:v>37</c:v>
                </c:pt>
                <c:pt idx="2343">
                  <c:v>38</c:v>
                </c:pt>
                <c:pt idx="2344">
                  <c:v>38</c:v>
                </c:pt>
                <c:pt idx="2345">
                  <c:v>39</c:v>
                </c:pt>
                <c:pt idx="2346">
                  <c:v>39</c:v>
                </c:pt>
                <c:pt idx="2347">
                  <c:v>39</c:v>
                </c:pt>
                <c:pt idx="2348">
                  <c:v>40</c:v>
                </c:pt>
                <c:pt idx="2349">
                  <c:v>40</c:v>
                </c:pt>
                <c:pt idx="2350">
                  <c:v>40</c:v>
                </c:pt>
                <c:pt idx="2351">
                  <c:v>42</c:v>
                </c:pt>
                <c:pt idx="2352">
                  <c:v>44</c:v>
                </c:pt>
                <c:pt idx="2353">
                  <c:v>45</c:v>
                </c:pt>
                <c:pt idx="2354">
                  <c:v>45</c:v>
                </c:pt>
                <c:pt idx="2355">
                  <c:v>45</c:v>
                </c:pt>
                <c:pt idx="2356">
                  <c:v>46</c:v>
                </c:pt>
                <c:pt idx="2357">
                  <c:v>47</c:v>
                </c:pt>
                <c:pt idx="2358">
                  <c:v>48</c:v>
                </c:pt>
                <c:pt idx="2359">
                  <c:v>49</c:v>
                </c:pt>
                <c:pt idx="2360">
                  <c:v>50</c:v>
                </c:pt>
                <c:pt idx="2361">
                  <c:v>52</c:v>
                </c:pt>
                <c:pt idx="2362">
                  <c:v>53</c:v>
                </c:pt>
                <c:pt idx="2363">
                  <c:v>53</c:v>
                </c:pt>
                <c:pt idx="2364">
                  <c:v>54</c:v>
                </c:pt>
                <c:pt idx="2365">
                  <c:v>54</c:v>
                </c:pt>
                <c:pt idx="2366">
                  <c:v>54</c:v>
                </c:pt>
                <c:pt idx="2367">
                  <c:v>55</c:v>
                </c:pt>
                <c:pt idx="2368">
                  <c:v>56</c:v>
                </c:pt>
                <c:pt idx="2369">
                  <c:v>56</c:v>
                </c:pt>
                <c:pt idx="2370">
                  <c:v>56</c:v>
                </c:pt>
                <c:pt idx="2371">
                  <c:v>56</c:v>
                </c:pt>
                <c:pt idx="2372">
                  <c:v>56</c:v>
                </c:pt>
                <c:pt idx="2373">
                  <c:v>57</c:v>
                </c:pt>
                <c:pt idx="2374">
                  <c:v>57</c:v>
                </c:pt>
                <c:pt idx="2375">
                  <c:v>58</c:v>
                </c:pt>
                <c:pt idx="2376">
                  <c:v>58</c:v>
                </c:pt>
                <c:pt idx="2377">
                  <c:v>58</c:v>
                </c:pt>
                <c:pt idx="2378">
                  <c:v>59</c:v>
                </c:pt>
                <c:pt idx="2379">
                  <c:v>59</c:v>
                </c:pt>
                <c:pt idx="2380">
                  <c:v>60</c:v>
                </c:pt>
                <c:pt idx="2381">
                  <c:v>61</c:v>
                </c:pt>
                <c:pt idx="2382">
                  <c:v>61</c:v>
                </c:pt>
                <c:pt idx="2383">
                  <c:v>61</c:v>
                </c:pt>
                <c:pt idx="2384">
                  <c:v>61</c:v>
                </c:pt>
                <c:pt idx="2385">
                  <c:v>61</c:v>
                </c:pt>
                <c:pt idx="2386">
                  <c:v>62</c:v>
                </c:pt>
                <c:pt idx="2387">
                  <c:v>63</c:v>
                </c:pt>
                <c:pt idx="2388">
                  <c:v>63</c:v>
                </c:pt>
                <c:pt idx="2389">
                  <c:v>25</c:v>
                </c:pt>
                <c:pt idx="2390">
                  <c:v>26</c:v>
                </c:pt>
                <c:pt idx="2391">
                  <c:v>29</c:v>
                </c:pt>
                <c:pt idx="2392">
                  <c:v>29</c:v>
                </c:pt>
                <c:pt idx="2393">
                  <c:v>29</c:v>
                </c:pt>
                <c:pt idx="2394">
                  <c:v>30</c:v>
                </c:pt>
                <c:pt idx="2395">
                  <c:v>31</c:v>
                </c:pt>
                <c:pt idx="2396">
                  <c:v>33</c:v>
                </c:pt>
                <c:pt idx="2397">
                  <c:v>33</c:v>
                </c:pt>
                <c:pt idx="2398">
                  <c:v>34</c:v>
                </c:pt>
                <c:pt idx="2399">
                  <c:v>35</c:v>
                </c:pt>
                <c:pt idx="2400">
                  <c:v>36</c:v>
                </c:pt>
                <c:pt idx="2401">
                  <c:v>37</c:v>
                </c:pt>
                <c:pt idx="2402">
                  <c:v>38</c:v>
                </c:pt>
                <c:pt idx="2403">
                  <c:v>38</c:v>
                </c:pt>
                <c:pt idx="2404">
                  <c:v>39</c:v>
                </c:pt>
                <c:pt idx="2405">
                  <c:v>39</c:v>
                </c:pt>
                <c:pt idx="2406">
                  <c:v>39</c:v>
                </c:pt>
                <c:pt idx="2407">
                  <c:v>40</c:v>
                </c:pt>
                <c:pt idx="2408">
                  <c:v>41</c:v>
                </c:pt>
                <c:pt idx="2409">
                  <c:v>41</c:v>
                </c:pt>
                <c:pt idx="2410">
                  <c:v>42</c:v>
                </c:pt>
                <c:pt idx="2411">
                  <c:v>42</c:v>
                </c:pt>
                <c:pt idx="2412">
                  <c:v>42</c:v>
                </c:pt>
                <c:pt idx="2413">
                  <c:v>44</c:v>
                </c:pt>
                <c:pt idx="2414">
                  <c:v>44</c:v>
                </c:pt>
                <c:pt idx="2415">
                  <c:v>44</c:v>
                </c:pt>
                <c:pt idx="2416">
                  <c:v>45</c:v>
                </c:pt>
                <c:pt idx="2417">
                  <c:v>45</c:v>
                </c:pt>
                <c:pt idx="2418">
                  <c:v>47</c:v>
                </c:pt>
                <c:pt idx="2419">
                  <c:v>48</c:v>
                </c:pt>
                <c:pt idx="2420">
                  <c:v>50</c:v>
                </c:pt>
                <c:pt idx="2421">
                  <c:v>50</c:v>
                </c:pt>
                <c:pt idx="2422">
                  <c:v>51</c:v>
                </c:pt>
                <c:pt idx="2423">
                  <c:v>51</c:v>
                </c:pt>
                <c:pt idx="2424">
                  <c:v>51</c:v>
                </c:pt>
                <c:pt idx="2425">
                  <c:v>51</c:v>
                </c:pt>
                <c:pt idx="2426">
                  <c:v>52</c:v>
                </c:pt>
                <c:pt idx="2427">
                  <c:v>52</c:v>
                </c:pt>
                <c:pt idx="2428">
                  <c:v>52</c:v>
                </c:pt>
                <c:pt idx="2429">
                  <c:v>52</c:v>
                </c:pt>
                <c:pt idx="2430">
                  <c:v>53</c:v>
                </c:pt>
                <c:pt idx="2431">
                  <c:v>54</c:v>
                </c:pt>
                <c:pt idx="2432">
                  <c:v>54</c:v>
                </c:pt>
                <c:pt idx="2433">
                  <c:v>55</c:v>
                </c:pt>
                <c:pt idx="2434">
                  <c:v>55</c:v>
                </c:pt>
                <c:pt idx="2435">
                  <c:v>55</c:v>
                </c:pt>
                <c:pt idx="2436">
                  <c:v>55</c:v>
                </c:pt>
                <c:pt idx="2437">
                  <c:v>56</c:v>
                </c:pt>
                <c:pt idx="2438">
                  <c:v>57</c:v>
                </c:pt>
                <c:pt idx="2439">
                  <c:v>57</c:v>
                </c:pt>
                <c:pt idx="2440">
                  <c:v>58</c:v>
                </c:pt>
                <c:pt idx="2441">
                  <c:v>60</c:v>
                </c:pt>
                <c:pt idx="2442">
                  <c:v>60</c:v>
                </c:pt>
                <c:pt idx="2443">
                  <c:v>61</c:v>
                </c:pt>
                <c:pt idx="2444">
                  <c:v>28</c:v>
                </c:pt>
                <c:pt idx="2445">
                  <c:v>30</c:v>
                </c:pt>
                <c:pt idx="2446">
                  <c:v>30</c:v>
                </c:pt>
                <c:pt idx="2447">
                  <c:v>32</c:v>
                </c:pt>
                <c:pt idx="2448">
                  <c:v>35</c:v>
                </c:pt>
                <c:pt idx="2449">
                  <c:v>37</c:v>
                </c:pt>
                <c:pt idx="2450">
                  <c:v>37</c:v>
                </c:pt>
                <c:pt idx="2451">
                  <c:v>38</c:v>
                </c:pt>
                <c:pt idx="2452">
                  <c:v>38</c:v>
                </c:pt>
                <c:pt idx="2453">
                  <c:v>39</c:v>
                </c:pt>
                <c:pt idx="2454">
                  <c:v>40</c:v>
                </c:pt>
                <c:pt idx="2455">
                  <c:v>40</c:v>
                </c:pt>
                <c:pt idx="2456">
                  <c:v>40</c:v>
                </c:pt>
                <c:pt idx="2457">
                  <c:v>41</c:v>
                </c:pt>
                <c:pt idx="2458">
                  <c:v>41</c:v>
                </c:pt>
                <c:pt idx="2459">
                  <c:v>42</c:v>
                </c:pt>
                <c:pt idx="2460">
                  <c:v>43</c:v>
                </c:pt>
                <c:pt idx="2461">
                  <c:v>43</c:v>
                </c:pt>
                <c:pt idx="2462">
                  <c:v>45</c:v>
                </c:pt>
                <c:pt idx="2463">
                  <c:v>47</c:v>
                </c:pt>
                <c:pt idx="2464">
                  <c:v>48</c:v>
                </c:pt>
                <c:pt idx="2465">
                  <c:v>51</c:v>
                </c:pt>
                <c:pt idx="2466">
                  <c:v>52</c:v>
                </c:pt>
                <c:pt idx="2467">
                  <c:v>53</c:v>
                </c:pt>
                <c:pt idx="2468">
                  <c:v>53</c:v>
                </c:pt>
                <c:pt idx="2469">
                  <c:v>54</c:v>
                </c:pt>
                <c:pt idx="2470">
                  <c:v>55</c:v>
                </c:pt>
                <c:pt idx="2471">
                  <c:v>56</c:v>
                </c:pt>
                <c:pt idx="2472">
                  <c:v>57</c:v>
                </c:pt>
                <c:pt idx="2473">
                  <c:v>57</c:v>
                </c:pt>
                <c:pt idx="2474">
                  <c:v>57</c:v>
                </c:pt>
                <c:pt idx="2475">
                  <c:v>58</c:v>
                </c:pt>
                <c:pt idx="2476">
                  <c:v>58</c:v>
                </c:pt>
                <c:pt idx="2477">
                  <c:v>58</c:v>
                </c:pt>
                <c:pt idx="2478">
                  <c:v>59</c:v>
                </c:pt>
                <c:pt idx="2479">
                  <c:v>60</c:v>
                </c:pt>
                <c:pt idx="2480">
                  <c:v>61</c:v>
                </c:pt>
                <c:pt idx="2481">
                  <c:v>61</c:v>
                </c:pt>
                <c:pt idx="2482">
                  <c:v>62</c:v>
                </c:pt>
                <c:pt idx="2483">
                  <c:v>62</c:v>
                </c:pt>
                <c:pt idx="2484">
                  <c:v>62</c:v>
                </c:pt>
                <c:pt idx="2485">
                  <c:v>63</c:v>
                </c:pt>
                <c:pt idx="2486">
                  <c:v>64</c:v>
                </c:pt>
                <c:pt idx="2487">
                  <c:v>64</c:v>
                </c:pt>
                <c:pt idx="2488">
                  <c:v>64</c:v>
                </c:pt>
                <c:pt idx="2489">
                  <c:v>65</c:v>
                </c:pt>
                <c:pt idx="2490">
                  <c:v>27</c:v>
                </c:pt>
                <c:pt idx="2491">
                  <c:v>29</c:v>
                </c:pt>
                <c:pt idx="2492">
                  <c:v>30</c:v>
                </c:pt>
                <c:pt idx="2493">
                  <c:v>31</c:v>
                </c:pt>
                <c:pt idx="2494">
                  <c:v>31</c:v>
                </c:pt>
                <c:pt idx="2495">
                  <c:v>31</c:v>
                </c:pt>
                <c:pt idx="2496">
                  <c:v>32</c:v>
                </c:pt>
                <c:pt idx="2497">
                  <c:v>33</c:v>
                </c:pt>
                <c:pt idx="2498">
                  <c:v>33</c:v>
                </c:pt>
                <c:pt idx="2499">
                  <c:v>34</c:v>
                </c:pt>
                <c:pt idx="2500">
                  <c:v>35</c:v>
                </c:pt>
                <c:pt idx="2501">
                  <c:v>35</c:v>
                </c:pt>
                <c:pt idx="2502">
                  <c:v>36</c:v>
                </c:pt>
                <c:pt idx="2503">
                  <c:v>36</c:v>
                </c:pt>
                <c:pt idx="2504">
                  <c:v>37</c:v>
                </c:pt>
                <c:pt idx="2505">
                  <c:v>37</c:v>
                </c:pt>
                <c:pt idx="2506">
                  <c:v>38</c:v>
                </c:pt>
                <c:pt idx="2507">
                  <c:v>38</c:v>
                </c:pt>
                <c:pt idx="2508">
                  <c:v>40</c:v>
                </c:pt>
                <c:pt idx="2509">
                  <c:v>40</c:v>
                </c:pt>
                <c:pt idx="2510">
                  <c:v>41</c:v>
                </c:pt>
                <c:pt idx="2511">
                  <c:v>41</c:v>
                </c:pt>
                <c:pt idx="2512">
                  <c:v>42</c:v>
                </c:pt>
                <c:pt idx="2513">
                  <c:v>43</c:v>
                </c:pt>
                <c:pt idx="2514">
                  <c:v>46</c:v>
                </c:pt>
                <c:pt idx="2515">
                  <c:v>46</c:v>
                </c:pt>
                <c:pt idx="2516">
                  <c:v>49</c:v>
                </c:pt>
                <c:pt idx="2517">
                  <c:v>50</c:v>
                </c:pt>
                <c:pt idx="2518">
                  <c:v>51</c:v>
                </c:pt>
                <c:pt idx="2519">
                  <c:v>52</c:v>
                </c:pt>
                <c:pt idx="2520">
                  <c:v>53</c:v>
                </c:pt>
                <c:pt idx="2521">
                  <c:v>54</c:v>
                </c:pt>
                <c:pt idx="2522">
                  <c:v>54</c:v>
                </c:pt>
                <c:pt idx="2523">
                  <c:v>55</c:v>
                </c:pt>
                <c:pt idx="2524">
                  <c:v>55</c:v>
                </c:pt>
                <c:pt idx="2525">
                  <c:v>55</c:v>
                </c:pt>
                <c:pt idx="2526">
                  <c:v>55</c:v>
                </c:pt>
                <c:pt idx="2527">
                  <c:v>56</c:v>
                </c:pt>
                <c:pt idx="2528">
                  <c:v>56</c:v>
                </c:pt>
                <c:pt idx="2529">
                  <c:v>56</c:v>
                </c:pt>
                <c:pt idx="2530">
                  <c:v>56</c:v>
                </c:pt>
                <c:pt idx="2531">
                  <c:v>56</c:v>
                </c:pt>
                <c:pt idx="2532">
                  <c:v>57</c:v>
                </c:pt>
                <c:pt idx="2533">
                  <c:v>57</c:v>
                </c:pt>
                <c:pt idx="2534">
                  <c:v>57</c:v>
                </c:pt>
                <c:pt idx="2535">
                  <c:v>57</c:v>
                </c:pt>
                <c:pt idx="2536">
                  <c:v>59</c:v>
                </c:pt>
                <c:pt idx="2537">
                  <c:v>59</c:v>
                </c:pt>
                <c:pt idx="2538">
                  <c:v>59</c:v>
                </c:pt>
                <c:pt idx="2539">
                  <c:v>60</c:v>
                </c:pt>
                <c:pt idx="2540">
                  <c:v>60</c:v>
                </c:pt>
                <c:pt idx="2541">
                  <c:v>60</c:v>
                </c:pt>
                <c:pt idx="2542">
                  <c:v>60</c:v>
                </c:pt>
                <c:pt idx="2543">
                  <c:v>60</c:v>
                </c:pt>
                <c:pt idx="2544">
                  <c:v>60</c:v>
                </c:pt>
                <c:pt idx="2545">
                  <c:v>61</c:v>
                </c:pt>
                <c:pt idx="2546">
                  <c:v>62</c:v>
                </c:pt>
                <c:pt idx="2547">
                  <c:v>63</c:v>
                </c:pt>
                <c:pt idx="2548">
                  <c:v>64</c:v>
                </c:pt>
                <c:pt idx="2549">
                  <c:v>65</c:v>
                </c:pt>
                <c:pt idx="2550">
                  <c:v>25</c:v>
                </c:pt>
                <c:pt idx="2551">
                  <c:v>28</c:v>
                </c:pt>
                <c:pt idx="2552">
                  <c:v>29</c:v>
                </c:pt>
                <c:pt idx="2553">
                  <c:v>31</c:v>
                </c:pt>
                <c:pt idx="2554">
                  <c:v>32</c:v>
                </c:pt>
                <c:pt idx="2555">
                  <c:v>33</c:v>
                </c:pt>
                <c:pt idx="2556">
                  <c:v>34</c:v>
                </c:pt>
                <c:pt idx="2557">
                  <c:v>34</c:v>
                </c:pt>
                <c:pt idx="2558">
                  <c:v>34</c:v>
                </c:pt>
                <c:pt idx="2559">
                  <c:v>35</c:v>
                </c:pt>
                <c:pt idx="2560">
                  <c:v>36</c:v>
                </c:pt>
                <c:pt idx="2561">
                  <c:v>36</c:v>
                </c:pt>
                <c:pt idx="2562">
                  <c:v>37</c:v>
                </c:pt>
                <c:pt idx="2563">
                  <c:v>38</c:v>
                </c:pt>
                <c:pt idx="2564">
                  <c:v>38</c:v>
                </c:pt>
                <c:pt idx="2565">
                  <c:v>39</c:v>
                </c:pt>
                <c:pt idx="2566">
                  <c:v>39</c:v>
                </c:pt>
                <c:pt idx="2567">
                  <c:v>40</c:v>
                </c:pt>
                <c:pt idx="2568">
                  <c:v>41</c:v>
                </c:pt>
                <c:pt idx="2569">
                  <c:v>41</c:v>
                </c:pt>
                <c:pt idx="2570">
                  <c:v>41</c:v>
                </c:pt>
                <c:pt idx="2571">
                  <c:v>41</c:v>
                </c:pt>
                <c:pt idx="2572">
                  <c:v>42</c:v>
                </c:pt>
                <c:pt idx="2573">
                  <c:v>42</c:v>
                </c:pt>
                <c:pt idx="2574">
                  <c:v>43</c:v>
                </c:pt>
                <c:pt idx="2575">
                  <c:v>43</c:v>
                </c:pt>
                <c:pt idx="2576">
                  <c:v>44</c:v>
                </c:pt>
                <c:pt idx="2577">
                  <c:v>47</c:v>
                </c:pt>
                <c:pt idx="2578">
                  <c:v>47</c:v>
                </c:pt>
                <c:pt idx="2579">
                  <c:v>47</c:v>
                </c:pt>
                <c:pt idx="2580">
                  <c:v>47</c:v>
                </c:pt>
                <c:pt idx="2581">
                  <c:v>48</c:v>
                </c:pt>
                <c:pt idx="2582">
                  <c:v>49</c:v>
                </c:pt>
                <c:pt idx="2583">
                  <c:v>49</c:v>
                </c:pt>
                <c:pt idx="2584">
                  <c:v>49</c:v>
                </c:pt>
                <c:pt idx="2585">
                  <c:v>49</c:v>
                </c:pt>
                <c:pt idx="2586">
                  <c:v>51</c:v>
                </c:pt>
                <c:pt idx="2587">
                  <c:v>52</c:v>
                </c:pt>
                <c:pt idx="2588">
                  <c:v>52</c:v>
                </c:pt>
                <c:pt idx="2589">
                  <c:v>53</c:v>
                </c:pt>
                <c:pt idx="2590">
                  <c:v>53</c:v>
                </c:pt>
                <c:pt idx="2591">
                  <c:v>53</c:v>
                </c:pt>
                <c:pt idx="2592">
                  <c:v>54</c:v>
                </c:pt>
                <c:pt idx="2593">
                  <c:v>54</c:v>
                </c:pt>
                <c:pt idx="2594">
                  <c:v>55</c:v>
                </c:pt>
                <c:pt idx="2595">
                  <c:v>55</c:v>
                </c:pt>
                <c:pt idx="2596">
                  <c:v>55</c:v>
                </c:pt>
                <c:pt idx="2597">
                  <c:v>56</c:v>
                </c:pt>
                <c:pt idx="2598">
                  <c:v>56</c:v>
                </c:pt>
                <c:pt idx="2599">
                  <c:v>56</c:v>
                </c:pt>
                <c:pt idx="2600">
                  <c:v>57</c:v>
                </c:pt>
                <c:pt idx="2601">
                  <c:v>58</c:v>
                </c:pt>
                <c:pt idx="2602">
                  <c:v>58</c:v>
                </c:pt>
                <c:pt idx="2603">
                  <c:v>58</c:v>
                </c:pt>
                <c:pt idx="2604">
                  <c:v>58</c:v>
                </c:pt>
                <c:pt idx="2605">
                  <c:v>60</c:v>
                </c:pt>
                <c:pt idx="2606">
                  <c:v>60</c:v>
                </c:pt>
                <c:pt idx="2607">
                  <c:v>60</c:v>
                </c:pt>
                <c:pt idx="2608">
                  <c:v>62</c:v>
                </c:pt>
                <c:pt idx="2609">
                  <c:v>66</c:v>
                </c:pt>
                <c:pt idx="2610">
                  <c:v>27</c:v>
                </c:pt>
                <c:pt idx="2611">
                  <c:v>27</c:v>
                </c:pt>
                <c:pt idx="2612">
                  <c:v>30</c:v>
                </c:pt>
                <c:pt idx="2613">
                  <c:v>31</c:v>
                </c:pt>
                <c:pt idx="2614">
                  <c:v>33</c:v>
                </c:pt>
                <c:pt idx="2615">
                  <c:v>34</c:v>
                </c:pt>
                <c:pt idx="2616">
                  <c:v>34</c:v>
                </c:pt>
                <c:pt idx="2617">
                  <c:v>35</c:v>
                </c:pt>
                <c:pt idx="2618">
                  <c:v>35</c:v>
                </c:pt>
                <c:pt idx="2619">
                  <c:v>39</c:v>
                </c:pt>
                <c:pt idx="2620">
                  <c:v>41</c:v>
                </c:pt>
                <c:pt idx="2621">
                  <c:v>44</c:v>
                </c:pt>
                <c:pt idx="2622">
                  <c:v>44</c:v>
                </c:pt>
                <c:pt idx="2623">
                  <c:v>44</c:v>
                </c:pt>
                <c:pt idx="2624">
                  <c:v>44</c:v>
                </c:pt>
                <c:pt idx="2625">
                  <c:v>46</c:v>
                </c:pt>
                <c:pt idx="2626">
                  <c:v>47</c:v>
                </c:pt>
                <c:pt idx="2627">
                  <c:v>47</c:v>
                </c:pt>
                <c:pt idx="2628">
                  <c:v>49</c:v>
                </c:pt>
                <c:pt idx="2629">
                  <c:v>49</c:v>
                </c:pt>
                <c:pt idx="2630">
                  <c:v>50</c:v>
                </c:pt>
                <c:pt idx="2631">
                  <c:v>51</c:v>
                </c:pt>
                <c:pt idx="2632">
                  <c:v>51</c:v>
                </c:pt>
                <c:pt idx="2633">
                  <c:v>51</c:v>
                </c:pt>
                <c:pt idx="2634">
                  <c:v>52</c:v>
                </c:pt>
                <c:pt idx="2635">
                  <c:v>54</c:v>
                </c:pt>
                <c:pt idx="2636">
                  <c:v>56</c:v>
                </c:pt>
                <c:pt idx="2637">
                  <c:v>57</c:v>
                </c:pt>
                <c:pt idx="2638">
                  <c:v>57</c:v>
                </c:pt>
                <c:pt idx="2639">
                  <c:v>57</c:v>
                </c:pt>
                <c:pt idx="2640">
                  <c:v>58</c:v>
                </c:pt>
                <c:pt idx="2641">
                  <c:v>59</c:v>
                </c:pt>
                <c:pt idx="2642">
                  <c:v>59</c:v>
                </c:pt>
                <c:pt idx="2643">
                  <c:v>59</c:v>
                </c:pt>
                <c:pt idx="2644">
                  <c:v>61</c:v>
                </c:pt>
                <c:pt idx="2645">
                  <c:v>25</c:v>
                </c:pt>
                <c:pt idx="2646">
                  <c:v>27</c:v>
                </c:pt>
                <c:pt idx="2647">
                  <c:v>28</c:v>
                </c:pt>
                <c:pt idx="2648">
                  <c:v>28</c:v>
                </c:pt>
                <c:pt idx="2649">
                  <c:v>29</c:v>
                </c:pt>
                <c:pt idx="2650">
                  <c:v>29</c:v>
                </c:pt>
                <c:pt idx="2651">
                  <c:v>30</c:v>
                </c:pt>
                <c:pt idx="2652">
                  <c:v>30</c:v>
                </c:pt>
                <c:pt idx="2653">
                  <c:v>30</c:v>
                </c:pt>
                <c:pt idx="2654">
                  <c:v>32</c:v>
                </c:pt>
                <c:pt idx="2655">
                  <c:v>33</c:v>
                </c:pt>
                <c:pt idx="2656">
                  <c:v>35</c:v>
                </c:pt>
                <c:pt idx="2657">
                  <c:v>36</c:v>
                </c:pt>
                <c:pt idx="2658">
                  <c:v>36</c:v>
                </c:pt>
                <c:pt idx="2659">
                  <c:v>36</c:v>
                </c:pt>
                <c:pt idx="2660">
                  <c:v>37</c:v>
                </c:pt>
                <c:pt idx="2661">
                  <c:v>38</c:v>
                </c:pt>
                <c:pt idx="2662">
                  <c:v>39</c:v>
                </c:pt>
                <c:pt idx="2663">
                  <c:v>39</c:v>
                </c:pt>
                <c:pt idx="2664">
                  <c:v>39</c:v>
                </c:pt>
                <c:pt idx="2665">
                  <c:v>40</c:v>
                </c:pt>
                <c:pt idx="2666">
                  <c:v>40</c:v>
                </c:pt>
                <c:pt idx="2667">
                  <c:v>40</c:v>
                </c:pt>
                <c:pt idx="2668">
                  <c:v>40</c:v>
                </c:pt>
                <c:pt idx="2669">
                  <c:v>41</c:v>
                </c:pt>
                <c:pt idx="2670">
                  <c:v>41</c:v>
                </c:pt>
                <c:pt idx="2671">
                  <c:v>43</c:v>
                </c:pt>
                <c:pt idx="2672">
                  <c:v>44</c:v>
                </c:pt>
                <c:pt idx="2673">
                  <c:v>44</c:v>
                </c:pt>
                <c:pt idx="2674">
                  <c:v>44</c:v>
                </c:pt>
                <c:pt idx="2675">
                  <c:v>44</c:v>
                </c:pt>
                <c:pt idx="2676">
                  <c:v>44</c:v>
                </c:pt>
                <c:pt idx="2677">
                  <c:v>45</c:v>
                </c:pt>
                <c:pt idx="2678">
                  <c:v>45</c:v>
                </c:pt>
                <c:pt idx="2679">
                  <c:v>46</c:v>
                </c:pt>
                <c:pt idx="2680">
                  <c:v>46</c:v>
                </c:pt>
                <c:pt idx="2681">
                  <c:v>51</c:v>
                </c:pt>
                <c:pt idx="2682">
                  <c:v>51</c:v>
                </c:pt>
                <c:pt idx="2683">
                  <c:v>53</c:v>
                </c:pt>
                <c:pt idx="2684">
                  <c:v>54</c:v>
                </c:pt>
                <c:pt idx="2685">
                  <c:v>54</c:v>
                </c:pt>
                <c:pt idx="2686">
                  <c:v>55</c:v>
                </c:pt>
                <c:pt idx="2687">
                  <c:v>55</c:v>
                </c:pt>
                <c:pt idx="2688">
                  <c:v>57</c:v>
                </c:pt>
                <c:pt idx="2689">
                  <c:v>62</c:v>
                </c:pt>
                <c:pt idx="2690">
                  <c:v>65</c:v>
                </c:pt>
                <c:pt idx="2691">
                  <c:v>25</c:v>
                </c:pt>
                <c:pt idx="2692">
                  <c:v>25</c:v>
                </c:pt>
                <c:pt idx="2693">
                  <c:v>28</c:v>
                </c:pt>
                <c:pt idx="2694">
                  <c:v>28</c:v>
                </c:pt>
                <c:pt idx="2695">
                  <c:v>28</c:v>
                </c:pt>
                <c:pt idx="2696">
                  <c:v>29</c:v>
                </c:pt>
                <c:pt idx="2697">
                  <c:v>31</c:v>
                </c:pt>
                <c:pt idx="2698">
                  <c:v>32</c:v>
                </c:pt>
                <c:pt idx="2699">
                  <c:v>34</c:v>
                </c:pt>
                <c:pt idx="2700">
                  <c:v>36</c:v>
                </c:pt>
                <c:pt idx="2701">
                  <c:v>37</c:v>
                </c:pt>
                <c:pt idx="2702">
                  <c:v>38</c:v>
                </c:pt>
                <c:pt idx="2703">
                  <c:v>40</c:v>
                </c:pt>
                <c:pt idx="2704">
                  <c:v>40</c:v>
                </c:pt>
                <c:pt idx="2705">
                  <c:v>41</c:v>
                </c:pt>
                <c:pt idx="2706">
                  <c:v>43</c:v>
                </c:pt>
                <c:pt idx="2707">
                  <c:v>43</c:v>
                </c:pt>
                <c:pt idx="2708">
                  <c:v>44</c:v>
                </c:pt>
                <c:pt idx="2709">
                  <c:v>44</c:v>
                </c:pt>
                <c:pt idx="2710">
                  <c:v>44</c:v>
                </c:pt>
                <c:pt idx="2711">
                  <c:v>44</c:v>
                </c:pt>
                <c:pt idx="2712">
                  <c:v>45</c:v>
                </c:pt>
                <c:pt idx="2713">
                  <c:v>45</c:v>
                </c:pt>
                <c:pt idx="2714">
                  <c:v>45</c:v>
                </c:pt>
                <c:pt idx="2715">
                  <c:v>46</c:v>
                </c:pt>
                <c:pt idx="2716">
                  <c:v>46</c:v>
                </c:pt>
                <c:pt idx="2717">
                  <c:v>48</c:v>
                </c:pt>
                <c:pt idx="2718">
                  <c:v>49</c:v>
                </c:pt>
                <c:pt idx="2719">
                  <c:v>49</c:v>
                </c:pt>
                <c:pt idx="2720">
                  <c:v>49</c:v>
                </c:pt>
                <c:pt idx="2721">
                  <c:v>49</c:v>
                </c:pt>
                <c:pt idx="2722">
                  <c:v>51</c:v>
                </c:pt>
                <c:pt idx="2723">
                  <c:v>51</c:v>
                </c:pt>
                <c:pt idx="2724">
                  <c:v>51</c:v>
                </c:pt>
                <c:pt idx="2725">
                  <c:v>52</c:v>
                </c:pt>
                <c:pt idx="2726">
                  <c:v>54</c:v>
                </c:pt>
                <c:pt idx="2727">
                  <c:v>54</c:v>
                </c:pt>
                <c:pt idx="2728">
                  <c:v>54</c:v>
                </c:pt>
                <c:pt idx="2729">
                  <c:v>55</c:v>
                </c:pt>
                <c:pt idx="2730">
                  <c:v>55</c:v>
                </c:pt>
                <c:pt idx="2731">
                  <c:v>56</c:v>
                </c:pt>
                <c:pt idx="2732">
                  <c:v>56</c:v>
                </c:pt>
                <c:pt idx="2733">
                  <c:v>57</c:v>
                </c:pt>
                <c:pt idx="2734">
                  <c:v>58</c:v>
                </c:pt>
                <c:pt idx="2735">
                  <c:v>58</c:v>
                </c:pt>
                <c:pt idx="2736">
                  <c:v>59</c:v>
                </c:pt>
                <c:pt idx="2737">
                  <c:v>66</c:v>
                </c:pt>
                <c:pt idx="2738">
                  <c:v>25</c:v>
                </c:pt>
                <c:pt idx="2739">
                  <c:v>26</c:v>
                </c:pt>
                <c:pt idx="2740">
                  <c:v>28</c:v>
                </c:pt>
                <c:pt idx="2741">
                  <c:v>29</c:v>
                </c:pt>
                <c:pt idx="2742">
                  <c:v>31</c:v>
                </c:pt>
                <c:pt idx="2743">
                  <c:v>32</c:v>
                </c:pt>
                <c:pt idx="2744">
                  <c:v>33</c:v>
                </c:pt>
                <c:pt idx="2745">
                  <c:v>34</c:v>
                </c:pt>
                <c:pt idx="2746">
                  <c:v>34</c:v>
                </c:pt>
                <c:pt idx="2747">
                  <c:v>34</c:v>
                </c:pt>
                <c:pt idx="2748">
                  <c:v>34</c:v>
                </c:pt>
                <c:pt idx="2749">
                  <c:v>37</c:v>
                </c:pt>
                <c:pt idx="2750">
                  <c:v>37</c:v>
                </c:pt>
                <c:pt idx="2751">
                  <c:v>37</c:v>
                </c:pt>
                <c:pt idx="2752">
                  <c:v>37</c:v>
                </c:pt>
                <c:pt idx="2753">
                  <c:v>38</c:v>
                </c:pt>
                <c:pt idx="2754">
                  <c:v>38</c:v>
                </c:pt>
                <c:pt idx="2755">
                  <c:v>39</c:v>
                </c:pt>
                <c:pt idx="2756">
                  <c:v>40</c:v>
                </c:pt>
                <c:pt idx="2757">
                  <c:v>41</c:v>
                </c:pt>
                <c:pt idx="2758">
                  <c:v>41</c:v>
                </c:pt>
                <c:pt idx="2759">
                  <c:v>42</c:v>
                </c:pt>
                <c:pt idx="2760">
                  <c:v>43</c:v>
                </c:pt>
                <c:pt idx="2761">
                  <c:v>43</c:v>
                </c:pt>
                <c:pt idx="2762">
                  <c:v>43</c:v>
                </c:pt>
                <c:pt idx="2763">
                  <c:v>44</c:v>
                </c:pt>
                <c:pt idx="2764">
                  <c:v>44</c:v>
                </c:pt>
                <c:pt idx="2765">
                  <c:v>44</c:v>
                </c:pt>
                <c:pt idx="2766">
                  <c:v>45</c:v>
                </c:pt>
                <c:pt idx="2767">
                  <c:v>45</c:v>
                </c:pt>
                <c:pt idx="2768">
                  <c:v>46</c:v>
                </c:pt>
                <c:pt idx="2769">
                  <c:v>46</c:v>
                </c:pt>
                <c:pt idx="2770">
                  <c:v>47</c:v>
                </c:pt>
                <c:pt idx="2771">
                  <c:v>47</c:v>
                </c:pt>
                <c:pt idx="2772">
                  <c:v>48</c:v>
                </c:pt>
                <c:pt idx="2773">
                  <c:v>48</c:v>
                </c:pt>
                <c:pt idx="2774">
                  <c:v>49</c:v>
                </c:pt>
                <c:pt idx="2775">
                  <c:v>51</c:v>
                </c:pt>
                <c:pt idx="2776">
                  <c:v>51</c:v>
                </c:pt>
                <c:pt idx="2777">
                  <c:v>52</c:v>
                </c:pt>
                <c:pt idx="2778">
                  <c:v>55</c:v>
                </c:pt>
                <c:pt idx="2779">
                  <c:v>59</c:v>
                </c:pt>
                <c:pt idx="2780">
                  <c:v>65</c:v>
                </c:pt>
                <c:pt idx="2781">
                  <c:v>25</c:v>
                </c:pt>
                <c:pt idx="2782">
                  <c:v>25</c:v>
                </c:pt>
                <c:pt idx="2783">
                  <c:v>26</c:v>
                </c:pt>
                <c:pt idx="2784">
                  <c:v>26</c:v>
                </c:pt>
                <c:pt idx="2785">
                  <c:v>27</c:v>
                </c:pt>
                <c:pt idx="2786">
                  <c:v>29</c:v>
                </c:pt>
                <c:pt idx="2787">
                  <c:v>29</c:v>
                </c:pt>
                <c:pt idx="2788">
                  <c:v>30</c:v>
                </c:pt>
                <c:pt idx="2789">
                  <c:v>31</c:v>
                </c:pt>
                <c:pt idx="2790">
                  <c:v>31</c:v>
                </c:pt>
                <c:pt idx="2791">
                  <c:v>31</c:v>
                </c:pt>
                <c:pt idx="2792">
                  <c:v>34</c:v>
                </c:pt>
                <c:pt idx="2793">
                  <c:v>35</c:v>
                </c:pt>
                <c:pt idx="2794">
                  <c:v>35</c:v>
                </c:pt>
                <c:pt idx="2795">
                  <c:v>36</c:v>
                </c:pt>
                <c:pt idx="2796">
                  <c:v>37</c:v>
                </c:pt>
                <c:pt idx="2797">
                  <c:v>37</c:v>
                </c:pt>
                <c:pt idx="2798">
                  <c:v>39</c:v>
                </c:pt>
                <c:pt idx="2799">
                  <c:v>39</c:v>
                </c:pt>
                <c:pt idx="2800">
                  <c:v>42</c:v>
                </c:pt>
                <c:pt idx="2801">
                  <c:v>43</c:v>
                </c:pt>
                <c:pt idx="2802">
                  <c:v>43</c:v>
                </c:pt>
                <c:pt idx="2803">
                  <c:v>43</c:v>
                </c:pt>
                <c:pt idx="2804">
                  <c:v>44</c:v>
                </c:pt>
                <c:pt idx="2805">
                  <c:v>44</c:v>
                </c:pt>
                <c:pt idx="2806">
                  <c:v>44</c:v>
                </c:pt>
                <c:pt idx="2807">
                  <c:v>46</c:v>
                </c:pt>
                <c:pt idx="2808">
                  <c:v>46</c:v>
                </c:pt>
                <c:pt idx="2809">
                  <c:v>46</c:v>
                </c:pt>
                <c:pt idx="2810">
                  <c:v>51</c:v>
                </c:pt>
                <c:pt idx="2811">
                  <c:v>52</c:v>
                </c:pt>
                <c:pt idx="2812">
                  <c:v>52</c:v>
                </c:pt>
                <c:pt idx="2813">
                  <c:v>53</c:v>
                </c:pt>
                <c:pt idx="2814">
                  <c:v>54</c:v>
                </c:pt>
                <c:pt idx="2815">
                  <c:v>54</c:v>
                </c:pt>
                <c:pt idx="2816">
                  <c:v>54</c:v>
                </c:pt>
                <c:pt idx="2817">
                  <c:v>55</c:v>
                </c:pt>
                <c:pt idx="2818">
                  <c:v>56</c:v>
                </c:pt>
                <c:pt idx="2819">
                  <c:v>58</c:v>
                </c:pt>
                <c:pt idx="2820">
                  <c:v>59</c:v>
                </c:pt>
                <c:pt idx="2821">
                  <c:v>63</c:v>
                </c:pt>
                <c:pt idx="2822">
                  <c:v>23</c:v>
                </c:pt>
                <c:pt idx="2823">
                  <c:v>29</c:v>
                </c:pt>
                <c:pt idx="2824">
                  <c:v>29</c:v>
                </c:pt>
                <c:pt idx="2825">
                  <c:v>30</c:v>
                </c:pt>
                <c:pt idx="2826">
                  <c:v>30</c:v>
                </c:pt>
                <c:pt idx="2827">
                  <c:v>30</c:v>
                </c:pt>
                <c:pt idx="2828">
                  <c:v>32</c:v>
                </c:pt>
                <c:pt idx="2829">
                  <c:v>33</c:v>
                </c:pt>
                <c:pt idx="2830">
                  <c:v>33</c:v>
                </c:pt>
                <c:pt idx="2831">
                  <c:v>35</c:v>
                </c:pt>
                <c:pt idx="2832">
                  <c:v>36</c:v>
                </c:pt>
                <c:pt idx="2833">
                  <c:v>36</c:v>
                </c:pt>
                <c:pt idx="2834">
                  <c:v>37</c:v>
                </c:pt>
                <c:pt idx="2835">
                  <c:v>37</c:v>
                </c:pt>
                <c:pt idx="2836">
                  <c:v>40</c:v>
                </c:pt>
                <c:pt idx="2837">
                  <c:v>40</c:v>
                </c:pt>
                <c:pt idx="2838">
                  <c:v>40</c:v>
                </c:pt>
                <c:pt idx="2839">
                  <c:v>41</c:v>
                </c:pt>
                <c:pt idx="2840">
                  <c:v>42</c:v>
                </c:pt>
                <c:pt idx="2841">
                  <c:v>42</c:v>
                </c:pt>
                <c:pt idx="2842">
                  <c:v>43</c:v>
                </c:pt>
                <c:pt idx="2843">
                  <c:v>45</c:v>
                </c:pt>
                <c:pt idx="2844">
                  <c:v>45</c:v>
                </c:pt>
                <c:pt idx="2845">
                  <c:v>46</c:v>
                </c:pt>
                <c:pt idx="2846">
                  <c:v>46</c:v>
                </c:pt>
                <c:pt idx="2847">
                  <c:v>46</c:v>
                </c:pt>
                <c:pt idx="2848">
                  <c:v>46</c:v>
                </c:pt>
                <c:pt idx="2849">
                  <c:v>55</c:v>
                </c:pt>
                <c:pt idx="2850">
                  <c:v>55</c:v>
                </c:pt>
                <c:pt idx="2851">
                  <c:v>55</c:v>
                </c:pt>
                <c:pt idx="2852">
                  <c:v>55</c:v>
                </c:pt>
                <c:pt idx="2853">
                  <c:v>56</c:v>
                </c:pt>
                <c:pt idx="2854">
                  <c:v>57</c:v>
                </c:pt>
                <c:pt idx="2855">
                  <c:v>58</c:v>
                </c:pt>
                <c:pt idx="2856">
                  <c:v>58</c:v>
                </c:pt>
                <c:pt idx="2857">
                  <c:v>58</c:v>
                </c:pt>
                <c:pt idx="2858">
                  <c:v>58</c:v>
                </c:pt>
                <c:pt idx="2859">
                  <c:v>59</c:v>
                </c:pt>
                <c:pt idx="2860">
                  <c:v>59</c:v>
                </c:pt>
                <c:pt idx="2861">
                  <c:v>61</c:v>
                </c:pt>
                <c:pt idx="2862">
                  <c:v>64</c:v>
                </c:pt>
                <c:pt idx="2863">
                  <c:v>64</c:v>
                </c:pt>
                <c:pt idx="2864">
                  <c:v>64</c:v>
                </c:pt>
                <c:pt idx="2865">
                  <c:v>66</c:v>
                </c:pt>
                <c:pt idx="2866">
                  <c:v>25</c:v>
                </c:pt>
                <c:pt idx="2867">
                  <c:v>26</c:v>
                </c:pt>
                <c:pt idx="2868">
                  <c:v>27</c:v>
                </c:pt>
                <c:pt idx="2869">
                  <c:v>27</c:v>
                </c:pt>
                <c:pt idx="2870">
                  <c:v>28</c:v>
                </c:pt>
                <c:pt idx="2871">
                  <c:v>28</c:v>
                </c:pt>
                <c:pt idx="2872">
                  <c:v>30</c:v>
                </c:pt>
                <c:pt idx="2873">
                  <c:v>31</c:v>
                </c:pt>
                <c:pt idx="2874">
                  <c:v>32</c:v>
                </c:pt>
                <c:pt idx="2875">
                  <c:v>33</c:v>
                </c:pt>
                <c:pt idx="2876">
                  <c:v>33</c:v>
                </c:pt>
                <c:pt idx="2877">
                  <c:v>35</c:v>
                </c:pt>
                <c:pt idx="2878">
                  <c:v>36</c:v>
                </c:pt>
                <c:pt idx="2879">
                  <c:v>38</c:v>
                </c:pt>
                <c:pt idx="2880">
                  <c:v>38</c:v>
                </c:pt>
                <c:pt idx="2881">
                  <c:v>39</c:v>
                </c:pt>
                <c:pt idx="2882">
                  <c:v>39</c:v>
                </c:pt>
                <c:pt idx="2883">
                  <c:v>39</c:v>
                </c:pt>
                <c:pt idx="2884">
                  <c:v>40</c:v>
                </c:pt>
                <c:pt idx="2885">
                  <c:v>41</c:v>
                </c:pt>
                <c:pt idx="2886">
                  <c:v>42</c:v>
                </c:pt>
                <c:pt idx="2887">
                  <c:v>42</c:v>
                </c:pt>
                <c:pt idx="2888">
                  <c:v>43</c:v>
                </c:pt>
                <c:pt idx="2889">
                  <c:v>43</c:v>
                </c:pt>
                <c:pt idx="2890">
                  <c:v>44</c:v>
                </c:pt>
                <c:pt idx="2891">
                  <c:v>46</c:v>
                </c:pt>
                <c:pt idx="2892">
                  <c:v>46</c:v>
                </c:pt>
                <c:pt idx="2893">
                  <c:v>46</c:v>
                </c:pt>
                <c:pt idx="2894">
                  <c:v>46</c:v>
                </c:pt>
                <c:pt idx="2895">
                  <c:v>48</c:v>
                </c:pt>
                <c:pt idx="2896">
                  <c:v>48</c:v>
                </c:pt>
                <c:pt idx="2897">
                  <c:v>48</c:v>
                </c:pt>
                <c:pt idx="2898">
                  <c:v>52</c:v>
                </c:pt>
                <c:pt idx="2899">
                  <c:v>53</c:v>
                </c:pt>
                <c:pt idx="2900">
                  <c:v>54</c:v>
                </c:pt>
                <c:pt idx="2901">
                  <c:v>54</c:v>
                </c:pt>
                <c:pt idx="2902">
                  <c:v>55</c:v>
                </c:pt>
                <c:pt idx="2903">
                  <c:v>55</c:v>
                </c:pt>
                <c:pt idx="2904">
                  <c:v>56</c:v>
                </c:pt>
                <c:pt idx="2905">
                  <c:v>56</c:v>
                </c:pt>
                <c:pt idx="2906">
                  <c:v>57</c:v>
                </c:pt>
                <c:pt idx="2907">
                  <c:v>58</c:v>
                </c:pt>
                <c:pt idx="2908">
                  <c:v>59</c:v>
                </c:pt>
                <c:pt idx="2909">
                  <c:v>59</c:v>
                </c:pt>
                <c:pt idx="2910">
                  <c:v>61</c:v>
                </c:pt>
                <c:pt idx="2911">
                  <c:v>23</c:v>
                </c:pt>
                <c:pt idx="2912">
                  <c:v>24</c:v>
                </c:pt>
                <c:pt idx="2913">
                  <c:v>26</c:v>
                </c:pt>
                <c:pt idx="2914">
                  <c:v>27</c:v>
                </c:pt>
                <c:pt idx="2915">
                  <c:v>34</c:v>
                </c:pt>
                <c:pt idx="2916">
                  <c:v>34</c:v>
                </c:pt>
                <c:pt idx="2917">
                  <c:v>35</c:v>
                </c:pt>
                <c:pt idx="2918">
                  <c:v>35</c:v>
                </c:pt>
                <c:pt idx="2919">
                  <c:v>35</c:v>
                </c:pt>
                <c:pt idx="2920">
                  <c:v>37</c:v>
                </c:pt>
                <c:pt idx="2921">
                  <c:v>37</c:v>
                </c:pt>
                <c:pt idx="2922">
                  <c:v>38</c:v>
                </c:pt>
                <c:pt idx="2923">
                  <c:v>39</c:v>
                </c:pt>
                <c:pt idx="2924">
                  <c:v>39</c:v>
                </c:pt>
                <c:pt idx="2925">
                  <c:v>39</c:v>
                </c:pt>
                <c:pt idx="2926">
                  <c:v>39</c:v>
                </c:pt>
                <c:pt idx="2927">
                  <c:v>40</c:v>
                </c:pt>
                <c:pt idx="2928">
                  <c:v>40</c:v>
                </c:pt>
                <c:pt idx="2929">
                  <c:v>41</c:v>
                </c:pt>
                <c:pt idx="2930">
                  <c:v>41</c:v>
                </c:pt>
                <c:pt idx="2931">
                  <c:v>42</c:v>
                </c:pt>
                <c:pt idx="2932">
                  <c:v>43</c:v>
                </c:pt>
                <c:pt idx="2933">
                  <c:v>43</c:v>
                </c:pt>
                <c:pt idx="2934">
                  <c:v>44</c:v>
                </c:pt>
                <c:pt idx="2935">
                  <c:v>44</c:v>
                </c:pt>
                <c:pt idx="2936">
                  <c:v>44</c:v>
                </c:pt>
                <c:pt idx="2937">
                  <c:v>47</c:v>
                </c:pt>
                <c:pt idx="2938">
                  <c:v>48</c:v>
                </c:pt>
                <c:pt idx="2939">
                  <c:v>48</c:v>
                </c:pt>
                <c:pt idx="2940">
                  <c:v>49</c:v>
                </c:pt>
                <c:pt idx="2941">
                  <c:v>49</c:v>
                </c:pt>
                <c:pt idx="2942">
                  <c:v>51</c:v>
                </c:pt>
                <c:pt idx="2943">
                  <c:v>53</c:v>
                </c:pt>
                <c:pt idx="2944">
                  <c:v>54</c:v>
                </c:pt>
                <c:pt idx="2945">
                  <c:v>54</c:v>
                </c:pt>
                <c:pt idx="2946">
                  <c:v>54</c:v>
                </c:pt>
                <c:pt idx="2947">
                  <c:v>56</c:v>
                </c:pt>
                <c:pt idx="2948">
                  <c:v>57</c:v>
                </c:pt>
                <c:pt idx="2949">
                  <c:v>58</c:v>
                </c:pt>
                <c:pt idx="2950">
                  <c:v>58</c:v>
                </c:pt>
                <c:pt idx="2951">
                  <c:v>58</c:v>
                </c:pt>
                <c:pt idx="2952">
                  <c:v>59</c:v>
                </c:pt>
                <c:pt idx="2953">
                  <c:v>62</c:v>
                </c:pt>
                <c:pt idx="2954">
                  <c:v>64</c:v>
                </c:pt>
                <c:pt idx="2955">
                  <c:v>64</c:v>
                </c:pt>
                <c:pt idx="2956">
                  <c:v>65</c:v>
                </c:pt>
                <c:pt idx="2957">
                  <c:v>67</c:v>
                </c:pt>
                <c:pt idx="2958">
                  <c:v>24</c:v>
                </c:pt>
                <c:pt idx="2959">
                  <c:v>27</c:v>
                </c:pt>
                <c:pt idx="2960">
                  <c:v>27</c:v>
                </c:pt>
                <c:pt idx="2961">
                  <c:v>28</c:v>
                </c:pt>
                <c:pt idx="2962">
                  <c:v>30</c:v>
                </c:pt>
                <c:pt idx="2963">
                  <c:v>30</c:v>
                </c:pt>
                <c:pt idx="2964">
                  <c:v>31</c:v>
                </c:pt>
                <c:pt idx="2965">
                  <c:v>32</c:v>
                </c:pt>
                <c:pt idx="2966">
                  <c:v>32</c:v>
                </c:pt>
                <c:pt idx="2967">
                  <c:v>33</c:v>
                </c:pt>
                <c:pt idx="2968">
                  <c:v>33</c:v>
                </c:pt>
                <c:pt idx="2969">
                  <c:v>33</c:v>
                </c:pt>
                <c:pt idx="2970">
                  <c:v>33</c:v>
                </c:pt>
                <c:pt idx="2971">
                  <c:v>34</c:v>
                </c:pt>
                <c:pt idx="2972">
                  <c:v>35</c:v>
                </c:pt>
                <c:pt idx="2973">
                  <c:v>35</c:v>
                </c:pt>
                <c:pt idx="2974">
                  <c:v>36</c:v>
                </c:pt>
                <c:pt idx="2975">
                  <c:v>36</c:v>
                </c:pt>
                <c:pt idx="2976">
                  <c:v>37</c:v>
                </c:pt>
                <c:pt idx="2977">
                  <c:v>38</c:v>
                </c:pt>
                <c:pt idx="2978">
                  <c:v>39</c:v>
                </c:pt>
                <c:pt idx="2979">
                  <c:v>39</c:v>
                </c:pt>
                <c:pt idx="2980">
                  <c:v>40</c:v>
                </c:pt>
                <c:pt idx="2981">
                  <c:v>40</c:v>
                </c:pt>
                <c:pt idx="2982">
                  <c:v>40</c:v>
                </c:pt>
                <c:pt idx="2983">
                  <c:v>41</c:v>
                </c:pt>
                <c:pt idx="2984">
                  <c:v>41</c:v>
                </c:pt>
                <c:pt idx="2985">
                  <c:v>41</c:v>
                </c:pt>
                <c:pt idx="2986">
                  <c:v>42</c:v>
                </c:pt>
                <c:pt idx="2987">
                  <c:v>43</c:v>
                </c:pt>
                <c:pt idx="2988">
                  <c:v>43</c:v>
                </c:pt>
                <c:pt idx="2989">
                  <c:v>44</c:v>
                </c:pt>
                <c:pt idx="2990">
                  <c:v>45</c:v>
                </c:pt>
                <c:pt idx="2991">
                  <c:v>47</c:v>
                </c:pt>
                <c:pt idx="2992">
                  <c:v>48</c:v>
                </c:pt>
                <c:pt idx="2993">
                  <c:v>48</c:v>
                </c:pt>
                <c:pt idx="2994">
                  <c:v>48</c:v>
                </c:pt>
                <c:pt idx="2995">
                  <c:v>48</c:v>
                </c:pt>
                <c:pt idx="2996">
                  <c:v>49</c:v>
                </c:pt>
                <c:pt idx="2997">
                  <c:v>49</c:v>
                </c:pt>
                <c:pt idx="2998">
                  <c:v>51</c:v>
                </c:pt>
                <c:pt idx="2999">
                  <c:v>51</c:v>
                </c:pt>
                <c:pt idx="3000">
                  <c:v>52</c:v>
                </c:pt>
                <c:pt idx="3001">
                  <c:v>52</c:v>
                </c:pt>
                <c:pt idx="3002">
                  <c:v>52</c:v>
                </c:pt>
                <c:pt idx="3003">
                  <c:v>54</c:v>
                </c:pt>
                <c:pt idx="3004">
                  <c:v>54</c:v>
                </c:pt>
                <c:pt idx="3005">
                  <c:v>54</c:v>
                </c:pt>
                <c:pt idx="3006">
                  <c:v>54</c:v>
                </c:pt>
                <c:pt idx="3007">
                  <c:v>55</c:v>
                </c:pt>
                <c:pt idx="3008">
                  <c:v>55</c:v>
                </c:pt>
                <c:pt idx="3009">
                  <c:v>56</c:v>
                </c:pt>
                <c:pt idx="3010">
                  <c:v>59</c:v>
                </c:pt>
                <c:pt idx="3011">
                  <c:v>60</c:v>
                </c:pt>
                <c:pt idx="3012">
                  <c:v>61</c:v>
                </c:pt>
                <c:pt idx="3013">
                  <c:v>61</c:v>
                </c:pt>
                <c:pt idx="3014">
                  <c:v>62</c:v>
                </c:pt>
                <c:pt idx="3015">
                  <c:v>62</c:v>
                </c:pt>
                <c:pt idx="3016">
                  <c:v>63</c:v>
                </c:pt>
                <c:pt idx="3017">
                  <c:v>65</c:v>
                </c:pt>
                <c:pt idx="3018">
                  <c:v>67</c:v>
                </c:pt>
                <c:pt idx="3019">
                  <c:v>26</c:v>
                </c:pt>
                <c:pt idx="3020">
                  <c:v>30</c:v>
                </c:pt>
                <c:pt idx="3021">
                  <c:v>31</c:v>
                </c:pt>
                <c:pt idx="3022">
                  <c:v>32</c:v>
                </c:pt>
                <c:pt idx="3023">
                  <c:v>32</c:v>
                </c:pt>
                <c:pt idx="3024">
                  <c:v>33</c:v>
                </c:pt>
                <c:pt idx="3025">
                  <c:v>34</c:v>
                </c:pt>
                <c:pt idx="3026">
                  <c:v>35</c:v>
                </c:pt>
                <c:pt idx="3027">
                  <c:v>35</c:v>
                </c:pt>
                <c:pt idx="3028">
                  <c:v>35</c:v>
                </c:pt>
                <c:pt idx="3029">
                  <c:v>36</c:v>
                </c:pt>
                <c:pt idx="3030">
                  <c:v>37</c:v>
                </c:pt>
                <c:pt idx="3031">
                  <c:v>37</c:v>
                </c:pt>
                <c:pt idx="3032">
                  <c:v>39</c:v>
                </c:pt>
                <c:pt idx="3033">
                  <c:v>39</c:v>
                </c:pt>
                <c:pt idx="3034">
                  <c:v>41</c:v>
                </c:pt>
                <c:pt idx="3035">
                  <c:v>41</c:v>
                </c:pt>
                <c:pt idx="3036">
                  <c:v>42</c:v>
                </c:pt>
                <c:pt idx="3037">
                  <c:v>44</c:v>
                </c:pt>
                <c:pt idx="3038">
                  <c:v>47</c:v>
                </c:pt>
                <c:pt idx="3039">
                  <c:v>47</c:v>
                </c:pt>
                <c:pt idx="3040">
                  <c:v>48</c:v>
                </c:pt>
                <c:pt idx="3041">
                  <c:v>48</c:v>
                </c:pt>
                <c:pt idx="3042">
                  <c:v>48</c:v>
                </c:pt>
                <c:pt idx="3043">
                  <c:v>48</c:v>
                </c:pt>
                <c:pt idx="3044">
                  <c:v>48</c:v>
                </c:pt>
                <c:pt idx="3045">
                  <c:v>49</c:v>
                </c:pt>
                <c:pt idx="3046">
                  <c:v>49</c:v>
                </c:pt>
                <c:pt idx="3047">
                  <c:v>49</c:v>
                </c:pt>
                <c:pt idx="3048">
                  <c:v>50</c:v>
                </c:pt>
                <c:pt idx="3049">
                  <c:v>50</c:v>
                </c:pt>
                <c:pt idx="3050">
                  <c:v>52</c:v>
                </c:pt>
                <c:pt idx="3051">
                  <c:v>52</c:v>
                </c:pt>
                <c:pt idx="3052">
                  <c:v>54</c:v>
                </c:pt>
                <c:pt idx="3053">
                  <c:v>54</c:v>
                </c:pt>
                <c:pt idx="3054">
                  <c:v>54</c:v>
                </c:pt>
                <c:pt idx="3055">
                  <c:v>54</c:v>
                </c:pt>
                <c:pt idx="3056">
                  <c:v>54</c:v>
                </c:pt>
                <c:pt idx="3057">
                  <c:v>55</c:v>
                </c:pt>
                <c:pt idx="3058">
                  <c:v>55</c:v>
                </c:pt>
                <c:pt idx="3059">
                  <c:v>55</c:v>
                </c:pt>
                <c:pt idx="3060">
                  <c:v>55</c:v>
                </c:pt>
                <c:pt idx="3061">
                  <c:v>55</c:v>
                </c:pt>
                <c:pt idx="3062">
                  <c:v>56</c:v>
                </c:pt>
                <c:pt idx="3063">
                  <c:v>56</c:v>
                </c:pt>
                <c:pt idx="3064">
                  <c:v>57</c:v>
                </c:pt>
                <c:pt idx="3065">
                  <c:v>57</c:v>
                </c:pt>
                <c:pt idx="3066">
                  <c:v>60</c:v>
                </c:pt>
                <c:pt idx="3067">
                  <c:v>61</c:v>
                </c:pt>
                <c:pt idx="3068">
                  <c:v>63</c:v>
                </c:pt>
                <c:pt idx="3069">
                  <c:v>64</c:v>
                </c:pt>
                <c:pt idx="3070">
                  <c:v>65</c:v>
                </c:pt>
                <c:pt idx="3071">
                  <c:v>67</c:v>
                </c:pt>
                <c:pt idx="3072">
                  <c:v>24</c:v>
                </c:pt>
                <c:pt idx="3073">
                  <c:v>24</c:v>
                </c:pt>
                <c:pt idx="3074">
                  <c:v>26</c:v>
                </c:pt>
                <c:pt idx="3075">
                  <c:v>26</c:v>
                </c:pt>
                <c:pt idx="3076">
                  <c:v>27</c:v>
                </c:pt>
                <c:pt idx="3077">
                  <c:v>28</c:v>
                </c:pt>
                <c:pt idx="3078">
                  <c:v>29</c:v>
                </c:pt>
                <c:pt idx="3079">
                  <c:v>29</c:v>
                </c:pt>
                <c:pt idx="3080">
                  <c:v>29</c:v>
                </c:pt>
                <c:pt idx="3081">
                  <c:v>30</c:v>
                </c:pt>
                <c:pt idx="3082">
                  <c:v>30</c:v>
                </c:pt>
                <c:pt idx="3083">
                  <c:v>30</c:v>
                </c:pt>
                <c:pt idx="3084">
                  <c:v>33</c:v>
                </c:pt>
                <c:pt idx="3085">
                  <c:v>33</c:v>
                </c:pt>
                <c:pt idx="3086">
                  <c:v>36</c:v>
                </c:pt>
                <c:pt idx="3087">
                  <c:v>36</c:v>
                </c:pt>
                <c:pt idx="3088">
                  <c:v>38</c:v>
                </c:pt>
                <c:pt idx="3089">
                  <c:v>38</c:v>
                </c:pt>
                <c:pt idx="3090">
                  <c:v>39</c:v>
                </c:pt>
                <c:pt idx="3091">
                  <c:v>39</c:v>
                </c:pt>
                <c:pt idx="3092">
                  <c:v>39</c:v>
                </c:pt>
                <c:pt idx="3093">
                  <c:v>41</c:v>
                </c:pt>
                <c:pt idx="3094">
                  <c:v>41</c:v>
                </c:pt>
                <c:pt idx="3095">
                  <c:v>43</c:v>
                </c:pt>
                <c:pt idx="3096">
                  <c:v>45</c:v>
                </c:pt>
                <c:pt idx="3097">
                  <c:v>46</c:v>
                </c:pt>
                <c:pt idx="3098">
                  <c:v>46</c:v>
                </c:pt>
                <c:pt idx="3099">
                  <c:v>48</c:v>
                </c:pt>
                <c:pt idx="3100">
                  <c:v>48</c:v>
                </c:pt>
                <c:pt idx="3101">
                  <c:v>48</c:v>
                </c:pt>
                <c:pt idx="3102">
                  <c:v>49</c:v>
                </c:pt>
                <c:pt idx="3103">
                  <c:v>50</c:v>
                </c:pt>
                <c:pt idx="3104">
                  <c:v>51</c:v>
                </c:pt>
                <c:pt idx="3105">
                  <c:v>51</c:v>
                </c:pt>
                <c:pt idx="3106">
                  <c:v>52</c:v>
                </c:pt>
                <c:pt idx="3107">
                  <c:v>52</c:v>
                </c:pt>
                <c:pt idx="3108">
                  <c:v>53</c:v>
                </c:pt>
                <c:pt idx="3109">
                  <c:v>54</c:v>
                </c:pt>
                <c:pt idx="3110">
                  <c:v>56</c:v>
                </c:pt>
                <c:pt idx="3111">
                  <c:v>56</c:v>
                </c:pt>
                <c:pt idx="3112">
                  <c:v>57</c:v>
                </c:pt>
                <c:pt idx="3113">
                  <c:v>57</c:v>
                </c:pt>
                <c:pt idx="3114">
                  <c:v>57</c:v>
                </c:pt>
                <c:pt idx="3115">
                  <c:v>57</c:v>
                </c:pt>
                <c:pt idx="3116">
                  <c:v>58</c:v>
                </c:pt>
                <c:pt idx="3117">
                  <c:v>58</c:v>
                </c:pt>
                <c:pt idx="3118">
                  <c:v>59</c:v>
                </c:pt>
                <c:pt idx="3119">
                  <c:v>59</c:v>
                </c:pt>
                <c:pt idx="3120">
                  <c:v>60</c:v>
                </c:pt>
                <c:pt idx="3121">
                  <c:v>60</c:v>
                </c:pt>
                <c:pt idx="3122">
                  <c:v>61</c:v>
                </c:pt>
                <c:pt idx="3123">
                  <c:v>61</c:v>
                </c:pt>
                <c:pt idx="3124">
                  <c:v>62</c:v>
                </c:pt>
                <c:pt idx="3125">
                  <c:v>63</c:v>
                </c:pt>
                <c:pt idx="3126">
                  <c:v>65</c:v>
                </c:pt>
                <c:pt idx="3127">
                  <c:v>66</c:v>
                </c:pt>
                <c:pt idx="3128">
                  <c:v>23</c:v>
                </c:pt>
                <c:pt idx="3129">
                  <c:v>25</c:v>
                </c:pt>
                <c:pt idx="3130">
                  <c:v>27</c:v>
                </c:pt>
                <c:pt idx="3131">
                  <c:v>28</c:v>
                </c:pt>
                <c:pt idx="3132">
                  <c:v>28</c:v>
                </c:pt>
                <c:pt idx="3133">
                  <c:v>29</c:v>
                </c:pt>
                <c:pt idx="3134">
                  <c:v>29</c:v>
                </c:pt>
                <c:pt idx="3135">
                  <c:v>30</c:v>
                </c:pt>
                <c:pt idx="3136">
                  <c:v>30</c:v>
                </c:pt>
                <c:pt idx="3137">
                  <c:v>31</c:v>
                </c:pt>
                <c:pt idx="3138">
                  <c:v>31</c:v>
                </c:pt>
                <c:pt idx="3139">
                  <c:v>31</c:v>
                </c:pt>
                <c:pt idx="3140">
                  <c:v>32</c:v>
                </c:pt>
                <c:pt idx="3141">
                  <c:v>32</c:v>
                </c:pt>
                <c:pt idx="3142">
                  <c:v>32</c:v>
                </c:pt>
                <c:pt idx="3143">
                  <c:v>33</c:v>
                </c:pt>
                <c:pt idx="3144">
                  <c:v>33</c:v>
                </c:pt>
                <c:pt idx="3145">
                  <c:v>34</c:v>
                </c:pt>
                <c:pt idx="3146">
                  <c:v>34</c:v>
                </c:pt>
                <c:pt idx="3147">
                  <c:v>35</c:v>
                </c:pt>
                <c:pt idx="3148">
                  <c:v>35</c:v>
                </c:pt>
                <c:pt idx="3149">
                  <c:v>35</c:v>
                </c:pt>
                <c:pt idx="3150">
                  <c:v>35</c:v>
                </c:pt>
                <c:pt idx="3151">
                  <c:v>37</c:v>
                </c:pt>
                <c:pt idx="3152">
                  <c:v>37</c:v>
                </c:pt>
                <c:pt idx="3153">
                  <c:v>37</c:v>
                </c:pt>
                <c:pt idx="3154">
                  <c:v>38</c:v>
                </c:pt>
                <c:pt idx="3155">
                  <c:v>38</c:v>
                </c:pt>
                <c:pt idx="3156">
                  <c:v>39</c:v>
                </c:pt>
                <c:pt idx="3157">
                  <c:v>40</c:v>
                </c:pt>
                <c:pt idx="3158">
                  <c:v>40</c:v>
                </c:pt>
                <c:pt idx="3159">
                  <c:v>41</c:v>
                </c:pt>
                <c:pt idx="3160">
                  <c:v>41</c:v>
                </c:pt>
                <c:pt idx="3161">
                  <c:v>41</c:v>
                </c:pt>
                <c:pt idx="3162">
                  <c:v>41</c:v>
                </c:pt>
                <c:pt idx="3163">
                  <c:v>42</c:v>
                </c:pt>
                <c:pt idx="3164">
                  <c:v>43</c:v>
                </c:pt>
                <c:pt idx="3165">
                  <c:v>43</c:v>
                </c:pt>
                <c:pt idx="3166">
                  <c:v>43</c:v>
                </c:pt>
                <c:pt idx="3167">
                  <c:v>43</c:v>
                </c:pt>
                <c:pt idx="3168">
                  <c:v>43</c:v>
                </c:pt>
                <c:pt idx="3169">
                  <c:v>44</c:v>
                </c:pt>
                <c:pt idx="3170">
                  <c:v>44</c:v>
                </c:pt>
                <c:pt idx="3171">
                  <c:v>45</c:v>
                </c:pt>
                <c:pt idx="3172">
                  <c:v>47</c:v>
                </c:pt>
                <c:pt idx="3173">
                  <c:v>47</c:v>
                </c:pt>
                <c:pt idx="3174">
                  <c:v>47</c:v>
                </c:pt>
                <c:pt idx="3175">
                  <c:v>47</c:v>
                </c:pt>
                <c:pt idx="3176">
                  <c:v>48</c:v>
                </c:pt>
                <c:pt idx="3177">
                  <c:v>49</c:v>
                </c:pt>
                <c:pt idx="3178">
                  <c:v>49</c:v>
                </c:pt>
                <c:pt idx="3179">
                  <c:v>50</c:v>
                </c:pt>
                <c:pt idx="3180">
                  <c:v>50</c:v>
                </c:pt>
                <c:pt idx="3181">
                  <c:v>50</c:v>
                </c:pt>
                <c:pt idx="3182">
                  <c:v>52</c:v>
                </c:pt>
                <c:pt idx="3183">
                  <c:v>52</c:v>
                </c:pt>
                <c:pt idx="3184">
                  <c:v>52</c:v>
                </c:pt>
                <c:pt idx="3185">
                  <c:v>52</c:v>
                </c:pt>
                <c:pt idx="3186">
                  <c:v>52</c:v>
                </c:pt>
                <c:pt idx="3187">
                  <c:v>53</c:v>
                </c:pt>
                <c:pt idx="3188">
                  <c:v>53</c:v>
                </c:pt>
                <c:pt idx="3189">
                  <c:v>53</c:v>
                </c:pt>
                <c:pt idx="3190">
                  <c:v>54</c:v>
                </c:pt>
                <c:pt idx="3191">
                  <c:v>54</c:v>
                </c:pt>
                <c:pt idx="3192">
                  <c:v>54</c:v>
                </c:pt>
                <c:pt idx="3193">
                  <c:v>55</c:v>
                </c:pt>
                <c:pt idx="3194">
                  <c:v>55</c:v>
                </c:pt>
                <c:pt idx="3195">
                  <c:v>55</c:v>
                </c:pt>
                <c:pt idx="3196">
                  <c:v>55</c:v>
                </c:pt>
                <c:pt idx="3197">
                  <c:v>55</c:v>
                </c:pt>
                <c:pt idx="3198">
                  <c:v>56</c:v>
                </c:pt>
                <c:pt idx="3199">
                  <c:v>56</c:v>
                </c:pt>
                <c:pt idx="3200">
                  <c:v>56</c:v>
                </c:pt>
                <c:pt idx="3201">
                  <c:v>56</c:v>
                </c:pt>
                <c:pt idx="3202">
                  <c:v>57</c:v>
                </c:pt>
                <c:pt idx="3203">
                  <c:v>58</c:v>
                </c:pt>
                <c:pt idx="3204">
                  <c:v>58</c:v>
                </c:pt>
                <c:pt idx="3205">
                  <c:v>58</c:v>
                </c:pt>
                <c:pt idx="3206">
                  <c:v>59</c:v>
                </c:pt>
                <c:pt idx="3207">
                  <c:v>61</c:v>
                </c:pt>
                <c:pt idx="3208">
                  <c:v>61</c:v>
                </c:pt>
                <c:pt idx="3209">
                  <c:v>62</c:v>
                </c:pt>
                <c:pt idx="3210">
                  <c:v>65</c:v>
                </c:pt>
                <c:pt idx="3211">
                  <c:v>23</c:v>
                </c:pt>
                <c:pt idx="3212">
                  <c:v>24</c:v>
                </c:pt>
                <c:pt idx="3213">
                  <c:v>24</c:v>
                </c:pt>
                <c:pt idx="3214">
                  <c:v>25</c:v>
                </c:pt>
                <c:pt idx="3215">
                  <c:v>26</c:v>
                </c:pt>
                <c:pt idx="3216">
                  <c:v>27</c:v>
                </c:pt>
                <c:pt idx="3217">
                  <c:v>28</c:v>
                </c:pt>
                <c:pt idx="3218">
                  <c:v>28</c:v>
                </c:pt>
                <c:pt idx="3219">
                  <c:v>30</c:v>
                </c:pt>
                <c:pt idx="3220">
                  <c:v>31</c:v>
                </c:pt>
                <c:pt idx="3221">
                  <c:v>31</c:v>
                </c:pt>
                <c:pt idx="3222">
                  <c:v>32</c:v>
                </c:pt>
                <c:pt idx="3223">
                  <c:v>32</c:v>
                </c:pt>
                <c:pt idx="3224">
                  <c:v>32</c:v>
                </c:pt>
                <c:pt idx="3225">
                  <c:v>33</c:v>
                </c:pt>
                <c:pt idx="3226">
                  <c:v>34</c:v>
                </c:pt>
                <c:pt idx="3227">
                  <c:v>34</c:v>
                </c:pt>
                <c:pt idx="3228">
                  <c:v>34</c:v>
                </c:pt>
                <c:pt idx="3229">
                  <c:v>34</c:v>
                </c:pt>
                <c:pt idx="3230">
                  <c:v>35</c:v>
                </c:pt>
                <c:pt idx="3231">
                  <c:v>35</c:v>
                </c:pt>
                <c:pt idx="3232">
                  <c:v>35</c:v>
                </c:pt>
                <c:pt idx="3233">
                  <c:v>35</c:v>
                </c:pt>
                <c:pt idx="3234">
                  <c:v>36</c:v>
                </c:pt>
                <c:pt idx="3235">
                  <c:v>37</c:v>
                </c:pt>
                <c:pt idx="3236">
                  <c:v>37</c:v>
                </c:pt>
                <c:pt idx="3237">
                  <c:v>38</c:v>
                </c:pt>
                <c:pt idx="3238">
                  <c:v>39</c:v>
                </c:pt>
                <c:pt idx="3239">
                  <c:v>40</c:v>
                </c:pt>
                <c:pt idx="3240">
                  <c:v>40</c:v>
                </c:pt>
                <c:pt idx="3241">
                  <c:v>40</c:v>
                </c:pt>
                <c:pt idx="3242">
                  <c:v>41</c:v>
                </c:pt>
                <c:pt idx="3243">
                  <c:v>41</c:v>
                </c:pt>
                <c:pt idx="3244">
                  <c:v>42</c:v>
                </c:pt>
                <c:pt idx="3245">
                  <c:v>43</c:v>
                </c:pt>
                <c:pt idx="3246">
                  <c:v>43</c:v>
                </c:pt>
                <c:pt idx="3247">
                  <c:v>43</c:v>
                </c:pt>
                <c:pt idx="3248">
                  <c:v>44</c:v>
                </c:pt>
                <c:pt idx="3249">
                  <c:v>44</c:v>
                </c:pt>
                <c:pt idx="3250">
                  <c:v>46</c:v>
                </c:pt>
                <c:pt idx="3251">
                  <c:v>46</c:v>
                </c:pt>
                <c:pt idx="3252">
                  <c:v>46</c:v>
                </c:pt>
                <c:pt idx="3253">
                  <c:v>46</c:v>
                </c:pt>
                <c:pt idx="3254">
                  <c:v>47</c:v>
                </c:pt>
                <c:pt idx="3255">
                  <c:v>47</c:v>
                </c:pt>
                <c:pt idx="3256">
                  <c:v>49</c:v>
                </c:pt>
                <c:pt idx="3257">
                  <c:v>49</c:v>
                </c:pt>
                <c:pt idx="3258">
                  <c:v>49</c:v>
                </c:pt>
                <c:pt idx="3259">
                  <c:v>50</c:v>
                </c:pt>
                <c:pt idx="3260">
                  <c:v>50</c:v>
                </c:pt>
                <c:pt idx="3261">
                  <c:v>50</c:v>
                </c:pt>
                <c:pt idx="3262">
                  <c:v>54</c:v>
                </c:pt>
                <c:pt idx="3263">
                  <c:v>54</c:v>
                </c:pt>
                <c:pt idx="3264">
                  <c:v>55</c:v>
                </c:pt>
                <c:pt idx="3265">
                  <c:v>55</c:v>
                </c:pt>
                <c:pt idx="3266">
                  <c:v>56</c:v>
                </c:pt>
                <c:pt idx="3267">
                  <c:v>57</c:v>
                </c:pt>
                <c:pt idx="3268">
                  <c:v>58</c:v>
                </c:pt>
                <c:pt idx="3269">
                  <c:v>62</c:v>
                </c:pt>
                <c:pt idx="3270">
                  <c:v>64</c:v>
                </c:pt>
                <c:pt idx="3271">
                  <c:v>65</c:v>
                </c:pt>
                <c:pt idx="3272">
                  <c:v>26</c:v>
                </c:pt>
                <c:pt idx="3273">
                  <c:v>27</c:v>
                </c:pt>
                <c:pt idx="3274">
                  <c:v>27</c:v>
                </c:pt>
                <c:pt idx="3275">
                  <c:v>28</c:v>
                </c:pt>
                <c:pt idx="3276">
                  <c:v>29</c:v>
                </c:pt>
                <c:pt idx="3277">
                  <c:v>29</c:v>
                </c:pt>
                <c:pt idx="3278">
                  <c:v>30</c:v>
                </c:pt>
                <c:pt idx="3279">
                  <c:v>30</c:v>
                </c:pt>
                <c:pt idx="3280">
                  <c:v>30</c:v>
                </c:pt>
                <c:pt idx="3281">
                  <c:v>31</c:v>
                </c:pt>
                <c:pt idx="3282">
                  <c:v>31</c:v>
                </c:pt>
                <c:pt idx="3283">
                  <c:v>32</c:v>
                </c:pt>
                <c:pt idx="3284">
                  <c:v>32</c:v>
                </c:pt>
                <c:pt idx="3285">
                  <c:v>32</c:v>
                </c:pt>
                <c:pt idx="3286">
                  <c:v>33</c:v>
                </c:pt>
                <c:pt idx="3287">
                  <c:v>33</c:v>
                </c:pt>
                <c:pt idx="3288">
                  <c:v>34</c:v>
                </c:pt>
                <c:pt idx="3289">
                  <c:v>34</c:v>
                </c:pt>
                <c:pt idx="3290">
                  <c:v>35</c:v>
                </c:pt>
                <c:pt idx="3291">
                  <c:v>35</c:v>
                </c:pt>
                <c:pt idx="3292">
                  <c:v>35</c:v>
                </c:pt>
                <c:pt idx="3293">
                  <c:v>36</c:v>
                </c:pt>
                <c:pt idx="3294">
                  <c:v>36</c:v>
                </c:pt>
                <c:pt idx="3295">
                  <c:v>37</c:v>
                </c:pt>
                <c:pt idx="3296">
                  <c:v>40</c:v>
                </c:pt>
                <c:pt idx="3297">
                  <c:v>40</c:v>
                </c:pt>
                <c:pt idx="3298">
                  <c:v>40</c:v>
                </c:pt>
                <c:pt idx="3299">
                  <c:v>40</c:v>
                </c:pt>
                <c:pt idx="3300">
                  <c:v>41</c:v>
                </c:pt>
                <c:pt idx="3301">
                  <c:v>41</c:v>
                </c:pt>
                <c:pt idx="3302">
                  <c:v>42</c:v>
                </c:pt>
                <c:pt idx="3303">
                  <c:v>43</c:v>
                </c:pt>
                <c:pt idx="3304">
                  <c:v>43</c:v>
                </c:pt>
                <c:pt idx="3305">
                  <c:v>43</c:v>
                </c:pt>
                <c:pt idx="3306">
                  <c:v>43</c:v>
                </c:pt>
                <c:pt idx="3307">
                  <c:v>44</c:v>
                </c:pt>
                <c:pt idx="3308">
                  <c:v>44</c:v>
                </c:pt>
                <c:pt idx="3309">
                  <c:v>45</c:v>
                </c:pt>
                <c:pt idx="3310">
                  <c:v>45</c:v>
                </c:pt>
                <c:pt idx="3311">
                  <c:v>46</c:v>
                </c:pt>
                <c:pt idx="3312">
                  <c:v>46</c:v>
                </c:pt>
                <c:pt idx="3313">
                  <c:v>46</c:v>
                </c:pt>
                <c:pt idx="3314">
                  <c:v>47</c:v>
                </c:pt>
                <c:pt idx="3315">
                  <c:v>48</c:v>
                </c:pt>
                <c:pt idx="3316">
                  <c:v>48</c:v>
                </c:pt>
                <c:pt idx="3317">
                  <c:v>49</c:v>
                </c:pt>
                <c:pt idx="3318">
                  <c:v>50</c:v>
                </c:pt>
                <c:pt idx="3319">
                  <c:v>50</c:v>
                </c:pt>
                <c:pt idx="3320">
                  <c:v>50</c:v>
                </c:pt>
                <c:pt idx="3321">
                  <c:v>50</c:v>
                </c:pt>
                <c:pt idx="3322">
                  <c:v>50</c:v>
                </c:pt>
                <c:pt idx="3323">
                  <c:v>50</c:v>
                </c:pt>
                <c:pt idx="3324">
                  <c:v>52</c:v>
                </c:pt>
                <c:pt idx="3325">
                  <c:v>52</c:v>
                </c:pt>
                <c:pt idx="3326">
                  <c:v>53</c:v>
                </c:pt>
                <c:pt idx="3327">
                  <c:v>54</c:v>
                </c:pt>
                <c:pt idx="3328">
                  <c:v>54</c:v>
                </c:pt>
                <c:pt idx="3329">
                  <c:v>54</c:v>
                </c:pt>
                <c:pt idx="3330">
                  <c:v>56</c:v>
                </c:pt>
                <c:pt idx="3331">
                  <c:v>59</c:v>
                </c:pt>
                <c:pt idx="3332">
                  <c:v>59</c:v>
                </c:pt>
                <c:pt idx="3333">
                  <c:v>60</c:v>
                </c:pt>
                <c:pt idx="3334">
                  <c:v>60</c:v>
                </c:pt>
                <c:pt idx="3335">
                  <c:v>61</c:v>
                </c:pt>
                <c:pt idx="3336">
                  <c:v>62</c:v>
                </c:pt>
                <c:pt idx="3337">
                  <c:v>62</c:v>
                </c:pt>
                <c:pt idx="3338">
                  <c:v>62</c:v>
                </c:pt>
                <c:pt idx="3339">
                  <c:v>62</c:v>
                </c:pt>
                <c:pt idx="3340">
                  <c:v>63</c:v>
                </c:pt>
                <c:pt idx="3341">
                  <c:v>63</c:v>
                </c:pt>
                <c:pt idx="3342">
                  <c:v>63</c:v>
                </c:pt>
                <c:pt idx="3343">
                  <c:v>64</c:v>
                </c:pt>
                <c:pt idx="3344">
                  <c:v>65</c:v>
                </c:pt>
                <c:pt idx="3345">
                  <c:v>65</c:v>
                </c:pt>
                <c:pt idx="3346">
                  <c:v>27</c:v>
                </c:pt>
                <c:pt idx="3347">
                  <c:v>28</c:v>
                </c:pt>
                <c:pt idx="3348">
                  <c:v>28</c:v>
                </c:pt>
                <c:pt idx="3349">
                  <c:v>29</c:v>
                </c:pt>
                <c:pt idx="3350">
                  <c:v>29</c:v>
                </c:pt>
                <c:pt idx="3351">
                  <c:v>31</c:v>
                </c:pt>
                <c:pt idx="3352">
                  <c:v>31</c:v>
                </c:pt>
                <c:pt idx="3353">
                  <c:v>31</c:v>
                </c:pt>
                <c:pt idx="3354">
                  <c:v>32</c:v>
                </c:pt>
                <c:pt idx="3355">
                  <c:v>32</c:v>
                </c:pt>
                <c:pt idx="3356">
                  <c:v>32</c:v>
                </c:pt>
                <c:pt idx="3357">
                  <c:v>33</c:v>
                </c:pt>
                <c:pt idx="3358">
                  <c:v>34</c:v>
                </c:pt>
                <c:pt idx="3359">
                  <c:v>34</c:v>
                </c:pt>
                <c:pt idx="3360">
                  <c:v>34</c:v>
                </c:pt>
                <c:pt idx="3361">
                  <c:v>35</c:v>
                </c:pt>
                <c:pt idx="3362">
                  <c:v>35</c:v>
                </c:pt>
                <c:pt idx="3363">
                  <c:v>36</c:v>
                </c:pt>
                <c:pt idx="3364">
                  <c:v>37</c:v>
                </c:pt>
                <c:pt idx="3365">
                  <c:v>37</c:v>
                </c:pt>
                <c:pt idx="3366">
                  <c:v>37</c:v>
                </c:pt>
                <c:pt idx="3367">
                  <c:v>37</c:v>
                </c:pt>
                <c:pt idx="3368">
                  <c:v>38</c:v>
                </c:pt>
                <c:pt idx="3369">
                  <c:v>38</c:v>
                </c:pt>
                <c:pt idx="3370">
                  <c:v>40</c:v>
                </c:pt>
                <c:pt idx="3371">
                  <c:v>43</c:v>
                </c:pt>
                <c:pt idx="3372">
                  <c:v>43</c:v>
                </c:pt>
                <c:pt idx="3373">
                  <c:v>43</c:v>
                </c:pt>
                <c:pt idx="3374">
                  <c:v>44</c:v>
                </c:pt>
                <c:pt idx="3375">
                  <c:v>45</c:v>
                </c:pt>
                <c:pt idx="3376">
                  <c:v>45</c:v>
                </c:pt>
                <c:pt idx="3377">
                  <c:v>46</c:v>
                </c:pt>
                <c:pt idx="3378">
                  <c:v>46</c:v>
                </c:pt>
                <c:pt idx="3379">
                  <c:v>46</c:v>
                </c:pt>
                <c:pt idx="3380">
                  <c:v>48</c:v>
                </c:pt>
                <c:pt idx="3381">
                  <c:v>48</c:v>
                </c:pt>
                <c:pt idx="3382">
                  <c:v>48</c:v>
                </c:pt>
                <c:pt idx="3383">
                  <c:v>49</c:v>
                </c:pt>
                <c:pt idx="3384">
                  <c:v>50</c:v>
                </c:pt>
                <c:pt idx="3385">
                  <c:v>50</c:v>
                </c:pt>
                <c:pt idx="3386">
                  <c:v>51</c:v>
                </c:pt>
                <c:pt idx="3387">
                  <c:v>52</c:v>
                </c:pt>
                <c:pt idx="3388">
                  <c:v>52</c:v>
                </c:pt>
                <c:pt idx="3389">
                  <c:v>53</c:v>
                </c:pt>
                <c:pt idx="3390">
                  <c:v>55</c:v>
                </c:pt>
                <c:pt idx="3391">
                  <c:v>55</c:v>
                </c:pt>
                <c:pt idx="3392">
                  <c:v>56</c:v>
                </c:pt>
                <c:pt idx="3393">
                  <c:v>56</c:v>
                </c:pt>
                <c:pt idx="3394">
                  <c:v>56</c:v>
                </c:pt>
                <c:pt idx="3395">
                  <c:v>57</c:v>
                </c:pt>
                <c:pt idx="3396">
                  <c:v>57</c:v>
                </c:pt>
                <c:pt idx="3397">
                  <c:v>58</c:v>
                </c:pt>
                <c:pt idx="3398">
                  <c:v>58</c:v>
                </c:pt>
                <c:pt idx="3399">
                  <c:v>59</c:v>
                </c:pt>
                <c:pt idx="3400">
                  <c:v>59</c:v>
                </c:pt>
                <c:pt idx="3401">
                  <c:v>59</c:v>
                </c:pt>
                <c:pt idx="3402">
                  <c:v>62</c:v>
                </c:pt>
                <c:pt idx="3403">
                  <c:v>63</c:v>
                </c:pt>
                <c:pt idx="3404">
                  <c:v>63</c:v>
                </c:pt>
                <c:pt idx="3405">
                  <c:v>63</c:v>
                </c:pt>
                <c:pt idx="3406">
                  <c:v>63</c:v>
                </c:pt>
                <c:pt idx="3407">
                  <c:v>64</c:v>
                </c:pt>
                <c:pt idx="3408">
                  <c:v>65</c:v>
                </c:pt>
                <c:pt idx="3409">
                  <c:v>26</c:v>
                </c:pt>
                <c:pt idx="3410">
                  <c:v>26</c:v>
                </c:pt>
                <c:pt idx="3411">
                  <c:v>26</c:v>
                </c:pt>
                <c:pt idx="3412">
                  <c:v>26</c:v>
                </c:pt>
                <c:pt idx="3413">
                  <c:v>27</c:v>
                </c:pt>
                <c:pt idx="3414">
                  <c:v>27</c:v>
                </c:pt>
                <c:pt idx="3415">
                  <c:v>28</c:v>
                </c:pt>
                <c:pt idx="3416">
                  <c:v>28</c:v>
                </c:pt>
                <c:pt idx="3417">
                  <c:v>29</c:v>
                </c:pt>
                <c:pt idx="3418">
                  <c:v>30</c:v>
                </c:pt>
                <c:pt idx="3419">
                  <c:v>30</c:v>
                </c:pt>
                <c:pt idx="3420">
                  <c:v>30</c:v>
                </c:pt>
                <c:pt idx="3421">
                  <c:v>30</c:v>
                </c:pt>
                <c:pt idx="3422">
                  <c:v>31</c:v>
                </c:pt>
                <c:pt idx="3423">
                  <c:v>31</c:v>
                </c:pt>
                <c:pt idx="3424">
                  <c:v>31</c:v>
                </c:pt>
                <c:pt idx="3425">
                  <c:v>32</c:v>
                </c:pt>
                <c:pt idx="3426">
                  <c:v>34</c:v>
                </c:pt>
                <c:pt idx="3427">
                  <c:v>35</c:v>
                </c:pt>
                <c:pt idx="3428">
                  <c:v>35</c:v>
                </c:pt>
                <c:pt idx="3429">
                  <c:v>35</c:v>
                </c:pt>
                <c:pt idx="3430">
                  <c:v>35</c:v>
                </c:pt>
                <c:pt idx="3431">
                  <c:v>36</c:v>
                </c:pt>
                <c:pt idx="3432">
                  <c:v>39</c:v>
                </c:pt>
                <c:pt idx="3433">
                  <c:v>40</c:v>
                </c:pt>
                <c:pt idx="3434">
                  <c:v>40</c:v>
                </c:pt>
                <c:pt idx="3435">
                  <c:v>40</c:v>
                </c:pt>
                <c:pt idx="3436">
                  <c:v>41</c:v>
                </c:pt>
                <c:pt idx="3437">
                  <c:v>41</c:v>
                </c:pt>
                <c:pt idx="3438">
                  <c:v>42</c:v>
                </c:pt>
                <c:pt idx="3439">
                  <c:v>42</c:v>
                </c:pt>
                <c:pt idx="3440">
                  <c:v>43</c:v>
                </c:pt>
                <c:pt idx="3441">
                  <c:v>43</c:v>
                </c:pt>
                <c:pt idx="3442">
                  <c:v>43</c:v>
                </c:pt>
                <c:pt idx="3443">
                  <c:v>44</c:v>
                </c:pt>
                <c:pt idx="3444">
                  <c:v>44</c:v>
                </c:pt>
                <c:pt idx="3445">
                  <c:v>44</c:v>
                </c:pt>
                <c:pt idx="3446">
                  <c:v>45</c:v>
                </c:pt>
                <c:pt idx="3447">
                  <c:v>45</c:v>
                </c:pt>
                <c:pt idx="3448">
                  <c:v>45</c:v>
                </c:pt>
                <c:pt idx="3449">
                  <c:v>45</c:v>
                </c:pt>
                <c:pt idx="3450">
                  <c:v>46</c:v>
                </c:pt>
                <c:pt idx="3451">
                  <c:v>46</c:v>
                </c:pt>
                <c:pt idx="3452">
                  <c:v>47</c:v>
                </c:pt>
                <c:pt idx="3453">
                  <c:v>48</c:v>
                </c:pt>
                <c:pt idx="3454">
                  <c:v>50</c:v>
                </c:pt>
                <c:pt idx="3455">
                  <c:v>50</c:v>
                </c:pt>
                <c:pt idx="3456">
                  <c:v>51</c:v>
                </c:pt>
                <c:pt idx="3457">
                  <c:v>51</c:v>
                </c:pt>
                <c:pt idx="3458">
                  <c:v>52</c:v>
                </c:pt>
                <c:pt idx="3459">
                  <c:v>53</c:v>
                </c:pt>
                <c:pt idx="3460">
                  <c:v>53</c:v>
                </c:pt>
                <c:pt idx="3461">
                  <c:v>53</c:v>
                </c:pt>
                <c:pt idx="3462">
                  <c:v>54</c:v>
                </c:pt>
                <c:pt idx="3463">
                  <c:v>54</c:v>
                </c:pt>
                <c:pt idx="3464">
                  <c:v>55</c:v>
                </c:pt>
                <c:pt idx="3465">
                  <c:v>56</c:v>
                </c:pt>
                <c:pt idx="3466">
                  <c:v>58</c:v>
                </c:pt>
                <c:pt idx="3467">
                  <c:v>59</c:v>
                </c:pt>
                <c:pt idx="3468">
                  <c:v>60</c:v>
                </c:pt>
                <c:pt idx="3469">
                  <c:v>61</c:v>
                </c:pt>
                <c:pt idx="3470">
                  <c:v>62</c:v>
                </c:pt>
                <c:pt idx="3471">
                  <c:v>62</c:v>
                </c:pt>
                <c:pt idx="3472">
                  <c:v>63</c:v>
                </c:pt>
                <c:pt idx="3473">
                  <c:v>64</c:v>
                </c:pt>
                <c:pt idx="3474">
                  <c:v>24</c:v>
                </c:pt>
                <c:pt idx="3475">
                  <c:v>25</c:v>
                </c:pt>
                <c:pt idx="3476">
                  <c:v>26</c:v>
                </c:pt>
                <c:pt idx="3477">
                  <c:v>27</c:v>
                </c:pt>
                <c:pt idx="3478">
                  <c:v>28</c:v>
                </c:pt>
                <c:pt idx="3479">
                  <c:v>33</c:v>
                </c:pt>
                <c:pt idx="3480">
                  <c:v>34</c:v>
                </c:pt>
                <c:pt idx="3481">
                  <c:v>36</c:v>
                </c:pt>
                <c:pt idx="3482">
                  <c:v>39</c:v>
                </c:pt>
                <c:pt idx="3483">
                  <c:v>41</c:v>
                </c:pt>
                <c:pt idx="3484">
                  <c:v>42</c:v>
                </c:pt>
                <c:pt idx="3485">
                  <c:v>43</c:v>
                </c:pt>
                <c:pt idx="3486">
                  <c:v>44</c:v>
                </c:pt>
                <c:pt idx="3487">
                  <c:v>47</c:v>
                </c:pt>
                <c:pt idx="3488">
                  <c:v>47</c:v>
                </c:pt>
                <c:pt idx="3489">
                  <c:v>50</c:v>
                </c:pt>
                <c:pt idx="3490">
                  <c:v>51</c:v>
                </c:pt>
                <c:pt idx="3491">
                  <c:v>54</c:v>
                </c:pt>
                <c:pt idx="3492">
                  <c:v>56</c:v>
                </c:pt>
                <c:pt idx="3493">
                  <c:v>56</c:v>
                </c:pt>
                <c:pt idx="3494">
                  <c:v>57</c:v>
                </c:pt>
                <c:pt idx="3495">
                  <c:v>58</c:v>
                </c:pt>
                <c:pt idx="3496">
                  <c:v>59</c:v>
                </c:pt>
                <c:pt idx="3497">
                  <c:v>59</c:v>
                </c:pt>
                <c:pt idx="3498">
                  <c:v>59</c:v>
                </c:pt>
                <c:pt idx="3499">
                  <c:v>64</c:v>
                </c:pt>
                <c:pt idx="3500">
                  <c:v>34</c:v>
                </c:pt>
                <c:pt idx="3501">
                  <c:v>36</c:v>
                </c:pt>
                <c:pt idx="3502">
                  <c:v>37</c:v>
                </c:pt>
                <c:pt idx="3503">
                  <c:v>37</c:v>
                </c:pt>
                <c:pt idx="3504">
                  <c:v>37</c:v>
                </c:pt>
                <c:pt idx="3505">
                  <c:v>38</c:v>
                </c:pt>
                <c:pt idx="3506">
                  <c:v>39</c:v>
                </c:pt>
                <c:pt idx="3507">
                  <c:v>39</c:v>
                </c:pt>
                <c:pt idx="3508">
                  <c:v>39</c:v>
                </c:pt>
                <c:pt idx="3509">
                  <c:v>39</c:v>
                </c:pt>
                <c:pt idx="3510">
                  <c:v>40</c:v>
                </c:pt>
                <c:pt idx="3511">
                  <c:v>40</c:v>
                </c:pt>
                <c:pt idx="3512">
                  <c:v>41</c:v>
                </c:pt>
                <c:pt idx="3513">
                  <c:v>42</c:v>
                </c:pt>
                <c:pt idx="3514">
                  <c:v>42</c:v>
                </c:pt>
                <c:pt idx="3515">
                  <c:v>43</c:v>
                </c:pt>
                <c:pt idx="3516">
                  <c:v>43</c:v>
                </c:pt>
                <c:pt idx="3517">
                  <c:v>43</c:v>
                </c:pt>
                <c:pt idx="3518">
                  <c:v>45</c:v>
                </c:pt>
                <c:pt idx="3519">
                  <c:v>46</c:v>
                </c:pt>
                <c:pt idx="3520">
                  <c:v>46</c:v>
                </c:pt>
                <c:pt idx="3521">
                  <c:v>47</c:v>
                </c:pt>
                <c:pt idx="3522">
                  <c:v>47</c:v>
                </c:pt>
                <c:pt idx="3523">
                  <c:v>47</c:v>
                </c:pt>
                <c:pt idx="3524">
                  <c:v>53</c:v>
                </c:pt>
                <c:pt idx="3525">
                  <c:v>53</c:v>
                </c:pt>
                <c:pt idx="3526">
                  <c:v>54</c:v>
                </c:pt>
                <c:pt idx="3527">
                  <c:v>56</c:v>
                </c:pt>
                <c:pt idx="3528">
                  <c:v>59</c:v>
                </c:pt>
                <c:pt idx="3529">
                  <c:v>60</c:v>
                </c:pt>
                <c:pt idx="3530">
                  <c:v>61</c:v>
                </c:pt>
                <c:pt idx="3531">
                  <c:v>62</c:v>
                </c:pt>
                <c:pt idx="3532">
                  <c:v>64</c:v>
                </c:pt>
                <c:pt idx="3533">
                  <c:v>65</c:v>
                </c:pt>
                <c:pt idx="3534">
                  <c:v>27</c:v>
                </c:pt>
                <c:pt idx="3535">
                  <c:v>28</c:v>
                </c:pt>
                <c:pt idx="3536">
                  <c:v>31</c:v>
                </c:pt>
                <c:pt idx="3537">
                  <c:v>33</c:v>
                </c:pt>
                <c:pt idx="3538">
                  <c:v>34</c:v>
                </c:pt>
                <c:pt idx="3539">
                  <c:v>35</c:v>
                </c:pt>
                <c:pt idx="3540">
                  <c:v>36</c:v>
                </c:pt>
                <c:pt idx="3541">
                  <c:v>36</c:v>
                </c:pt>
                <c:pt idx="3542">
                  <c:v>38</c:v>
                </c:pt>
                <c:pt idx="3543">
                  <c:v>38</c:v>
                </c:pt>
                <c:pt idx="3544">
                  <c:v>40</c:v>
                </c:pt>
                <c:pt idx="3545">
                  <c:v>42</c:v>
                </c:pt>
                <c:pt idx="3546">
                  <c:v>42</c:v>
                </c:pt>
                <c:pt idx="3547">
                  <c:v>44</c:v>
                </c:pt>
                <c:pt idx="3548">
                  <c:v>45</c:v>
                </c:pt>
                <c:pt idx="3549">
                  <c:v>47</c:v>
                </c:pt>
                <c:pt idx="3550">
                  <c:v>47</c:v>
                </c:pt>
                <c:pt idx="3551">
                  <c:v>48</c:v>
                </c:pt>
                <c:pt idx="3552">
                  <c:v>48</c:v>
                </c:pt>
                <c:pt idx="3553">
                  <c:v>49</c:v>
                </c:pt>
                <c:pt idx="3554">
                  <c:v>50</c:v>
                </c:pt>
                <c:pt idx="3555">
                  <c:v>51</c:v>
                </c:pt>
                <c:pt idx="3556">
                  <c:v>52</c:v>
                </c:pt>
                <c:pt idx="3557">
                  <c:v>53</c:v>
                </c:pt>
                <c:pt idx="3558">
                  <c:v>54</c:v>
                </c:pt>
                <c:pt idx="3559">
                  <c:v>55</c:v>
                </c:pt>
                <c:pt idx="3560">
                  <c:v>55</c:v>
                </c:pt>
                <c:pt idx="3561">
                  <c:v>56</c:v>
                </c:pt>
                <c:pt idx="3562">
                  <c:v>56</c:v>
                </c:pt>
                <c:pt idx="3563">
                  <c:v>56</c:v>
                </c:pt>
                <c:pt idx="3564">
                  <c:v>57</c:v>
                </c:pt>
                <c:pt idx="3565">
                  <c:v>58</c:v>
                </c:pt>
                <c:pt idx="3566">
                  <c:v>58</c:v>
                </c:pt>
                <c:pt idx="3567">
                  <c:v>60</c:v>
                </c:pt>
                <c:pt idx="3568">
                  <c:v>61</c:v>
                </c:pt>
                <c:pt idx="3569">
                  <c:v>62</c:v>
                </c:pt>
                <c:pt idx="3570">
                  <c:v>63</c:v>
                </c:pt>
                <c:pt idx="3571">
                  <c:v>64</c:v>
                </c:pt>
                <c:pt idx="3572">
                  <c:v>25</c:v>
                </c:pt>
                <c:pt idx="3573">
                  <c:v>27</c:v>
                </c:pt>
                <c:pt idx="3574">
                  <c:v>29</c:v>
                </c:pt>
                <c:pt idx="3575">
                  <c:v>31</c:v>
                </c:pt>
                <c:pt idx="3576">
                  <c:v>36</c:v>
                </c:pt>
                <c:pt idx="3577">
                  <c:v>38</c:v>
                </c:pt>
                <c:pt idx="3578">
                  <c:v>38</c:v>
                </c:pt>
                <c:pt idx="3579">
                  <c:v>38</c:v>
                </c:pt>
                <c:pt idx="3580">
                  <c:v>39</c:v>
                </c:pt>
                <c:pt idx="3581">
                  <c:v>41</c:v>
                </c:pt>
                <c:pt idx="3582">
                  <c:v>41</c:v>
                </c:pt>
                <c:pt idx="3583">
                  <c:v>42</c:v>
                </c:pt>
                <c:pt idx="3584">
                  <c:v>43</c:v>
                </c:pt>
                <c:pt idx="3585">
                  <c:v>43</c:v>
                </c:pt>
                <c:pt idx="3586">
                  <c:v>44</c:v>
                </c:pt>
                <c:pt idx="3587">
                  <c:v>45</c:v>
                </c:pt>
                <c:pt idx="3588">
                  <c:v>45</c:v>
                </c:pt>
                <c:pt idx="3589">
                  <c:v>46</c:v>
                </c:pt>
                <c:pt idx="3590">
                  <c:v>49</c:v>
                </c:pt>
                <c:pt idx="3591">
                  <c:v>49</c:v>
                </c:pt>
                <c:pt idx="3592">
                  <c:v>50</c:v>
                </c:pt>
                <c:pt idx="3593">
                  <c:v>51</c:v>
                </c:pt>
                <c:pt idx="3594">
                  <c:v>52</c:v>
                </c:pt>
                <c:pt idx="3595">
                  <c:v>52</c:v>
                </c:pt>
                <c:pt idx="3596">
                  <c:v>54</c:v>
                </c:pt>
                <c:pt idx="3597">
                  <c:v>55</c:v>
                </c:pt>
                <c:pt idx="3598">
                  <c:v>55</c:v>
                </c:pt>
                <c:pt idx="3599">
                  <c:v>56</c:v>
                </c:pt>
                <c:pt idx="3600">
                  <c:v>57</c:v>
                </c:pt>
                <c:pt idx="3601">
                  <c:v>59</c:v>
                </c:pt>
                <c:pt idx="3602">
                  <c:v>59</c:v>
                </c:pt>
                <c:pt idx="3603">
                  <c:v>59</c:v>
                </c:pt>
                <c:pt idx="3604">
                  <c:v>59</c:v>
                </c:pt>
                <c:pt idx="3605">
                  <c:v>61</c:v>
                </c:pt>
                <c:pt idx="3606">
                  <c:v>62</c:v>
                </c:pt>
                <c:pt idx="3607">
                  <c:v>64</c:v>
                </c:pt>
                <c:pt idx="3608">
                  <c:v>65</c:v>
                </c:pt>
                <c:pt idx="3609">
                  <c:v>26</c:v>
                </c:pt>
                <c:pt idx="3610">
                  <c:v>27</c:v>
                </c:pt>
                <c:pt idx="3611">
                  <c:v>29</c:v>
                </c:pt>
                <c:pt idx="3612">
                  <c:v>29</c:v>
                </c:pt>
                <c:pt idx="3613">
                  <c:v>31</c:v>
                </c:pt>
                <c:pt idx="3614">
                  <c:v>33</c:v>
                </c:pt>
                <c:pt idx="3615">
                  <c:v>34</c:v>
                </c:pt>
                <c:pt idx="3616">
                  <c:v>34</c:v>
                </c:pt>
                <c:pt idx="3617">
                  <c:v>36</c:v>
                </c:pt>
                <c:pt idx="3618">
                  <c:v>38</c:v>
                </c:pt>
                <c:pt idx="3619">
                  <c:v>40</c:v>
                </c:pt>
                <c:pt idx="3620">
                  <c:v>41</c:v>
                </c:pt>
                <c:pt idx="3621">
                  <c:v>46</c:v>
                </c:pt>
                <c:pt idx="3622">
                  <c:v>47</c:v>
                </c:pt>
                <c:pt idx="3623">
                  <c:v>50</c:v>
                </c:pt>
                <c:pt idx="3624">
                  <c:v>51</c:v>
                </c:pt>
                <c:pt idx="3625">
                  <c:v>51</c:v>
                </c:pt>
                <c:pt idx="3626">
                  <c:v>53</c:v>
                </c:pt>
                <c:pt idx="3627">
                  <c:v>54</c:v>
                </c:pt>
                <c:pt idx="3628">
                  <c:v>55</c:v>
                </c:pt>
                <c:pt idx="3629">
                  <c:v>55</c:v>
                </c:pt>
                <c:pt idx="3630">
                  <c:v>56</c:v>
                </c:pt>
                <c:pt idx="3631">
                  <c:v>58</c:v>
                </c:pt>
                <c:pt idx="3632">
                  <c:v>60</c:v>
                </c:pt>
                <c:pt idx="3633">
                  <c:v>62</c:v>
                </c:pt>
                <c:pt idx="3634">
                  <c:v>62</c:v>
                </c:pt>
                <c:pt idx="3635">
                  <c:v>63</c:v>
                </c:pt>
                <c:pt idx="3636">
                  <c:v>64</c:v>
                </c:pt>
                <c:pt idx="3637">
                  <c:v>64</c:v>
                </c:pt>
                <c:pt idx="3638">
                  <c:v>28</c:v>
                </c:pt>
                <c:pt idx="3639">
                  <c:v>31</c:v>
                </c:pt>
                <c:pt idx="3640">
                  <c:v>32</c:v>
                </c:pt>
                <c:pt idx="3641">
                  <c:v>34</c:v>
                </c:pt>
                <c:pt idx="3642">
                  <c:v>35</c:v>
                </c:pt>
                <c:pt idx="3643">
                  <c:v>35</c:v>
                </c:pt>
                <c:pt idx="3644">
                  <c:v>36</c:v>
                </c:pt>
                <c:pt idx="3645">
                  <c:v>36</c:v>
                </c:pt>
                <c:pt idx="3646">
                  <c:v>36</c:v>
                </c:pt>
                <c:pt idx="3647">
                  <c:v>37</c:v>
                </c:pt>
                <c:pt idx="3648">
                  <c:v>38</c:v>
                </c:pt>
                <c:pt idx="3649">
                  <c:v>39</c:v>
                </c:pt>
                <c:pt idx="3650">
                  <c:v>39</c:v>
                </c:pt>
                <c:pt idx="3651">
                  <c:v>40</c:v>
                </c:pt>
                <c:pt idx="3652">
                  <c:v>41</c:v>
                </c:pt>
                <c:pt idx="3653">
                  <c:v>41</c:v>
                </c:pt>
                <c:pt idx="3654">
                  <c:v>42</c:v>
                </c:pt>
                <c:pt idx="3655">
                  <c:v>44</c:v>
                </c:pt>
                <c:pt idx="3656">
                  <c:v>45</c:v>
                </c:pt>
                <c:pt idx="3657">
                  <c:v>45</c:v>
                </c:pt>
                <c:pt idx="3658">
                  <c:v>47</c:v>
                </c:pt>
                <c:pt idx="3659">
                  <c:v>47</c:v>
                </c:pt>
                <c:pt idx="3660">
                  <c:v>49</c:v>
                </c:pt>
                <c:pt idx="3661">
                  <c:v>49</c:v>
                </c:pt>
                <c:pt idx="3662">
                  <c:v>51</c:v>
                </c:pt>
                <c:pt idx="3663">
                  <c:v>51</c:v>
                </c:pt>
                <c:pt idx="3664">
                  <c:v>52</c:v>
                </c:pt>
                <c:pt idx="3665">
                  <c:v>52</c:v>
                </c:pt>
                <c:pt idx="3666">
                  <c:v>53</c:v>
                </c:pt>
                <c:pt idx="3667">
                  <c:v>53</c:v>
                </c:pt>
                <c:pt idx="3668">
                  <c:v>54</c:v>
                </c:pt>
                <c:pt idx="3669">
                  <c:v>54</c:v>
                </c:pt>
                <c:pt idx="3670">
                  <c:v>57</c:v>
                </c:pt>
                <c:pt idx="3671">
                  <c:v>59</c:v>
                </c:pt>
                <c:pt idx="3672">
                  <c:v>59</c:v>
                </c:pt>
                <c:pt idx="3673">
                  <c:v>60</c:v>
                </c:pt>
                <c:pt idx="3674">
                  <c:v>62</c:v>
                </c:pt>
                <c:pt idx="3675">
                  <c:v>27</c:v>
                </c:pt>
                <c:pt idx="3676">
                  <c:v>28</c:v>
                </c:pt>
                <c:pt idx="3677">
                  <c:v>32</c:v>
                </c:pt>
                <c:pt idx="3678">
                  <c:v>35</c:v>
                </c:pt>
                <c:pt idx="3679">
                  <c:v>37</c:v>
                </c:pt>
                <c:pt idx="3680">
                  <c:v>39</c:v>
                </c:pt>
                <c:pt idx="3681">
                  <c:v>39</c:v>
                </c:pt>
                <c:pt idx="3682">
                  <c:v>41</c:v>
                </c:pt>
                <c:pt idx="3683">
                  <c:v>43</c:v>
                </c:pt>
                <c:pt idx="3684">
                  <c:v>43</c:v>
                </c:pt>
                <c:pt idx="3685">
                  <c:v>45</c:v>
                </c:pt>
                <c:pt idx="3686">
                  <c:v>45</c:v>
                </c:pt>
                <c:pt idx="3687">
                  <c:v>47</c:v>
                </c:pt>
                <c:pt idx="3688">
                  <c:v>48</c:v>
                </c:pt>
                <c:pt idx="3689">
                  <c:v>49</c:v>
                </c:pt>
                <c:pt idx="3690">
                  <c:v>50</c:v>
                </c:pt>
                <c:pt idx="3691">
                  <c:v>52</c:v>
                </c:pt>
                <c:pt idx="3692">
                  <c:v>53</c:v>
                </c:pt>
                <c:pt idx="3693">
                  <c:v>54</c:v>
                </c:pt>
                <c:pt idx="3694">
                  <c:v>54</c:v>
                </c:pt>
                <c:pt idx="3695">
                  <c:v>55</c:v>
                </c:pt>
                <c:pt idx="3696">
                  <c:v>59</c:v>
                </c:pt>
                <c:pt idx="3697">
                  <c:v>59</c:v>
                </c:pt>
                <c:pt idx="3698">
                  <c:v>59</c:v>
                </c:pt>
                <c:pt idx="3699">
                  <c:v>65</c:v>
                </c:pt>
                <c:pt idx="3700">
                  <c:v>65</c:v>
                </c:pt>
                <c:pt idx="3701">
                  <c:v>26</c:v>
                </c:pt>
                <c:pt idx="3702">
                  <c:v>28</c:v>
                </c:pt>
                <c:pt idx="3703">
                  <c:v>30</c:v>
                </c:pt>
                <c:pt idx="3704">
                  <c:v>30</c:v>
                </c:pt>
                <c:pt idx="3705">
                  <c:v>37</c:v>
                </c:pt>
                <c:pt idx="3706">
                  <c:v>37</c:v>
                </c:pt>
                <c:pt idx="3707">
                  <c:v>38</c:v>
                </c:pt>
                <c:pt idx="3708">
                  <c:v>41</c:v>
                </c:pt>
                <c:pt idx="3709">
                  <c:v>42</c:v>
                </c:pt>
                <c:pt idx="3710">
                  <c:v>47</c:v>
                </c:pt>
                <c:pt idx="3711">
                  <c:v>50</c:v>
                </c:pt>
                <c:pt idx="3712">
                  <c:v>52</c:v>
                </c:pt>
                <c:pt idx="3713">
                  <c:v>53</c:v>
                </c:pt>
                <c:pt idx="3714">
                  <c:v>53</c:v>
                </c:pt>
                <c:pt idx="3715">
                  <c:v>54</c:v>
                </c:pt>
                <c:pt idx="3716">
                  <c:v>55</c:v>
                </c:pt>
                <c:pt idx="3717">
                  <c:v>57</c:v>
                </c:pt>
                <c:pt idx="3718">
                  <c:v>58</c:v>
                </c:pt>
                <c:pt idx="3719">
                  <c:v>58</c:v>
                </c:pt>
                <c:pt idx="3720">
                  <c:v>59</c:v>
                </c:pt>
                <c:pt idx="3721">
                  <c:v>60</c:v>
                </c:pt>
                <c:pt idx="3722">
                  <c:v>62</c:v>
                </c:pt>
                <c:pt idx="3723">
                  <c:v>64</c:v>
                </c:pt>
                <c:pt idx="3724">
                  <c:v>65</c:v>
                </c:pt>
                <c:pt idx="3725">
                  <c:v>66</c:v>
                </c:pt>
                <c:pt idx="3726">
                  <c:v>25</c:v>
                </c:pt>
                <c:pt idx="3727">
                  <c:v>27</c:v>
                </c:pt>
                <c:pt idx="3728">
                  <c:v>27</c:v>
                </c:pt>
                <c:pt idx="3729">
                  <c:v>30</c:v>
                </c:pt>
                <c:pt idx="3730">
                  <c:v>30</c:v>
                </c:pt>
                <c:pt idx="3731">
                  <c:v>32</c:v>
                </c:pt>
                <c:pt idx="3732">
                  <c:v>32</c:v>
                </c:pt>
                <c:pt idx="3733">
                  <c:v>32</c:v>
                </c:pt>
                <c:pt idx="3734">
                  <c:v>36</c:v>
                </c:pt>
                <c:pt idx="3735">
                  <c:v>40</c:v>
                </c:pt>
                <c:pt idx="3736">
                  <c:v>41</c:v>
                </c:pt>
                <c:pt idx="3737">
                  <c:v>41</c:v>
                </c:pt>
                <c:pt idx="3738">
                  <c:v>42</c:v>
                </c:pt>
                <c:pt idx="3739">
                  <c:v>42</c:v>
                </c:pt>
                <c:pt idx="3740">
                  <c:v>43</c:v>
                </c:pt>
                <c:pt idx="3741">
                  <c:v>43</c:v>
                </c:pt>
                <c:pt idx="3742">
                  <c:v>48</c:v>
                </c:pt>
                <c:pt idx="3743">
                  <c:v>50</c:v>
                </c:pt>
                <c:pt idx="3744">
                  <c:v>51</c:v>
                </c:pt>
                <c:pt idx="3745">
                  <c:v>53</c:v>
                </c:pt>
                <c:pt idx="3746">
                  <c:v>53</c:v>
                </c:pt>
                <c:pt idx="3747">
                  <c:v>54</c:v>
                </c:pt>
                <c:pt idx="3748">
                  <c:v>56</c:v>
                </c:pt>
                <c:pt idx="3749">
                  <c:v>58</c:v>
                </c:pt>
                <c:pt idx="3750">
                  <c:v>62</c:v>
                </c:pt>
                <c:pt idx="3751">
                  <c:v>62</c:v>
                </c:pt>
                <c:pt idx="3752">
                  <c:v>64</c:v>
                </c:pt>
                <c:pt idx="3753">
                  <c:v>65</c:v>
                </c:pt>
                <c:pt idx="3754">
                  <c:v>25</c:v>
                </c:pt>
                <c:pt idx="3755">
                  <c:v>26</c:v>
                </c:pt>
                <c:pt idx="3756">
                  <c:v>27</c:v>
                </c:pt>
                <c:pt idx="3757">
                  <c:v>31</c:v>
                </c:pt>
                <c:pt idx="3758">
                  <c:v>31</c:v>
                </c:pt>
                <c:pt idx="3759">
                  <c:v>32</c:v>
                </c:pt>
                <c:pt idx="3760">
                  <c:v>32</c:v>
                </c:pt>
                <c:pt idx="3761">
                  <c:v>34</c:v>
                </c:pt>
                <c:pt idx="3762">
                  <c:v>34</c:v>
                </c:pt>
                <c:pt idx="3763">
                  <c:v>41</c:v>
                </c:pt>
                <c:pt idx="3764">
                  <c:v>41</c:v>
                </c:pt>
                <c:pt idx="3765">
                  <c:v>44</c:v>
                </c:pt>
                <c:pt idx="3766">
                  <c:v>46</c:v>
                </c:pt>
                <c:pt idx="3767">
                  <c:v>46</c:v>
                </c:pt>
                <c:pt idx="3768">
                  <c:v>50</c:v>
                </c:pt>
                <c:pt idx="3769">
                  <c:v>51</c:v>
                </c:pt>
                <c:pt idx="3770">
                  <c:v>55</c:v>
                </c:pt>
                <c:pt idx="3771">
                  <c:v>55</c:v>
                </c:pt>
                <c:pt idx="3772">
                  <c:v>58</c:v>
                </c:pt>
                <c:pt idx="3773">
                  <c:v>59</c:v>
                </c:pt>
                <c:pt idx="3774">
                  <c:v>59</c:v>
                </c:pt>
                <c:pt idx="3775">
                  <c:v>61</c:v>
                </c:pt>
                <c:pt idx="3776">
                  <c:v>62</c:v>
                </c:pt>
                <c:pt idx="3777">
                  <c:v>62</c:v>
                </c:pt>
                <c:pt idx="3778">
                  <c:v>32</c:v>
                </c:pt>
                <c:pt idx="3779">
                  <c:v>33</c:v>
                </c:pt>
                <c:pt idx="3780">
                  <c:v>35</c:v>
                </c:pt>
                <c:pt idx="3781">
                  <c:v>37</c:v>
                </c:pt>
                <c:pt idx="3782">
                  <c:v>39</c:v>
                </c:pt>
                <c:pt idx="3783">
                  <c:v>49</c:v>
                </c:pt>
                <c:pt idx="3784">
                  <c:v>54</c:v>
                </c:pt>
                <c:pt idx="3785">
                  <c:v>59</c:v>
                </c:pt>
                <c:pt idx="3786">
                  <c:v>62</c:v>
                </c:pt>
                <c:pt idx="3787">
                  <c:v>65</c:v>
                </c:pt>
                <c:pt idx="3788">
                  <c:v>25</c:v>
                </c:pt>
                <c:pt idx="3789">
                  <c:v>25</c:v>
                </c:pt>
                <c:pt idx="3790">
                  <c:v>27</c:v>
                </c:pt>
                <c:pt idx="3791">
                  <c:v>28</c:v>
                </c:pt>
                <c:pt idx="3792">
                  <c:v>28</c:v>
                </c:pt>
                <c:pt idx="3793">
                  <c:v>30</c:v>
                </c:pt>
                <c:pt idx="3794">
                  <c:v>31</c:v>
                </c:pt>
                <c:pt idx="3795">
                  <c:v>32</c:v>
                </c:pt>
                <c:pt idx="3796">
                  <c:v>33</c:v>
                </c:pt>
                <c:pt idx="3797">
                  <c:v>34</c:v>
                </c:pt>
                <c:pt idx="3798">
                  <c:v>35</c:v>
                </c:pt>
                <c:pt idx="3799">
                  <c:v>36</c:v>
                </c:pt>
                <c:pt idx="3800">
                  <c:v>39</c:v>
                </c:pt>
                <c:pt idx="3801">
                  <c:v>44</c:v>
                </c:pt>
                <c:pt idx="3802">
                  <c:v>47</c:v>
                </c:pt>
                <c:pt idx="3803">
                  <c:v>52</c:v>
                </c:pt>
                <c:pt idx="3804">
                  <c:v>52</c:v>
                </c:pt>
                <c:pt idx="3805">
                  <c:v>53</c:v>
                </c:pt>
                <c:pt idx="3806">
                  <c:v>56</c:v>
                </c:pt>
                <c:pt idx="3807">
                  <c:v>60</c:v>
                </c:pt>
                <c:pt idx="3808">
                  <c:v>63</c:v>
                </c:pt>
                <c:pt idx="3809">
                  <c:v>63</c:v>
                </c:pt>
                <c:pt idx="3810">
                  <c:v>63</c:v>
                </c:pt>
                <c:pt idx="3811">
                  <c:v>64</c:v>
                </c:pt>
                <c:pt idx="3812">
                  <c:v>26</c:v>
                </c:pt>
                <c:pt idx="3813">
                  <c:v>26</c:v>
                </c:pt>
                <c:pt idx="3814">
                  <c:v>29</c:v>
                </c:pt>
                <c:pt idx="3815">
                  <c:v>30</c:v>
                </c:pt>
                <c:pt idx="3816">
                  <c:v>34</c:v>
                </c:pt>
                <c:pt idx="3817">
                  <c:v>38</c:v>
                </c:pt>
                <c:pt idx="3818">
                  <c:v>45</c:v>
                </c:pt>
                <c:pt idx="3819">
                  <c:v>46</c:v>
                </c:pt>
                <c:pt idx="3820">
                  <c:v>50</c:v>
                </c:pt>
                <c:pt idx="3821">
                  <c:v>51</c:v>
                </c:pt>
                <c:pt idx="3822">
                  <c:v>54</c:v>
                </c:pt>
                <c:pt idx="3823">
                  <c:v>57</c:v>
                </c:pt>
                <c:pt idx="3824">
                  <c:v>59</c:v>
                </c:pt>
                <c:pt idx="3825">
                  <c:v>59</c:v>
                </c:pt>
                <c:pt idx="3826">
                  <c:v>60</c:v>
                </c:pt>
                <c:pt idx="3827">
                  <c:v>63</c:v>
                </c:pt>
                <c:pt idx="3828">
                  <c:v>27</c:v>
                </c:pt>
                <c:pt idx="3829">
                  <c:v>27</c:v>
                </c:pt>
                <c:pt idx="3830">
                  <c:v>28</c:v>
                </c:pt>
                <c:pt idx="3831">
                  <c:v>29</c:v>
                </c:pt>
                <c:pt idx="3832">
                  <c:v>35</c:v>
                </c:pt>
                <c:pt idx="3833">
                  <c:v>36</c:v>
                </c:pt>
                <c:pt idx="3834">
                  <c:v>38</c:v>
                </c:pt>
                <c:pt idx="3835">
                  <c:v>42</c:v>
                </c:pt>
                <c:pt idx="3836">
                  <c:v>43</c:v>
                </c:pt>
                <c:pt idx="3837">
                  <c:v>46</c:v>
                </c:pt>
                <c:pt idx="3838">
                  <c:v>49</c:v>
                </c:pt>
                <c:pt idx="3839">
                  <c:v>50</c:v>
                </c:pt>
                <c:pt idx="3840">
                  <c:v>55</c:v>
                </c:pt>
                <c:pt idx="3841">
                  <c:v>56</c:v>
                </c:pt>
                <c:pt idx="3842">
                  <c:v>59</c:v>
                </c:pt>
                <c:pt idx="3843">
                  <c:v>62</c:v>
                </c:pt>
                <c:pt idx="3844">
                  <c:v>63</c:v>
                </c:pt>
                <c:pt idx="3845">
                  <c:v>64</c:v>
                </c:pt>
                <c:pt idx="3846">
                  <c:v>26</c:v>
                </c:pt>
                <c:pt idx="3847">
                  <c:v>27</c:v>
                </c:pt>
                <c:pt idx="3848">
                  <c:v>28</c:v>
                </c:pt>
                <c:pt idx="3849">
                  <c:v>29</c:v>
                </c:pt>
                <c:pt idx="3850">
                  <c:v>32</c:v>
                </c:pt>
                <c:pt idx="3851">
                  <c:v>33</c:v>
                </c:pt>
                <c:pt idx="3852">
                  <c:v>34</c:v>
                </c:pt>
                <c:pt idx="3853">
                  <c:v>34</c:v>
                </c:pt>
                <c:pt idx="3854">
                  <c:v>35</c:v>
                </c:pt>
                <c:pt idx="3855">
                  <c:v>38</c:v>
                </c:pt>
                <c:pt idx="3856">
                  <c:v>39</c:v>
                </c:pt>
                <c:pt idx="3857">
                  <c:v>39</c:v>
                </c:pt>
                <c:pt idx="3858">
                  <c:v>40</c:v>
                </c:pt>
                <c:pt idx="3859">
                  <c:v>40</c:v>
                </c:pt>
                <c:pt idx="3860">
                  <c:v>41</c:v>
                </c:pt>
                <c:pt idx="3861">
                  <c:v>41</c:v>
                </c:pt>
                <c:pt idx="3862">
                  <c:v>43</c:v>
                </c:pt>
                <c:pt idx="3863">
                  <c:v>46</c:v>
                </c:pt>
                <c:pt idx="3864">
                  <c:v>51</c:v>
                </c:pt>
                <c:pt idx="3865">
                  <c:v>52</c:v>
                </c:pt>
                <c:pt idx="3866">
                  <c:v>27</c:v>
                </c:pt>
                <c:pt idx="3867">
                  <c:v>31</c:v>
                </c:pt>
                <c:pt idx="3868">
                  <c:v>33</c:v>
                </c:pt>
                <c:pt idx="3869">
                  <c:v>34</c:v>
                </c:pt>
                <c:pt idx="3870">
                  <c:v>35</c:v>
                </c:pt>
                <c:pt idx="3871">
                  <c:v>35</c:v>
                </c:pt>
                <c:pt idx="3872">
                  <c:v>37</c:v>
                </c:pt>
                <c:pt idx="3873">
                  <c:v>38</c:v>
                </c:pt>
                <c:pt idx="3874">
                  <c:v>44</c:v>
                </c:pt>
                <c:pt idx="3875">
                  <c:v>46</c:v>
                </c:pt>
                <c:pt idx="3876">
                  <c:v>47</c:v>
                </c:pt>
                <c:pt idx="3877">
                  <c:v>60</c:v>
                </c:pt>
                <c:pt idx="3878">
                  <c:v>62</c:v>
                </c:pt>
                <c:pt idx="3879">
                  <c:v>63</c:v>
                </c:pt>
                <c:pt idx="3880">
                  <c:v>65</c:v>
                </c:pt>
                <c:pt idx="3881">
                  <c:v>65</c:v>
                </c:pt>
                <c:pt idx="3882">
                  <c:v>65</c:v>
                </c:pt>
                <c:pt idx="3883">
                  <c:v>65</c:v>
                </c:pt>
                <c:pt idx="3884">
                  <c:v>66</c:v>
                </c:pt>
                <c:pt idx="3885">
                  <c:v>67</c:v>
                </c:pt>
                <c:pt idx="3886">
                  <c:v>29</c:v>
                </c:pt>
                <c:pt idx="3887">
                  <c:v>31</c:v>
                </c:pt>
                <c:pt idx="3888">
                  <c:v>32</c:v>
                </c:pt>
                <c:pt idx="3889">
                  <c:v>35</c:v>
                </c:pt>
                <c:pt idx="3890">
                  <c:v>39</c:v>
                </c:pt>
                <c:pt idx="3891">
                  <c:v>39</c:v>
                </c:pt>
                <c:pt idx="3892">
                  <c:v>41</c:v>
                </c:pt>
                <c:pt idx="3893">
                  <c:v>42</c:v>
                </c:pt>
                <c:pt idx="3894">
                  <c:v>48</c:v>
                </c:pt>
                <c:pt idx="3895">
                  <c:v>49</c:v>
                </c:pt>
                <c:pt idx="3896">
                  <c:v>54</c:v>
                </c:pt>
                <c:pt idx="3897">
                  <c:v>58</c:v>
                </c:pt>
                <c:pt idx="3898">
                  <c:v>59</c:v>
                </c:pt>
                <c:pt idx="3899">
                  <c:v>60</c:v>
                </c:pt>
                <c:pt idx="3900">
                  <c:v>60</c:v>
                </c:pt>
                <c:pt idx="3901">
                  <c:v>61</c:v>
                </c:pt>
                <c:pt idx="3902">
                  <c:v>25</c:v>
                </c:pt>
                <c:pt idx="3903">
                  <c:v>27</c:v>
                </c:pt>
                <c:pt idx="3904">
                  <c:v>27</c:v>
                </c:pt>
                <c:pt idx="3905">
                  <c:v>30</c:v>
                </c:pt>
                <c:pt idx="3906">
                  <c:v>31</c:v>
                </c:pt>
                <c:pt idx="3907">
                  <c:v>35</c:v>
                </c:pt>
                <c:pt idx="3908">
                  <c:v>36</c:v>
                </c:pt>
                <c:pt idx="3909">
                  <c:v>39</c:v>
                </c:pt>
                <c:pt idx="3910">
                  <c:v>40</c:v>
                </c:pt>
                <c:pt idx="3911">
                  <c:v>41</c:v>
                </c:pt>
                <c:pt idx="3912">
                  <c:v>45</c:v>
                </c:pt>
                <c:pt idx="3913">
                  <c:v>45</c:v>
                </c:pt>
                <c:pt idx="3914">
                  <c:v>47</c:v>
                </c:pt>
                <c:pt idx="3915">
                  <c:v>49</c:v>
                </c:pt>
                <c:pt idx="3916">
                  <c:v>49</c:v>
                </c:pt>
                <c:pt idx="3917">
                  <c:v>52</c:v>
                </c:pt>
                <c:pt idx="3918">
                  <c:v>62</c:v>
                </c:pt>
                <c:pt idx="3919">
                  <c:v>63</c:v>
                </c:pt>
                <c:pt idx="3920">
                  <c:v>27</c:v>
                </c:pt>
                <c:pt idx="3921">
                  <c:v>27</c:v>
                </c:pt>
                <c:pt idx="3922">
                  <c:v>29</c:v>
                </c:pt>
                <c:pt idx="3923">
                  <c:v>30</c:v>
                </c:pt>
                <c:pt idx="3924">
                  <c:v>31</c:v>
                </c:pt>
                <c:pt idx="3925">
                  <c:v>34</c:v>
                </c:pt>
                <c:pt idx="3926">
                  <c:v>36</c:v>
                </c:pt>
                <c:pt idx="3927">
                  <c:v>42</c:v>
                </c:pt>
                <c:pt idx="3928">
                  <c:v>43</c:v>
                </c:pt>
                <c:pt idx="3929">
                  <c:v>47</c:v>
                </c:pt>
                <c:pt idx="3930">
                  <c:v>50</c:v>
                </c:pt>
                <c:pt idx="3931">
                  <c:v>52</c:v>
                </c:pt>
                <c:pt idx="3932">
                  <c:v>53</c:v>
                </c:pt>
                <c:pt idx="3933">
                  <c:v>58</c:v>
                </c:pt>
                <c:pt idx="3934">
                  <c:v>59</c:v>
                </c:pt>
                <c:pt idx="3935">
                  <c:v>60</c:v>
                </c:pt>
                <c:pt idx="3936">
                  <c:v>61</c:v>
                </c:pt>
                <c:pt idx="3937">
                  <c:v>63</c:v>
                </c:pt>
                <c:pt idx="3938">
                  <c:v>63</c:v>
                </c:pt>
                <c:pt idx="3939">
                  <c:v>28</c:v>
                </c:pt>
                <c:pt idx="3940">
                  <c:v>31</c:v>
                </c:pt>
                <c:pt idx="3941">
                  <c:v>32</c:v>
                </c:pt>
                <c:pt idx="3942">
                  <c:v>32</c:v>
                </c:pt>
                <c:pt idx="3943">
                  <c:v>33</c:v>
                </c:pt>
                <c:pt idx="3944">
                  <c:v>37</c:v>
                </c:pt>
                <c:pt idx="3945">
                  <c:v>38</c:v>
                </c:pt>
                <c:pt idx="3946">
                  <c:v>41</c:v>
                </c:pt>
                <c:pt idx="3947">
                  <c:v>42</c:v>
                </c:pt>
                <c:pt idx="3948">
                  <c:v>42</c:v>
                </c:pt>
                <c:pt idx="3949">
                  <c:v>43</c:v>
                </c:pt>
                <c:pt idx="3950">
                  <c:v>44</c:v>
                </c:pt>
                <c:pt idx="3951">
                  <c:v>46</c:v>
                </c:pt>
                <c:pt idx="3952">
                  <c:v>46</c:v>
                </c:pt>
                <c:pt idx="3953">
                  <c:v>54</c:v>
                </c:pt>
                <c:pt idx="3954">
                  <c:v>54</c:v>
                </c:pt>
                <c:pt idx="3955">
                  <c:v>55</c:v>
                </c:pt>
                <c:pt idx="3956">
                  <c:v>56</c:v>
                </c:pt>
                <c:pt idx="3957">
                  <c:v>58</c:v>
                </c:pt>
                <c:pt idx="3958">
                  <c:v>59</c:v>
                </c:pt>
                <c:pt idx="3959">
                  <c:v>59</c:v>
                </c:pt>
                <c:pt idx="3960">
                  <c:v>63</c:v>
                </c:pt>
                <c:pt idx="3961">
                  <c:v>25</c:v>
                </c:pt>
                <c:pt idx="3962">
                  <c:v>27</c:v>
                </c:pt>
                <c:pt idx="3963">
                  <c:v>27</c:v>
                </c:pt>
                <c:pt idx="3964">
                  <c:v>27</c:v>
                </c:pt>
                <c:pt idx="3965">
                  <c:v>27</c:v>
                </c:pt>
                <c:pt idx="3966">
                  <c:v>28</c:v>
                </c:pt>
                <c:pt idx="3967">
                  <c:v>29</c:v>
                </c:pt>
                <c:pt idx="3968">
                  <c:v>29</c:v>
                </c:pt>
                <c:pt idx="3969">
                  <c:v>30</c:v>
                </c:pt>
                <c:pt idx="3970">
                  <c:v>30</c:v>
                </c:pt>
                <c:pt idx="3971">
                  <c:v>32</c:v>
                </c:pt>
                <c:pt idx="3972">
                  <c:v>32</c:v>
                </c:pt>
                <c:pt idx="3973">
                  <c:v>32</c:v>
                </c:pt>
                <c:pt idx="3974">
                  <c:v>32</c:v>
                </c:pt>
                <c:pt idx="3975">
                  <c:v>38</c:v>
                </c:pt>
                <c:pt idx="3976">
                  <c:v>48</c:v>
                </c:pt>
                <c:pt idx="3977">
                  <c:v>50</c:v>
                </c:pt>
                <c:pt idx="3978">
                  <c:v>50</c:v>
                </c:pt>
                <c:pt idx="3979">
                  <c:v>50</c:v>
                </c:pt>
                <c:pt idx="3980">
                  <c:v>51</c:v>
                </c:pt>
                <c:pt idx="3981">
                  <c:v>52</c:v>
                </c:pt>
                <c:pt idx="3982">
                  <c:v>54</c:v>
                </c:pt>
                <c:pt idx="3983">
                  <c:v>55</c:v>
                </c:pt>
                <c:pt idx="3984">
                  <c:v>61</c:v>
                </c:pt>
                <c:pt idx="3985">
                  <c:v>63</c:v>
                </c:pt>
                <c:pt idx="3986">
                  <c:v>67</c:v>
                </c:pt>
                <c:pt idx="3987">
                  <c:v>25</c:v>
                </c:pt>
                <c:pt idx="3988">
                  <c:v>25</c:v>
                </c:pt>
                <c:pt idx="3989">
                  <c:v>25</c:v>
                </c:pt>
                <c:pt idx="3990">
                  <c:v>25</c:v>
                </c:pt>
                <c:pt idx="3991">
                  <c:v>29</c:v>
                </c:pt>
                <c:pt idx="3992">
                  <c:v>29</c:v>
                </c:pt>
                <c:pt idx="3993">
                  <c:v>30</c:v>
                </c:pt>
                <c:pt idx="3994">
                  <c:v>31</c:v>
                </c:pt>
                <c:pt idx="3995">
                  <c:v>35</c:v>
                </c:pt>
                <c:pt idx="3996">
                  <c:v>36</c:v>
                </c:pt>
                <c:pt idx="3997">
                  <c:v>38</c:v>
                </c:pt>
                <c:pt idx="3998">
                  <c:v>39</c:v>
                </c:pt>
                <c:pt idx="3999">
                  <c:v>41</c:v>
                </c:pt>
                <c:pt idx="4000">
                  <c:v>42</c:v>
                </c:pt>
                <c:pt idx="4001">
                  <c:v>43</c:v>
                </c:pt>
                <c:pt idx="4002">
                  <c:v>43</c:v>
                </c:pt>
                <c:pt idx="4003">
                  <c:v>43</c:v>
                </c:pt>
                <c:pt idx="4004">
                  <c:v>44</c:v>
                </c:pt>
                <c:pt idx="4005">
                  <c:v>46</c:v>
                </c:pt>
                <c:pt idx="4006">
                  <c:v>51</c:v>
                </c:pt>
                <c:pt idx="4007">
                  <c:v>51</c:v>
                </c:pt>
                <c:pt idx="4008">
                  <c:v>52</c:v>
                </c:pt>
                <c:pt idx="4009">
                  <c:v>56</c:v>
                </c:pt>
                <c:pt idx="4010">
                  <c:v>57</c:v>
                </c:pt>
                <c:pt idx="4011">
                  <c:v>57</c:v>
                </c:pt>
                <c:pt idx="4012">
                  <c:v>58</c:v>
                </c:pt>
                <c:pt idx="4013">
                  <c:v>58</c:v>
                </c:pt>
                <c:pt idx="4014">
                  <c:v>59</c:v>
                </c:pt>
                <c:pt idx="4015">
                  <c:v>60</c:v>
                </c:pt>
                <c:pt idx="4016">
                  <c:v>61</c:v>
                </c:pt>
                <c:pt idx="4017">
                  <c:v>63</c:v>
                </c:pt>
                <c:pt idx="4018">
                  <c:v>64</c:v>
                </c:pt>
                <c:pt idx="4019">
                  <c:v>65</c:v>
                </c:pt>
                <c:pt idx="4020">
                  <c:v>65</c:v>
                </c:pt>
                <c:pt idx="4021">
                  <c:v>28</c:v>
                </c:pt>
                <c:pt idx="4022">
                  <c:v>28</c:v>
                </c:pt>
                <c:pt idx="4023">
                  <c:v>34</c:v>
                </c:pt>
                <c:pt idx="4024">
                  <c:v>37</c:v>
                </c:pt>
                <c:pt idx="4025">
                  <c:v>38</c:v>
                </c:pt>
                <c:pt idx="4026">
                  <c:v>40</c:v>
                </c:pt>
                <c:pt idx="4027">
                  <c:v>41</c:v>
                </c:pt>
                <c:pt idx="4028">
                  <c:v>41</c:v>
                </c:pt>
                <c:pt idx="4029">
                  <c:v>42</c:v>
                </c:pt>
                <c:pt idx="4030">
                  <c:v>42</c:v>
                </c:pt>
                <c:pt idx="4031">
                  <c:v>43</c:v>
                </c:pt>
                <c:pt idx="4032">
                  <c:v>45</c:v>
                </c:pt>
                <c:pt idx="4033">
                  <c:v>46</c:v>
                </c:pt>
                <c:pt idx="4034">
                  <c:v>47</c:v>
                </c:pt>
                <c:pt idx="4035">
                  <c:v>48</c:v>
                </c:pt>
                <c:pt idx="4036">
                  <c:v>48</c:v>
                </c:pt>
                <c:pt idx="4037">
                  <c:v>49</c:v>
                </c:pt>
                <c:pt idx="4038">
                  <c:v>49</c:v>
                </c:pt>
                <c:pt idx="4039">
                  <c:v>50</c:v>
                </c:pt>
                <c:pt idx="4040">
                  <c:v>52</c:v>
                </c:pt>
                <c:pt idx="4041">
                  <c:v>52</c:v>
                </c:pt>
                <c:pt idx="4042">
                  <c:v>57</c:v>
                </c:pt>
                <c:pt idx="4043">
                  <c:v>58</c:v>
                </c:pt>
                <c:pt idx="4044">
                  <c:v>59</c:v>
                </c:pt>
                <c:pt idx="4045">
                  <c:v>60</c:v>
                </c:pt>
                <c:pt idx="4046">
                  <c:v>64</c:v>
                </c:pt>
                <c:pt idx="4047">
                  <c:v>65</c:v>
                </c:pt>
                <c:pt idx="4048">
                  <c:v>66</c:v>
                </c:pt>
                <c:pt idx="4049">
                  <c:v>66</c:v>
                </c:pt>
                <c:pt idx="4050">
                  <c:v>67</c:v>
                </c:pt>
                <c:pt idx="4051">
                  <c:v>28</c:v>
                </c:pt>
                <c:pt idx="4052">
                  <c:v>28</c:v>
                </c:pt>
                <c:pt idx="4053">
                  <c:v>29</c:v>
                </c:pt>
                <c:pt idx="4054">
                  <c:v>30</c:v>
                </c:pt>
                <c:pt idx="4055">
                  <c:v>31</c:v>
                </c:pt>
                <c:pt idx="4056">
                  <c:v>31</c:v>
                </c:pt>
                <c:pt idx="4057">
                  <c:v>32</c:v>
                </c:pt>
                <c:pt idx="4058">
                  <c:v>33</c:v>
                </c:pt>
                <c:pt idx="4059">
                  <c:v>33</c:v>
                </c:pt>
                <c:pt idx="4060">
                  <c:v>36</c:v>
                </c:pt>
                <c:pt idx="4061">
                  <c:v>37</c:v>
                </c:pt>
                <c:pt idx="4062">
                  <c:v>39</c:v>
                </c:pt>
                <c:pt idx="4063">
                  <c:v>40</c:v>
                </c:pt>
                <c:pt idx="4064">
                  <c:v>41</c:v>
                </c:pt>
                <c:pt idx="4065">
                  <c:v>42</c:v>
                </c:pt>
                <c:pt idx="4066">
                  <c:v>42</c:v>
                </c:pt>
                <c:pt idx="4067">
                  <c:v>42</c:v>
                </c:pt>
                <c:pt idx="4068">
                  <c:v>45</c:v>
                </c:pt>
                <c:pt idx="4069">
                  <c:v>46</c:v>
                </c:pt>
                <c:pt idx="4070">
                  <c:v>49</c:v>
                </c:pt>
                <c:pt idx="4071">
                  <c:v>50</c:v>
                </c:pt>
                <c:pt idx="4072">
                  <c:v>53</c:v>
                </c:pt>
                <c:pt idx="4073">
                  <c:v>62</c:v>
                </c:pt>
                <c:pt idx="4074">
                  <c:v>62</c:v>
                </c:pt>
                <c:pt idx="4075">
                  <c:v>64</c:v>
                </c:pt>
                <c:pt idx="4076">
                  <c:v>65</c:v>
                </c:pt>
                <c:pt idx="4077">
                  <c:v>65</c:v>
                </c:pt>
                <c:pt idx="4078">
                  <c:v>24</c:v>
                </c:pt>
                <c:pt idx="4079">
                  <c:v>25</c:v>
                </c:pt>
                <c:pt idx="4080">
                  <c:v>27</c:v>
                </c:pt>
                <c:pt idx="4081">
                  <c:v>28</c:v>
                </c:pt>
                <c:pt idx="4082">
                  <c:v>30</c:v>
                </c:pt>
                <c:pt idx="4083">
                  <c:v>30</c:v>
                </c:pt>
                <c:pt idx="4084">
                  <c:v>35</c:v>
                </c:pt>
                <c:pt idx="4085">
                  <c:v>39</c:v>
                </c:pt>
                <c:pt idx="4086">
                  <c:v>39</c:v>
                </c:pt>
                <c:pt idx="4087">
                  <c:v>41</c:v>
                </c:pt>
                <c:pt idx="4088">
                  <c:v>43</c:v>
                </c:pt>
                <c:pt idx="4089">
                  <c:v>46</c:v>
                </c:pt>
                <c:pt idx="4090">
                  <c:v>46</c:v>
                </c:pt>
                <c:pt idx="4091">
                  <c:v>46</c:v>
                </c:pt>
                <c:pt idx="4092">
                  <c:v>52</c:v>
                </c:pt>
                <c:pt idx="4093">
                  <c:v>53</c:v>
                </c:pt>
                <c:pt idx="4094">
                  <c:v>55</c:v>
                </c:pt>
                <c:pt idx="4095">
                  <c:v>63</c:v>
                </c:pt>
                <c:pt idx="4096">
                  <c:v>65</c:v>
                </c:pt>
                <c:pt idx="4097">
                  <c:v>24</c:v>
                </c:pt>
                <c:pt idx="4098">
                  <c:v>26</c:v>
                </c:pt>
                <c:pt idx="4099">
                  <c:v>27</c:v>
                </c:pt>
                <c:pt idx="4100">
                  <c:v>32</c:v>
                </c:pt>
                <c:pt idx="4101">
                  <c:v>38</c:v>
                </c:pt>
                <c:pt idx="4102">
                  <c:v>38</c:v>
                </c:pt>
                <c:pt idx="4103">
                  <c:v>38</c:v>
                </c:pt>
                <c:pt idx="4104">
                  <c:v>39</c:v>
                </c:pt>
                <c:pt idx="4105">
                  <c:v>40</c:v>
                </c:pt>
                <c:pt idx="4106">
                  <c:v>41</c:v>
                </c:pt>
                <c:pt idx="4107">
                  <c:v>44</c:v>
                </c:pt>
                <c:pt idx="4108">
                  <c:v>49</c:v>
                </c:pt>
                <c:pt idx="4109">
                  <c:v>51</c:v>
                </c:pt>
                <c:pt idx="4110">
                  <c:v>54</c:v>
                </c:pt>
                <c:pt idx="4111">
                  <c:v>60</c:v>
                </c:pt>
                <c:pt idx="4112">
                  <c:v>61</c:v>
                </c:pt>
                <c:pt idx="4113">
                  <c:v>62</c:v>
                </c:pt>
                <c:pt idx="4114">
                  <c:v>63</c:v>
                </c:pt>
                <c:pt idx="4115">
                  <c:v>28</c:v>
                </c:pt>
                <c:pt idx="4116">
                  <c:v>28</c:v>
                </c:pt>
                <c:pt idx="4117">
                  <c:v>29</c:v>
                </c:pt>
                <c:pt idx="4118">
                  <c:v>32</c:v>
                </c:pt>
                <c:pt idx="4119">
                  <c:v>33</c:v>
                </c:pt>
                <c:pt idx="4120">
                  <c:v>33</c:v>
                </c:pt>
                <c:pt idx="4121">
                  <c:v>40</c:v>
                </c:pt>
                <c:pt idx="4122">
                  <c:v>41</c:v>
                </c:pt>
                <c:pt idx="4123">
                  <c:v>41</c:v>
                </c:pt>
                <c:pt idx="4124">
                  <c:v>42</c:v>
                </c:pt>
                <c:pt idx="4125">
                  <c:v>47</c:v>
                </c:pt>
                <c:pt idx="4126">
                  <c:v>48</c:v>
                </c:pt>
                <c:pt idx="4127">
                  <c:v>53</c:v>
                </c:pt>
                <c:pt idx="4128">
                  <c:v>54</c:v>
                </c:pt>
                <c:pt idx="4129">
                  <c:v>54</c:v>
                </c:pt>
                <c:pt idx="4130">
                  <c:v>56</c:v>
                </c:pt>
                <c:pt idx="4131">
                  <c:v>57</c:v>
                </c:pt>
                <c:pt idx="4132">
                  <c:v>25</c:v>
                </c:pt>
                <c:pt idx="4133">
                  <c:v>28</c:v>
                </c:pt>
                <c:pt idx="4134">
                  <c:v>29</c:v>
                </c:pt>
                <c:pt idx="4135">
                  <c:v>29</c:v>
                </c:pt>
                <c:pt idx="4136">
                  <c:v>29</c:v>
                </c:pt>
                <c:pt idx="4137">
                  <c:v>30</c:v>
                </c:pt>
                <c:pt idx="4138">
                  <c:v>30</c:v>
                </c:pt>
                <c:pt idx="4139">
                  <c:v>39</c:v>
                </c:pt>
                <c:pt idx="4140">
                  <c:v>41</c:v>
                </c:pt>
                <c:pt idx="4141">
                  <c:v>43</c:v>
                </c:pt>
                <c:pt idx="4142">
                  <c:v>45</c:v>
                </c:pt>
                <c:pt idx="4143">
                  <c:v>49</c:v>
                </c:pt>
                <c:pt idx="4144">
                  <c:v>52</c:v>
                </c:pt>
                <c:pt idx="4145">
                  <c:v>54</c:v>
                </c:pt>
                <c:pt idx="4146">
                  <c:v>54</c:v>
                </c:pt>
                <c:pt idx="4147">
                  <c:v>57</c:v>
                </c:pt>
                <c:pt idx="4148">
                  <c:v>59</c:v>
                </c:pt>
                <c:pt idx="4149">
                  <c:v>59</c:v>
                </c:pt>
                <c:pt idx="4150">
                  <c:v>65</c:v>
                </c:pt>
                <c:pt idx="4151">
                  <c:v>65</c:v>
                </c:pt>
                <c:pt idx="4152">
                  <c:v>25</c:v>
                </c:pt>
                <c:pt idx="4153">
                  <c:v>29</c:v>
                </c:pt>
                <c:pt idx="4154">
                  <c:v>30</c:v>
                </c:pt>
                <c:pt idx="4155">
                  <c:v>32</c:v>
                </c:pt>
                <c:pt idx="4156">
                  <c:v>33</c:v>
                </c:pt>
                <c:pt idx="4157">
                  <c:v>34</c:v>
                </c:pt>
                <c:pt idx="4158">
                  <c:v>38</c:v>
                </c:pt>
                <c:pt idx="4159">
                  <c:v>43</c:v>
                </c:pt>
                <c:pt idx="4160">
                  <c:v>43</c:v>
                </c:pt>
                <c:pt idx="4161">
                  <c:v>44</c:v>
                </c:pt>
                <c:pt idx="4162">
                  <c:v>44</c:v>
                </c:pt>
                <c:pt idx="4163">
                  <c:v>45</c:v>
                </c:pt>
                <c:pt idx="4164">
                  <c:v>46</c:v>
                </c:pt>
                <c:pt idx="4165">
                  <c:v>47</c:v>
                </c:pt>
                <c:pt idx="4166">
                  <c:v>53</c:v>
                </c:pt>
                <c:pt idx="4167">
                  <c:v>56</c:v>
                </c:pt>
                <c:pt idx="4168">
                  <c:v>56</c:v>
                </c:pt>
                <c:pt idx="4169">
                  <c:v>57</c:v>
                </c:pt>
                <c:pt idx="4170">
                  <c:v>58</c:v>
                </c:pt>
                <c:pt idx="4171">
                  <c:v>58</c:v>
                </c:pt>
                <c:pt idx="4172">
                  <c:v>60</c:v>
                </c:pt>
                <c:pt idx="4173">
                  <c:v>60</c:v>
                </c:pt>
                <c:pt idx="4174">
                  <c:v>61</c:v>
                </c:pt>
                <c:pt idx="4175">
                  <c:v>64</c:v>
                </c:pt>
                <c:pt idx="4176">
                  <c:v>27</c:v>
                </c:pt>
                <c:pt idx="4177">
                  <c:v>28</c:v>
                </c:pt>
                <c:pt idx="4178">
                  <c:v>29</c:v>
                </c:pt>
                <c:pt idx="4179">
                  <c:v>29</c:v>
                </c:pt>
                <c:pt idx="4180">
                  <c:v>30</c:v>
                </c:pt>
                <c:pt idx="4181">
                  <c:v>32</c:v>
                </c:pt>
                <c:pt idx="4182">
                  <c:v>34</c:v>
                </c:pt>
                <c:pt idx="4183">
                  <c:v>36</c:v>
                </c:pt>
                <c:pt idx="4184">
                  <c:v>36</c:v>
                </c:pt>
                <c:pt idx="4185">
                  <c:v>37</c:v>
                </c:pt>
                <c:pt idx="4186">
                  <c:v>37</c:v>
                </c:pt>
                <c:pt idx="4187">
                  <c:v>39</c:v>
                </c:pt>
                <c:pt idx="4188">
                  <c:v>40</c:v>
                </c:pt>
                <c:pt idx="4189">
                  <c:v>43</c:v>
                </c:pt>
                <c:pt idx="4190">
                  <c:v>44</c:v>
                </c:pt>
                <c:pt idx="4191">
                  <c:v>47</c:v>
                </c:pt>
                <c:pt idx="4192">
                  <c:v>62</c:v>
                </c:pt>
                <c:pt idx="4193">
                  <c:v>64</c:v>
                </c:pt>
                <c:pt idx="4194">
                  <c:v>29</c:v>
                </c:pt>
                <c:pt idx="4195">
                  <c:v>30</c:v>
                </c:pt>
                <c:pt idx="4196">
                  <c:v>43</c:v>
                </c:pt>
                <c:pt idx="4197">
                  <c:v>44</c:v>
                </c:pt>
                <c:pt idx="4198">
                  <c:v>47</c:v>
                </c:pt>
                <c:pt idx="4199">
                  <c:v>50</c:v>
                </c:pt>
                <c:pt idx="4200">
                  <c:v>55</c:v>
                </c:pt>
                <c:pt idx="4201">
                  <c:v>57</c:v>
                </c:pt>
                <c:pt idx="4202">
                  <c:v>59</c:v>
                </c:pt>
                <c:pt idx="4203">
                  <c:v>61</c:v>
                </c:pt>
                <c:pt idx="4204">
                  <c:v>62</c:v>
                </c:pt>
                <c:pt idx="4205">
                  <c:v>63</c:v>
                </c:pt>
                <c:pt idx="4206">
                  <c:v>24</c:v>
                </c:pt>
                <c:pt idx="4207">
                  <c:v>27</c:v>
                </c:pt>
                <c:pt idx="4208">
                  <c:v>30</c:v>
                </c:pt>
                <c:pt idx="4209">
                  <c:v>31</c:v>
                </c:pt>
                <c:pt idx="4210">
                  <c:v>32</c:v>
                </c:pt>
                <c:pt idx="4211">
                  <c:v>33</c:v>
                </c:pt>
                <c:pt idx="4212">
                  <c:v>33</c:v>
                </c:pt>
                <c:pt idx="4213">
                  <c:v>37</c:v>
                </c:pt>
                <c:pt idx="4214">
                  <c:v>39</c:v>
                </c:pt>
                <c:pt idx="4215">
                  <c:v>40</c:v>
                </c:pt>
                <c:pt idx="4216">
                  <c:v>40</c:v>
                </c:pt>
                <c:pt idx="4217">
                  <c:v>43</c:v>
                </c:pt>
                <c:pt idx="4218">
                  <c:v>43</c:v>
                </c:pt>
                <c:pt idx="4219">
                  <c:v>45</c:v>
                </c:pt>
                <c:pt idx="4220">
                  <c:v>46</c:v>
                </c:pt>
                <c:pt idx="4221">
                  <c:v>47</c:v>
                </c:pt>
                <c:pt idx="4222">
                  <c:v>48</c:v>
                </c:pt>
                <c:pt idx="4223">
                  <c:v>49</c:v>
                </c:pt>
                <c:pt idx="4224">
                  <c:v>49</c:v>
                </c:pt>
                <c:pt idx="4225">
                  <c:v>56</c:v>
                </c:pt>
                <c:pt idx="4226">
                  <c:v>58</c:v>
                </c:pt>
                <c:pt idx="4227">
                  <c:v>60</c:v>
                </c:pt>
                <c:pt idx="4228">
                  <c:v>62</c:v>
                </c:pt>
                <c:pt idx="4229">
                  <c:v>29</c:v>
                </c:pt>
                <c:pt idx="4230">
                  <c:v>29</c:v>
                </c:pt>
                <c:pt idx="4231">
                  <c:v>31</c:v>
                </c:pt>
                <c:pt idx="4232">
                  <c:v>32</c:v>
                </c:pt>
                <c:pt idx="4233">
                  <c:v>32</c:v>
                </c:pt>
                <c:pt idx="4234">
                  <c:v>35</c:v>
                </c:pt>
                <c:pt idx="4235">
                  <c:v>37</c:v>
                </c:pt>
                <c:pt idx="4236">
                  <c:v>39</c:v>
                </c:pt>
                <c:pt idx="4237">
                  <c:v>39</c:v>
                </c:pt>
                <c:pt idx="4238">
                  <c:v>43</c:v>
                </c:pt>
                <c:pt idx="4239">
                  <c:v>43</c:v>
                </c:pt>
                <c:pt idx="4240">
                  <c:v>44</c:v>
                </c:pt>
                <c:pt idx="4241">
                  <c:v>45</c:v>
                </c:pt>
                <c:pt idx="4242">
                  <c:v>45</c:v>
                </c:pt>
                <c:pt idx="4243">
                  <c:v>48</c:v>
                </c:pt>
                <c:pt idx="4244">
                  <c:v>48</c:v>
                </c:pt>
                <c:pt idx="4245">
                  <c:v>49</c:v>
                </c:pt>
                <c:pt idx="4246">
                  <c:v>50</c:v>
                </c:pt>
                <c:pt idx="4247">
                  <c:v>58</c:v>
                </c:pt>
                <c:pt idx="4248">
                  <c:v>58</c:v>
                </c:pt>
                <c:pt idx="4249">
                  <c:v>60</c:v>
                </c:pt>
                <c:pt idx="4250">
                  <c:v>61</c:v>
                </c:pt>
                <c:pt idx="4251">
                  <c:v>62</c:v>
                </c:pt>
                <c:pt idx="4252">
                  <c:v>65</c:v>
                </c:pt>
                <c:pt idx="4253">
                  <c:v>26</c:v>
                </c:pt>
                <c:pt idx="4254">
                  <c:v>27</c:v>
                </c:pt>
                <c:pt idx="4255">
                  <c:v>28</c:v>
                </c:pt>
                <c:pt idx="4256">
                  <c:v>31</c:v>
                </c:pt>
                <c:pt idx="4257">
                  <c:v>32</c:v>
                </c:pt>
                <c:pt idx="4258">
                  <c:v>38</c:v>
                </c:pt>
                <c:pt idx="4259">
                  <c:v>38</c:v>
                </c:pt>
                <c:pt idx="4260">
                  <c:v>38</c:v>
                </c:pt>
                <c:pt idx="4261">
                  <c:v>39</c:v>
                </c:pt>
                <c:pt idx="4262">
                  <c:v>40</c:v>
                </c:pt>
                <c:pt idx="4263">
                  <c:v>41</c:v>
                </c:pt>
                <c:pt idx="4264">
                  <c:v>43</c:v>
                </c:pt>
                <c:pt idx="4265">
                  <c:v>44</c:v>
                </c:pt>
                <c:pt idx="4266">
                  <c:v>44</c:v>
                </c:pt>
                <c:pt idx="4267">
                  <c:v>49</c:v>
                </c:pt>
                <c:pt idx="4268">
                  <c:v>54</c:v>
                </c:pt>
                <c:pt idx="4269">
                  <c:v>56</c:v>
                </c:pt>
                <c:pt idx="4270">
                  <c:v>60</c:v>
                </c:pt>
                <c:pt idx="4271">
                  <c:v>60</c:v>
                </c:pt>
                <c:pt idx="4272">
                  <c:v>62</c:v>
                </c:pt>
                <c:pt idx="4273">
                  <c:v>63</c:v>
                </c:pt>
                <c:pt idx="4274">
                  <c:v>64</c:v>
                </c:pt>
                <c:pt idx="4275">
                  <c:v>65</c:v>
                </c:pt>
                <c:pt idx="4276">
                  <c:v>27</c:v>
                </c:pt>
                <c:pt idx="4277">
                  <c:v>27</c:v>
                </c:pt>
                <c:pt idx="4278">
                  <c:v>29</c:v>
                </c:pt>
                <c:pt idx="4279">
                  <c:v>33</c:v>
                </c:pt>
                <c:pt idx="4280">
                  <c:v>38</c:v>
                </c:pt>
                <c:pt idx="4281">
                  <c:v>42</c:v>
                </c:pt>
                <c:pt idx="4282">
                  <c:v>43</c:v>
                </c:pt>
                <c:pt idx="4283">
                  <c:v>44</c:v>
                </c:pt>
                <c:pt idx="4284">
                  <c:v>44</c:v>
                </c:pt>
                <c:pt idx="4285">
                  <c:v>47</c:v>
                </c:pt>
                <c:pt idx="4286">
                  <c:v>49</c:v>
                </c:pt>
                <c:pt idx="4287">
                  <c:v>50</c:v>
                </c:pt>
                <c:pt idx="4288">
                  <c:v>50</c:v>
                </c:pt>
                <c:pt idx="4289">
                  <c:v>50</c:v>
                </c:pt>
                <c:pt idx="4290">
                  <c:v>55</c:v>
                </c:pt>
                <c:pt idx="4291">
                  <c:v>58</c:v>
                </c:pt>
                <c:pt idx="4292">
                  <c:v>60</c:v>
                </c:pt>
                <c:pt idx="4293">
                  <c:v>61</c:v>
                </c:pt>
                <c:pt idx="4294">
                  <c:v>61</c:v>
                </c:pt>
                <c:pt idx="4295">
                  <c:v>24</c:v>
                </c:pt>
                <c:pt idx="4296">
                  <c:v>30</c:v>
                </c:pt>
                <c:pt idx="4297">
                  <c:v>33</c:v>
                </c:pt>
                <c:pt idx="4298">
                  <c:v>34</c:v>
                </c:pt>
                <c:pt idx="4299">
                  <c:v>35</c:v>
                </c:pt>
                <c:pt idx="4300">
                  <c:v>42</c:v>
                </c:pt>
                <c:pt idx="4301">
                  <c:v>44</c:v>
                </c:pt>
                <c:pt idx="4302">
                  <c:v>46</c:v>
                </c:pt>
                <c:pt idx="4303">
                  <c:v>55</c:v>
                </c:pt>
                <c:pt idx="4304">
                  <c:v>55</c:v>
                </c:pt>
                <c:pt idx="4305">
                  <c:v>56</c:v>
                </c:pt>
                <c:pt idx="4306">
                  <c:v>57</c:v>
                </c:pt>
                <c:pt idx="4307">
                  <c:v>57</c:v>
                </c:pt>
                <c:pt idx="4308">
                  <c:v>57</c:v>
                </c:pt>
                <c:pt idx="4309">
                  <c:v>59</c:v>
                </c:pt>
                <c:pt idx="4310">
                  <c:v>61</c:v>
                </c:pt>
                <c:pt idx="4311">
                  <c:v>61</c:v>
                </c:pt>
                <c:pt idx="4312">
                  <c:v>63</c:v>
                </c:pt>
                <c:pt idx="4313">
                  <c:v>64</c:v>
                </c:pt>
                <c:pt idx="4314">
                  <c:v>26</c:v>
                </c:pt>
                <c:pt idx="4315">
                  <c:v>26</c:v>
                </c:pt>
                <c:pt idx="4316">
                  <c:v>31</c:v>
                </c:pt>
                <c:pt idx="4317">
                  <c:v>32</c:v>
                </c:pt>
                <c:pt idx="4318">
                  <c:v>35</c:v>
                </c:pt>
                <c:pt idx="4319">
                  <c:v>37</c:v>
                </c:pt>
                <c:pt idx="4320">
                  <c:v>40</c:v>
                </c:pt>
                <c:pt idx="4321">
                  <c:v>43</c:v>
                </c:pt>
                <c:pt idx="4322">
                  <c:v>44</c:v>
                </c:pt>
                <c:pt idx="4323">
                  <c:v>45</c:v>
                </c:pt>
                <c:pt idx="4324">
                  <c:v>47</c:v>
                </c:pt>
                <c:pt idx="4325">
                  <c:v>48</c:v>
                </c:pt>
                <c:pt idx="4326">
                  <c:v>51</c:v>
                </c:pt>
                <c:pt idx="4327">
                  <c:v>53</c:v>
                </c:pt>
                <c:pt idx="4328">
                  <c:v>55</c:v>
                </c:pt>
                <c:pt idx="4329">
                  <c:v>60</c:v>
                </c:pt>
                <c:pt idx="4330">
                  <c:v>62</c:v>
                </c:pt>
                <c:pt idx="4331">
                  <c:v>63</c:v>
                </c:pt>
                <c:pt idx="4332">
                  <c:v>29</c:v>
                </c:pt>
                <c:pt idx="4333">
                  <c:v>31</c:v>
                </c:pt>
                <c:pt idx="4334">
                  <c:v>33</c:v>
                </c:pt>
                <c:pt idx="4335">
                  <c:v>34</c:v>
                </c:pt>
                <c:pt idx="4336">
                  <c:v>36</c:v>
                </c:pt>
                <c:pt idx="4337">
                  <c:v>45</c:v>
                </c:pt>
                <c:pt idx="4338">
                  <c:v>48</c:v>
                </c:pt>
                <c:pt idx="4339">
                  <c:v>48</c:v>
                </c:pt>
                <c:pt idx="4340">
                  <c:v>49</c:v>
                </c:pt>
                <c:pt idx="4341">
                  <c:v>50</c:v>
                </c:pt>
                <c:pt idx="4342">
                  <c:v>51</c:v>
                </c:pt>
                <c:pt idx="4343">
                  <c:v>54</c:v>
                </c:pt>
                <c:pt idx="4344">
                  <c:v>54</c:v>
                </c:pt>
                <c:pt idx="4345">
                  <c:v>61</c:v>
                </c:pt>
                <c:pt idx="4346">
                  <c:v>65</c:v>
                </c:pt>
                <c:pt idx="4347">
                  <c:v>27</c:v>
                </c:pt>
                <c:pt idx="4348">
                  <c:v>28</c:v>
                </c:pt>
                <c:pt idx="4349">
                  <c:v>29</c:v>
                </c:pt>
                <c:pt idx="4350">
                  <c:v>29</c:v>
                </c:pt>
                <c:pt idx="4351">
                  <c:v>30</c:v>
                </c:pt>
                <c:pt idx="4352">
                  <c:v>32</c:v>
                </c:pt>
                <c:pt idx="4353">
                  <c:v>32</c:v>
                </c:pt>
                <c:pt idx="4354">
                  <c:v>34</c:v>
                </c:pt>
                <c:pt idx="4355">
                  <c:v>34</c:v>
                </c:pt>
                <c:pt idx="4356">
                  <c:v>45</c:v>
                </c:pt>
                <c:pt idx="4357">
                  <c:v>45</c:v>
                </c:pt>
                <c:pt idx="4358">
                  <c:v>46</c:v>
                </c:pt>
                <c:pt idx="4359">
                  <c:v>46</c:v>
                </c:pt>
                <c:pt idx="4360">
                  <c:v>48</c:v>
                </c:pt>
                <c:pt idx="4361">
                  <c:v>49</c:v>
                </c:pt>
                <c:pt idx="4362">
                  <c:v>51</c:v>
                </c:pt>
                <c:pt idx="4363">
                  <c:v>55</c:v>
                </c:pt>
                <c:pt idx="4364">
                  <c:v>57</c:v>
                </c:pt>
                <c:pt idx="4365">
                  <c:v>63</c:v>
                </c:pt>
                <c:pt idx="4366">
                  <c:v>65</c:v>
                </c:pt>
                <c:pt idx="4367">
                  <c:v>24</c:v>
                </c:pt>
                <c:pt idx="4368">
                  <c:v>24</c:v>
                </c:pt>
                <c:pt idx="4369">
                  <c:v>26</c:v>
                </c:pt>
                <c:pt idx="4370">
                  <c:v>27</c:v>
                </c:pt>
                <c:pt idx="4371">
                  <c:v>28</c:v>
                </c:pt>
                <c:pt idx="4372">
                  <c:v>29</c:v>
                </c:pt>
                <c:pt idx="4373">
                  <c:v>29</c:v>
                </c:pt>
                <c:pt idx="4374">
                  <c:v>31</c:v>
                </c:pt>
                <c:pt idx="4375">
                  <c:v>35</c:v>
                </c:pt>
                <c:pt idx="4376">
                  <c:v>42</c:v>
                </c:pt>
                <c:pt idx="4377">
                  <c:v>46</c:v>
                </c:pt>
                <c:pt idx="4378">
                  <c:v>49</c:v>
                </c:pt>
                <c:pt idx="4379">
                  <c:v>50</c:v>
                </c:pt>
                <c:pt idx="4380">
                  <c:v>52</c:v>
                </c:pt>
                <c:pt idx="4381">
                  <c:v>57</c:v>
                </c:pt>
                <c:pt idx="4382">
                  <c:v>60</c:v>
                </c:pt>
                <c:pt idx="4383">
                  <c:v>62</c:v>
                </c:pt>
                <c:pt idx="4384">
                  <c:v>63</c:v>
                </c:pt>
                <c:pt idx="4385">
                  <c:v>27</c:v>
                </c:pt>
                <c:pt idx="4386">
                  <c:v>29</c:v>
                </c:pt>
                <c:pt idx="4387">
                  <c:v>34</c:v>
                </c:pt>
                <c:pt idx="4388">
                  <c:v>36</c:v>
                </c:pt>
                <c:pt idx="4389">
                  <c:v>38</c:v>
                </c:pt>
                <c:pt idx="4390">
                  <c:v>39</c:v>
                </c:pt>
                <c:pt idx="4391">
                  <c:v>40</c:v>
                </c:pt>
                <c:pt idx="4392">
                  <c:v>40</c:v>
                </c:pt>
                <c:pt idx="4393">
                  <c:v>41</c:v>
                </c:pt>
                <c:pt idx="4394">
                  <c:v>44</c:v>
                </c:pt>
                <c:pt idx="4395">
                  <c:v>45</c:v>
                </c:pt>
                <c:pt idx="4396">
                  <c:v>47</c:v>
                </c:pt>
                <c:pt idx="4397">
                  <c:v>47</c:v>
                </c:pt>
                <c:pt idx="4398">
                  <c:v>49</c:v>
                </c:pt>
                <c:pt idx="4399">
                  <c:v>58</c:v>
                </c:pt>
                <c:pt idx="4400">
                  <c:v>58</c:v>
                </c:pt>
                <c:pt idx="4401">
                  <c:v>63</c:v>
                </c:pt>
                <c:pt idx="4402">
                  <c:v>64</c:v>
                </c:pt>
                <c:pt idx="4403">
                  <c:v>25</c:v>
                </c:pt>
                <c:pt idx="4404">
                  <c:v>30</c:v>
                </c:pt>
                <c:pt idx="4405">
                  <c:v>33</c:v>
                </c:pt>
                <c:pt idx="4406">
                  <c:v>33</c:v>
                </c:pt>
                <c:pt idx="4407">
                  <c:v>35</c:v>
                </c:pt>
                <c:pt idx="4408">
                  <c:v>35</c:v>
                </c:pt>
                <c:pt idx="4409">
                  <c:v>37</c:v>
                </c:pt>
                <c:pt idx="4410">
                  <c:v>39</c:v>
                </c:pt>
                <c:pt idx="4411">
                  <c:v>39</c:v>
                </c:pt>
                <c:pt idx="4412">
                  <c:v>41</c:v>
                </c:pt>
                <c:pt idx="4413">
                  <c:v>42</c:v>
                </c:pt>
                <c:pt idx="4414">
                  <c:v>48</c:v>
                </c:pt>
                <c:pt idx="4415">
                  <c:v>53</c:v>
                </c:pt>
                <c:pt idx="4416">
                  <c:v>60</c:v>
                </c:pt>
                <c:pt idx="4417">
                  <c:v>61</c:v>
                </c:pt>
                <c:pt idx="4418">
                  <c:v>63</c:v>
                </c:pt>
                <c:pt idx="4419">
                  <c:v>27</c:v>
                </c:pt>
                <c:pt idx="4420">
                  <c:v>28</c:v>
                </c:pt>
                <c:pt idx="4421">
                  <c:v>31</c:v>
                </c:pt>
                <c:pt idx="4422">
                  <c:v>32</c:v>
                </c:pt>
                <c:pt idx="4423">
                  <c:v>33</c:v>
                </c:pt>
                <c:pt idx="4424">
                  <c:v>38</c:v>
                </c:pt>
                <c:pt idx="4425">
                  <c:v>40</c:v>
                </c:pt>
                <c:pt idx="4426">
                  <c:v>41</c:v>
                </c:pt>
                <c:pt idx="4427">
                  <c:v>43</c:v>
                </c:pt>
                <c:pt idx="4428">
                  <c:v>45</c:v>
                </c:pt>
                <c:pt idx="4429">
                  <c:v>46</c:v>
                </c:pt>
                <c:pt idx="4430">
                  <c:v>49</c:v>
                </c:pt>
                <c:pt idx="4431">
                  <c:v>54</c:v>
                </c:pt>
                <c:pt idx="4432">
                  <c:v>55</c:v>
                </c:pt>
                <c:pt idx="4433">
                  <c:v>56</c:v>
                </c:pt>
                <c:pt idx="4434">
                  <c:v>59</c:v>
                </c:pt>
                <c:pt idx="4435">
                  <c:v>63</c:v>
                </c:pt>
                <c:pt idx="4436">
                  <c:v>63</c:v>
                </c:pt>
                <c:pt idx="4437">
                  <c:v>65</c:v>
                </c:pt>
                <c:pt idx="4438">
                  <c:v>27</c:v>
                </c:pt>
                <c:pt idx="4439">
                  <c:v>30</c:v>
                </c:pt>
                <c:pt idx="4440">
                  <c:v>30</c:v>
                </c:pt>
                <c:pt idx="4441">
                  <c:v>30</c:v>
                </c:pt>
                <c:pt idx="4442">
                  <c:v>32</c:v>
                </c:pt>
                <c:pt idx="4443">
                  <c:v>34</c:v>
                </c:pt>
                <c:pt idx="4444">
                  <c:v>34</c:v>
                </c:pt>
                <c:pt idx="4445">
                  <c:v>35</c:v>
                </c:pt>
                <c:pt idx="4446">
                  <c:v>38</c:v>
                </c:pt>
                <c:pt idx="4447">
                  <c:v>39</c:v>
                </c:pt>
                <c:pt idx="4448">
                  <c:v>39</c:v>
                </c:pt>
                <c:pt idx="4449">
                  <c:v>41</c:v>
                </c:pt>
                <c:pt idx="4450">
                  <c:v>42</c:v>
                </c:pt>
                <c:pt idx="4451">
                  <c:v>42</c:v>
                </c:pt>
                <c:pt idx="4452">
                  <c:v>42</c:v>
                </c:pt>
                <c:pt idx="4453">
                  <c:v>45</c:v>
                </c:pt>
                <c:pt idx="4454">
                  <c:v>46</c:v>
                </c:pt>
                <c:pt idx="4455">
                  <c:v>47</c:v>
                </c:pt>
                <c:pt idx="4456">
                  <c:v>53</c:v>
                </c:pt>
                <c:pt idx="4457">
                  <c:v>56</c:v>
                </c:pt>
                <c:pt idx="4458">
                  <c:v>60</c:v>
                </c:pt>
                <c:pt idx="4459">
                  <c:v>61</c:v>
                </c:pt>
                <c:pt idx="4460">
                  <c:v>63</c:v>
                </c:pt>
                <c:pt idx="4461">
                  <c:v>65</c:v>
                </c:pt>
                <c:pt idx="4462">
                  <c:v>27</c:v>
                </c:pt>
                <c:pt idx="4463">
                  <c:v>28</c:v>
                </c:pt>
                <c:pt idx="4464">
                  <c:v>30</c:v>
                </c:pt>
                <c:pt idx="4465">
                  <c:v>32</c:v>
                </c:pt>
                <c:pt idx="4466">
                  <c:v>35</c:v>
                </c:pt>
                <c:pt idx="4467">
                  <c:v>35</c:v>
                </c:pt>
                <c:pt idx="4468">
                  <c:v>36</c:v>
                </c:pt>
                <c:pt idx="4469">
                  <c:v>42</c:v>
                </c:pt>
                <c:pt idx="4470">
                  <c:v>44</c:v>
                </c:pt>
                <c:pt idx="4471">
                  <c:v>45</c:v>
                </c:pt>
                <c:pt idx="4472">
                  <c:v>46</c:v>
                </c:pt>
                <c:pt idx="4473">
                  <c:v>58</c:v>
                </c:pt>
                <c:pt idx="4474">
                  <c:v>58</c:v>
                </c:pt>
                <c:pt idx="4475">
                  <c:v>59</c:v>
                </c:pt>
                <c:pt idx="4476">
                  <c:v>62</c:v>
                </c:pt>
                <c:pt idx="4477">
                  <c:v>32</c:v>
                </c:pt>
                <c:pt idx="4478">
                  <c:v>35</c:v>
                </c:pt>
                <c:pt idx="4479">
                  <c:v>38</c:v>
                </c:pt>
                <c:pt idx="4480">
                  <c:v>39</c:v>
                </c:pt>
                <c:pt idx="4481">
                  <c:v>40</c:v>
                </c:pt>
                <c:pt idx="4482">
                  <c:v>41</c:v>
                </c:pt>
                <c:pt idx="4483">
                  <c:v>42</c:v>
                </c:pt>
                <c:pt idx="4484">
                  <c:v>64</c:v>
                </c:pt>
                <c:pt idx="4485">
                  <c:v>65</c:v>
                </c:pt>
                <c:pt idx="4486">
                  <c:v>40</c:v>
                </c:pt>
                <c:pt idx="4487">
                  <c:v>42</c:v>
                </c:pt>
                <c:pt idx="4488">
                  <c:v>45</c:v>
                </c:pt>
                <c:pt idx="4489">
                  <c:v>46</c:v>
                </c:pt>
                <c:pt idx="4490">
                  <c:v>48</c:v>
                </c:pt>
                <c:pt idx="4491">
                  <c:v>53</c:v>
                </c:pt>
                <c:pt idx="4492">
                  <c:v>66</c:v>
                </c:pt>
                <c:pt idx="4493">
                  <c:v>31</c:v>
                </c:pt>
                <c:pt idx="4494">
                  <c:v>33</c:v>
                </c:pt>
                <c:pt idx="4495">
                  <c:v>33</c:v>
                </c:pt>
                <c:pt idx="4496">
                  <c:v>33</c:v>
                </c:pt>
                <c:pt idx="4497">
                  <c:v>42</c:v>
                </c:pt>
                <c:pt idx="4498">
                  <c:v>42</c:v>
                </c:pt>
                <c:pt idx="4499">
                  <c:v>44</c:v>
                </c:pt>
                <c:pt idx="4500">
                  <c:v>46</c:v>
                </c:pt>
                <c:pt idx="4501">
                  <c:v>48</c:v>
                </c:pt>
                <c:pt idx="4502">
                  <c:v>51</c:v>
                </c:pt>
                <c:pt idx="4503">
                  <c:v>51</c:v>
                </c:pt>
                <c:pt idx="4504">
                  <c:v>52</c:v>
                </c:pt>
                <c:pt idx="4505">
                  <c:v>53</c:v>
                </c:pt>
                <c:pt idx="4506">
                  <c:v>53</c:v>
                </c:pt>
                <c:pt idx="4507">
                  <c:v>54</c:v>
                </c:pt>
                <c:pt idx="4508">
                  <c:v>55</c:v>
                </c:pt>
                <c:pt idx="4509">
                  <c:v>56</c:v>
                </c:pt>
                <c:pt idx="4510">
                  <c:v>58</c:v>
                </c:pt>
                <c:pt idx="4511">
                  <c:v>59</c:v>
                </c:pt>
                <c:pt idx="4512">
                  <c:v>60</c:v>
                </c:pt>
                <c:pt idx="4513">
                  <c:v>63</c:v>
                </c:pt>
                <c:pt idx="4514">
                  <c:v>64</c:v>
                </c:pt>
                <c:pt idx="4515">
                  <c:v>66</c:v>
                </c:pt>
                <c:pt idx="4516">
                  <c:v>27</c:v>
                </c:pt>
                <c:pt idx="4517">
                  <c:v>29</c:v>
                </c:pt>
                <c:pt idx="4518">
                  <c:v>35</c:v>
                </c:pt>
                <c:pt idx="4519">
                  <c:v>47</c:v>
                </c:pt>
                <c:pt idx="4520">
                  <c:v>48</c:v>
                </c:pt>
                <c:pt idx="4521">
                  <c:v>50</c:v>
                </c:pt>
                <c:pt idx="4522">
                  <c:v>50</c:v>
                </c:pt>
                <c:pt idx="4523">
                  <c:v>51</c:v>
                </c:pt>
                <c:pt idx="4524">
                  <c:v>58</c:v>
                </c:pt>
                <c:pt idx="4525">
                  <c:v>62</c:v>
                </c:pt>
                <c:pt idx="4526">
                  <c:v>63</c:v>
                </c:pt>
                <c:pt idx="4527">
                  <c:v>23</c:v>
                </c:pt>
                <c:pt idx="4528">
                  <c:v>23</c:v>
                </c:pt>
                <c:pt idx="4529">
                  <c:v>26</c:v>
                </c:pt>
                <c:pt idx="4530">
                  <c:v>28</c:v>
                </c:pt>
                <c:pt idx="4531">
                  <c:v>28</c:v>
                </c:pt>
                <c:pt idx="4532">
                  <c:v>29</c:v>
                </c:pt>
                <c:pt idx="4533">
                  <c:v>31</c:v>
                </c:pt>
                <c:pt idx="4534">
                  <c:v>40</c:v>
                </c:pt>
                <c:pt idx="4535">
                  <c:v>44</c:v>
                </c:pt>
                <c:pt idx="4536">
                  <c:v>47</c:v>
                </c:pt>
                <c:pt idx="4537">
                  <c:v>48</c:v>
                </c:pt>
                <c:pt idx="4538">
                  <c:v>49</c:v>
                </c:pt>
                <c:pt idx="4539">
                  <c:v>52</c:v>
                </c:pt>
                <c:pt idx="4540">
                  <c:v>52</c:v>
                </c:pt>
                <c:pt idx="4541">
                  <c:v>57</c:v>
                </c:pt>
                <c:pt idx="4542">
                  <c:v>58</c:v>
                </c:pt>
                <c:pt idx="4543">
                  <c:v>58</c:v>
                </c:pt>
                <c:pt idx="4544">
                  <c:v>60</c:v>
                </c:pt>
                <c:pt idx="4545">
                  <c:v>62</c:v>
                </c:pt>
                <c:pt idx="4546">
                  <c:v>63</c:v>
                </c:pt>
                <c:pt idx="4547">
                  <c:v>24</c:v>
                </c:pt>
                <c:pt idx="4548">
                  <c:v>25</c:v>
                </c:pt>
                <c:pt idx="4549">
                  <c:v>26</c:v>
                </c:pt>
                <c:pt idx="4550">
                  <c:v>29</c:v>
                </c:pt>
                <c:pt idx="4551">
                  <c:v>30</c:v>
                </c:pt>
                <c:pt idx="4552">
                  <c:v>36</c:v>
                </c:pt>
                <c:pt idx="4553">
                  <c:v>44</c:v>
                </c:pt>
                <c:pt idx="4554">
                  <c:v>48</c:v>
                </c:pt>
                <c:pt idx="4555">
                  <c:v>50</c:v>
                </c:pt>
                <c:pt idx="4556">
                  <c:v>58</c:v>
                </c:pt>
                <c:pt idx="4557">
                  <c:v>65</c:v>
                </c:pt>
                <c:pt idx="4558">
                  <c:v>44</c:v>
                </c:pt>
                <c:pt idx="4559">
                  <c:v>45</c:v>
                </c:pt>
                <c:pt idx="4560">
                  <c:v>58</c:v>
                </c:pt>
                <c:pt idx="4561">
                  <c:v>59</c:v>
                </c:pt>
                <c:pt idx="4562">
                  <c:v>33</c:v>
                </c:pt>
                <c:pt idx="4563">
                  <c:v>34</c:v>
                </c:pt>
                <c:pt idx="4564">
                  <c:v>35</c:v>
                </c:pt>
                <c:pt idx="4565">
                  <c:v>36</c:v>
                </c:pt>
                <c:pt idx="4566">
                  <c:v>43</c:v>
                </c:pt>
                <c:pt idx="4567">
                  <c:v>45</c:v>
                </c:pt>
                <c:pt idx="4568">
                  <c:v>45</c:v>
                </c:pt>
                <c:pt idx="4569">
                  <c:v>46</c:v>
                </c:pt>
                <c:pt idx="4570">
                  <c:v>46</c:v>
                </c:pt>
                <c:pt idx="4571">
                  <c:v>48</c:v>
                </c:pt>
                <c:pt idx="4572">
                  <c:v>48</c:v>
                </c:pt>
                <c:pt idx="4573">
                  <c:v>50</c:v>
                </c:pt>
                <c:pt idx="4574">
                  <c:v>58</c:v>
                </c:pt>
                <c:pt idx="4575">
                  <c:v>60</c:v>
                </c:pt>
                <c:pt idx="4576">
                  <c:v>61</c:v>
                </c:pt>
                <c:pt idx="4577">
                  <c:v>29</c:v>
                </c:pt>
                <c:pt idx="4578">
                  <c:v>37</c:v>
                </c:pt>
                <c:pt idx="4579">
                  <c:v>39</c:v>
                </c:pt>
                <c:pt idx="4580">
                  <c:v>41</c:v>
                </c:pt>
                <c:pt idx="4581">
                  <c:v>42</c:v>
                </c:pt>
                <c:pt idx="4582">
                  <c:v>43</c:v>
                </c:pt>
                <c:pt idx="4583">
                  <c:v>46</c:v>
                </c:pt>
                <c:pt idx="4584">
                  <c:v>55</c:v>
                </c:pt>
                <c:pt idx="4585">
                  <c:v>60</c:v>
                </c:pt>
                <c:pt idx="4586">
                  <c:v>61</c:v>
                </c:pt>
                <c:pt idx="4587">
                  <c:v>63</c:v>
                </c:pt>
                <c:pt idx="4588">
                  <c:v>29</c:v>
                </c:pt>
                <c:pt idx="4589">
                  <c:v>30</c:v>
                </c:pt>
                <c:pt idx="4590">
                  <c:v>30</c:v>
                </c:pt>
                <c:pt idx="4591">
                  <c:v>34</c:v>
                </c:pt>
                <c:pt idx="4592">
                  <c:v>36</c:v>
                </c:pt>
                <c:pt idx="4593">
                  <c:v>40</c:v>
                </c:pt>
                <c:pt idx="4594">
                  <c:v>41</c:v>
                </c:pt>
                <c:pt idx="4595">
                  <c:v>41</c:v>
                </c:pt>
                <c:pt idx="4596">
                  <c:v>42</c:v>
                </c:pt>
                <c:pt idx="4597">
                  <c:v>44</c:v>
                </c:pt>
                <c:pt idx="4598">
                  <c:v>45</c:v>
                </c:pt>
                <c:pt idx="4599">
                  <c:v>46</c:v>
                </c:pt>
                <c:pt idx="4600">
                  <c:v>46</c:v>
                </c:pt>
                <c:pt idx="4601">
                  <c:v>52</c:v>
                </c:pt>
                <c:pt idx="4602">
                  <c:v>53</c:v>
                </c:pt>
                <c:pt idx="4603">
                  <c:v>54</c:v>
                </c:pt>
                <c:pt idx="4604">
                  <c:v>60</c:v>
                </c:pt>
                <c:pt idx="4605">
                  <c:v>61</c:v>
                </c:pt>
                <c:pt idx="4606">
                  <c:v>61</c:v>
                </c:pt>
                <c:pt idx="4607">
                  <c:v>62</c:v>
                </c:pt>
                <c:pt idx="4608">
                  <c:v>65</c:v>
                </c:pt>
                <c:pt idx="4609">
                  <c:v>26</c:v>
                </c:pt>
                <c:pt idx="4610">
                  <c:v>27</c:v>
                </c:pt>
                <c:pt idx="4611">
                  <c:v>28</c:v>
                </c:pt>
                <c:pt idx="4612">
                  <c:v>28</c:v>
                </c:pt>
                <c:pt idx="4613">
                  <c:v>33</c:v>
                </c:pt>
                <c:pt idx="4614">
                  <c:v>34</c:v>
                </c:pt>
                <c:pt idx="4615">
                  <c:v>39</c:v>
                </c:pt>
                <c:pt idx="4616">
                  <c:v>40</c:v>
                </c:pt>
                <c:pt idx="4617">
                  <c:v>41</c:v>
                </c:pt>
                <c:pt idx="4618">
                  <c:v>42</c:v>
                </c:pt>
                <c:pt idx="4619">
                  <c:v>45</c:v>
                </c:pt>
                <c:pt idx="4620">
                  <c:v>50</c:v>
                </c:pt>
                <c:pt idx="4621">
                  <c:v>51</c:v>
                </c:pt>
                <c:pt idx="4622">
                  <c:v>52</c:v>
                </c:pt>
                <c:pt idx="4623">
                  <c:v>54</c:v>
                </c:pt>
                <c:pt idx="4624">
                  <c:v>57</c:v>
                </c:pt>
                <c:pt idx="4625">
                  <c:v>60</c:v>
                </c:pt>
                <c:pt idx="4626">
                  <c:v>61</c:v>
                </c:pt>
                <c:pt idx="4627">
                  <c:v>62</c:v>
                </c:pt>
                <c:pt idx="4628">
                  <c:v>27</c:v>
                </c:pt>
                <c:pt idx="4629">
                  <c:v>36</c:v>
                </c:pt>
                <c:pt idx="4630">
                  <c:v>36</c:v>
                </c:pt>
                <c:pt idx="4631">
                  <c:v>37</c:v>
                </c:pt>
                <c:pt idx="4632">
                  <c:v>41</c:v>
                </c:pt>
                <c:pt idx="4633">
                  <c:v>42</c:v>
                </c:pt>
                <c:pt idx="4634">
                  <c:v>43</c:v>
                </c:pt>
                <c:pt idx="4635">
                  <c:v>45</c:v>
                </c:pt>
                <c:pt idx="4636">
                  <c:v>46</c:v>
                </c:pt>
                <c:pt idx="4637">
                  <c:v>46</c:v>
                </c:pt>
                <c:pt idx="4638">
                  <c:v>52</c:v>
                </c:pt>
                <c:pt idx="4639">
                  <c:v>56</c:v>
                </c:pt>
                <c:pt idx="4640">
                  <c:v>56</c:v>
                </c:pt>
                <c:pt idx="4641">
                  <c:v>56</c:v>
                </c:pt>
                <c:pt idx="4642">
                  <c:v>61</c:v>
                </c:pt>
                <c:pt idx="4643">
                  <c:v>62</c:v>
                </c:pt>
                <c:pt idx="4644">
                  <c:v>62</c:v>
                </c:pt>
                <c:pt idx="4645">
                  <c:v>65</c:v>
                </c:pt>
                <c:pt idx="4646">
                  <c:v>28</c:v>
                </c:pt>
                <c:pt idx="4647">
                  <c:v>41</c:v>
                </c:pt>
                <c:pt idx="4648">
                  <c:v>46</c:v>
                </c:pt>
                <c:pt idx="4649">
                  <c:v>54</c:v>
                </c:pt>
                <c:pt idx="4650">
                  <c:v>55</c:v>
                </c:pt>
                <c:pt idx="4651">
                  <c:v>57</c:v>
                </c:pt>
                <c:pt idx="4652">
                  <c:v>63</c:v>
                </c:pt>
                <c:pt idx="4653">
                  <c:v>29</c:v>
                </c:pt>
                <c:pt idx="4654">
                  <c:v>30</c:v>
                </c:pt>
                <c:pt idx="4655">
                  <c:v>34</c:v>
                </c:pt>
                <c:pt idx="4656">
                  <c:v>35</c:v>
                </c:pt>
                <c:pt idx="4657">
                  <c:v>37</c:v>
                </c:pt>
                <c:pt idx="4658">
                  <c:v>41</c:v>
                </c:pt>
                <c:pt idx="4659">
                  <c:v>44</c:v>
                </c:pt>
                <c:pt idx="4660">
                  <c:v>47</c:v>
                </c:pt>
                <c:pt idx="4661">
                  <c:v>50</c:v>
                </c:pt>
                <c:pt idx="4662">
                  <c:v>63</c:v>
                </c:pt>
                <c:pt idx="4663">
                  <c:v>63</c:v>
                </c:pt>
                <c:pt idx="4664">
                  <c:v>65</c:v>
                </c:pt>
                <c:pt idx="4665">
                  <c:v>26</c:v>
                </c:pt>
                <c:pt idx="4666">
                  <c:v>28</c:v>
                </c:pt>
                <c:pt idx="4667">
                  <c:v>35</c:v>
                </c:pt>
                <c:pt idx="4668">
                  <c:v>39</c:v>
                </c:pt>
                <c:pt idx="4669">
                  <c:v>40</c:v>
                </c:pt>
                <c:pt idx="4670">
                  <c:v>43</c:v>
                </c:pt>
                <c:pt idx="4671">
                  <c:v>43</c:v>
                </c:pt>
                <c:pt idx="4672">
                  <c:v>43</c:v>
                </c:pt>
                <c:pt idx="4673">
                  <c:v>48</c:v>
                </c:pt>
                <c:pt idx="4674">
                  <c:v>49</c:v>
                </c:pt>
                <c:pt idx="4675">
                  <c:v>50</c:v>
                </c:pt>
                <c:pt idx="4676">
                  <c:v>52</c:v>
                </c:pt>
                <c:pt idx="4677">
                  <c:v>54</c:v>
                </c:pt>
                <c:pt idx="4678">
                  <c:v>56</c:v>
                </c:pt>
                <c:pt idx="4679">
                  <c:v>59</c:v>
                </c:pt>
                <c:pt idx="4680">
                  <c:v>62</c:v>
                </c:pt>
                <c:pt idx="4681">
                  <c:v>29</c:v>
                </c:pt>
                <c:pt idx="4682">
                  <c:v>33</c:v>
                </c:pt>
                <c:pt idx="4683">
                  <c:v>36</c:v>
                </c:pt>
                <c:pt idx="4684">
                  <c:v>44</c:v>
                </c:pt>
                <c:pt idx="4685">
                  <c:v>48</c:v>
                </c:pt>
                <c:pt idx="4686">
                  <c:v>48</c:v>
                </c:pt>
                <c:pt idx="4687">
                  <c:v>52</c:v>
                </c:pt>
                <c:pt idx="4688">
                  <c:v>55</c:v>
                </c:pt>
                <c:pt idx="4689">
                  <c:v>62</c:v>
                </c:pt>
                <c:pt idx="4690">
                  <c:v>65</c:v>
                </c:pt>
                <c:pt idx="4691">
                  <c:v>38</c:v>
                </c:pt>
                <c:pt idx="4692">
                  <c:v>45</c:v>
                </c:pt>
                <c:pt idx="4693">
                  <c:v>47</c:v>
                </c:pt>
                <c:pt idx="4694">
                  <c:v>48</c:v>
                </c:pt>
                <c:pt idx="4695">
                  <c:v>49</c:v>
                </c:pt>
                <c:pt idx="4696">
                  <c:v>51</c:v>
                </c:pt>
                <c:pt idx="4697">
                  <c:v>52</c:v>
                </c:pt>
                <c:pt idx="4698">
                  <c:v>57</c:v>
                </c:pt>
                <c:pt idx="4699">
                  <c:v>58</c:v>
                </c:pt>
                <c:pt idx="4700">
                  <c:v>26</c:v>
                </c:pt>
                <c:pt idx="4701">
                  <c:v>34</c:v>
                </c:pt>
                <c:pt idx="4702">
                  <c:v>34</c:v>
                </c:pt>
                <c:pt idx="4703">
                  <c:v>35</c:v>
                </c:pt>
                <c:pt idx="4704">
                  <c:v>35</c:v>
                </c:pt>
                <c:pt idx="4705">
                  <c:v>36</c:v>
                </c:pt>
                <c:pt idx="4706">
                  <c:v>40</c:v>
                </c:pt>
                <c:pt idx="4707">
                  <c:v>42</c:v>
                </c:pt>
                <c:pt idx="4708">
                  <c:v>43</c:v>
                </c:pt>
                <c:pt idx="4709">
                  <c:v>45</c:v>
                </c:pt>
                <c:pt idx="4710">
                  <c:v>46</c:v>
                </c:pt>
                <c:pt idx="4711">
                  <c:v>56</c:v>
                </c:pt>
                <c:pt idx="4712">
                  <c:v>57</c:v>
                </c:pt>
                <c:pt idx="4713">
                  <c:v>34</c:v>
                </c:pt>
                <c:pt idx="4714">
                  <c:v>39</c:v>
                </c:pt>
                <c:pt idx="4715">
                  <c:v>41</c:v>
                </c:pt>
                <c:pt idx="4716">
                  <c:v>41</c:v>
                </c:pt>
                <c:pt idx="4717">
                  <c:v>48</c:v>
                </c:pt>
                <c:pt idx="4718">
                  <c:v>54</c:v>
                </c:pt>
                <c:pt idx="4719">
                  <c:v>57</c:v>
                </c:pt>
                <c:pt idx="4720">
                  <c:v>57</c:v>
                </c:pt>
                <c:pt idx="4721">
                  <c:v>59</c:v>
                </c:pt>
                <c:pt idx="4722">
                  <c:v>60</c:v>
                </c:pt>
                <c:pt idx="4723">
                  <c:v>63</c:v>
                </c:pt>
                <c:pt idx="4724">
                  <c:v>33</c:v>
                </c:pt>
                <c:pt idx="4725">
                  <c:v>38</c:v>
                </c:pt>
                <c:pt idx="4726">
                  <c:v>39</c:v>
                </c:pt>
                <c:pt idx="4727">
                  <c:v>42</c:v>
                </c:pt>
                <c:pt idx="4728">
                  <c:v>48</c:v>
                </c:pt>
                <c:pt idx="4729">
                  <c:v>52</c:v>
                </c:pt>
                <c:pt idx="4730">
                  <c:v>59</c:v>
                </c:pt>
                <c:pt idx="4731">
                  <c:v>64</c:v>
                </c:pt>
                <c:pt idx="4732">
                  <c:v>32</c:v>
                </c:pt>
                <c:pt idx="4733">
                  <c:v>37</c:v>
                </c:pt>
                <c:pt idx="4734">
                  <c:v>38</c:v>
                </c:pt>
                <c:pt idx="4735">
                  <c:v>49</c:v>
                </c:pt>
                <c:pt idx="4736">
                  <c:v>61</c:v>
                </c:pt>
                <c:pt idx="4737">
                  <c:v>62</c:v>
                </c:pt>
                <c:pt idx="4738">
                  <c:v>64</c:v>
                </c:pt>
                <c:pt idx="4739">
                  <c:v>27</c:v>
                </c:pt>
                <c:pt idx="4740">
                  <c:v>28</c:v>
                </c:pt>
                <c:pt idx="4741">
                  <c:v>31</c:v>
                </c:pt>
                <c:pt idx="4742">
                  <c:v>31</c:v>
                </c:pt>
                <c:pt idx="4743">
                  <c:v>43</c:v>
                </c:pt>
                <c:pt idx="4744">
                  <c:v>46</c:v>
                </c:pt>
                <c:pt idx="4745">
                  <c:v>47</c:v>
                </c:pt>
                <c:pt idx="4746">
                  <c:v>53</c:v>
                </c:pt>
                <c:pt idx="4747">
                  <c:v>54</c:v>
                </c:pt>
                <c:pt idx="4748">
                  <c:v>57</c:v>
                </c:pt>
                <c:pt idx="4749">
                  <c:v>65</c:v>
                </c:pt>
                <c:pt idx="4750">
                  <c:v>65</c:v>
                </c:pt>
                <c:pt idx="4751">
                  <c:v>26</c:v>
                </c:pt>
                <c:pt idx="4752">
                  <c:v>30</c:v>
                </c:pt>
                <c:pt idx="4753">
                  <c:v>34</c:v>
                </c:pt>
                <c:pt idx="4754">
                  <c:v>38</c:v>
                </c:pt>
                <c:pt idx="4755">
                  <c:v>40</c:v>
                </c:pt>
                <c:pt idx="4756">
                  <c:v>42</c:v>
                </c:pt>
                <c:pt idx="4757">
                  <c:v>44</c:v>
                </c:pt>
                <c:pt idx="4758">
                  <c:v>47</c:v>
                </c:pt>
                <c:pt idx="4759">
                  <c:v>64</c:v>
                </c:pt>
                <c:pt idx="4760">
                  <c:v>26</c:v>
                </c:pt>
                <c:pt idx="4761">
                  <c:v>29</c:v>
                </c:pt>
                <c:pt idx="4762">
                  <c:v>29</c:v>
                </c:pt>
                <c:pt idx="4763">
                  <c:v>30</c:v>
                </c:pt>
                <c:pt idx="4764">
                  <c:v>36</c:v>
                </c:pt>
                <c:pt idx="4765">
                  <c:v>37</c:v>
                </c:pt>
                <c:pt idx="4766">
                  <c:v>43</c:v>
                </c:pt>
                <c:pt idx="4767">
                  <c:v>44</c:v>
                </c:pt>
                <c:pt idx="4768">
                  <c:v>55</c:v>
                </c:pt>
                <c:pt idx="4769">
                  <c:v>61</c:v>
                </c:pt>
                <c:pt idx="4770">
                  <c:v>64</c:v>
                </c:pt>
                <c:pt idx="4771">
                  <c:v>28</c:v>
                </c:pt>
                <c:pt idx="4772">
                  <c:v>31</c:v>
                </c:pt>
                <c:pt idx="4773">
                  <c:v>38</c:v>
                </c:pt>
                <c:pt idx="4774">
                  <c:v>40</c:v>
                </c:pt>
                <c:pt idx="4775">
                  <c:v>42</c:v>
                </c:pt>
                <c:pt idx="4776">
                  <c:v>44</c:v>
                </c:pt>
                <c:pt idx="4777">
                  <c:v>48</c:v>
                </c:pt>
                <c:pt idx="4778">
                  <c:v>50</c:v>
                </c:pt>
                <c:pt idx="4779">
                  <c:v>51</c:v>
                </c:pt>
                <c:pt idx="4780">
                  <c:v>53</c:v>
                </c:pt>
                <c:pt idx="4781">
                  <c:v>56</c:v>
                </c:pt>
                <c:pt idx="4782">
                  <c:v>58</c:v>
                </c:pt>
                <c:pt idx="4783">
                  <c:v>60</c:v>
                </c:pt>
                <c:pt idx="4784">
                  <c:v>31</c:v>
                </c:pt>
                <c:pt idx="4785">
                  <c:v>43</c:v>
                </c:pt>
                <c:pt idx="4786">
                  <c:v>47</c:v>
                </c:pt>
                <c:pt idx="4787">
                  <c:v>48</c:v>
                </c:pt>
                <c:pt idx="4788">
                  <c:v>49</c:v>
                </c:pt>
                <c:pt idx="4789">
                  <c:v>53</c:v>
                </c:pt>
                <c:pt idx="4790">
                  <c:v>57</c:v>
                </c:pt>
                <c:pt idx="4791">
                  <c:v>59</c:v>
                </c:pt>
                <c:pt idx="4792">
                  <c:v>62</c:v>
                </c:pt>
                <c:pt idx="4793">
                  <c:v>29</c:v>
                </c:pt>
                <c:pt idx="4794">
                  <c:v>31</c:v>
                </c:pt>
                <c:pt idx="4795">
                  <c:v>33</c:v>
                </c:pt>
                <c:pt idx="4796">
                  <c:v>34</c:v>
                </c:pt>
                <c:pt idx="4797">
                  <c:v>37</c:v>
                </c:pt>
                <c:pt idx="4798">
                  <c:v>39</c:v>
                </c:pt>
                <c:pt idx="4799">
                  <c:v>40</c:v>
                </c:pt>
                <c:pt idx="4800">
                  <c:v>41</c:v>
                </c:pt>
                <c:pt idx="4801">
                  <c:v>44</c:v>
                </c:pt>
                <c:pt idx="4802">
                  <c:v>51</c:v>
                </c:pt>
                <c:pt idx="4803">
                  <c:v>53</c:v>
                </c:pt>
                <c:pt idx="4804">
                  <c:v>57</c:v>
                </c:pt>
                <c:pt idx="4805">
                  <c:v>30</c:v>
                </c:pt>
                <c:pt idx="4806">
                  <c:v>33</c:v>
                </c:pt>
                <c:pt idx="4807">
                  <c:v>34</c:v>
                </c:pt>
                <c:pt idx="4808">
                  <c:v>39</c:v>
                </c:pt>
                <c:pt idx="4809">
                  <c:v>47</c:v>
                </c:pt>
                <c:pt idx="4810">
                  <c:v>52</c:v>
                </c:pt>
                <c:pt idx="4811">
                  <c:v>52</c:v>
                </c:pt>
                <c:pt idx="4812">
                  <c:v>56</c:v>
                </c:pt>
                <c:pt idx="4813">
                  <c:v>58</c:v>
                </c:pt>
                <c:pt idx="4814">
                  <c:v>63</c:v>
                </c:pt>
                <c:pt idx="4815">
                  <c:v>26</c:v>
                </c:pt>
                <c:pt idx="4816">
                  <c:v>30</c:v>
                </c:pt>
                <c:pt idx="4817">
                  <c:v>35</c:v>
                </c:pt>
                <c:pt idx="4818">
                  <c:v>35</c:v>
                </c:pt>
                <c:pt idx="4819">
                  <c:v>36</c:v>
                </c:pt>
                <c:pt idx="4820">
                  <c:v>37</c:v>
                </c:pt>
                <c:pt idx="4821">
                  <c:v>38</c:v>
                </c:pt>
                <c:pt idx="4822">
                  <c:v>38</c:v>
                </c:pt>
                <c:pt idx="4823">
                  <c:v>40</c:v>
                </c:pt>
                <c:pt idx="4824">
                  <c:v>40</c:v>
                </c:pt>
                <c:pt idx="4825">
                  <c:v>43</c:v>
                </c:pt>
                <c:pt idx="4826">
                  <c:v>50</c:v>
                </c:pt>
                <c:pt idx="4827">
                  <c:v>50</c:v>
                </c:pt>
                <c:pt idx="4828">
                  <c:v>50</c:v>
                </c:pt>
                <c:pt idx="4829">
                  <c:v>51</c:v>
                </c:pt>
                <c:pt idx="4830">
                  <c:v>52</c:v>
                </c:pt>
                <c:pt idx="4831">
                  <c:v>64</c:v>
                </c:pt>
                <c:pt idx="4832">
                  <c:v>31</c:v>
                </c:pt>
                <c:pt idx="4833">
                  <c:v>31</c:v>
                </c:pt>
                <c:pt idx="4834">
                  <c:v>31</c:v>
                </c:pt>
                <c:pt idx="4835">
                  <c:v>34</c:v>
                </c:pt>
                <c:pt idx="4836">
                  <c:v>34</c:v>
                </c:pt>
                <c:pt idx="4837">
                  <c:v>35</c:v>
                </c:pt>
                <c:pt idx="4838">
                  <c:v>37</c:v>
                </c:pt>
                <c:pt idx="4839">
                  <c:v>38</c:v>
                </c:pt>
                <c:pt idx="4840">
                  <c:v>40</c:v>
                </c:pt>
                <c:pt idx="4841">
                  <c:v>44</c:v>
                </c:pt>
                <c:pt idx="4842">
                  <c:v>45</c:v>
                </c:pt>
                <c:pt idx="4843">
                  <c:v>50</c:v>
                </c:pt>
                <c:pt idx="4844">
                  <c:v>51</c:v>
                </c:pt>
                <c:pt idx="4845">
                  <c:v>52</c:v>
                </c:pt>
                <c:pt idx="4846">
                  <c:v>52</c:v>
                </c:pt>
                <c:pt idx="4847">
                  <c:v>52</c:v>
                </c:pt>
                <c:pt idx="4848">
                  <c:v>58</c:v>
                </c:pt>
                <c:pt idx="4849">
                  <c:v>59</c:v>
                </c:pt>
                <c:pt idx="4850">
                  <c:v>30</c:v>
                </c:pt>
                <c:pt idx="4851">
                  <c:v>30</c:v>
                </c:pt>
                <c:pt idx="4852">
                  <c:v>32</c:v>
                </c:pt>
                <c:pt idx="4853">
                  <c:v>36</c:v>
                </c:pt>
                <c:pt idx="4854">
                  <c:v>51</c:v>
                </c:pt>
                <c:pt idx="4855">
                  <c:v>51</c:v>
                </c:pt>
                <c:pt idx="4856">
                  <c:v>53</c:v>
                </c:pt>
                <c:pt idx="4857">
                  <c:v>64</c:v>
                </c:pt>
                <c:pt idx="4858">
                  <c:v>26</c:v>
                </c:pt>
                <c:pt idx="4859">
                  <c:v>28</c:v>
                </c:pt>
                <c:pt idx="4860">
                  <c:v>29</c:v>
                </c:pt>
                <c:pt idx="4861">
                  <c:v>30</c:v>
                </c:pt>
                <c:pt idx="4862">
                  <c:v>33</c:v>
                </c:pt>
                <c:pt idx="4863">
                  <c:v>35</c:v>
                </c:pt>
                <c:pt idx="4864">
                  <c:v>37</c:v>
                </c:pt>
                <c:pt idx="4865">
                  <c:v>38</c:v>
                </c:pt>
                <c:pt idx="4866">
                  <c:v>44</c:v>
                </c:pt>
                <c:pt idx="4867">
                  <c:v>48</c:v>
                </c:pt>
                <c:pt idx="4868">
                  <c:v>52</c:v>
                </c:pt>
                <c:pt idx="4869">
                  <c:v>57</c:v>
                </c:pt>
                <c:pt idx="4870">
                  <c:v>64</c:v>
                </c:pt>
                <c:pt idx="4871">
                  <c:v>29</c:v>
                </c:pt>
                <c:pt idx="4872">
                  <c:v>32</c:v>
                </c:pt>
                <c:pt idx="4873">
                  <c:v>33</c:v>
                </c:pt>
                <c:pt idx="4874">
                  <c:v>36</c:v>
                </c:pt>
                <c:pt idx="4875">
                  <c:v>36</c:v>
                </c:pt>
                <c:pt idx="4876">
                  <c:v>45</c:v>
                </c:pt>
                <c:pt idx="4877">
                  <c:v>45</c:v>
                </c:pt>
                <c:pt idx="4878">
                  <c:v>46</c:v>
                </c:pt>
                <c:pt idx="4879">
                  <c:v>53</c:v>
                </c:pt>
                <c:pt idx="4880">
                  <c:v>54</c:v>
                </c:pt>
                <c:pt idx="4881">
                  <c:v>54</c:v>
                </c:pt>
                <c:pt idx="4882">
                  <c:v>62</c:v>
                </c:pt>
                <c:pt idx="4883">
                  <c:v>26</c:v>
                </c:pt>
                <c:pt idx="4884">
                  <c:v>29</c:v>
                </c:pt>
                <c:pt idx="4885">
                  <c:v>30</c:v>
                </c:pt>
                <c:pt idx="4886">
                  <c:v>31</c:v>
                </c:pt>
                <c:pt idx="4887">
                  <c:v>33</c:v>
                </c:pt>
                <c:pt idx="4888">
                  <c:v>34</c:v>
                </c:pt>
                <c:pt idx="4889">
                  <c:v>36</c:v>
                </c:pt>
                <c:pt idx="4890">
                  <c:v>38</c:v>
                </c:pt>
                <c:pt idx="4891">
                  <c:v>52</c:v>
                </c:pt>
                <c:pt idx="4892">
                  <c:v>53</c:v>
                </c:pt>
                <c:pt idx="4893">
                  <c:v>61</c:v>
                </c:pt>
                <c:pt idx="4894">
                  <c:v>65</c:v>
                </c:pt>
                <c:pt idx="4895">
                  <c:v>32</c:v>
                </c:pt>
                <c:pt idx="4896">
                  <c:v>41</c:v>
                </c:pt>
                <c:pt idx="4897">
                  <c:v>42</c:v>
                </c:pt>
                <c:pt idx="4898">
                  <c:v>44</c:v>
                </c:pt>
                <c:pt idx="4899">
                  <c:v>46</c:v>
                </c:pt>
                <c:pt idx="4900">
                  <c:v>51</c:v>
                </c:pt>
                <c:pt idx="4901">
                  <c:v>56</c:v>
                </c:pt>
                <c:pt idx="4902">
                  <c:v>63</c:v>
                </c:pt>
                <c:pt idx="4903">
                  <c:v>65</c:v>
                </c:pt>
                <c:pt idx="4904">
                  <c:v>28</c:v>
                </c:pt>
                <c:pt idx="4905">
                  <c:v>31</c:v>
                </c:pt>
                <c:pt idx="4906">
                  <c:v>33</c:v>
                </c:pt>
                <c:pt idx="4907">
                  <c:v>34</c:v>
                </c:pt>
                <c:pt idx="4908">
                  <c:v>35</c:v>
                </c:pt>
                <c:pt idx="4909">
                  <c:v>35</c:v>
                </c:pt>
                <c:pt idx="4910">
                  <c:v>36</c:v>
                </c:pt>
                <c:pt idx="4911">
                  <c:v>50</c:v>
                </c:pt>
                <c:pt idx="4912">
                  <c:v>51</c:v>
                </c:pt>
                <c:pt idx="4913">
                  <c:v>61</c:v>
                </c:pt>
                <c:pt idx="4914">
                  <c:v>42</c:v>
                </c:pt>
                <c:pt idx="4915">
                  <c:v>51</c:v>
                </c:pt>
                <c:pt idx="4916">
                  <c:v>26</c:v>
                </c:pt>
                <c:pt idx="4917">
                  <c:v>29</c:v>
                </c:pt>
                <c:pt idx="4918">
                  <c:v>29</c:v>
                </c:pt>
                <c:pt idx="4919">
                  <c:v>35</c:v>
                </c:pt>
                <c:pt idx="4920">
                  <c:v>37</c:v>
                </c:pt>
                <c:pt idx="4921">
                  <c:v>37</c:v>
                </c:pt>
                <c:pt idx="4922">
                  <c:v>47</c:v>
                </c:pt>
                <c:pt idx="4923">
                  <c:v>47</c:v>
                </c:pt>
                <c:pt idx="4924">
                  <c:v>50</c:v>
                </c:pt>
                <c:pt idx="4925">
                  <c:v>51</c:v>
                </c:pt>
                <c:pt idx="4926">
                  <c:v>56</c:v>
                </c:pt>
                <c:pt idx="4927">
                  <c:v>28</c:v>
                </c:pt>
                <c:pt idx="4928">
                  <c:v>30</c:v>
                </c:pt>
                <c:pt idx="4929">
                  <c:v>34</c:v>
                </c:pt>
                <c:pt idx="4930">
                  <c:v>38</c:v>
                </c:pt>
                <c:pt idx="4931">
                  <c:v>42</c:v>
                </c:pt>
                <c:pt idx="4932">
                  <c:v>45</c:v>
                </c:pt>
                <c:pt idx="4933">
                  <c:v>48</c:v>
                </c:pt>
                <c:pt idx="4934">
                  <c:v>51</c:v>
                </c:pt>
                <c:pt idx="4935">
                  <c:v>52</c:v>
                </c:pt>
                <c:pt idx="4936">
                  <c:v>58</c:v>
                </c:pt>
                <c:pt idx="4937">
                  <c:v>58</c:v>
                </c:pt>
                <c:pt idx="4938">
                  <c:v>60</c:v>
                </c:pt>
                <c:pt idx="4939">
                  <c:v>63</c:v>
                </c:pt>
                <c:pt idx="4940">
                  <c:v>31</c:v>
                </c:pt>
                <c:pt idx="4941">
                  <c:v>50</c:v>
                </c:pt>
                <c:pt idx="4942">
                  <c:v>50</c:v>
                </c:pt>
                <c:pt idx="4943">
                  <c:v>53</c:v>
                </c:pt>
                <c:pt idx="4944">
                  <c:v>53</c:v>
                </c:pt>
                <c:pt idx="4945">
                  <c:v>56</c:v>
                </c:pt>
                <c:pt idx="4946">
                  <c:v>28</c:v>
                </c:pt>
                <c:pt idx="4947">
                  <c:v>30</c:v>
                </c:pt>
                <c:pt idx="4948">
                  <c:v>35</c:v>
                </c:pt>
                <c:pt idx="4949">
                  <c:v>37</c:v>
                </c:pt>
                <c:pt idx="4950">
                  <c:v>46</c:v>
                </c:pt>
                <c:pt idx="4951">
                  <c:v>61</c:v>
                </c:pt>
                <c:pt idx="4952">
                  <c:v>30</c:v>
                </c:pt>
                <c:pt idx="4953">
                  <c:v>37</c:v>
                </c:pt>
                <c:pt idx="4954">
                  <c:v>37</c:v>
                </c:pt>
                <c:pt idx="4955">
                  <c:v>45</c:v>
                </c:pt>
                <c:pt idx="4956">
                  <c:v>49</c:v>
                </c:pt>
                <c:pt idx="4957">
                  <c:v>52</c:v>
                </c:pt>
                <c:pt idx="4958">
                  <c:v>52</c:v>
                </c:pt>
                <c:pt idx="4959">
                  <c:v>54</c:v>
                </c:pt>
                <c:pt idx="4960">
                  <c:v>26</c:v>
                </c:pt>
                <c:pt idx="4961">
                  <c:v>26</c:v>
                </c:pt>
                <c:pt idx="4962">
                  <c:v>26</c:v>
                </c:pt>
                <c:pt idx="4963">
                  <c:v>29</c:v>
                </c:pt>
                <c:pt idx="4964">
                  <c:v>34</c:v>
                </c:pt>
                <c:pt idx="4965">
                  <c:v>36</c:v>
                </c:pt>
                <c:pt idx="4966">
                  <c:v>37</c:v>
                </c:pt>
                <c:pt idx="4967">
                  <c:v>49</c:v>
                </c:pt>
                <c:pt idx="4968">
                  <c:v>50</c:v>
                </c:pt>
                <c:pt idx="4969">
                  <c:v>52</c:v>
                </c:pt>
                <c:pt idx="4970">
                  <c:v>54</c:v>
                </c:pt>
                <c:pt idx="4971">
                  <c:v>56</c:v>
                </c:pt>
                <c:pt idx="4972">
                  <c:v>60</c:v>
                </c:pt>
                <c:pt idx="4973">
                  <c:v>62</c:v>
                </c:pt>
                <c:pt idx="4974">
                  <c:v>65</c:v>
                </c:pt>
                <c:pt idx="4975">
                  <c:v>34</c:v>
                </c:pt>
                <c:pt idx="4976">
                  <c:v>45</c:v>
                </c:pt>
                <c:pt idx="4977">
                  <c:v>46</c:v>
                </c:pt>
                <c:pt idx="4978">
                  <c:v>28</c:v>
                </c:pt>
                <c:pt idx="4979">
                  <c:v>44</c:v>
                </c:pt>
                <c:pt idx="4980">
                  <c:v>47</c:v>
                </c:pt>
                <c:pt idx="4981">
                  <c:v>32</c:v>
                </c:pt>
                <c:pt idx="4982">
                  <c:v>35</c:v>
                </c:pt>
                <c:pt idx="4983">
                  <c:v>45</c:v>
                </c:pt>
                <c:pt idx="4984">
                  <c:v>27</c:v>
                </c:pt>
                <c:pt idx="4985">
                  <c:v>43</c:v>
                </c:pt>
                <c:pt idx="4986">
                  <c:v>43</c:v>
                </c:pt>
                <c:pt idx="4987">
                  <c:v>44</c:v>
                </c:pt>
                <c:pt idx="4988">
                  <c:v>45</c:v>
                </c:pt>
                <c:pt idx="4989">
                  <c:v>45</c:v>
                </c:pt>
                <c:pt idx="4990">
                  <c:v>59</c:v>
                </c:pt>
                <c:pt idx="4991">
                  <c:v>35</c:v>
                </c:pt>
                <c:pt idx="4992">
                  <c:v>47</c:v>
                </c:pt>
                <c:pt idx="4993">
                  <c:v>30</c:v>
                </c:pt>
                <c:pt idx="4994">
                  <c:v>43</c:v>
                </c:pt>
                <c:pt idx="4995">
                  <c:v>46</c:v>
                </c:pt>
                <c:pt idx="4996">
                  <c:v>26</c:v>
                </c:pt>
                <c:pt idx="4997">
                  <c:v>46</c:v>
                </c:pt>
                <c:pt idx="4998">
                  <c:v>45</c:v>
                </c:pt>
                <c:pt idx="4999">
                  <c:v>48</c:v>
                </c:pt>
              </c:numCache>
            </c:numRef>
          </c:xVal>
          <c:yVal>
            <c:numRef>
              <c:f>Bank_Personal_Loan_Modelling!$C$2:$C$5001</c:f>
              <c:numCache>
                <c:formatCode>General</c:formatCode>
                <c:ptCount val="5000"/>
                <c:pt idx="0">
                  <c:v>1</c:v>
                </c:pt>
                <c:pt idx="1">
                  <c:v>7</c:v>
                </c:pt>
                <c:pt idx="2">
                  <c:v>8</c:v>
                </c:pt>
                <c:pt idx="3">
                  <c:v>8</c:v>
                </c:pt>
                <c:pt idx="4">
                  <c:v>9</c:v>
                </c:pt>
                <c:pt idx="5">
                  <c:v>11</c:v>
                </c:pt>
                <c:pt idx="6">
                  <c:v>15</c:v>
                </c:pt>
                <c:pt idx="7">
                  <c:v>16</c:v>
                </c:pt>
                <c:pt idx="8">
                  <c:v>19</c:v>
                </c:pt>
                <c:pt idx="9">
                  <c:v>23</c:v>
                </c:pt>
                <c:pt idx="10">
                  <c:v>23</c:v>
                </c:pt>
                <c:pt idx="11">
                  <c:v>25</c:v>
                </c:pt>
                <c:pt idx="12">
                  <c:v>28</c:v>
                </c:pt>
                <c:pt idx="13">
                  <c:v>23</c:v>
                </c:pt>
                <c:pt idx="14">
                  <c:v>26</c:v>
                </c:pt>
                <c:pt idx="15">
                  <c:v>32</c:v>
                </c:pt>
                <c:pt idx="16">
                  <c:v>35</c:v>
                </c:pt>
                <c:pt idx="17">
                  <c:v>35</c:v>
                </c:pt>
                <c:pt idx="18">
                  <c:v>36</c:v>
                </c:pt>
                <c:pt idx="19">
                  <c:v>37</c:v>
                </c:pt>
                <c:pt idx="20">
                  <c:v>38</c:v>
                </c:pt>
                <c:pt idx="21">
                  <c:v>39</c:v>
                </c:pt>
                <c:pt idx="22">
                  <c:v>40</c:v>
                </c:pt>
                <c:pt idx="23">
                  <c:v>2</c:v>
                </c:pt>
                <c:pt idx="24">
                  <c:v>4</c:v>
                </c:pt>
                <c:pt idx="25">
                  <c:v>11</c:v>
                </c:pt>
                <c:pt idx="26">
                  <c:v>11</c:v>
                </c:pt>
                <c:pt idx="27">
                  <c:v>11</c:v>
                </c:pt>
                <c:pt idx="28">
                  <c:v>11</c:v>
                </c:pt>
                <c:pt idx="29">
                  <c:v>13</c:v>
                </c:pt>
                <c:pt idx="30">
                  <c:v>14</c:v>
                </c:pt>
                <c:pt idx="31">
                  <c:v>16</c:v>
                </c:pt>
                <c:pt idx="32">
                  <c:v>17</c:v>
                </c:pt>
                <c:pt idx="33">
                  <c:v>17</c:v>
                </c:pt>
                <c:pt idx="34">
                  <c:v>18</c:v>
                </c:pt>
                <c:pt idx="35">
                  <c:v>20</c:v>
                </c:pt>
                <c:pt idx="36">
                  <c:v>21</c:v>
                </c:pt>
                <c:pt idx="37">
                  <c:v>24</c:v>
                </c:pt>
                <c:pt idx="38">
                  <c:v>23</c:v>
                </c:pt>
                <c:pt idx="39">
                  <c:v>23</c:v>
                </c:pt>
                <c:pt idx="40">
                  <c:v>25</c:v>
                </c:pt>
                <c:pt idx="41">
                  <c:v>28</c:v>
                </c:pt>
                <c:pt idx="42">
                  <c:v>31</c:v>
                </c:pt>
                <c:pt idx="43">
                  <c:v>33</c:v>
                </c:pt>
                <c:pt idx="44">
                  <c:v>32</c:v>
                </c:pt>
                <c:pt idx="45">
                  <c:v>33</c:v>
                </c:pt>
                <c:pt idx="46">
                  <c:v>37</c:v>
                </c:pt>
                <c:pt idx="47">
                  <c:v>37</c:v>
                </c:pt>
                <c:pt idx="48">
                  <c:v>38</c:v>
                </c:pt>
                <c:pt idx="49">
                  <c:v>2</c:v>
                </c:pt>
                <c:pt idx="50">
                  <c:v>3</c:v>
                </c:pt>
                <c:pt idx="51">
                  <c:v>7</c:v>
                </c:pt>
                <c:pt idx="52">
                  <c:v>7</c:v>
                </c:pt>
                <c:pt idx="53">
                  <c:v>9</c:v>
                </c:pt>
                <c:pt idx="54">
                  <c:v>8</c:v>
                </c:pt>
                <c:pt idx="55">
                  <c:v>12</c:v>
                </c:pt>
                <c:pt idx="56">
                  <c:v>14</c:v>
                </c:pt>
                <c:pt idx="57">
                  <c:v>15</c:v>
                </c:pt>
                <c:pt idx="58">
                  <c:v>16</c:v>
                </c:pt>
                <c:pt idx="59">
                  <c:v>18</c:v>
                </c:pt>
                <c:pt idx="60">
                  <c:v>18</c:v>
                </c:pt>
                <c:pt idx="61">
                  <c:v>23</c:v>
                </c:pt>
                <c:pt idx="62">
                  <c:v>27</c:v>
                </c:pt>
                <c:pt idx="63">
                  <c:v>29</c:v>
                </c:pt>
                <c:pt idx="64">
                  <c:v>34</c:v>
                </c:pt>
                <c:pt idx="65">
                  <c:v>33</c:v>
                </c:pt>
                <c:pt idx="66">
                  <c:v>36</c:v>
                </c:pt>
                <c:pt idx="67">
                  <c:v>36</c:v>
                </c:pt>
                <c:pt idx="68">
                  <c:v>36</c:v>
                </c:pt>
                <c:pt idx="69">
                  <c:v>37</c:v>
                </c:pt>
                <c:pt idx="70">
                  <c:v>37</c:v>
                </c:pt>
                <c:pt idx="71">
                  <c:v>39</c:v>
                </c:pt>
                <c:pt idx="72">
                  <c:v>2</c:v>
                </c:pt>
                <c:pt idx="73">
                  <c:v>3</c:v>
                </c:pt>
                <c:pt idx="74">
                  <c:v>4</c:v>
                </c:pt>
                <c:pt idx="75">
                  <c:v>5</c:v>
                </c:pt>
                <c:pt idx="76">
                  <c:v>7</c:v>
                </c:pt>
                <c:pt idx="77">
                  <c:v>8</c:v>
                </c:pt>
                <c:pt idx="78">
                  <c:v>6</c:v>
                </c:pt>
                <c:pt idx="79">
                  <c:v>11</c:v>
                </c:pt>
                <c:pt idx="80">
                  <c:v>15</c:v>
                </c:pt>
                <c:pt idx="81">
                  <c:v>17</c:v>
                </c:pt>
                <c:pt idx="82">
                  <c:v>16</c:v>
                </c:pt>
                <c:pt idx="83">
                  <c:v>19</c:v>
                </c:pt>
                <c:pt idx="84">
                  <c:v>21</c:v>
                </c:pt>
                <c:pt idx="85">
                  <c:v>22</c:v>
                </c:pt>
                <c:pt idx="86">
                  <c:v>23</c:v>
                </c:pt>
                <c:pt idx="87">
                  <c:v>24</c:v>
                </c:pt>
                <c:pt idx="88">
                  <c:v>26</c:v>
                </c:pt>
                <c:pt idx="89">
                  <c:v>26</c:v>
                </c:pt>
                <c:pt idx="90">
                  <c:v>28</c:v>
                </c:pt>
                <c:pt idx="91">
                  <c:v>31</c:v>
                </c:pt>
                <c:pt idx="92">
                  <c:v>32</c:v>
                </c:pt>
                <c:pt idx="93">
                  <c:v>34</c:v>
                </c:pt>
                <c:pt idx="94">
                  <c:v>35</c:v>
                </c:pt>
                <c:pt idx="95">
                  <c:v>34</c:v>
                </c:pt>
                <c:pt idx="96">
                  <c:v>37</c:v>
                </c:pt>
                <c:pt idx="97">
                  <c:v>37</c:v>
                </c:pt>
                <c:pt idx="98">
                  <c:v>41</c:v>
                </c:pt>
                <c:pt idx="99">
                  <c:v>1</c:v>
                </c:pt>
                <c:pt idx="100">
                  <c:v>1</c:v>
                </c:pt>
                <c:pt idx="101">
                  <c:v>0</c:v>
                </c:pt>
                <c:pt idx="102">
                  <c:v>2</c:v>
                </c:pt>
                <c:pt idx="103">
                  <c:v>13</c:v>
                </c:pt>
                <c:pt idx="104">
                  <c:v>14</c:v>
                </c:pt>
                <c:pt idx="105">
                  <c:v>16</c:v>
                </c:pt>
                <c:pt idx="106">
                  <c:v>17</c:v>
                </c:pt>
                <c:pt idx="107">
                  <c:v>20</c:v>
                </c:pt>
                <c:pt idx="108">
                  <c:v>23</c:v>
                </c:pt>
                <c:pt idx="109">
                  <c:v>23</c:v>
                </c:pt>
                <c:pt idx="110">
                  <c:v>24</c:v>
                </c:pt>
                <c:pt idx="111">
                  <c:v>24</c:v>
                </c:pt>
                <c:pt idx="112">
                  <c:v>23</c:v>
                </c:pt>
                <c:pt idx="113">
                  <c:v>26</c:v>
                </c:pt>
                <c:pt idx="114">
                  <c:v>26</c:v>
                </c:pt>
                <c:pt idx="115">
                  <c:v>27</c:v>
                </c:pt>
                <c:pt idx="116">
                  <c:v>27</c:v>
                </c:pt>
                <c:pt idx="117">
                  <c:v>27</c:v>
                </c:pt>
                <c:pt idx="118">
                  <c:v>27</c:v>
                </c:pt>
                <c:pt idx="119">
                  <c:v>27</c:v>
                </c:pt>
                <c:pt idx="120">
                  <c:v>27</c:v>
                </c:pt>
                <c:pt idx="121">
                  <c:v>26</c:v>
                </c:pt>
                <c:pt idx="122">
                  <c:v>29</c:v>
                </c:pt>
                <c:pt idx="123">
                  <c:v>29</c:v>
                </c:pt>
                <c:pt idx="124">
                  <c:v>31</c:v>
                </c:pt>
                <c:pt idx="125">
                  <c:v>32</c:v>
                </c:pt>
                <c:pt idx="126">
                  <c:v>32</c:v>
                </c:pt>
                <c:pt idx="127">
                  <c:v>34</c:v>
                </c:pt>
                <c:pt idx="128">
                  <c:v>36</c:v>
                </c:pt>
                <c:pt idx="129">
                  <c:v>1</c:v>
                </c:pt>
                <c:pt idx="130">
                  <c:v>0</c:v>
                </c:pt>
                <c:pt idx="131">
                  <c:v>1</c:v>
                </c:pt>
                <c:pt idx="132">
                  <c:v>1</c:v>
                </c:pt>
                <c:pt idx="133">
                  <c:v>2</c:v>
                </c:pt>
                <c:pt idx="134">
                  <c:v>5</c:v>
                </c:pt>
                <c:pt idx="135">
                  <c:v>6</c:v>
                </c:pt>
                <c:pt idx="136">
                  <c:v>7</c:v>
                </c:pt>
                <c:pt idx="137">
                  <c:v>6</c:v>
                </c:pt>
                <c:pt idx="138">
                  <c:v>6</c:v>
                </c:pt>
                <c:pt idx="139">
                  <c:v>10</c:v>
                </c:pt>
                <c:pt idx="140">
                  <c:v>16</c:v>
                </c:pt>
                <c:pt idx="141">
                  <c:v>16</c:v>
                </c:pt>
                <c:pt idx="142">
                  <c:v>18</c:v>
                </c:pt>
                <c:pt idx="143">
                  <c:v>21</c:v>
                </c:pt>
                <c:pt idx="144">
                  <c:v>20</c:v>
                </c:pt>
                <c:pt idx="145">
                  <c:v>24</c:v>
                </c:pt>
                <c:pt idx="146">
                  <c:v>24</c:v>
                </c:pt>
                <c:pt idx="147">
                  <c:v>24</c:v>
                </c:pt>
                <c:pt idx="148">
                  <c:v>25</c:v>
                </c:pt>
                <c:pt idx="149">
                  <c:v>25</c:v>
                </c:pt>
                <c:pt idx="150">
                  <c:v>25</c:v>
                </c:pt>
                <c:pt idx="151">
                  <c:v>25</c:v>
                </c:pt>
                <c:pt idx="152">
                  <c:v>26</c:v>
                </c:pt>
                <c:pt idx="153">
                  <c:v>30</c:v>
                </c:pt>
                <c:pt idx="154">
                  <c:v>31</c:v>
                </c:pt>
                <c:pt idx="155">
                  <c:v>31</c:v>
                </c:pt>
                <c:pt idx="156">
                  <c:v>32</c:v>
                </c:pt>
                <c:pt idx="157">
                  <c:v>34</c:v>
                </c:pt>
                <c:pt idx="158">
                  <c:v>36</c:v>
                </c:pt>
                <c:pt idx="159">
                  <c:v>37</c:v>
                </c:pt>
                <c:pt idx="160">
                  <c:v>39</c:v>
                </c:pt>
                <c:pt idx="161">
                  <c:v>0</c:v>
                </c:pt>
                <c:pt idx="162">
                  <c:v>0</c:v>
                </c:pt>
                <c:pt idx="163">
                  <c:v>4</c:v>
                </c:pt>
                <c:pt idx="164">
                  <c:v>5</c:v>
                </c:pt>
                <c:pt idx="165">
                  <c:v>8</c:v>
                </c:pt>
                <c:pt idx="166">
                  <c:v>7</c:v>
                </c:pt>
                <c:pt idx="167">
                  <c:v>9</c:v>
                </c:pt>
                <c:pt idx="168">
                  <c:v>9</c:v>
                </c:pt>
                <c:pt idx="169">
                  <c:v>8</c:v>
                </c:pt>
                <c:pt idx="170">
                  <c:v>11</c:v>
                </c:pt>
                <c:pt idx="171">
                  <c:v>11</c:v>
                </c:pt>
                <c:pt idx="172">
                  <c:v>11</c:v>
                </c:pt>
                <c:pt idx="173">
                  <c:v>17</c:v>
                </c:pt>
                <c:pt idx="174">
                  <c:v>15</c:v>
                </c:pt>
                <c:pt idx="175">
                  <c:v>17</c:v>
                </c:pt>
                <c:pt idx="176">
                  <c:v>18</c:v>
                </c:pt>
                <c:pt idx="177">
                  <c:v>22</c:v>
                </c:pt>
                <c:pt idx="178">
                  <c:v>24</c:v>
                </c:pt>
                <c:pt idx="179">
                  <c:v>24</c:v>
                </c:pt>
                <c:pt idx="180">
                  <c:v>25</c:v>
                </c:pt>
                <c:pt idx="181">
                  <c:v>25</c:v>
                </c:pt>
                <c:pt idx="182">
                  <c:v>25</c:v>
                </c:pt>
                <c:pt idx="183">
                  <c:v>26</c:v>
                </c:pt>
                <c:pt idx="184">
                  <c:v>26</c:v>
                </c:pt>
                <c:pt idx="185">
                  <c:v>28</c:v>
                </c:pt>
                <c:pt idx="186">
                  <c:v>34</c:v>
                </c:pt>
                <c:pt idx="187">
                  <c:v>35</c:v>
                </c:pt>
                <c:pt idx="188">
                  <c:v>35</c:v>
                </c:pt>
                <c:pt idx="189">
                  <c:v>36</c:v>
                </c:pt>
                <c:pt idx="190">
                  <c:v>38</c:v>
                </c:pt>
                <c:pt idx="191">
                  <c:v>41</c:v>
                </c:pt>
                <c:pt idx="192">
                  <c:v>0</c:v>
                </c:pt>
                <c:pt idx="193">
                  <c:v>4</c:v>
                </c:pt>
                <c:pt idx="194">
                  <c:v>7</c:v>
                </c:pt>
                <c:pt idx="195">
                  <c:v>7</c:v>
                </c:pt>
                <c:pt idx="196">
                  <c:v>11</c:v>
                </c:pt>
                <c:pt idx="197">
                  <c:v>13</c:v>
                </c:pt>
                <c:pt idx="198">
                  <c:v>14</c:v>
                </c:pt>
                <c:pt idx="199">
                  <c:v>16</c:v>
                </c:pt>
                <c:pt idx="200">
                  <c:v>20</c:v>
                </c:pt>
                <c:pt idx="201">
                  <c:v>20</c:v>
                </c:pt>
                <c:pt idx="202">
                  <c:v>21</c:v>
                </c:pt>
                <c:pt idx="203">
                  <c:v>22</c:v>
                </c:pt>
                <c:pt idx="204">
                  <c:v>23</c:v>
                </c:pt>
                <c:pt idx="205">
                  <c:v>23</c:v>
                </c:pt>
                <c:pt idx="206">
                  <c:v>25</c:v>
                </c:pt>
                <c:pt idx="207">
                  <c:v>25</c:v>
                </c:pt>
                <c:pt idx="208">
                  <c:v>26</c:v>
                </c:pt>
                <c:pt idx="209">
                  <c:v>27</c:v>
                </c:pt>
                <c:pt idx="210">
                  <c:v>28</c:v>
                </c:pt>
                <c:pt idx="211">
                  <c:v>31</c:v>
                </c:pt>
                <c:pt idx="212">
                  <c:v>30</c:v>
                </c:pt>
                <c:pt idx="213">
                  <c:v>32</c:v>
                </c:pt>
                <c:pt idx="214">
                  <c:v>32</c:v>
                </c:pt>
                <c:pt idx="215">
                  <c:v>33</c:v>
                </c:pt>
                <c:pt idx="216">
                  <c:v>33</c:v>
                </c:pt>
                <c:pt idx="217">
                  <c:v>34</c:v>
                </c:pt>
                <c:pt idx="218">
                  <c:v>36</c:v>
                </c:pt>
                <c:pt idx="219">
                  <c:v>37</c:v>
                </c:pt>
                <c:pt idx="220">
                  <c:v>37</c:v>
                </c:pt>
                <c:pt idx="221">
                  <c:v>37</c:v>
                </c:pt>
                <c:pt idx="222">
                  <c:v>38</c:v>
                </c:pt>
                <c:pt idx="223">
                  <c:v>40</c:v>
                </c:pt>
                <c:pt idx="224">
                  <c:v>41</c:v>
                </c:pt>
                <c:pt idx="225">
                  <c:v>1</c:v>
                </c:pt>
                <c:pt idx="226">
                  <c:v>3</c:v>
                </c:pt>
                <c:pt idx="227">
                  <c:v>5</c:v>
                </c:pt>
                <c:pt idx="228">
                  <c:v>4</c:v>
                </c:pt>
                <c:pt idx="229">
                  <c:v>4</c:v>
                </c:pt>
                <c:pt idx="230">
                  <c:v>4</c:v>
                </c:pt>
                <c:pt idx="231">
                  <c:v>6</c:v>
                </c:pt>
                <c:pt idx="232">
                  <c:v>5</c:v>
                </c:pt>
                <c:pt idx="233">
                  <c:v>5</c:v>
                </c:pt>
                <c:pt idx="234">
                  <c:v>7</c:v>
                </c:pt>
                <c:pt idx="235">
                  <c:v>7</c:v>
                </c:pt>
                <c:pt idx="236">
                  <c:v>7</c:v>
                </c:pt>
                <c:pt idx="237">
                  <c:v>6</c:v>
                </c:pt>
                <c:pt idx="238">
                  <c:v>7</c:v>
                </c:pt>
                <c:pt idx="239">
                  <c:v>9</c:v>
                </c:pt>
                <c:pt idx="240">
                  <c:v>8</c:v>
                </c:pt>
                <c:pt idx="241">
                  <c:v>12</c:v>
                </c:pt>
                <c:pt idx="242">
                  <c:v>12</c:v>
                </c:pt>
                <c:pt idx="243">
                  <c:v>14</c:v>
                </c:pt>
                <c:pt idx="244">
                  <c:v>14</c:v>
                </c:pt>
                <c:pt idx="245">
                  <c:v>15</c:v>
                </c:pt>
                <c:pt idx="246">
                  <c:v>16</c:v>
                </c:pt>
                <c:pt idx="247">
                  <c:v>18</c:v>
                </c:pt>
                <c:pt idx="248">
                  <c:v>20</c:v>
                </c:pt>
                <c:pt idx="249">
                  <c:v>22</c:v>
                </c:pt>
                <c:pt idx="250">
                  <c:v>24</c:v>
                </c:pt>
                <c:pt idx="251">
                  <c:v>24</c:v>
                </c:pt>
                <c:pt idx="252">
                  <c:v>23</c:v>
                </c:pt>
                <c:pt idx="253">
                  <c:v>23</c:v>
                </c:pt>
                <c:pt idx="254">
                  <c:v>25</c:v>
                </c:pt>
                <c:pt idx="255">
                  <c:v>25</c:v>
                </c:pt>
                <c:pt idx="256">
                  <c:v>25</c:v>
                </c:pt>
                <c:pt idx="257">
                  <c:v>28</c:v>
                </c:pt>
                <c:pt idx="258">
                  <c:v>28</c:v>
                </c:pt>
                <c:pt idx="259">
                  <c:v>28</c:v>
                </c:pt>
                <c:pt idx="260">
                  <c:v>30</c:v>
                </c:pt>
                <c:pt idx="261">
                  <c:v>33</c:v>
                </c:pt>
                <c:pt idx="262">
                  <c:v>33</c:v>
                </c:pt>
                <c:pt idx="263">
                  <c:v>33</c:v>
                </c:pt>
                <c:pt idx="264">
                  <c:v>34</c:v>
                </c:pt>
                <c:pt idx="265">
                  <c:v>35</c:v>
                </c:pt>
                <c:pt idx="266">
                  <c:v>35</c:v>
                </c:pt>
                <c:pt idx="267">
                  <c:v>31</c:v>
                </c:pt>
                <c:pt idx="268">
                  <c:v>35</c:v>
                </c:pt>
                <c:pt idx="269">
                  <c:v>36</c:v>
                </c:pt>
                <c:pt idx="270">
                  <c:v>37</c:v>
                </c:pt>
                <c:pt idx="271">
                  <c:v>37</c:v>
                </c:pt>
                <c:pt idx="272">
                  <c:v>40</c:v>
                </c:pt>
                <c:pt idx="273">
                  <c:v>39</c:v>
                </c:pt>
                <c:pt idx="274">
                  <c:v>40</c:v>
                </c:pt>
                <c:pt idx="275">
                  <c:v>41</c:v>
                </c:pt>
                <c:pt idx="276">
                  <c:v>41</c:v>
                </c:pt>
                <c:pt idx="277">
                  <c:v>41</c:v>
                </c:pt>
                <c:pt idx="278">
                  <c:v>0</c:v>
                </c:pt>
                <c:pt idx="279">
                  <c:v>2</c:v>
                </c:pt>
                <c:pt idx="280">
                  <c:v>6</c:v>
                </c:pt>
                <c:pt idx="281">
                  <c:v>9</c:v>
                </c:pt>
                <c:pt idx="282">
                  <c:v>4</c:v>
                </c:pt>
                <c:pt idx="283">
                  <c:v>10</c:v>
                </c:pt>
                <c:pt idx="284">
                  <c:v>11</c:v>
                </c:pt>
                <c:pt idx="285">
                  <c:v>13</c:v>
                </c:pt>
                <c:pt idx="286">
                  <c:v>10</c:v>
                </c:pt>
                <c:pt idx="287">
                  <c:v>15</c:v>
                </c:pt>
                <c:pt idx="288">
                  <c:v>16</c:v>
                </c:pt>
                <c:pt idx="289">
                  <c:v>16</c:v>
                </c:pt>
                <c:pt idx="290">
                  <c:v>17</c:v>
                </c:pt>
                <c:pt idx="291">
                  <c:v>18</c:v>
                </c:pt>
                <c:pt idx="292">
                  <c:v>14</c:v>
                </c:pt>
                <c:pt idx="293">
                  <c:v>19</c:v>
                </c:pt>
                <c:pt idx="294">
                  <c:v>19</c:v>
                </c:pt>
                <c:pt idx="295">
                  <c:v>19</c:v>
                </c:pt>
                <c:pt idx="296">
                  <c:v>20</c:v>
                </c:pt>
                <c:pt idx="297">
                  <c:v>22</c:v>
                </c:pt>
                <c:pt idx="298">
                  <c:v>22</c:v>
                </c:pt>
                <c:pt idx="299">
                  <c:v>23</c:v>
                </c:pt>
                <c:pt idx="300">
                  <c:v>22</c:v>
                </c:pt>
                <c:pt idx="301">
                  <c:v>23</c:v>
                </c:pt>
                <c:pt idx="302">
                  <c:v>23</c:v>
                </c:pt>
                <c:pt idx="303">
                  <c:v>25</c:v>
                </c:pt>
                <c:pt idx="304">
                  <c:v>20</c:v>
                </c:pt>
                <c:pt idx="305">
                  <c:v>23</c:v>
                </c:pt>
                <c:pt idx="306">
                  <c:v>25</c:v>
                </c:pt>
                <c:pt idx="307">
                  <c:v>26</c:v>
                </c:pt>
                <c:pt idx="308">
                  <c:v>26</c:v>
                </c:pt>
                <c:pt idx="309">
                  <c:v>25</c:v>
                </c:pt>
                <c:pt idx="310">
                  <c:v>27</c:v>
                </c:pt>
                <c:pt idx="311">
                  <c:v>26</c:v>
                </c:pt>
                <c:pt idx="312">
                  <c:v>26</c:v>
                </c:pt>
                <c:pt idx="313">
                  <c:v>23</c:v>
                </c:pt>
                <c:pt idx="314">
                  <c:v>28</c:v>
                </c:pt>
                <c:pt idx="315">
                  <c:v>29</c:v>
                </c:pt>
                <c:pt idx="316">
                  <c:v>32</c:v>
                </c:pt>
                <c:pt idx="317">
                  <c:v>32</c:v>
                </c:pt>
                <c:pt idx="318">
                  <c:v>32</c:v>
                </c:pt>
                <c:pt idx="319">
                  <c:v>34</c:v>
                </c:pt>
                <c:pt idx="320">
                  <c:v>34</c:v>
                </c:pt>
                <c:pt idx="321">
                  <c:v>34</c:v>
                </c:pt>
                <c:pt idx="322">
                  <c:v>34</c:v>
                </c:pt>
                <c:pt idx="323">
                  <c:v>34</c:v>
                </c:pt>
                <c:pt idx="324">
                  <c:v>31</c:v>
                </c:pt>
                <c:pt idx="325">
                  <c:v>32</c:v>
                </c:pt>
                <c:pt idx="326">
                  <c:v>36</c:v>
                </c:pt>
                <c:pt idx="327">
                  <c:v>37</c:v>
                </c:pt>
                <c:pt idx="328">
                  <c:v>37</c:v>
                </c:pt>
                <c:pt idx="329">
                  <c:v>37</c:v>
                </c:pt>
                <c:pt idx="330">
                  <c:v>1</c:v>
                </c:pt>
                <c:pt idx="331">
                  <c:v>2</c:v>
                </c:pt>
                <c:pt idx="332">
                  <c:v>1</c:v>
                </c:pt>
                <c:pt idx="333">
                  <c:v>2</c:v>
                </c:pt>
                <c:pt idx="334">
                  <c:v>3</c:v>
                </c:pt>
                <c:pt idx="335">
                  <c:v>3</c:v>
                </c:pt>
                <c:pt idx="336">
                  <c:v>5</c:v>
                </c:pt>
                <c:pt idx="337">
                  <c:v>4</c:v>
                </c:pt>
                <c:pt idx="338">
                  <c:v>5</c:v>
                </c:pt>
                <c:pt idx="339">
                  <c:v>7</c:v>
                </c:pt>
                <c:pt idx="340">
                  <c:v>8</c:v>
                </c:pt>
                <c:pt idx="341">
                  <c:v>3</c:v>
                </c:pt>
                <c:pt idx="342">
                  <c:v>8</c:v>
                </c:pt>
                <c:pt idx="343">
                  <c:v>9</c:v>
                </c:pt>
                <c:pt idx="344">
                  <c:v>8</c:v>
                </c:pt>
                <c:pt idx="345">
                  <c:v>9</c:v>
                </c:pt>
                <c:pt idx="346">
                  <c:v>9</c:v>
                </c:pt>
                <c:pt idx="347">
                  <c:v>10</c:v>
                </c:pt>
                <c:pt idx="348">
                  <c:v>14</c:v>
                </c:pt>
                <c:pt idx="349">
                  <c:v>14</c:v>
                </c:pt>
                <c:pt idx="350">
                  <c:v>17</c:v>
                </c:pt>
                <c:pt idx="351">
                  <c:v>16</c:v>
                </c:pt>
                <c:pt idx="352">
                  <c:v>19</c:v>
                </c:pt>
                <c:pt idx="353">
                  <c:v>20</c:v>
                </c:pt>
                <c:pt idx="354">
                  <c:v>15</c:v>
                </c:pt>
                <c:pt idx="355">
                  <c:v>21</c:v>
                </c:pt>
                <c:pt idx="356">
                  <c:v>24</c:v>
                </c:pt>
                <c:pt idx="357">
                  <c:v>25</c:v>
                </c:pt>
                <c:pt idx="358">
                  <c:v>26</c:v>
                </c:pt>
                <c:pt idx="359">
                  <c:v>27</c:v>
                </c:pt>
                <c:pt idx="360">
                  <c:v>28</c:v>
                </c:pt>
                <c:pt idx="361">
                  <c:v>23</c:v>
                </c:pt>
                <c:pt idx="362">
                  <c:v>28</c:v>
                </c:pt>
                <c:pt idx="363">
                  <c:v>29</c:v>
                </c:pt>
                <c:pt idx="364">
                  <c:v>29</c:v>
                </c:pt>
                <c:pt idx="365">
                  <c:v>29</c:v>
                </c:pt>
                <c:pt idx="366">
                  <c:v>31</c:v>
                </c:pt>
                <c:pt idx="367">
                  <c:v>35</c:v>
                </c:pt>
                <c:pt idx="368">
                  <c:v>37</c:v>
                </c:pt>
                <c:pt idx="369">
                  <c:v>37</c:v>
                </c:pt>
                <c:pt idx="370">
                  <c:v>37</c:v>
                </c:pt>
                <c:pt idx="371">
                  <c:v>37</c:v>
                </c:pt>
                <c:pt idx="372">
                  <c:v>39</c:v>
                </c:pt>
                <c:pt idx="373">
                  <c:v>39</c:v>
                </c:pt>
                <c:pt idx="374">
                  <c:v>40</c:v>
                </c:pt>
                <c:pt idx="375">
                  <c:v>40</c:v>
                </c:pt>
                <c:pt idx="376">
                  <c:v>41</c:v>
                </c:pt>
                <c:pt idx="377">
                  <c:v>1</c:v>
                </c:pt>
                <c:pt idx="378">
                  <c:v>1</c:v>
                </c:pt>
                <c:pt idx="379">
                  <c:v>5</c:v>
                </c:pt>
                <c:pt idx="380">
                  <c:v>5</c:v>
                </c:pt>
                <c:pt idx="381">
                  <c:v>5</c:v>
                </c:pt>
                <c:pt idx="382">
                  <c:v>5</c:v>
                </c:pt>
                <c:pt idx="383">
                  <c:v>7</c:v>
                </c:pt>
                <c:pt idx="384">
                  <c:v>8</c:v>
                </c:pt>
                <c:pt idx="385">
                  <c:v>10</c:v>
                </c:pt>
                <c:pt idx="386">
                  <c:v>10</c:v>
                </c:pt>
                <c:pt idx="387">
                  <c:v>9</c:v>
                </c:pt>
                <c:pt idx="388">
                  <c:v>10</c:v>
                </c:pt>
                <c:pt idx="389">
                  <c:v>11</c:v>
                </c:pt>
                <c:pt idx="390">
                  <c:v>6</c:v>
                </c:pt>
                <c:pt idx="391">
                  <c:v>10</c:v>
                </c:pt>
                <c:pt idx="392">
                  <c:v>10</c:v>
                </c:pt>
                <c:pt idx="393">
                  <c:v>11</c:v>
                </c:pt>
                <c:pt idx="394">
                  <c:v>8</c:v>
                </c:pt>
                <c:pt idx="395">
                  <c:v>8</c:v>
                </c:pt>
                <c:pt idx="396">
                  <c:v>13</c:v>
                </c:pt>
                <c:pt idx="397">
                  <c:v>13</c:v>
                </c:pt>
                <c:pt idx="398">
                  <c:v>14</c:v>
                </c:pt>
                <c:pt idx="399">
                  <c:v>15</c:v>
                </c:pt>
                <c:pt idx="400">
                  <c:v>16</c:v>
                </c:pt>
                <c:pt idx="401">
                  <c:v>15</c:v>
                </c:pt>
                <c:pt idx="402">
                  <c:v>17</c:v>
                </c:pt>
                <c:pt idx="403">
                  <c:v>18</c:v>
                </c:pt>
                <c:pt idx="404">
                  <c:v>18</c:v>
                </c:pt>
                <c:pt idx="405">
                  <c:v>23</c:v>
                </c:pt>
                <c:pt idx="406">
                  <c:v>24</c:v>
                </c:pt>
                <c:pt idx="407">
                  <c:v>25</c:v>
                </c:pt>
                <c:pt idx="408">
                  <c:v>26</c:v>
                </c:pt>
                <c:pt idx="409">
                  <c:v>26</c:v>
                </c:pt>
                <c:pt idx="410">
                  <c:v>26</c:v>
                </c:pt>
                <c:pt idx="411">
                  <c:v>24</c:v>
                </c:pt>
                <c:pt idx="412">
                  <c:v>25</c:v>
                </c:pt>
                <c:pt idx="413">
                  <c:v>25</c:v>
                </c:pt>
                <c:pt idx="414">
                  <c:v>26</c:v>
                </c:pt>
                <c:pt idx="415">
                  <c:v>27</c:v>
                </c:pt>
                <c:pt idx="416">
                  <c:v>28</c:v>
                </c:pt>
                <c:pt idx="417">
                  <c:v>28</c:v>
                </c:pt>
                <c:pt idx="418">
                  <c:v>29</c:v>
                </c:pt>
                <c:pt idx="419">
                  <c:v>30</c:v>
                </c:pt>
                <c:pt idx="420">
                  <c:v>30</c:v>
                </c:pt>
                <c:pt idx="421">
                  <c:v>28</c:v>
                </c:pt>
                <c:pt idx="422">
                  <c:v>29</c:v>
                </c:pt>
                <c:pt idx="423">
                  <c:v>29</c:v>
                </c:pt>
                <c:pt idx="424">
                  <c:v>30</c:v>
                </c:pt>
                <c:pt idx="425">
                  <c:v>31</c:v>
                </c:pt>
                <c:pt idx="426">
                  <c:v>32</c:v>
                </c:pt>
                <c:pt idx="427">
                  <c:v>32</c:v>
                </c:pt>
                <c:pt idx="428">
                  <c:v>32</c:v>
                </c:pt>
                <c:pt idx="429">
                  <c:v>34</c:v>
                </c:pt>
                <c:pt idx="430">
                  <c:v>34</c:v>
                </c:pt>
                <c:pt idx="431">
                  <c:v>35</c:v>
                </c:pt>
                <c:pt idx="432">
                  <c:v>34</c:v>
                </c:pt>
                <c:pt idx="433">
                  <c:v>36</c:v>
                </c:pt>
                <c:pt idx="434">
                  <c:v>36</c:v>
                </c:pt>
                <c:pt idx="435">
                  <c:v>37</c:v>
                </c:pt>
                <c:pt idx="436">
                  <c:v>37</c:v>
                </c:pt>
                <c:pt idx="437">
                  <c:v>38</c:v>
                </c:pt>
                <c:pt idx="438">
                  <c:v>40</c:v>
                </c:pt>
                <c:pt idx="439">
                  <c:v>39</c:v>
                </c:pt>
                <c:pt idx="440">
                  <c:v>40</c:v>
                </c:pt>
                <c:pt idx="441">
                  <c:v>42</c:v>
                </c:pt>
                <c:pt idx="442">
                  <c:v>2</c:v>
                </c:pt>
                <c:pt idx="443">
                  <c:v>4</c:v>
                </c:pt>
                <c:pt idx="444">
                  <c:v>5</c:v>
                </c:pt>
                <c:pt idx="445">
                  <c:v>5</c:v>
                </c:pt>
                <c:pt idx="446">
                  <c:v>6</c:v>
                </c:pt>
                <c:pt idx="447">
                  <c:v>8</c:v>
                </c:pt>
                <c:pt idx="448">
                  <c:v>7</c:v>
                </c:pt>
                <c:pt idx="449">
                  <c:v>9</c:v>
                </c:pt>
                <c:pt idx="450">
                  <c:v>10</c:v>
                </c:pt>
                <c:pt idx="451">
                  <c:v>10</c:v>
                </c:pt>
                <c:pt idx="452">
                  <c:v>5</c:v>
                </c:pt>
                <c:pt idx="453">
                  <c:v>9</c:v>
                </c:pt>
                <c:pt idx="454">
                  <c:v>12</c:v>
                </c:pt>
                <c:pt idx="455">
                  <c:v>11</c:v>
                </c:pt>
                <c:pt idx="456">
                  <c:v>11</c:v>
                </c:pt>
                <c:pt idx="457">
                  <c:v>12</c:v>
                </c:pt>
                <c:pt idx="458">
                  <c:v>14</c:v>
                </c:pt>
                <c:pt idx="459">
                  <c:v>14</c:v>
                </c:pt>
                <c:pt idx="460">
                  <c:v>15</c:v>
                </c:pt>
                <c:pt idx="461">
                  <c:v>15</c:v>
                </c:pt>
                <c:pt idx="462">
                  <c:v>15</c:v>
                </c:pt>
                <c:pt idx="463">
                  <c:v>18</c:v>
                </c:pt>
                <c:pt idx="464">
                  <c:v>18</c:v>
                </c:pt>
                <c:pt idx="465">
                  <c:v>18</c:v>
                </c:pt>
                <c:pt idx="466">
                  <c:v>18</c:v>
                </c:pt>
                <c:pt idx="467">
                  <c:v>18</c:v>
                </c:pt>
                <c:pt idx="468">
                  <c:v>17</c:v>
                </c:pt>
                <c:pt idx="469">
                  <c:v>20</c:v>
                </c:pt>
                <c:pt idx="470">
                  <c:v>19</c:v>
                </c:pt>
                <c:pt idx="471">
                  <c:v>19</c:v>
                </c:pt>
                <c:pt idx="472">
                  <c:v>20</c:v>
                </c:pt>
                <c:pt idx="473">
                  <c:v>21</c:v>
                </c:pt>
                <c:pt idx="474">
                  <c:v>22</c:v>
                </c:pt>
                <c:pt idx="475">
                  <c:v>23</c:v>
                </c:pt>
                <c:pt idx="476">
                  <c:v>23</c:v>
                </c:pt>
                <c:pt idx="477">
                  <c:v>23</c:v>
                </c:pt>
                <c:pt idx="478">
                  <c:v>23</c:v>
                </c:pt>
                <c:pt idx="479">
                  <c:v>25</c:v>
                </c:pt>
                <c:pt idx="480">
                  <c:v>24</c:v>
                </c:pt>
                <c:pt idx="481">
                  <c:v>26</c:v>
                </c:pt>
                <c:pt idx="482">
                  <c:v>27</c:v>
                </c:pt>
                <c:pt idx="483">
                  <c:v>22</c:v>
                </c:pt>
                <c:pt idx="484">
                  <c:v>27</c:v>
                </c:pt>
                <c:pt idx="485">
                  <c:v>28</c:v>
                </c:pt>
                <c:pt idx="486">
                  <c:v>26</c:v>
                </c:pt>
                <c:pt idx="487">
                  <c:v>26</c:v>
                </c:pt>
                <c:pt idx="488">
                  <c:v>29</c:v>
                </c:pt>
                <c:pt idx="489">
                  <c:v>30</c:v>
                </c:pt>
                <c:pt idx="490">
                  <c:v>30</c:v>
                </c:pt>
                <c:pt idx="491">
                  <c:v>32</c:v>
                </c:pt>
                <c:pt idx="492">
                  <c:v>32</c:v>
                </c:pt>
                <c:pt idx="493">
                  <c:v>33</c:v>
                </c:pt>
                <c:pt idx="494">
                  <c:v>34</c:v>
                </c:pt>
                <c:pt idx="495">
                  <c:v>30</c:v>
                </c:pt>
                <c:pt idx="496">
                  <c:v>34</c:v>
                </c:pt>
                <c:pt idx="497">
                  <c:v>35</c:v>
                </c:pt>
                <c:pt idx="498">
                  <c:v>35</c:v>
                </c:pt>
                <c:pt idx="499">
                  <c:v>36</c:v>
                </c:pt>
                <c:pt idx="500">
                  <c:v>37</c:v>
                </c:pt>
                <c:pt idx="501">
                  <c:v>37</c:v>
                </c:pt>
                <c:pt idx="502">
                  <c:v>38</c:v>
                </c:pt>
                <c:pt idx="503">
                  <c:v>38</c:v>
                </c:pt>
                <c:pt idx="504">
                  <c:v>39</c:v>
                </c:pt>
                <c:pt idx="505">
                  <c:v>39</c:v>
                </c:pt>
                <c:pt idx="506">
                  <c:v>39</c:v>
                </c:pt>
                <c:pt idx="507">
                  <c:v>0</c:v>
                </c:pt>
                <c:pt idx="508">
                  <c:v>4</c:v>
                </c:pt>
                <c:pt idx="509">
                  <c:v>5</c:v>
                </c:pt>
                <c:pt idx="510">
                  <c:v>5</c:v>
                </c:pt>
                <c:pt idx="511">
                  <c:v>5</c:v>
                </c:pt>
                <c:pt idx="512">
                  <c:v>9</c:v>
                </c:pt>
                <c:pt idx="513">
                  <c:v>9</c:v>
                </c:pt>
                <c:pt idx="514">
                  <c:v>10</c:v>
                </c:pt>
                <c:pt idx="515">
                  <c:v>10</c:v>
                </c:pt>
                <c:pt idx="516">
                  <c:v>11</c:v>
                </c:pt>
                <c:pt idx="517">
                  <c:v>8</c:v>
                </c:pt>
                <c:pt idx="518">
                  <c:v>13</c:v>
                </c:pt>
                <c:pt idx="519">
                  <c:v>12</c:v>
                </c:pt>
                <c:pt idx="520">
                  <c:v>16</c:v>
                </c:pt>
                <c:pt idx="521">
                  <c:v>16</c:v>
                </c:pt>
                <c:pt idx="522">
                  <c:v>17</c:v>
                </c:pt>
                <c:pt idx="523">
                  <c:v>19</c:v>
                </c:pt>
                <c:pt idx="524">
                  <c:v>21</c:v>
                </c:pt>
                <c:pt idx="525">
                  <c:v>21</c:v>
                </c:pt>
                <c:pt idx="526">
                  <c:v>23</c:v>
                </c:pt>
                <c:pt idx="527">
                  <c:v>22</c:v>
                </c:pt>
                <c:pt idx="528">
                  <c:v>23</c:v>
                </c:pt>
                <c:pt idx="529">
                  <c:v>23</c:v>
                </c:pt>
                <c:pt idx="530">
                  <c:v>23</c:v>
                </c:pt>
                <c:pt idx="531">
                  <c:v>26</c:v>
                </c:pt>
                <c:pt idx="532">
                  <c:v>26</c:v>
                </c:pt>
                <c:pt idx="533">
                  <c:v>24</c:v>
                </c:pt>
                <c:pt idx="534">
                  <c:v>27</c:v>
                </c:pt>
                <c:pt idx="535">
                  <c:v>27</c:v>
                </c:pt>
                <c:pt idx="536">
                  <c:v>28</c:v>
                </c:pt>
                <c:pt idx="537">
                  <c:v>29</c:v>
                </c:pt>
                <c:pt idx="538">
                  <c:v>30</c:v>
                </c:pt>
                <c:pt idx="539">
                  <c:v>25</c:v>
                </c:pt>
                <c:pt idx="540">
                  <c:v>31</c:v>
                </c:pt>
                <c:pt idx="541">
                  <c:v>31</c:v>
                </c:pt>
                <c:pt idx="542">
                  <c:v>32</c:v>
                </c:pt>
                <c:pt idx="543">
                  <c:v>32</c:v>
                </c:pt>
                <c:pt idx="544">
                  <c:v>32</c:v>
                </c:pt>
                <c:pt idx="545">
                  <c:v>32</c:v>
                </c:pt>
                <c:pt idx="546">
                  <c:v>33</c:v>
                </c:pt>
                <c:pt idx="547">
                  <c:v>33</c:v>
                </c:pt>
                <c:pt idx="548">
                  <c:v>33</c:v>
                </c:pt>
                <c:pt idx="549">
                  <c:v>34</c:v>
                </c:pt>
                <c:pt idx="550">
                  <c:v>34</c:v>
                </c:pt>
                <c:pt idx="551">
                  <c:v>34</c:v>
                </c:pt>
                <c:pt idx="552">
                  <c:v>35</c:v>
                </c:pt>
                <c:pt idx="553">
                  <c:v>35</c:v>
                </c:pt>
                <c:pt idx="554">
                  <c:v>36</c:v>
                </c:pt>
                <c:pt idx="555">
                  <c:v>36</c:v>
                </c:pt>
                <c:pt idx="556">
                  <c:v>37</c:v>
                </c:pt>
                <c:pt idx="557">
                  <c:v>38</c:v>
                </c:pt>
                <c:pt idx="558">
                  <c:v>39</c:v>
                </c:pt>
                <c:pt idx="559">
                  <c:v>35</c:v>
                </c:pt>
                <c:pt idx="560">
                  <c:v>39</c:v>
                </c:pt>
                <c:pt idx="561">
                  <c:v>1</c:v>
                </c:pt>
                <c:pt idx="562">
                  <c:v>4</c:v>
                </c:pt>
                <c:pt idx="563">
                  <c:v>9</c:v>
                </c:pt>
                <c:pt idx="564">
                  <c:v>10</c:v>
                </c:pt>
                <c:pt idx="565">
                  <c:v>11</c:v>
                </c:pt>
                <c:pt idx="566">
                  <c:v>11</c:v>
                </c:pt>
                <c:pt idx="567">
                  <c:v>11</c:v>
                </c:pt>
                <c:pt idx="568">
                  <c:v>11</c:v>
                </c:pt>
                <c:pt idx="569">
                  <c:v>12</c:v>
                </c:pt>
                <c:pt idx="570">
                  <c:v>14</c:v>
                </c:pt>
                <c:pt idx="571">
                  <c:v>14</c:v>
                </c:pt>
                <c:pt idx="572">
                  <c:v>15</c:v>
                </c:pt>
                <c:pt idx="573">
                  <c:v>13</c:v>
                </c:pt>
                <c:pt idx="574">
                  <c:v>15</c:v>
                </c:pt>
                <c:pt idx="575">
                  <c:v>15</c:v>
                </c:pt>
                <c:pt idx="576">
                  <c:v>21</c:v>
                </c:pt>
                <c:pt idx="577">
                  <c:v>19</c:v>
                </c:pt>
                <c:pt idx="578">
                  <c:v>21</c:v>
                </c:pt>
                <c:pt idx="579">
                  <c:v>22</c:v>
                </c:pt>
                <c:pt idx="580">
                  <c:v>24</c:v>
                </c:pt>
                <c:pt idx="581">
                  <c:v>24</c:v>
                </c:pt>
                <c:pt idx="582">
                  <c:v>25</c:v>
                </c:pt>
                <c:pt idx="583">
                  <c:v>25</c:v>
                </c:pt>
                <c:pt idx="584">
                  <c:v>25</c:v>
                </c:pt>
                <c:pt idx="585">
                  <c:v>25</c:v>
                </c:pt>
                <c:pt idx="586">
                  <c:v>26</c:v>
                </c:pt>
                <c:pt idx="587">
                  <c:v>27</c:v>
                </c:pt>
                <c:pt idx="588">
                  <c:v>29</c:v>
                </c:pt>
                <c:pt idx="589">
                  <c:v>29</c:v>
                </c:pt>
                <c:pt idx="590">
                  <c:v>30</c:v>
                </c:pt>
                <c:pt idx="591">
                  <c:v>30</c:v>
                </c:pt>
                <c:pt idx="592">
                  <c:v>30</c:v>
                </c:pt>
                <c:pt idx="593">
                  <c:v>30</c:v>
                </c:pt>
                <c:pt idx="594">
                  <c:v>32</c:v>
                </c:pt>
                <c:pt idx="595">
                  <c:v>32</c:v>
                </c:pt>
                <c:pt idx="596">
                  <c:v>33</c:v>
                </c:pt>
                <c:pt idx="597">
                  <c:v>33</c:v>
                </c:pt>
                <c:pt idx="598">
                  <c:v>33</c:v>
                </c:pt>
                <c:pt idx="599">
                  <c:v>34</c:v>
                </c:pt>
                <c:pt idx="600">
                  <c:v>35</c:v>
                </c:pt>
                <c:pt idx="601">
                  <c:v>35</c:v>
                </c:pt>
                <c:pt idx="602">
                  <c:v>36</c:v>
                </c:pt>
                <c:pt idx="603">
                  <c:v>37</c:v>
                </c:pt>
                <c:pt idx="604">
                  <c:v>38</c:v>
                </c:pt>
                <c:pt idx="605">
                  <c:v>39</c:v>
                </c:pt>
                <c:pt idx="606">
                  <c:v>39</c:v>
                </c:pt>
                <c:pt idx="607">
                  <c:v>39</c:v>
                </c:pt>
                <c:pt idx="608">
                  <c:v>0</c:v>
                </c:pt>
                <c:pt idx="609">
                  <c:v>1</c:v>
                </c:pt>
                <c:pt idx="610">
                  <c:v>3</c:v>
                </c:pt>
                <c:pt idx="611">
                  <c:v>4</c:v>
                </c:pt>
                <c:pt idx="612">
                  <c:v>4</c:v>
                </c:pt>
                <c:pt idx="613">
                  <c:v>6</c:v>
                </c:pt>
                <c:pt idx="614">
                  <c:v>7</c:v>
                </c:pt>
                <c:pt idx="615">
                  <c:v>6</c:v>
                </c:pt>
                <c:pt idx="616">
                  <c:v>6</c:v>
                </c:pt>
                <c:pt idx="617">
                  <c:v>8</c:v>
                </c:pt>
                <c:pt idx="618">
                  <c:v>7</c:v>
                </c:pt>
                <c:pt idx="619">
                  <c:v>10</c:v>
                </c:pt>
                <c:pt idx="620">
                  <c:v>9</c:v>
                </c:pt>
                <c:pt idx="621">
                  <c:v>11</c:v>
                </c:pt>
                <c:pt idx="622">
                  <c:v>6</c:v>
                </c:pt>
                <c:pt idx="623">
                  <c:v>12</c:v>
                </c:pt>
                <c:pt idx="624">
                  <c:v>12</c:v>
                </c:pt>
                <c:pt idx="625">
                  <c:v>14</c:v>
                </c:pt>
                <c:pt idx="626">
                  <c:v>14</c:v>
                </c:pt>
                <c:pt idx="627">
                  <c:v>13</c:v>
                </c:pt>
                <c:pt idx="628">
                  <c:v>13</c:v>
                </c:pt>
                <c:pt idx="629">
                  <c:v>13</c:v>
                </c:pt>
                <c:pt idx="630">
                  <c:v>15</c:v>
                </c:pt>
                <c:pt idx="631">
                  <c:v>16</c:v>
                </c:pt>
                <c:pt idx="632">
                  <c:v>16</c:v>
                </c:pt>
                <c:pt idx="633">
                  <c:v>16</c:v>
                </c:pt>
                <c:pt idx="634">
                  <c:v>16</c:v>
                </c:pt>
                <c:pt idx="635">
                  <c:v>17</c:v>
                </c:pt>
                <c:pt idx="636">
                  <c:v>19</c:v>
                </c:pt>
                <c:pt idx="637">
                  <c:v>20</c:v>
                </c:pt>
                <c:pt idx="638">
                  <c:v>22</c:v>
                </c:pt>
                <c:pt idx="639">
                  <c:v>20</c:v>
                </c:pt>
                <c:pt idx="640">
                  <c:v>22</c:v>
                </c:pt>
                <c:pt idx="641">
                  <c:v>23</c:v>
                </c:pt>
                <c:pt idx="642">
                  <c:v>24</c:v>
                </c:pt>
                <c:pt idx="643">
                  <c:v>23</c:v>
                </c:pt>
                <c:pt idx="644">
                  <c:v>24</c:v>
                </c:pt>
                <c:pt idx="645">
                  <c:v>25</c:v>
                </c:pt>
                <c:pt idx="646">
                  <c:v>20</c:v>
                </c:pt>
                <c:pt idx="647">
                  <c:v>23</c:v>
                </c:pt>
                <c:pt idx="648">
                  <c:v>27</c:v>
                </c:pt>
                <c:pt idx="649">
                  <c:v>28</c:v>
                </c:pt>
                <c:pt idx="650">
                  <c:v>26</c:v>
                </c:pt>
                <c:pt idx="651">
                  <c:v>29</c:v>
                </c:pt>
                <c:pt idx="652">
                  <c:v>24</c:v>
                </c:pt>
                <c:pt idx="653">
                  <c:v>24</c:v>
                </c:pt>
                <c:pt idx="654">
                  <c:v>29</c:v>
                </c:pt>
                <c:pt idx="655">
                  <c:v>31</c:v>
                </c:pt>
                <c:pt idx="656">
                  <c:v>31</c:v>
                </c:pt>
                <c:pt idx="657">
                  <c:v>31</c:v>
                </c:pt>
                <c:pt idx="658">
                  <c:v>32</c:v>
                </c:pt>
                <c:pt idx="659">
                  <c:v>31</c:v>
                </c:pt>
                <c:pt idx="660">
                  <c:v>32</c:v>
                </c:pt>
                <c:pt idx="661">
                  <c:v>33</c:v>
                </c:pt>
                <c:pt idx="662">
                  <c:v>33</c:v>
                </c:pt>
                <c:pt idx="663">
                  <c:v>34</c:v>
                </c:pt>
                <c:pt idx="664">
                  <c:v>35</c:v>
                </c:pt>
                <c:pt idx="665">
                  <c:v>34</c:v>
                </c:pt>
                <c:pt idx="666">
                  <c:v>35</c:v>
                </c:pt>
                <c:pt idx="667">
                  <c:v>36</c:v>
                </c:pt>
                <c:pt idx="668">
                  <c:v>36</c:v>
                </c:pt>
                <c:pt idx="669">
                  <c:v>37</c:v>
                </c:pt>
                <c:pt idx="670">
                  <c:v>39</c:v>
                </c:pt>
                <c:pt idx="671">
                  <c:v>41</c:v>
                </c:pt>
                <c:pt idx="672">
                  <c:v>3</c:v>
                </c:pt>
                <c:pt idx="673">
                  <c:v>0</c:v>
                </c:pt>
                <c:pt idx="674">
                  <c:v>1</c:v>
                </c:pt>
                <c:pt idx="675">
                  <c:v>0</c:v>
                </c:pt>
                <c:pt idx="676">
                  <c:v>3</c:v>
                </c:pt>
                <c:pt idx="677">
                  <c:v>5</c:v>
                </c:pt>
                <c:pt idx="678">
                  <c:v>4</c:v>
                </c:pt>
                <c:pt idx="679">
                  <c:v>5</c:v>
                </c:pt>
                <c:pt idx="680">
                  <c:v>5</c:v>
                </c:pt>
                <c:pt idx="681">
                  <c:v>5</c:v>
                </c:pt>
                <c:pt idx="682">
                  <c:v>6</c:v>
                </c:pt>
                <c:pt idx="683">
                  <c:v>6</c:v>
                </c:pt>
                <c:pt idx="684">
                  <c:v>7</c:v>
                </c:pt>
                <c:pt idx="685">
                  <c:v>7</c:v>
                </c:pt>
                <c:pt idx="686">
                  <c:v>8</c:v>
                </c:pt>
                <c:pt idx="687">
                  <c:v>9</c:v>
                </c:pt>
                <c:pt idx="688">
                  <c:v>9</c:v>
                </c:pt>
                <c:pt idx="689">
                  <c:v>10</c:v>
                </c:pt>
                <c:pt idx="690">
                  <c:v>11</c:v>
                </c:pt>
                <c:pt idx="691">
                  <c:v>12</c:v>
                </c:pt>
                <c:pt idx="692">
                  <c:v>14</c:v>
                </c:pt>
                <c:pt idx="693">
                  <c:v>14</c:v>
                </c:pt>
                <c:pt idx="694">
                  <c:v>15</c:v>
                </c:pt>
                <c:pt idx="695">
                  <c:v>14</c:v>
                </c:pt>
                <c:pt idx="696">
                  <c:v>14</c:v>
                </c:pt>
                <c:pt idx="697">
                  <c:v>14</c:v>
                </c:pt>
                <c:pt idx="698">
                  <c:v>17</c:v>
                </c:pt>
                <c:pt idx="699">
                  <c:v>16</c:v>
                </c:pt>
                <c:pt idx="700">
                  <c:v>17</c:v>
                </c:pt>
                <c:pt idx="701">
                  <c:v>17</c:v>
                </c:pt>
                <c:pt idx="702">
                  <c:v>19</c:v>
                </c:pt>
                <c:pt idx="703">
                  <c:v>19</c:v>
                </c:pt>
                <c:pt idx="704">
                  <c:v>19</c:v>
                </c:pt>
                <c:pt idx="705">
                  <c:v>19</c:v>
                </c:pt>
                <c:pt idx="706">
                  <c:v>15</c:v>
                </c:pt>
                <c:pt idx="707">
                  <c:v>22</c:v>
                </c:pt>
                <c:pt idx="708">
                  <c:v>21</c:v>
                </c:pt>
                <c:pt idx="709">
                  <c:v>23</c:v>
                </c:pt>
                <c:pt idx="710">
                  <c:v>22</c:v>
                </c:pt>
                <c:pt idx="711">
                  <c:v>26</c:v>
                </c:pt>
                <c:pt idx="712">
                  <c:v>26</c:v>
                </c:pt>
                <c:pt idx="713">
                  <c:v>26</c:v>
                </c:pt>
                <c:pt idx="714">
                  <c:v>26</c:v>
                </c:pt>
                <c:pt idx="715">
                  <c:v>27</c:v>
                </c:pt>
                <c:pt idx="716">
                  <c:v>28</c:v>
                </c:pt>
                <c:pt idx="717">
                  <c:v>29</c:v>
                </c:pt>
                <c:pt idx="718">
                  <c:v>30</c:v>
                </c:pt>
                <c:pt idx="719">
                  <c:v>29</c:v>
                </c:pt>
                <c:pt idx="720">
                  <c:v>30</c:v>
                </c:pt>
                <c:pt idx="721">
                  <c:v>30</c:v>
                </c:pt>
                <c:pt idx="722">
                  <c:v>30</c:v>
                </c:pt>
                <c:pt idx="723">
                  <c:v>31</c:v>
                </c:pt>
                <c:pt idx="724">
                  <c:v>31</c:v>
                </c:pt>
                <c:pt idx="725">
                  <c:v>32</c:v>
                </c:pt>
                <c:pt idx="726">
                  <c:v>32</c:v>
                </c:pt>
                <c:pt idx="727">
                  <c:v>33</c:v>
                </c:pt>
                <c:pt idx="728">
                  <c:v>32</c:v>
                </c:pt>
                <c:pt idx="729">
                  <c:v>33</c:v>
                </c:pt>
                <c:pt idx="730">
                  <c:v>33</c:v>
                </c:pt>
                <c:pt idx="731">
                  <c:v>30</c:v>
                </c:pt>
                <c:pt idx="732">
                  <c:v>35</c:v>
                </c:pt>
                <c:pt idx="733">
                  <c:v>36</c:v>
                </c:pt>
                <c:pt idx="734">
                  <c:v>38</c:v>
                </c:pt>
                <c:pt idx="735">
                  <c:v>3</c:v>
                </c:pt>
                <c:pt idx="736">
                  <c:v>4</c:v>
                </c:pt>
                <c:pt idx="737">
                  <c:v>2</c:v>
                </c:pt>
                <c:pt idx="738">
                  <c:v>3</c:v>
                </c:pt>
                <c:pt idx="739">
                  <c:v>6</c:v>
                </c:pt>
                <c:pt idx="740">
                  <c:v>6</c:v>
                </c:pt>
                <c:pt idx="741">
                  <c:v>4</c:v>
                </c:pt>
                <c:pt idx="742">
                  <c:v>5</c:v>
                </c:pt>
                <c:pt idx="743">
                  <c:v>5</c:v>
                </c:pt>
                <c:pt idx="744">
                  <c:v>6</c:v>
                </c:pt>
                <c:pt idx="745">
                  <c:v>8</c:v>
                </c:pt>
                <c:pt idx="746">
                  <c:v>7</c:v>
                </c:pt>
                <c:pt idx="747">
                  <c:v>7</c:v>
                </c:pt>
                <c:pt idx="748">
                  <c:v>8</c:v>
                </c:pt>
                <c:pt idx="749">
                  <c:v>10</c:v>
                </c:pt>
                <c:pt idx="750">
                  <c:v>9</c:v>
                </c:pt>
                <c:pt idx="751">
                  <c:v>10</c:v>
                </c:pt>
                <c:pt idx="752">
                  <c:v>10</c:v>
                </c:pt>
                <c:pt idx="753">
                  <c:v>12</c:v>
                </c:pt>
                <c:pt idx="754">
                  <c:v>11</c:v>
                </c:pt>
                <c:pt idx="755">
                  <c:v>13</c:v>
                </c:pt>
                <c:pt idx="756">
                  <c:v>11</c:v>
                </c:pt>
                <c:pt idx="757">
                  <c:v>12</c:v>
                </c:pt>
                <c:pt idx="758">
                  <c:v>12</c:v>
                </c:pt>
                <c:pt idx="759">
                  <c:v>14</c:v>
                </c:pt>
                <c:pt idx="760">
                  <c:v>9</c:v>
                </c:pt>
                <c:pt idx="761">
                  <c:v>10</c:v>
                </c:pt>
                <c:pt idx="762">
                  <c:v>16</c:v>
                </c:pt>
                <c:pt idx="763">
                  <c:v>15</c:v>
                </c:pt>
                <c:pt idx="764">
                  <c:v>12</c:v>
                </c:pt>
                <c:pt idx="765">
                  <c:v>17</c:v>
                </c:pt>
                <c:pt idx="766">
                  <c:v>18</c:v>
                </c:pt>
                <c:pt idx="767">
                  <c:v>18</c:v>
                </c:pt>
                <c:pt idx="768">
                  <c:v>18</c:v>
                </c:pt>
                <c:pt idx="769">
                  <c:v>19</c:v>
                </c:pt>
                <c:pt idx="770">
                  <c:v>17</c:v>
                </c:pt>
                <c:pt idx="771">
                  <c:v>20</c:v>
                </c:pt>
                <c:pt idx="772">
                  <c:v>21</c:v>
                </c:pt>
                <c:pt idx="773">
                  <c:v>21</c:v>
                </c:pt>
                <c:pt idx="774">
                  <c:v>20</c:v>
                </c:pt>
                <c:pt idx="775">
                  <c:v>23</c:v>
                </c:pt>
                <c:pt idx="776">
                  <c:v>23</c:v>
                </c:pt>
                <c:pt idx="777">
                  <c:v>24</c:v>
                </c:pt>
                <c:pt idx="778">
                  <c:v>23</c:v>
                </c:pt>
                <c:pt idx="779">
                  <c:v>24</c:v>
                </c:pt>
                <c:pt idx="780">
                  <c:v>24</c:v>
                </c:pt>
                <c:pt idx="781">
                  <c:v>25</c:v>
                </c:pt>
                <c:pt idx="782">
                  <c:v>25</c:v>
                </c:pt>
                <c:pt idx="783">
                  <c:v>25</c:v>
                </c:pt>
                <c:pt idx="784">
                  <c:v>25</c:v>
                </c:pt>
                <c:pt idx="785">
                  <c:v>27</c:v>
                </c:pt>
                <c:pt idx="786">
                  <c:v>24</c:v>
                </c:pt>
                <c:pt idx="787">
                  <c:v>29</c:v>
                </c:pt>
                <c:pt idx="788">
                  <c:v>30</c:v>
                </c:pt>
                <c:pt idx="789">
                  <c:v>29</c:v>
                </c:pt>
                <c:pt idx="790">
                  <c:v>30</c:v>
                </c:pt>
                <c:pt idx="791">
                  <c:v>30</c:v>
                </c:pt>
                <c:pt idx="792">
                  <c:v>30</c:v>
                </c:pt>
                <c:pt idx="793">
                  <c:v>34</c:v>
                </c:pt>
                <c:pt idx="794">
                  <c:v>35</c:v>
                </c:pt>
                <c:pt idx="795">
                  <c:v>35</c:v>
                </c:pt>
                <c:pt idx="796">
                  <c:v>36</c:v>
                </c:pt>
                <c:pt idx="797">
                  <c:v>36</c:v>
                </c:pt>
                <c:pt idx="798">
                  <c:v>36</c:v>
                </c:pt>
                <c:pt idx="799">
                  <c:v>37</c:v>
                </c:pt>
                <c:pt idx="800">
                  <c:v>38</c:v>
                </c:pt>
                <c:pt idx="801">
                  <c:v>40</c:v>
                </c:pt>
                <c:pt idx="802">
                  <c:v>0</c:v>
                </c:pt>
                <c:pt idx="803">
                  <c:v>0</c:v>
                </c:pt>
                <c:pt idx="804">
                  <c:v>2</c:v>
                </c:pt>
                <c:pt idx="805">
                  <c:v>0</c:v>
                </c:pt>
                <c:pt idx="806">
                  <c:v>3</c:v>
                </c:pt>
                <c:pt idx="807">
                  <c:v>2</c:v>
                </c:pt>
                <c:pt idx="808">
                  <c:v>2</c:v>
                </c:pt>
                <c:pt idx="809">
                  <c:v>3</c:v>
                </c:pt>
                <c:pt idx="810">
                  <c:v>5</c:v>
                </c:pt>
                <c:pt idx="811">
                  <c:v>4</c:v>
                </c:pt>
                <c:pt idx="812">
                  <c:v>5</c:v>
                </c:pt>
                <c:pt idx="813">
                  <c:v>6</c:v>
                </c:pt>
                <c:pt idx="814">
                  <c:v>5</c:v>
                </c:pt>
                <c:pt idx="815">
                  <c:v>8</c:v>
                </c:pt>
                <c:pt idx="816">
                  <c:v>7</c:v>
                </c:pt>
                <c:pt idx="817">
                  <c:v>9</c:v>
                </c:pt>
                <c:pt idx="818">
                  <c:v>8</c:v>
                </c:pt>
                <c:pt idx="819">
                  <c:v>9</c:v>
                </c:pt>
                <c:pt idx="820">
                  <c:v>10</c:v>
                </c:pt>
                <c:pt idx="821">
                  <c:v>11</c:v>
                </c:pt>
                <c:pt idx="822">
                  <c:v>10</c:v>
                </c:pt>
                <c:pt idx="823">
                  <c:v>11</c:v>
                </c:pt>
                <c:pt idx="824">
                  <c:v>12</c:v>
                </c:pt>
                <c:pt idx="825">
                  <c:v>13</c:v>
                </c:pt>
                <c:pt idx="826">
                  <c:v>15</c:v>
                </c:pt>
                <c:pt idx="827">
                  <c:v>14</c:v>
                </c:pt>
                <c:pt idx="828">
                  <c:v>16</c:v>
                </c:pt>
                <c:pt idx="829">
                  <c:v>18</c:v>
                </c:pt>
                <c:pt idx="830">
                  <c:v>19</c:v>
                </c:pt>
                <c:pt idx="831">
                  <c:v>19</c:v>
                </c:pt>
                <c:pt idx="832">
                  <c:v>19</c:v>
                </c:pt>
                <c:pt idx="833">
                  <c:v>20</c:v>
                </c:pt>
                <c:pt idx="834">
                  <c:v>19</c:v>
                </c:pt>
                <c:pt idx="835">
                  <c:v>20</c:v>
                </c:pt>
                <c:pt idx="836">
                  <c:v>21</c:v>
                </c:pt>
                <c:pt idx="837">
                  <c:v>21</c:v>
                </c:pt>
                <c:pt idx="838">
                  <c:v>22</c:v>
                </c:pt>
                <c:pt idx="839">
                  <c:v>22</c:v>
                </c:pt>
                <c:pt idx="840">
                  <c:v>23</c:v>
                </c:pt>
                <c:pt idx="841">
                  <c:v>24</c:v>
                </c:pt>
                <c:pt idx="842">
                  <c:v>25</c:v>
                </c:pt>
                <c:pt idx="843">
                  <c:v>25</c:v>
                </c:pt>
                <c:pt idx="844">
                  <c:v>25</c:v>
                </c:pt>
                <c:pt idx="845">
                  <c:v>24</c:v>
                </c:pt>
                <c:pt idx="846">
                  <c:v>25</c:v>
                </c:pt>
                <c:pt idx="847">
                  <c:v>27</c:v>
                </c:pt>
                <c:pt idx="848">
                  <c:v>28</c:v>
                </c:pt>
                <c:pt idx="849">
                  <c:v>28</c:v>
                </c:pt>
                <c:pt idx="850">
                  <c:v>29</c:v>
                </c:pt>
                <c:pt idx="851">
                  <c:v>31</c:v>
                </c:pt>
                <c:pt idx="852">
                  <c:v>31</c:v>
                </c:pt>
                <c:pt idx="853">
                  <c:v>32</c:v>
                </c:pt>
                <c:pt idx="854">
                  <c:v>33</c:v>
                </c:pt>
                <c:pt idx="855">
                  <c:v>34</c:v>
                </c:pt>
                <c:pt idx="856">
                  <c:v>34</c:v>
                </c:pt>
                <c:pt idx="857">
                  <c:v>36</c:v>
                </c:pt>
                <c:pt idx="858">
                  <c:v>35</c:v>
                </c:pt>
                <c:pt idx="859">
                  <c:v>36</c:v>
                </c:pt>
                <c:pt idx="860">
                  <c:v>36</c:v>
                </c:pt>
                <c:pt idx="861">
                  <c:v>38</c:v>
                </c:pt>
                <c:pt idx="862">
                  <c:v>37</c:v>
                </c:pt>
                <c:pt idx="863">
                  <c:v>39</c:v>
                </c:pt>
                <c:pt idx="864">
                  <c:v>40</c:v>
                </c:pt>
                <c:pt idx="865">
                  <c:v>2</c:v>
                </c:pt>
                <c:pt idx="866">
                  <c:v>2</c:v>
                </c:pt>
                <c:pt idx="867">
                  <c:v>2</c:v>
                </c:pt>
                <c:pt idx="868">
                  <c:v>3</c:v>
                </c:pt>
                <c:pt idx="869">
                  <c:v>3</c:v>
                </c:pt>
                <c:pt idx="870">
                  <c:v>5</c:v>
                </c:pt>
                <c:pt idx="871">
                  <c:v>5</c:v>
                </c:pt>
                <c:pt idx="872">
                  <c:v>5</c:v>
                </c:pt>
                <c:pt idx="873">
                  <c:v>6</c:v>
                </c:pt>
                <c:pt idx="874">
                  <c:v>7</c:v>
                </c:pt>
                <c:pt idx="875">
                  <c:v>6</c:v>
                </c:pt>
                <c:pt idx="876">
                  <c:v>6</c:v>
                </c:pt>
                <c:pt idx="877">
                  <c:v>7</c:v>
                </c:pt>
                <c:pt idx="878">
                  <c:v>8</c:v>
                </c:pt>
                <c:pt idx="879">
                  <c:v>9</c:v>
                </c:pt>
                <c:pt idx="880">
                  <c:v>9</c:v>
                </c:pt>
                <c:pt idx="881">
                  <c:v>10</c:v>
                </c:pt>
                <c:pt idx="882">
                  <c:v>9</c:v>
                </c:pt>
                <c:pt idx="883">
                  <c:v>10</c:v>
                </c:pt>
                <c:pt idx="884">
                  <c:v>11</c:v>
                </c:pt>
                <c:pt idx="885">
                  <c:v>13</c:v>
                </c:pt>
                <c:pt idx="886">
                  <c:v>14</c:v>
                </c:pt>
                <c:pt idx="887">
                  <c:v>15</c:v>
                </c:pt>
                <c:pt idx="888">
                  <c:v>15</c:v>
                </c:pt>
                <c:pt idx="889">
                  <c:v>18</c:v>
                </c:pt>
                <c:pt idx="890">
                  <c:v>19</c:v>
                </c:pt>
                <c:pt idx="891">
                  <c:v>19</c:v>
                </c:pt>
                <c:pt idx="892">
                  <c:v>19</c:v>
                </c:pt>
                <c:pt idx="893">
                  <c:v>25</c:v>
                </c:pt>
                <c:pt idx="894">
                  <c:v>24</c:v>
                </c:pt>
                <c:pt idx="895">
                  <c:v>25</c:v>
                </c:pt>
                <c:pt idx="896">
                  <c:v>26</c:v>
                </c:pt>
                <c:pt idx="897">
                  <c:v>26</c:v>
                </c:pt>
                <c:pt idx="898">
                  <c:v>28</c:v>
                </c:pt>
                <c:pt idx="899">
                  <c:v>28</c:v>
                </c:pt>
                <c:pt idx="900">
                  <c:v>27</c:v>
                </c:pt>
                <c:pt idx="901">
                  <c:v>27</c:v>
                </c:pt>
                <c:pt idx="902">
                  <c:v>28</c:v>
                </c:pt>
                <c:pt idx="903">
                  <c:v>28</c:v>
                </c:pt>
                <c:pt idx="904">
                  <c:v>30</c:v>
                </c:pt>
                <c:pt idx="905">
                  <c:v>30</c:v>
                </c:pt>
                <c:pt idx="906">
                  <c:v>32</c:v>
                </c:pt>
                <c:pt idx="907">
                  <c:v>32</c:v>
                </c:pt>
                <c:pt idx="908">
                  <c:v>32</c:v>
                </c:pt>
                <c:pt idx="909">
                  <c:v>34</c:v>
                </c:pt>
                <c:pt idx="910">
                  <c:v>35</c:v>
                </c:pt>
                <c:pt idx="911">
                  <c:v>35</c:v>
                </c:pt>
                <c:pt idx="912">
                  <c:v>30</c:v>
                </c:pt>
                <c:pt idx="913">
                  <c:v>34</c:v>
                </c:pt>
                <c:pt idx="914">
                  <c:v>36</c:v>
                </c:pt>
                <c:pt idx="915">
                  <c:v>35</c:v>
                </c:pt>
                <c:pt idx="916">
                  <c:v>37</c:v>
                </c:pt>
                <c:pt idx="917">
                  <c:v>37</c:v>
                </c:pt>
                <c:pt idx="918">
                  <c:v>37</c:v>
                </c:pt>
                <c:pt idx="919">
                  <c:v>38</c:v>
                </c:pt>
                <c:pt idx="920">
                  <c:v>3</c:v>
                </c:pt>
                <c:pt idx="921">
                  <c:v>4</c:v>
                </c:pt>
                <c:pt idx="922">
                  <c:v>3</c:v>
                </c:pt>
                <c:pt idx="923">
                  <c:v>6</c:v>
                </c:pt>
                <c:pt idx="924">
                  <c:v>5</c:v>
                </c:pt>
                <c:pt idx="925">
                  <c:v>7</c:v>
                </c:pt>
                <c:pt idx="926">
                  <c:v>6</c:v>
                </c:pt>
                <c:pt idx="927">
                  <c:v>6</c:v>
                </c:pt>
                <c:pt idx="928">
                  <c:v>8</c:v>
                </c:pt>
                <c:pt idx="929">
                  <c:v>7</c:v>
                </c:pt>
                <c:pt idx="930">
                  <c:v>7</c:v>
                </c:pt>
                <c:pt idx="931">
                  <c:v>9</c:v>
                </c:pt>
                <c:pt idx="932">
                  <c:v>11</c:v>
                </c:pt>
                <c:pt idx="933">
                  <c:v>11</c:v>
                </c:pt>
                <c:pt idx="934">
                  <c:v>11</c:v>
                </c:pt>
                <c:pt idx="935">
                  <c:v>9</c:v>
                </c:pt>
                <c:pt idx="936">
                  <c:v>9</c:v>
                </c:pt>
                <c:pt idx="937">
                  <c:v>13</c:v>
                </c:pt>
                <c:pt idx="938">
                  <c:v>16</c:v>
                </c:pt>
                <c:pt idx="939">
                  <c:v>14</c:v>
                </c:pt>
                <c:pt idx="940">
                  <c:v>16</c:v>
                </c:pt>
                <c:pt idx="941">
                  <c:v>16</c:v>
                </c:pt>
                <c:pt idx="942">
                  <c:v>17</c:v>
                </c:pt>
                <c:pt idx="943">
                  <c:v>17</c:v>
                </c:pt>
                <c:pt idx="944">
                  <c:v>19</c:v>
                </c:pt>
                <c:pt idx="945">
                  <c:v>19</c:v>
                </c:pt>
                <c:pt idx="946">
                  <c:v>15</c:v>
                </c:pt>
                <c:pt idx="947">
                  <c:v>21</c:v>
                </c:pt>
                <c:pt idx="948">
                  <c:v>21</c:v>
                </c:pt>
                <c:pt idx="949">
                  <c:v>23</c:v>
                </c:pt>
                <c:pt idx="950">
                  <c:v>23</c:v>
                </c:pt>
                <c:pt idx="951">
                  <c:v>23</c:v>
                </c:pt>
                <c:pt idx="952">
                  <c:v>23</c:v>
                </c:pt>
                <c:pt idx="953">
                  <c:v>23</c:v>
                </c:pt>
                <c:pt idx="954">
                  <c:v>24</c:v>
                </c:pt>
                <c:pt idx="955">
                  <c:v>24</c:v>
                </c:pt>
                <c:pt idx="956">
                  <c:v>25</c:v>
                </c:pt>
                <c:pt idx="957">
                  <c:v>25</c:v>
                </c:pt>
                <c:pt idx="958">
                  <c:v>27</c:v>
                </c:pt>
                <c:pt idx="959">
                  <c:v>29</c:v>
                </c:pt>
                <c:pt idx="960">
                  <c:v>30</c:v>
                </c:pt>
                <c:pt idx="961">
                  <c:v>30</c:v>
                </c:pt>
                <c:pt idx="962">
                  <c:v>32</c:v>
                </c:pt>
                <c:pt idx="963">
                  <c:v>31</c:v>
                </c:pt>
                <c:pt idx="964">
                  <c:v>32</c:v>
                </c:pt>
                <c:pt idx="965">
                  <c:v>35</c:v>
                </c:pt>
                <c:pt idx="966">
                  <c:v>35</c:v>
                </c:pt>
                <c:pt idx="967">
                  <c:v>36</c:v>
                </c:pt>
                <c:pt idx="968">
                  <c:v>36</c:v>
                </c:pt>
                <c:pt idx="969">
                  <c:v>37</c:v>
                </c:pt>
                <c:pt idx="970">
                  <c:v>37</c:v>
                </c:pt>
                <c:pt idx="971">
                  <c:v>38</c:v>
                </c:pt>
                <c:pt idx="972">
                  <c:v>39</c:v>
                </c:pt>
                <c:pt idx="973">
                  <c:v>38</c:v>
                </c:pt>
                <c:pt idx="974">
                  <c:v>38</c:v>
                </c:pt>
                <c:pt idx="975">
                  <c:v>40</c:v>
                </c:pt>
                <c:pt idx="976">
                  <c:v>40</c:v>
                </c:pt>
                <c:pt idx="977">
                  <c:v>42</c:v>
                </c:pt>
                <c:pt idx="978">
                  <c:v>0</c:v>
                </c:pt>
                <c:pt idx="979">
                  <c:v>2</c:v>
                </c:pt>
                <c:pt idx="980">
                  <c:v>4</c:v>
                </c:pt>
                <c:pt idx="981">
                  <c:v>2</c:v>
                </c:pt>
                <c:pt idx="982">
                  <c:v>5</c:v>
                </c:pt>
                <c:pt idx="983">
                  <c:v>3</c:v>
                </c:pt>
                <c:pt idx="984">
                  <c:v>9</c:v>
                </c:pt>
                <c:pt idx="985">
                  <c:v>10</c:v>
                </c:pt>
                <c:pt idx="986">
                  <c:v>10</c:v>
                </c:pt>
                <c:pt idx="987">
                  <c:v>10</c:v>
                </c:pt>
                <c:pt idx="988">
                  <c:v>13</c:v>
                </c:pt>
                <c:pt idx="989">
                  <c:v>12</c:v>
                </c:pt>
                <c:pt idx="990">
                  <c:v>14</c:v>
                </c:pt>
                <c:pt idx="991">
                  <c:v>13</c:v>
                </c:pt>
                <c:pt idx="992">
                  <c:v>15</c:v>
                </c:pt>
                <c:pt idx="993">
                  <c:v>14</c:v>
                </c:pt>
                <c:pt idx="994">
                  <c:v>14</c:v>
                </c:pt>
                <c:pt idx="995">
                  <c:v>16</c:v>
                </c:pt>
                <c:pt idx="996">
                  <c:v>17</c:v>
                </c:pt>
                <c:pt idx="997">
                  <c:v>18</c:v>
                </c:pt>
                <c:pt idx="998">
                  <c:v>13</c:v>
                </c:pt>
                <c:pt idx="999">
                  <c:v>14</c:v>
                </c:pt>
                <c:pt idx="1000">
                  <c:v>18</c:v>
                </c:pt>
                <c:pt idx="1001">
                  <c:v>18</c:v>
                </c:pt>
                <c:pt idx="1002">
                  <c:v>20</c:v>
                </c:pt>
                <c:pt idx="1003">
                  <c:v>21</c:v>
                </c:pt>
                <c:pt idx="1004">
                  <c:v>21</c:v>
                </c:pt>
                <c:pt idx="1005">
                  <c:v>22</c:v>
                </c:pt>
                <c:pt idx="1006">
                  <c:v>23</c:v>
                </c:pt>
                <c:pt idx="1007">
                  <c:v>23</c:v>
                </c:pt>
                <c:pt idx="1008">
                  <c:v>24</c:v>
                </c:pt>
                <c:pt idx="1009">
                  <c:v>25</c:v>
                </c:pt>
                <c:pt idx="1010">
                  <c:v>25</c:v>
                </c:pt>
                <c:pt idx="1011">
                  <c:v>27</c:v>
                </c:pt>
                <c:pt idx="1012">
                  <c:v>27</c:v>
                </c:pt>
                <c:pt idx="1013">
                  <c:v>27</c:v>
                </c:pt>
                <c:pt idx="1014">
                  <c:v>29</c:v>
                </c:pt>
                <c:pt idx="1015">
                  <c:v>28</c:v>
                </c:pt>
                <c:pt idx="1016">
                  <c:v>28</c:v>
                </c:pt>
                <c:pt idx="1017">
                  <c:v>29</c:v>
                </c:pt>
                <c:pt idx="1018">
                  <c:v>32</c:v>
                </c:pt>
                <c:pt idx="1019">
                  <c:v>32</c:v>
                </c:pt>
                <c:pt idx="1020">
                  <c:v>32</c:v>
                </c:pt>
                <c:pt idx="1021">
                  <c:v>34</c:v>
                </c:pt>
                <c:pt idx="1022">
                  <c:v>35</c:v>
                </c:pt>
                <c:pt idx="1023">
                  <c:v>34</c:v>
                </c:pt>
                <c:pt idx="1024">
                  <c:v>35</c:v>
                </c:pt>
                <c:pt idx="1025">
                  <c:v>37</c:v>
                </c:pt>
                <c:pt idx="1026">
                  <c:v>32</c:v>
                </c:pt>
                <c:pt idx="1027">
                  <c:v>38</c:v>
                </c:pt>
                <c:pt idx="1028">
                  <c:v>39</c:v>
                </c:pt>
                <c:pt idx="1029">
                  <c:v>0</c:v>
                </c:pt>
                <c:pt idx="1030">
                  <c:v>3</c:v>
                </c:pt>
                <c:pt idx="1031">
                  <c:v>1</c:v>
                </c:pt>
                <c:pt idx="1032">
                  <c:v>2</c:v>
                </c:pt>
                <c:pt idx="1033">
                  <c:v>4</c:v>
                </c:pt>
                <c:pt idx="1034">
                  <c:v>5</c:v>
                </c:pt>
                <c:pt idx="1035">
                  <c:v>5</c:v>
                </c:pt>
                <c:pt idx="1036">
                  <c:v>5</c:v>
                </c:pt>
                <c:pt idx="1037">
                  <c:v>4</c:v>
                </c:pt>
                <c:pt idx="1038">
                  <c:v>5</c:v>
                </c:pt>
                <c:pt idx="1039">
                  <c:v>8</c:v>
                </c:pt>
                <c:pt idx="1040">
                  <c:v>10</c:v>
                </c:pt>
                <c:pt idx="1041">
                  <c:v>10</c:v>
                </c:pt>
                <c:pt idx="1042">
                  <c:v>10</c:v>
                </c:pt>
                <c:pt idx="1043">
                  <c:v>11</c:v>
                </c:pt>
                <c:pt idx="1044">
                  <c:v>11</c:v>
                </c:pt>
                <c:pt idx="1045">
                  <c:v>11</c:v>
                </c:pt>
                <c:pt idx="1046">
                  <c:v>14</c:v>
                </c:pt>
                <c:pt idx="1047">
                  <c:v>16</c:v>
                </c:pt>
                <c:pt idx="1048">
                  <c:v>17</c:v>
                </c:pt>
                <c:pt idx="1049">
                  <c:v>17</c:v>
                </c:pt>
                <c:pt idx="1050">
                  <c:v>12</c:v>
                </c:pt>
                <c:pt idx="1051">
                  <c:v>15</c:v>
                </c:pt>
                <c:pt idx="1052">
                  <c:v>18</c:v>
                </c:pt>
                <c:pt idx="1053">
                  <c:v>18</c:v>
                </c:pt>
                <c:pt idx="1054">
                  <c:v>19</c:v>
                </c:pt>
                <c:pt idx="1055">
                  <c:v>19</c:v>
                </c:pt>
                <c:pt idx="1056">
                  <c:v>19</c:v>
                </c:pt>
                <c:pt idx="1057">
                  <c:v>19</c:v>
                </c:pt>
                <c:pt idx="1058">
                  <c:v>21</c:v>
                </c:pt>
                <c:pt idx="1059">
                  <c:v>21</c:v>
                </c:pt>
                <c:pt idx="1060">
                  <c:v>21</c:v>
                </c:pt>
                <c:pt idx="1061">
                  <c:v>23</c:v>
                </c:pt>
                <c:pt idx="1062">
                  <c:v>25</c:v>
                </c:pt>
                <c:pt idx="1063">
                  <c:v>25</c:v>
                </c:pt>
                <c:pt idx="1064">
                  <c:v>25</c:v>
                </c:pt>
                <c:pt idx="1065">
                  <c:v>26</c:v>
                </c:pt>
                <c:pt idx="1066">
                  <c:v>26</c:v>
                </c:pt>
                <c:pt idx="1067">
                  <c:v>27</c:v>
                </c:pt>
                <c:pt idx="1068">
                  <c:v>28</c:v>
                </c:pt>
                <c:pt idx="1069">
                  <c:v>28</c:v>
                </c:pt>
                <c:pt idx="1070">
                  <c:v>29</c:v>
                </c:pt>
                <c:pt idx="1071">
                  <c:v>29</c:v>
                </c:pt>
                <c:pt idx="1072">
                  <c:v>30</c:v>
                </c:pt>
                <c:pt idx="1073">
                  <c:v>31</c:v>
                </c:pt>
                <c:pt idx="1074">
                  <c:v>30</c:v>
                </c:pt>
                <c:pt idx="1075">
                  <c:v>32</c:v>
                </c:pt>
                <c:pt idx="1076">
                  <c:v>33</c:v>
                </c:pt>
                <c:pt idx="1077">
                  <c:v>33</c:v>
                </c:pt>
                <c:pt idx="1078">
                  <c:v>33</c:v>
                </c:pt>
                <c:pt idx="1079">
                  <c:v>35</c:v>
                </c:pt>
                <c:pt idx="1080">
                  <c:v>33</c:v>
                </c:pt>
                <c:pt idx="1081">
                  <c:v>40</c:v>
                </c:pt>
                <c:pt idx="1082">
                  <c:v>0</c:v>
                </c:pt>
                <c:pt idx="1083">
                  <c:v>1</c:v>
                </c:pt>
                <c:pt idx="1084">
                  <c:v>2</c:v>
                </c:pt>
                <c:pt idx="1085">
                  <c:v>1</c:v>
                </c:pt>
                <c:pt idx="1086">
                  <c:v>3</c:v>
                </c:pt>
                <c:pt idx="1087">
                  <c:v>3</c:v>
                </c:pt>
                <c:pt idx="1088">
                  <c:v>4</c:v>
                </c:pt>
                <c:pt idx="1089">
                  <c:v>4</c:v>
                </c:pt>
                <c:pt idx="1090">
                  <c:v>5</c:v>
                </c:pt>
                <c:pt idx="1091">
                  <c:v>7</c:v>
                </c:pt>
                <c:pt idx="1092">
                  <c:v>7</c:v>
                </c:pt>
                <c:pt idx="1093">
                  <c:v>6</c:v>
                </c:pt>
                <c:pt idx="1094">
                  <c:v>6</c:v>
                </c:pt>
                <c:pt idx="1095">
                  <c:v>7</c:v>
                </c:pt>
                <c:pt idx="1096">
                  <c:v>7</c:v>
                </c:pt>
                <c:pt idx="1097">
                  <c:v>7</c:v>
                </c:pt>
                <c:pt idx="1098">
                  <c:v>8</c:v>
                </c:pt>
                <c:pt idx="1099">
                  <c:v>9</c:v>
                </c:pt>
                <c:pt idx="1100">
                  <c:v>10</c:v>
                </c:pt>
                <c:pt idx="1101">
                  <c:v>10</c:v>
                </c:pt>
                <c:pt idx="1102">
                  <c:v>12</c:v>
                </c:pt>
                <c:pt idx="1103">
                  <c:v>10</c:v>
                </c:pt>
                <c:pt idx="1104">
                  <c:v>11</c:v>
                </c:pt>
                <c:pt idx="1105">
                  <c:v>11</c:v>
                </c:pt>
                <c:pt idx="1106">
                  <c:v>14</c:v>
                </c:pt>
                <c:pt idx="1107">
                  <c:v>16</c:v>
                </c:pt>
                <c:pt idx="1108">
                  <c:v>11</c:v>
                </c:pt>
                <c:pt idx="1109">
                  <c:v>16</c:v>
                </c:pt>
                <c:pt idx="1110">
                  <c:v>16</c:v>
                </c:pt>
                <c:pt idx="1111">
                  <c:v>18</c:v>
                </c:pt>
                <c:pt idx="1112">
                  <c:v>19</c:v>
                </c:pt>
                <c:pt idx="1113">
                  <c:v>19</c:v>
                </c:pt>
                <c:pt idx="1114">
                  <c:v>19</c:v>
                </c:pt>
                <c:pt idx="1115">
                  <c:v>19</c:v>
                </c:pt>
                <c:pt idx="1116">
                  <c:v>22</c:v>
                </c:pt>
                <c:pt idx="1117">
                  <c:v>22</c:v>
                </c:pt>
                <c:pt idx="1118">
                  <c:v>23</c:v>
                </c:pt>
                <c:pt idx="1119">
                  <c:v>23</c:v>
                </c:pt>
                <c:pt idx="1120">
                  <c:v>23</c:v>
                </c:pt>
                <c:pt idx="1121">
                  <c:v>24</c:v>
                </c:pt>
                <c:pt idx="1122">
                  <c:v>24</c:v>
                </c:pt>
                <c:pt idx="1123">
                  <c:v>25</c:v>
                </c:pt>
                <c:pt idx="1124">
                  <c:v>26</c:v>
                </c:pt>
                <c:pt idx="1125">
                  <c:v>26</c:v>
                </c:pt>
                <c:pt idx="1126">
                  <c:v>27</c:v>
                </c:pt>
                <c:pt idx="1127">
                  <c:v>27</c:v>
                </c:pt>
                <c:pt idx="1128">
                  <c:v>29</c:v>
                </c:pt>
                <c:pt idx="1129">
                  <c:v>25</c:v>
                </c:pt>
                <c:pt idx="1130">
                  <c:v>29</c:v>
                </c:pt>
                <c:pt idx="1131">
                  <c:v>30</c:v>
                </c:pt>
                <c:pt idx="1132">
                  <c:v>31</c:v>
                </c:pt>
                <c:pt idx="1133">
                  <c:v>34</c:v>
                </c:pt>
                <c:pt idx="1134">
                  <c:v>33</c:v>
                </c:pt>
                <c:pt idx="1135">
                  <c:v>35</c:v>
                </c:pt>
                <c:pt idx="1136">
                  <c:v>34</c:v>
                </c:pt>
                <c:pt idx="1137">
                  <c:v>35</c:v>
                </c:pt>
                <c:pt idx="1138">
                  <c:v>35</c:v>
                </c:pt>
                <c:pt idx="1139">
                  <c:v>36</c:v>
                </c:pt>
                <c:pt idx="1140">
                  <c:v>36</c:v>
                </c:pt>
                <c:pt idx="1141">
                  <c:v>38</c:v>
                </c:pt>
                <c:pt idx="1142">
                  <c:v>38</c:v>
                </c:pt>
                <c:pt idx="1143">
                  <c:v>39</c:v>
                </c:pt>
                <c:pt idx="1144">
                  <c:v>39</c:v>
                </c:pt>
                <c:pt idx="1145">
                  <c:v>39</c:v>
                </c:pt>
                <c:pt idx="1146">
                  <c:v>42</c:v>
                </c:pt>
                <c:pt idx="1147">
                  <c:v>0</c:v>
                </c:pt>
                <c:pt idx="1148">
                  <c:v>1</c:v>
                </c:pt>
                <c:pt idx="1149">
                  <c:v>1</c:v>
                </c:pt>
                <c:pt idx="1150">
                  <c:v>0</c:v>
                </c:pt>
                <c:pt idx="1151">
                  <c:v>1</c:v>
                </c:pt>
                <c:pt idx="1152">
                  <c:v>0</c:v>
                </c:pt>
                <c:pt idx="1153">
                  <c:v>4</c:v>
                </c:pt>
                <c:pt idx="1154">
                  <c:v>2</c:v>
                </c:pt>
                <c:pt idx="1155">
                  <c:v>4</c:v>
                </c:pt>
                <c:pt idx="1156">
                  <c:v>5</c:v>
                </c:pt>
                <c:pt idx="1157">
                  <c:v>5</c:v>
                </c:pt>
                <c:pt idx="1158">
                  <c:v>7</c:v>
                </c:pt>
                <c:pt idx="1159">
                  <c:v>7</c:v>
                </c:pt>
                <c:pt idx="1160">
                  <c:v>6</c:v>
                </c:pt>
                <c:pt idx="1161">
                  <c:v>7</c:v>
                </c:pt>
                <c:pt idx="1162">
                  <c:v>9</c:v>
                </c:pt>
                <c:pt idx="1163">
                  <c:v>9</c:v>
                </c:pt>
                <c:pt idx="1164">
                  <c:v>8</c:v>
                </c:pt>
                <c:pt idx="1165">
                  <c:v>8</c:v>
                </c:pt>
                <c:pt idx="1166">
                  <c:v>10</c:v>
                </c:pt>
                <c:pt idx="1167">
                  <c:v>8</c:v>
                </c:pt>
                <c:pt idx="1168">
                  <c:v>8</c:v>
                </c:pt>
                <c:pt idx="1169">
                  <c:v>10</c:v>
                </c:pt>
                <c:pt idx="1170">
                  <c:v>11</c:v>
                </c:pt>
                <c:pt idx="1171">
                  <c:v>11</c:v>
                </c:pt>
                <c:pt idx="1172">
                  <c:v>12</c:v>
                </c:pt>
                <c:pt idx="1173">
                  <c:v>13</c:v>
                </c:pt>
                <c:pt idx="1174">
                  <c:v>12</c:v>
                </c:pt>
                <c:pt idx="1175">
                  <c:v>14</c:v>
                </c:pt>
                <c:pt idx="1176">
                  <c:v>15</c:v>
                </c:pt>
                <c:pt idx="1177">
                  <c:v>17</c:v>
                </c:pt>
                <c:pt idx="1178">
                  <c:v>16</c:v>
                </c:pt>
                <c:pt idx="1179">
                  <c:v>16</c:v>
                </c:pt>
                <c:pt idx="1180">
                  <c:v>13</c:v>
                </c:pt>
                <c:pt idx="1181">
                  <c:v>18</c:v>
                </c:pt>
                <c:pt idx="1182">
                  <c:v>20</c:v>
                </c:pt>
                <c:pt idx="1183">
                  <c:v>19</c:v>
                </c:pt>
                <c:pt idx="1184">
                  <c:v>20</c:v>
                </c:pt>
                <c:pt idx="1185">
                  <c:v>21</c:v>
                </c:pt>
                <c:pt idx="1186">
                  <c:v>19</c:v>
                </c:pt>
                <c:pt idx="1187">
                  <c:v>21</c:v>
                </c:pt>
                <c:pt idx="1188">
                  <c:v>20</c:v>
                </c:pt>
                <c:pt idx="1189">
                  <c:v>21</c:v>
                </c:pt>
                <c:pt idx="1190">
                  <c:v>22</c:v>
                </c:pt>
                <c:pt idx="1191">
                  <c:v>23</c:v>
                </c:pt>
                <c:pt idx="1192">
                  <c:v>24</c:v>
                </c:pt>
                <c:pt idx="1193">
                  <c:v>24</c:v>
                </c:pt>
                <c:pt idx="1194">
                  <c:v>24</c:v>
                </c:pt>
                <c:pt idx="1195">
                  <c:v>25</c:v>
                </c:pt>
                <c:pt idx="1196">
                  <c:v>25</c:v>
                </c:pt>
                <c:pt idx="1197">
                  <c:v>26</c:v>
                </c:pt>
                <c:pt idx="1198">
                  <c:v>27</c:v>
                </c:pt>
                <c:pt idx="1199">
                  <c:v>26</c:v>
                </c:pt>
                <c:pt idx="1200">
                  <c:v>28</c:v>
                </c:pt>
                <c:pt idx="1201">
                  <c:v>28</c:v>
                </c:pt>
                <c:pt idx="1202">
                  <c:v>28</c:v>
                </c:pt>
                <c:pt idx="1203">
                  <c:v>27</c:v>
                </c:pt>
                <c:pt idx="1204">
                  <c:v>28</c:v>
                </c:pt>
                <c:pt idx="1205">
                  <c:v>28</c:v>
                </c:pt>
                <c:pt idx="1206">
                  <c:v>29</c:v>
                </c:pt>
                <c:pt idx="1207">
                  <c:v>26</c:v>
                </c:pt>
                <c:pt idx="1208">
                  <c:v>30</c:v>
                </c:pt>
                <c:pt idx="1209">
                  <c:v>32</c:v>
                </c:pt>
                <c:pt idx="1210">
                  <c:v>31</c:v>
                </c:pt>
                <c:pt idx="1211">
                  <c:v>32</c:v>
                </c:pt>
                <c:pt idx="1212">
                  <c:v>32</c:v>
                </c:pt>
                <c:pt idx="1213">
                  <c:v>32</c:v>
                </c:pt>
                <c:pt idx="1214">
                  <c:v>32</c:v>
                </c:pt>
                <c:pt idx="1215">
                  <c:v>33</c:v>
                </c:pt>
                <c:pt idx="1216">
                  <c:v>33</c:v>
                </c:pt>
                <c:pt idx="1217">
                  <c:v>34</c:v>
                </c:pt>
                <c:pt idx="1218">
                  <c:v>35</c:v>
                </c:pt>
                <c:pt idx="1219">
                  <c:v>34</c:v>
                </c:pt>
                <c:pt idx="1220">
                  <c:v>35</c:v>
                </c:pt>
                <c:pt idx="1221">
                  <c:v>36</c:v>
                </c:pt>
                <c:pt idx="1222">
                  <c:v>35</c:v>
                </c:pt>
                <c:pt idx="1223">
                  <c:v>35</c:v>
                </c:pt>
                <c:pt idx="1224">
                  <c:v>36</c:v>
                </c:pt>
                <c:pt idx="1225">
                  <c:v>37</c:v>
                </c:pt>
                <c:pt idx="1226">
                  <c:v>37</c:v>
                </c:pt>
                <c:pt idx="1227">
                  <c:v>39</c:v>
                </c:pt>
                <c:pt idx="1228">
                  <c:v>38</c:v>
                </c:pt>
                <c:pt idx="1229">
                  <c:v>39</c:v>
                </c:pt>
                <c:pt idx="1230">
                  <c:v>41</c:v>
                </c:pt>
                <c:pt idx="1231">
                  <c:v>1</c:v>
                </c:pt>
                <c:pt idx="1232">
                  <c:v>1</c:v>
                </c:pt>
                <c:pt idx="1233">
                  <c:v>1</c:v>
                </c:pt>
                <c:pt idx="1234">
                  <c:v>3</c:v>
                </c:pt>
                <c:pt idx="1235">
                  <c:v>3</c:v>
                </c:pt>
                <c:pt idx="1236">
                  <c:v>3</c:v>
                </c:pt>
                <c:pt idx="1237">
                  <c:v>4</c:v>
                </c:pt>
                <c:pt idx="1238">
                  <c:v>4</c:v>
                </c:pt>
                <c:pt idx="1239">
                  <c:v>4</c:v>
                </c:pt>
                <c:pt idx="1240">
                  <c:v>4</c:v>
                </c:pt>
                <c:pt idx="1241">
                  <c:v>5</c:v>
                </c:pt>
                <c:pt idx="1242">
                  <c:v>5</c:v>
                </c:pt>
                <c:pt idx="1243">
                  <c:v>8</c:v>
                </c:pt>
                <c:pt idx="1244">
                  <c:v>7</c:v>
                </c:pt>
                <c:pt idx="1245">
                  <c:v>7</c:v>
                </c:pt>
                <c:pt idx="1246">
                  <c:v>8</c:v>
                </c:pt>
                <c:pt idx="1247">
                  <c:v>8</c:v>
                </c:pt>
                <c:pt idx="1248">
                  <c:v>8</c:v>
                </c:pt>
                <c:pt idx="1249">
                  <c:v>10</c:v>
                </c:pt>
                <c:pt idx="1250">
                  <c:v>11</c:v>
                </c:pt>
                <c:pt idx="1251">
                  <c:v>12</c:v>
                </c:pt>
                <c:pt idx="1252">
                  <c:v>14</c:v>
                </c:pt>
                <c:pt idx="1253">
                  <c:v>13</c:v>
                </c:pt>
                <c:pt idx="1254">
                  <c:v>14</c:v>
                </c:pt>
                <c:pt idx="1255">
                  <c:v>14</c:v>
                </c:pt>
                <c:pt idx="1256">
                  <c:v>15</c:v>
                </c:pt>
                <c:pt idx="1257">
                  <c:v>12</c:v>
                </c:pt>
                <c:pt idx="1258">
                  <c:v>15</c:v>
                </c:pt>
                <c:pt idx="1259">
                  <c:v>18</c:v>
                </c:pt>
                <c:pt idx="1260">
                  <c:v>18</c:v>
                </c:pt>
                <c:pt idx="1261">
                  <c:v>20</c:v>
                </c:pt>
                <c:pt idx="1262">
                  <c:v>20</c:v>
                </c:pt>
                <c:pt idx="1263">
                  <c:v>21</c:v>
                </c:pt>
                <c:pt idx="1264">
                  <c:v>21</c:v>
                </c:pt>
                <c:pt idx="1265">
                  <c:v>20</c:v>
                </c:pt>
                <c:pt idx="1266">
                  <c:v>21</c:v>
                </c:pt>
                <c:pt idx="1267">
                  <c:v>21</c:v>
                </c:pt>
                <c:pt idx="1268">
                  <c:v>21</c:v>
                </c:pt>
                <c:pt idx="1269">
                  <c:v>22</c:v>
                </c:pt>
                <c:pt idx="1270">
                  <c:v>23</c:v>
                </c:pt>
                <c:pt idx="1271">
                  <c:v>24</c:v>
                </c:pt>
                <c:pt idx="1272">
                  <c:v>24</c:v>
                </c:pt>
                <c:pt idx="1273">
                  <c:v>25</c:v>
                </c:pt>
                <c:pt idx="1274">
                  <c:v>26</c:v>
                </c:pt>
                <c:pt idx="1275">
                  <c:v>25</c:v>
                </c:pt>
                <c:pt idx="1276">
                  <c:v>27</c:v>
                </c:pt>
                <c:pt idx="1277">
                  <c:v>27</c:v>
                </c:pt>
                <c:pt idx="1278">
                  <c:v>27</c:v>
                </c:pt>
                <c:pt idx="1279">
                  <c:v>27</c:v>
                </c:pt>
                <c:pt idx="1280">
                  <c:v>28</c:v>
                </c:pt>
                <c:pt idx="1281">
                  <c:v>28</c:v>
                </c:pt>
                <c:pt idx="1282">
                  <c:v>23</c:v>
                </c:pt>
                <c:pt idx="1283">
                  <c:v>27</c:v>
                </c:pt>
                <c:pt idx="1284">
                  <c:v>29</c:v>
                </c:pt>
                <c:pt idx="1285">
                  <c:v>28</c:v>
                </c:pt>
                <c:pt idx="1286">
                  <c:v>30</c:v>
                </c:pt>
                <c:pt idx="1287">
                  <c:v>30</c:v>
                </c:pt>
                <c:pt idx="1288">
                  <c:v>28</c:v>
                </c:pt>
                <c:pt idx="1289">
                  <c:v>29</c:v>
                </c:pt>
                <c:pt idx="1290">
                  <c:v>30</c:v>
                </c:pt>
                <c:pt idx="1291">
                  <c:v>30</c:v>
                </c:pt>
                <c:pt idx="1292">
                  <c:v>31</c:v>
                </c:pt>
                <c:pt idx="1293">
                  <c:v>27</c:v>
                </c:pt>
                <c:pt idx="1294">
                  <c:v>31</c:v>
                </c:pt>
                <c:pt idx="1295">
                  <c:v>31</c:v>
                </c:pt>
                <c:pt idx="1296">
                  <c:v>32</c:v>
                </c:pt>
                <c:pt idx="1297">
                  <c:v>32</c:v>
                </c:pt>
                <c:pt idx="1298">
                  <c:v>33</c:v>
                </c:pt>
                <c:pt idx="1299">
                  <c:v>35</c:v>
                </c:pt>
                <c:pt idx="1300">
                  <c:v>35</c:v>
                </c:pt>
                <c:pt idx="1301">
                  <c:v>35</c:v>
                </c:pt>
                <c:pt idx="1302">
                  <c:v>36</c:v>
                </c:pt>
                <c:pt idx="1303">
                  <c:v>37</c:v>
                </c:pt>
                <c:pt idx="1304">
                  <c:v>36</c:v>
                </c:pt>
                <c:pt idx="1305">
                  <c:v>37</c:v>
                </c:pt>
                <c:pt idx="1306">
                  <c:v>37</c:v>
                </c:pt>
                <c:pt idx="1307">
                  <c:v>38</c:v>
                </c:pt>
                <c:pt idx="1308">
                  <c:v>37</c:v>
                </c:pt>
                <c:pt idx="1309">
                  <c:v>39</c:v>
                </c:pt>
                <c:pt idx="1310">
                  <c:v>38</c:v>
                </c:pt>
                <c:pt idx="1311">
                  <c:v>42</c:v>
                </c:pt>
                <c:pt idx="1312">
                  <c:v>1</c:v>
                </c:pt>
                <c:pt idx="1313">
                  <c:v>2</c:v>
                </c:pt>
                <c:pt idx="1314">
                  <c:v>0</c:v>
                </c:pt>
                <c:pt idx="1315">
                  <c:v>0</c:v>
                </c:pt>
                <c:pt idx="1316">
                  <c:v>0</c:v>
                </c:pt>
                <c:pt idx="1317">
                  <c:v>3</c:v>
                </c:pt>
                <c:pt idx="1318">
                  <c:v>1</c:v>
                </c:pt>
                <c:pt idx="1319">
                  <c:v>3</c:v>
                </c:pt>
                <c:pt idx="1320">
                  <c:v>4</c:v>
                </c:pt>
                <c:pt idx="1321">
                  <c:v>4</c:v>
                </c:pt>
                <c:pt idx="1322">
                  <c:v>4</c:v>
                </c:pt>
                <c:pt idx="1323">
                  <c:v>4</c:v>
                </c:pt>
                <c:pt idx="1324">
                  <c:v>5</c:v>
                </c:pt>
                <c:pt idx="1325">
                  <c:v>5</c:v>
                </c:pt>
                <c:pt idx="1326">
                  <c:v>5</c:v>
                </c:pt>
                <c:pt idx="1327">
                  <c:v>8</c:v>
                </c:pt>
                <c:pt idx="1328">
                  <c:v>9</c:v>
                </c:pt>
                <c:pt idx="1329">
                  <c:v>9</c:v>
                </c:pt>
                <c:pt idx="1330">
                  <c:v>9</c:v>
                </c:pt>
                <c:pt idx="1331">
                  <c:v>11</c:v>
                </c:pt>
                <c:pt idx="1332">
                  <c:v>11</c:v>
                </c:pt>
                <c:pt idx="1333">
                  <c:v>9</c:v>
                </c:pt>
                <c:pt idx="1334">
                  <c:v>9</c:v>
                </c:pt>
                <c:pt idx="1335">
                  <c:v>11</c:v>
                </c:pt>
                <c:pt idx="1336">
                  <c:v>12</c:v>
                </c:pt>
                <c:pt idx="1337">
                  <c:v>12</c:v>
                </c:pt>
                <c:pt idx="1338">
                  <c:v>13</c:v>
                </c:pt>
                <c:pt idx="1339">
                  <c:v>14</c:v>
                </c:pt>
                <c:pt idx="1340">
                  <c:v>15</c:v>
                </c:pt>
                <c:pt idx="1341">
                  <c:v>17</c:v>
                </c:pt>
                <c:pt idx="1342">
                  <c:v>19</c:v>
                </c:pt>
                <c:pt idx="1343">
                  <c:v>19</c:v>
                </c:pt>
                <c:pt idx="1344">
                  <c:v>19</c:v>
                </c:pt>
                <c:pt idx="1345">
                  <c:v>18</c:v>
                </c:pt>
                <c:pt idx="1346">
                  <c:v>19</c:v>
                </c:pt>
                <c:pt idx="1347">
                  <c:v>20</c:v>
                </c:pt>
                <c:pt idx="1348">
                  <c:v>20</c:v>
                </c:pt>
                <c:pt idx="1349">
                  <c:v>21</c:v>
                </c:pt>
                <c:pt idx="1350">
                  <c:v>20</c:v>
                </c:pt>
                <c:pt idx="1351">
                  <c:v>21</c:v>
                </c:pt>
                <c:pt idx="1352">
                  <c:v>21</c:v>
                </c:pt>
                <c:pt idx="1353">
                  <c:v>22</c:v>
                </c:pt>
                <c:pt idx="1354">
                  <c:v>23</c:v>
                </c:pt>
                <c:pt idx="1355">
                  <c:v>22</c:v>
                </c:pt>
                <c:pt idx="1356">
                  <c:v>24</c:v>
                </c:pt>
                <c:pt idx="1357">
                  <c:v>25</c:v>
                </c:pt>
                <c:pt idx="1358">
                  <c:v>26</c:v>
                </c:pt>
                <c:pt idx="1359">
                  <c:v>25</c:v>
                </c:pt>
                <c:pt idx="1360">
                  <c:v>30</c:v>
                </c:pt>
                <c:pt idx="1361">
                  <c:v>30</c:v>
                </c:pt>
                <c:pt idx="1362">
                  <c:v>30</c:v>
                </c:pt>
                <c:pt idx="1363">
                  <c:v>31</c:v>
                </c:pt>
                <c:pt idx="1364">
                  <c:v>31</c:v>
                </c:pt>
                <c:pt idx="1365">
                  <c:v>31</c:v>
                </c:pt>
                <c:pt idx="1366">
                  <c:v>32</c:v>
                </c:pt>
                <c:pt idx="1367">
                  <c:v>32</c:v>
                </c:pt>
                <c:pt idx="1368">
                  <c:v>32</c:v>
                </c:pt>
                <c:pt idx="1369">
                  <c:v>32</c:v>
                </c:pt>
                <c:pt idx="1370">
                  <c:v>32</c:v>
                </c:pt>
                <c:pt idx="1371">
                  <c:v>34</c:v>
                </c:pt>
                <c:pt idx="1372">
                  <c:v>35</c:v>
                </c:pt>
                <c:pt idx="1373">
                  <c:v>35</c:v>
                </c:pt>
                <c:pt idx="1374">
                  <c:v>34</c:v>
                </c:pt>
                <c:pt idx="1375">
                  <c:v>34</c:v>
                </c:pt>
                <c:pt idx="1376">
                  <c:v>34</c:v>
                </c:pt>
                <c:pt idx="1377">
                  <c:v>35</c:v>
                </c:pt>
                <c:pt idx="1378">
                  <c:v>36</c:v>
                </c:pt>
                <c:pt idx="1379">
                  <c:v>36</c:v>
                </c:pt>
                <c:pt idx="1380">
                  <c:v>37</c:v>
                </c:pt>
                <c:pt idx="1381">
                  <c:v>33</c:v>
                </c:pt>
                <c:pt idx="1382">
                  <c:v>37</c:v>
                </c:pt>
                <c:pt idx="1383">
                  <c:v>39</c:v>
                </c:pt>
                <c:pt idx="1384">
                  <c:v>39</c:v>
                </c:pt>
                <c:pt idx="1385">
                  <c:v>38</c:v>
                </c:pt>
                <c:pt idx="1386">
                  <c:v>38</c:v>
                </c:pt>
                <c:pt idx="1387">
                  <c:v>40</c:v>
                </c:pt>
                <c:pt idx="1388">
                  <c:v>40</c:v>
                </c:pt>
                <c:pt idx="1389">
                  <c:v>41</c:v>
                </c:pt>
                <c:pt idx="1390">
                  <c:v>3</c:v>
                </c:pt>
                <c:pt idx="1391">
                  <c:v>1</c:v>
                </c:pt>
                <c:pt idx="1392">
                  <c:v>1</c:v>
                </c:pt>
                <c:pt idx="1393">
                  <c:v>2</c:v>
                </c:pt>
                <c:pt idx="1394">
                  <c:v>2</c:v>
                </c:pt>
                <c:pt idx="1395">
                  <c:v>3</c:v>
                </c:pt>
                <c:pt idx="1396">
                  <c:v>3</c:v>
                </c:pt>
                <c:pt idx="1397">
                  <c:v>3</c:v>
                </c:pt>
                <c:pt idx="1398">
                  <c:v>4</c:v>
                </c:pt>
                <c:pt idx="1399">
                  <c:v>5</c:v>
                </c:pt>
                <c:pt idx="1400">
                  <c:v>6</c:v>
                </c:pt>
                <c:pt idx="1401">
                  <c:v>4</c:v>
                </c:pt>
                <c:pt idx="1402">
                  <c:v>5</c:v>
                </c:pt>
                <c:pt idx="1403">
                  <c:v>6</c:v>
                </c:pt>
                <c:pt idx="1404">
                  <c:v>6</c:v>
                </c:pt>
                <c:pt idx="1405">
                  <c:v>7</c:v>
                </c:pt>
                <c:pt idx="1406">
                  <c:v>9</c:v>
                </c:pt>
                <c:pt idx="1407">
                  <c:v>9</c:v>
                </c:pt>
                <c:pt idx="1408">
                  <c:v>8</c:v>
                </c:pt>
                <c:pt idx="1409">
                  <c:v>9</c:v>
                </c:pt>
                <c:pt idx="1410">
                  <c:v>9</c:v>
                </c:pt>
                <c:pt idx="1411">
                  <c:v>9</c:v>
                </c:pt>
                <c:pt idx="1412">
                  <c:v>9</c:v>
                </c:pt>
                <c:pt idx="1413">
                  <c:v>10</c:v>
                </c:pt>
                <c:pt idx="1414">
                  <c:v>10</c:v>
                </c:pt>
                <c:pt idx="1415">
                  <c:v>8</c:v>
                </c:pt>
                <c:pt idx="1416">
                  <c:v>9</c:v>
                </c:pt>
                <c:pt idx="1417">
                  <c:v>11</c:v>
                </c:pt>
                <c:pt idx="1418">
                  <c:v>11</c:v>
                </c:pt>
                <c:pt idx="1419">
                  <c:v>13</c:v>
                </c:pt>
                <c:pt idx="1420">
                  <c:v>13</c:v>
                </c:pt>
                <c:pt idx="1421">
                  <c:v>13</c:v>
                </c:pt>
                <c:pt idx="1422">
                  <c:v>15</c:v>
                </c:pt>
                <c:pt idx="1423">
                  <c:v>15</c:v>
                </c:pt>
                <c:pt idx="1424">
                  <c:v>16</c:v>
                </c:pt>
                <c:pt idx="1425">
                  <c:v>15</c:v>
                </c:pt>
                <c:pt idx="1426">
                  <c:v>15</c:v>
                </c:pt>
                <c:pt idx="1427">
                  <c:v>16</c:v>
                </c:pt>
                <c:pt idx="1428">
                  <c:v>18</c:v>
                </c:pt>
                <c:pt idx="1429">
                  <c:v>17</c:v>
                </c:pt>
                <c:pt idx="1430">
                  <c:v>18</c:v>
                </c:pt>
                <c:pt idx="1431">
                  <c:v>18</c:v>
                </c:pt>
                <c:pt idx="1432">
                  <c:v>19</c:v>
                </c:pt>
                <c:pt idx="1433">
                  <c:v>20</c:v>
                </c:pt>
                <c:pt idx="1434">
                  <c:v>21</c:v>
                </c:pt>
                <c:pt idx="1435">
                  <c:v>21</c:v>
                </c:pt>
                <c:pt idx="1436">
                  <c:v>23</c:v>
                </c:pt>
                <c:pt idx="1437">
                  <c:v>23</c:v>
                </c:pt>
                <c:pt idx="1438">
                  <c:v>25</c:v>
                </c:pt>
                <c:pt idx="1439">
                  <c:v>25</c:v>
                </c:pt>
                <c:pt idx="1440">
                  <c:v>28</c:v>
                </c:pt>
                <c:pt idx="1441">
                  <c:v>28</c:v>
                </c:pt>
                <c:pt idx="1442">
                  <c:v>28</c:v>
                </c:pt>
                <c:pt idx="1443">
                  <c:v>29</c:v>
                </c:pt>
                <c:pt idx="1444">
                  <c:v>25</c:v>
                </c:pt>
                <c:pt idx="1445">
                  <c:v>30</c:v>
                </c:pt>
                <c:pt idx="1446">
                  <c:v>29</c:v>
                </c:pt>
                <c:pt idx="1447">
                  <c:v>31</c:v>
                </c:pt>
                <c:pt idx="1448">
                  <c:v>31</c:v>
                </c:pt>
                <c:pt idx="1449">
                  <c:v>32</c:v>
                </c:pt>
                <c:pt idx="1450">
                  <c:v>32</c:v>
                </c:pt>
                <c:pt idx="1451">
                  <c:v>32</c:v>
                </c:pt>
                <c:pt idx="1452">
                  <c:v>32</c:v>
                </c:pt>
                <c:pt idx="1453">
                  <c:v>34</c:v>
                </c:pt>
                <c:pt idx="1454">
                  <c:v>34</c:v>
                </c:pt>
                <c:pt idx="1455">
                  <c:v>34</c:v>
                </c:pt>
                <c:pt idx="1456">
                  <c:v>33</c:v>
                </c:pt>
                <c:pt idx="1457">
                  <c:v>34</c:v>
                </c:pt>
                <c:pt idx="1458">
                  <c:v>36</c:v>
                </c:pt>
                <c:pt idx="1459">
                  <c:v>34</c:v>
                </c:pt>
                <c:pt idx="1460">
                  <c:v>35</c:v>
                </c:pt>
                <c:pt idx="1461">
                  <c:v>36</c:v>
                </c:pt>
                <c:pt idx="1462">
                  <c:v>37</c:v>
                </c:pt>
                <c:pt idx="1463">
                  <c:v>36</c:v>
                </c:pt>
                <c:pt idx="1464">
                  <c:v>37</c:v>
                </c:pt>
                <c:pt idx="1465">
                  <c:v>33</c:v>
                </c:pt>
                <c:pt idx="1466">
                  <c:v>37</c:v>
                </c:pt>
                <c:pt idx="1467">
                  <c:v>38</c:v>
                </c:pt>
                <c:pt idx="1468">
                  <c:v>39</c:v>
                </c:pt>
                <c:pt idx="1469">
                  <c:v>39</c:v>
                </c:pt>
                <c:pt idx="1470">
                  <c:v>40</c:v>
                </c:pt>
                <c:pt idx="1471">
                  <c:v>43</c:v>
                </c:pt>
                <c:pt idx="1472">
                  <c:v>0</c:v>
                </c:pt>
                <c:pt idx="1473">
                  <c:v>0</c:v>
                </c:pt>
                <c:pt idx="1474">
                  <c:v>1</c:v>
                </c:pt>
                <c:pt idx="1475">
                  <c:v>2</c:v>
                </c:pt>
                <c:pt idx="1476">
                  <c:v>5</c:v>
                </c:pt>
                <c:pt idx="1477">
                  <c:v>6</c:v>
                </c:pt>
                <c:pt idx="1478">
                  <c:v>6</c:v>
                </c:pt>
                <c:pt idx="1479">
                  <c:v>6</c:v>
                </c:pt>
                <c:pt idx="1480">
                  <c:v>5</c:v>
                </c:pt>
                <c:pt idx="1481">
                  <c:v>7</c:v>
                </c:pt>
                <c:pt idx="1482">
                  <c:v>7</c:v>
                </c:pt>
                <c:pt idx="1483">
                  <c:v>7</c:v>
                </c:pt>
                <c:pt idx="1484">
                  <c:v>8</c:v>
                </c:pt>
                <c:pt idx="1485">
                  <c:v>8</c:v>
                </c:pt>
                <c:pt idx="1486">
                  <c:v>9</c:v>
                </c:pt>
                <c:pt idx="1487">
                  <c:v>10</c:v>
                </c:pt>
                <c:pt idx="1488">
                  <c:v>11</c:v>
                </c:pt>
                <c:pt idx="1489">
                  <c:v>10</c:v>
                </c:pt>
                <c:pt idx="1490">
                  <c:v>12</c:v>
                </c:pt>
                <c:pt idx="1491">
                  <c:v>11</c:v>
                </c:pt>
                <c:pt idx="1492">
                  <c:v>12</c:v>
                </c:pt>
                <c:pt idx="1493">
                  <c:v>14</c:v>
                </c:pt>
                <c:pt idx="1494">
                  <c:v>14</c:v>
                </c:pt>
                <c:pt idx="1495">
                  <c:v>14</c:v>
                </c:pt>
                <c:pt idx="1496">
                  <c:v>14</c:v>
                </c:pt>
                <c:pt idx="1497">
                  <c:v>14</c:v>
                </c:pt>
                <c:pt idx="1498">
                  <c:v>16</c:v>
                </c:pt>
                <c:pt idx="1499">
                  <c:v>17</c:v>
                </c:pt>
                <c:pt idx="1500">
                  <c:v>18</c:v>
                </c:pt>
                <c:pt idx="1501">
                  <c:v>18</c:v>
                </c:pt>
                <c:pt idx="1502">
                  <c:v>18</c:v>
                </c:pt>
                <c:pt idx="1503">
                  <c:v>20</c:v>
                </c:pt>
                <c:pt idx="1504">
                  <c:v>21</c:v>
                </c:pt>
                <c:pt idx="1505">
                  <c:v>21</c:v>
                </c:pt>
                <c:pt idx="1506">
                  <c:v>21</c:v>
                </c:pt>
                <c:pt idx="1507">
                  <c:v>21</c:v>
                </c:pt>
                <c:pt idx="1508">
                  <c:v>22</c:v>
                </c:pt>
                <c:pt idx="1509">
                  <c:v>22</c:v>
                </c:pt>
                <c:pt idx="1510">
                  <c:v>22</c:v>
                </c:pt>
                <c:pt idx="1511">
                  <c:v>22</c:v>
                </c:pt>
                <c:pt idx="1512">
                  <c:v>22</c:v>
                </c:pt>
                <c:pt idx="1513">
                  <c:v>24</c:v>
                </c:pt>
                <c:pt idx="1514">
                  <c:v>25</c:v>
                </c:pt>
                <c:pt idx="1515">
                  <c:v>25</c:v>
                </c:pt>
                <c:pt idx="1516">
                  <c:v>26</c:v>
                </c:pt>
                <c:pt idx="1517">
                  <c:v>26</c:v>
                </c:pt>
                <c:pt idx="1518">
                  <c:v>26</c:v>
                </c:pt>
                <c:pt idx="1519">
                  <c:v>26</c:v>
                </c:pt>
                <c:pt idx="1520">
                  <c:v>26</c:v>
                </c:pt>
                <c:pt idx="1521">
                  <c:v>27</c:v>
                </c:pt>
                <c:pt idx="1522">
                  <c:v>27</c:v>
                </c:pt>
                <c:pt idx="1523">
                  <c:v>28</c:v>
                </c:pt>
                <c:pt idx="1524">
                  <c:v>25</c:v>
                </c:pt>
                <c:pt idx="1525">
                  <c:v>29</c:v>
                </c:pt>
                <c:pt idx="1526">
                  <c:v>30</c:v>
                </c:pt>
                <c:pt idx="1527">
                  <c:v>29</c:v>
                </c:pt>
                <c:pt idx="1528">
                  <c:v>32</c:v>
                </c:pt>
                <c:pt idx="1529">
                  <c:v>32</c:v>
                </c:pt>
                <c:pt idx="1530">
                  <c:v>32</c:v>
                </c:pt>
                <c:pt idx="1531">
                  <c:v>33</c:v>
                </c:pt>
                <c:pt idx="1532">
                  <c:v>33</c:v>
                </c:pt>
                <c:pt idx="1533">
                  <c:v>34</c:v>
                </c:pt>
                <c:pt idx="1534">
                  <c:v>33</c:v>
                </c:pt>
                <c:pt idx="1535">
                  <c:v>34</c:v>
                </c:pt>
                <c:pt idx="1536">
                  <c:v>35</c:v>
                </c:pt>
                <c:pt idx="1537">
                  <c:v>35</c:v>
                </c:pt>
                <c:pt idx="1538">
                  <c:v>33</c:v>
                </c:pt>
                <c:pt idx="1539">
                  <c:v>35</c:v>
                </c:pt>
                <c:pt idx="1540">
                  <c:v>36</c:v>
                </c:pt>
                <c:pt idx="1541">
                  <c:v>37</c:v>
                </c:pt>
                <c:pt idx="1542">
                  <c:v>38</c:v>
                </c:pt>
                <c:pt idx="1543">
                  <c:v>38</c:v>
                </c:pt>
                <c:pt idx="1544">
                  <c:v>37</c:v>
                </c:pt>
                <c:pt idx="1545">
                  <c:v>38</c:v>
                </c:pt>
                <c:pt idx="1546">
                  <c:v>39</c:v>
                </c:pt>
                <c:pt idx="1547">
                  <c:v>41</c:v>
                </c:pt>
                <c:pt idx="1548">
                  <c:v>40</c:v>
                </c:pt>
                <c:pt idx="1549">
                  <c:v>0</c:v>
                </c:pt>
                <c:pt idx="1550">
                  <c:v>1</c:v>
                </c:pt>
                <c:pt idx="1551">
                  <c:v>1</c:v>
                </c:pt>
                <c:pt idx="1552">
                  <c:v>1</c:v>
                </c:pt>
                <c:pt idx="1553">
                  <c:v>3</c:v>
                </c:pt>
                <c:pt idx="1554">
                  <c:v>3</c:v>
                </c:pt>
                <c:pt idx="1555">
                  <c:v>2</c:v>
                </c:pt>
                <c:pt idx="1556">
                  <c:v>4</c:v>
                </c:pt>
                <c:pt idx="1557">
                  <c:v>4</c:v>
                </c:pt>
                <c:pt idx="1558">
                  <c:v>4</c:v>
                </c:pt>
                <c:pt idx="1559">
                  <c:v>4</c:v>
                </c:pt>
                <c:pt idx="1560">
                  <c:v>5</c:v>
                </c:pt>
                <c:pt idx="1561">
                  <c:v>7</c:v>
                </c:pt>
                <c:pt idx="1562">
                  <c:v>8</c:v>
                </c:pt>
                <c:pt idx="1563">
                  <c:v>7</c:v>
                </c:pt>
                <c:pt idx="1564">
                  <c:v>10</c:v>
                </c:pt>
                <c:pt idx="1565">
                  <c:v>8</c:v>
                </c:pt>
                <c:pt idx="1566">
                  <c:v>9</c:v>
                </c:pt>
                <c:pt idx="1567">
                  <c:v>9</c:v>
                </c:pt>
                <c:pt idx="1568">
                  <c:v>11</c:v>
                </c:pt>
                <c:pt idx="1569">
                  <c:v>11</c:v>
                </c:pt>
                <c:pt idx="1570">
                  <c:v>13</c:v>
                </c:pt>
                <c:pt idx="1571">
                  <c:v>12</c:v>
                </c:pt>
                <c:pt idx="1572">
                  <c:v>12</c:v>
                </c:pt>
                <c:pt idx="1573">
                  <c:v>14</c:v>
                </c:pt>
                <c:pt idx="1574">
                  <c:v>13</c:v>
                </c:pt>
                <c:pt idx="1575">
                  <c:v>14</c:v>
                </c:pt>
                <c:pt idx="1576">
                  <c:v>15</c:v>
                </c:pt>
                <c:pt idx="1577">
                  <c:v>15</c:v>
                </c:pt>
                <c:pt idx="1578">
                  <c:v>18</c:v>
                </c:pt>
                <c:pt idx="1579">
                  <c:v>18</c:v>
                </c:pt>
                <c:pt idx="1580">
                  <c:v>18</c:v>
                </c:pt>
                <c:pt idx="1581">
                  <c:v>20</c:v>
                </c:pt>
                <c:pt idx="1582">
                  <c:v>20</c:v>
                </c:pt>
                <c:pt idx="1583">
                  <c:v>22</c:v>
                </c:pt>
                <c:pt idx="1584">
                  <c:v>22</c:v>
                </c:pt>
                <c:pt idx="1585">
                  <c:v>23</c:v>
                </c:pt>
                <c:pt idx="1586">
                  <c:v>23</c:v>
                </c:pt>
                <c:pt idx="1587">
                  <c:v>23</c:v>
                </c:pt>
                <c:pt idx="1588">
                  <c:v>24</c:v>
                </c:pt>
                <c:pt idx="1589">
                  <c:v>24</c:v>
                </c:pt>
                <c:pt idx="1590">
                  <c:v>25</c:v>
                </c:pt>
                <c:pt idx="1591">
                  <c:v>24</c:v>
                </c:pt>
                <c:pt idx="1592">
                  <c:v>25</c:v>
                </c:pt>
                <c:pt idx="1593">
                  <c:v>26</c:v>
                </c:pt>
                <c:pt idx="1594">
                  <c:v>27</c:v>
                </c:pt>
                <c:pt idx="1595">
                  <c:v>25</c:v>
                </c:pt>
                <c:pt idx="1596">
                  <c:v>27</c:v>
                </c:pt>
                <c:pt idx="1597">
                  <c:v>27</c:v>
                </c:pt>
                <c:pt idx="1598">
                  <c:v>27</c:v>
                </c:pt>
                <c:pt idx="1599">
                  <c:v>28</c:v>
                </c:pt>
                <c:pt idx="1600">
                  <c:v>28</c:v>
                </c:pt>
                <c:pt idx="1601">
                  <c:v>27</c:v>
                </c:pt>
                <c:pt idx="1602">
                  <c:v>30</c:v>
                </c:pt>
                <c:pt idx="1603">
                  <c:v>31</c:v>
                </c:pt>
                <c:pt idx="1604">
                  <c:v>32</c:v>
                </c:pt>
                <c:pt idx="1605">
                  <c:v>33</c:v>
                </c:pt>
                <c:pt idx="1606">
                  <c:v>33</c:v>
                </c:pt>
                <c:pt idx="1607">
                  <c:v>32</c:v>
                </c:pt>
                <c:pt idx="1608">
                  <c:v>32</c:v>
                </c:pt>
                <c:pt idx="1609">
                  <c:v>33</c:v>
                </c:pt>
                <c:pt idx="1610">
                  <c:v>33</c:v>
                </c:pt>
                <c:pt idx="1611">
                  <c:v>35</c:v>
                </c:pt>
                <c:pt idx="1612">
                  <c:v>35</c:v>
                </c:pt>
                <c:pt idx="1613">
                  <c:v>34</c:v>
                </c:pt>
                <c:pt idx="1614">
                  <c:v>35</c:v>
                </c:pt>
                <c:pt idx="1615">
                  <c:v>35</c:v>
                </c:pt>
                <c:pt idx="1616">
                  <c:v>38</c:v>
                </c:pt>
                <c:pt idx="1617">
                  <c:v>38</c:v>
                </c:pt>
                <c:pt idx="1618">
                  <c:v>40</c:v>
                </c:pt>
                <c:pt idx="1619">
                  <c:v>0</c:v>
                </c:pt>
                <c:pt idx="1620">
                  <c:v>0</c:v>
                </c:pt>
                <c:pt idx="1621">
                  <c:v>0</c:v>
                </c:pt>
                <c:pt idx="1622">
                  <c:v>0</c:v>
                </c:pt>
                <c:pt idx="1623">
                  <c:v>0</c:v>
                </c:pt>
                <c:pt idx="1624">
                  <c:v>1</c:v>
                </c:pt>
                <c:pt idx="1625">
                  <c:v>2</c:v>
                </c:pt>
                <c:pt idx="1626">
                  <c:v>4</c:v>
                </c:pt>
                <c:pt idx="1627">
                  <c:v>5</c:v>
                </c:pt>
                <c:pt idx="1628">
                  <c:v>5</c:v>
                </c:pt>
                <c:pt idx="1629">
                  <c:v>4</c:v>
                </c:pt>
                <c:pt idx="1630">
                  <c:v>4</c:v>
                </c:pt>
                <c:pt idx="1631">
                  <c:v>6</c:v>
                </c:pt>
                <c:pt idx="1632">
                  <c:v>6</c:v>
                </c:pt>
                <c:pt idx="1633">
                  <c:v>6</c:v>
                </c:pt>
                <c:pt idx="1634">
                  <c:v>7</c:v>
                </c:pt>
                <c:pt idx="1635">
                  <c:v>6</c:v>
                </c:pt>
                <c:pt idx="1636">
                  <c:v>6</c:v>
                </c:pt>
                <c:pt idx="1637">
                  <c:v>7</c:v>
                </c:pt>
                <c:pt idx="1638">
                  <c:v>8</c:v>
                </c:pt>
                <c:pt idx="1639">
                  <c:v>7</c:v>
                </c:pt>
                <c:pt idx="1640">
                  <c:v>9</c:v>
                </c:pt>
                <c:pt idx="1641">
                  <c:v>8</c:v>
                </c:pt>
                <c:pt idx="1642">
                  <c:v>10</c:v>
                </c:pt>
                <c:pt idx="1643">
                  <c:v>8</c:v>
                </c:pt>
                <c:pt idx="1644">
                  <c:v>8</c:v>
                </c:pt>
                <c:pt idx="1645">
                  <c:v>9</c:v>
                </c:pt>
                <c:pt idx="1646">
                  <c:v>9</c:v>
                </c:pt>
                <c:pt idx="1647">
                  <c:v>9</c:v>
                </c:pt>
                <c:pt idx="1648">
                  <c:v>11</c:v>
                </c:pt>
                <c:pt idx="1649">
                  <c:v>11</c:v>
                </c:pt>
                <c:pt idx="1650">
                  <c:v>14</c:v>
                </c:pt>
                <c:pt idx="1651">
                  <c:v>10</c:v>
                </c:pt>
                <c:pt idx="1652">
                  <c:v>16</c:v>
                </c:pt>
                <c:pt idx="1653">
                  <c:v>16</c:v>
                </c:pt>
                <c:pt idx="1654">
                  <c:v>17</c:v>
                </c:pt>
                <c:pt idx="1655">
                  <c:v>17</c:v>
                </c:pt>
                <c:pt idx="1656">
                  <c:v>16</c:v>
                </c:pt>
                <c:pt idx="1657">
                  <c:v>17</c:v>
                </c:pt>
                <c:pt idx="1658">
                  <c:v>18</c:v>
                </c:pt>
                <c:pt idx="1659">
                  <c:v>14</c:v>
                </c:pt>
                <c:pt idx="1660">
                  <c:v>19</c:v>
                </c:pt>
                <c:pt idx="1661">
                  <c:v>18</c:v>
                </c:pt>
                <c:pt idx="1662">
                  <c:v>21</c:v>
                </c:pt>
                <c:pt idx="1663">
                  <c:v>21</c:v>
                </c:pt>
                <c:pt idx="1664">
                  <c:v>22</c:v>
                </c:pt>
                <c:pt idx="1665">
                  <c:v>25</c:v>
                </c:pt>
                <c:pt idx="1666">
                  <c:v>24</c:v>
                </c:pt>
                <c:pt idx="1667">
                  <c:v>25</c:v>
                </c:pt>
                <c:pt idx="1668">
                  <c:v>25</c:v>
                </c:pt>
                <c:pt idx="1669">
                  <c:v>25</c:v>
                </c:pt>
                <c:pt idx="1670">
                  <c:v>27</c:v>
                </c:pt>
                <c:pt idx="1671">
                  <c:v>25</c:v>
                </c:pt>
                <c:pt idx="1672">
                  <c:v>26</c:v>
                </c:pt>
                <c:pt idx="1673">
                  <c:v>28</c:v>
                </c:pt>
                <c:pt idx="1674">
                  <c:v>28</c:v>
                </c:pt>
                <c:pt idx="1675">
                  <c:v>23</c:v>
                </c:pt>
                <c:pt idx="1676">
                  <c:v>27</c:v>
                </c:pt>
                <c:pt idx="1677">
                  <c:v>28</c:v>
                </c:pt>
                <c:pt idx="1678">
                  <c:v>28</c:v>
                </c:pt>
                <c:pt idx="1679">
                  <c:v>29</c:v>
                </c:pt>
                <c:pt idx="1680">
                  <c:v>29</c:v>
                </c:pt>
                <c:pt idx="1681">
                  <c:v>30</c:v>
                </c:pt>
                <c:pt idx="1682">
                  <c:v>25</c:v>
                </c:pt>
                <c:pt idx="1683">
                  <c:v>30</c:v>
                </c:pt>
                <c:pt idx="1684">
                  <c:v>30</c:v>
                </c:pt>
                <c:pt idx="1685">
                  <c:v>30</c:v>
                </c:pt>
                <c:pt idx="1686">
                  <c:v>32</c:v>
                </c:pt>
                <c:pt idx="1687">
                  <c:v>32</c:v>
                </c:pt>
                <c:pt idx="1688">
                  <c:v>32</c:v>
                </c:pt>
                <c:pt idx="1689">
                  <c:v>32</c:v>
                </c:pt>
                <c:pt idx="1690">
                  <c:v>32</c:v>
                </c:pt>
                <c:pt idx="1691">
                  <c:v>32</c:v>
                </c:pt>
                <c:pt idx="1692">
                  <c:v>34</c:v>
                </c:pt>
                <c:pt idx="1693">
                  <c:v>34</c:v>
                </c:pt>
                <c:pt idx="1694">
                  <c:v>34</c:v>
                </c:pt>
                <c:pt idx="1695">
                  <c:v>35</c:v>
                </c:pt>
                <c:pt idx="1696">
                  <c:v>35</c:v>
                </c:pt>
                <c:pt idx="1697">
                  <c:v>36</c:v>
                </c:pt>
                <c:pt idx="1698">
                  <c:v>36</c:v>
                </c:pt>
                <c:pt idx="1699">
                  <c:v>36</c:v>
                </c:pt>
                <c:pt idx="1700">
                  <c:v>37</c:v>
                </c:pt>
                <c:pt idx="1701">
                  <c:v>38</c:v>
                </c:pt>
                <c:pt idx="1702">
                  <c:v>37</c:v>
                </c:pt>
                <c:pt idx="1703">
                  <c:v>39</c:v>
                </c:pt>
                <c:pt idx="1704">
                  <c:v>2</c:v>
                </c:pt>
                <c:pt idx="1705">
                  <c:v>2</c:v>
                </c:pt>
                <c:pt idx="1706">
                  <c:v>3</c:v>
                </c:pt>
                <c:pt idx="1707">
                  <c:v>3</c:v>
                </c:pt>
                <c:pt idx="1708">
                  <c:v>4</c:v>
                </c:pt>
                <c:pt idx="1709">
                  <c:v>3</c:v>
                </c:pt>
                <c:pt idx="1710">
                  <c:v>5</c:v>
                </c:pt>
                <c:pt idx="1711">
                  <c:v>4</c:v>
                </c:pt>
                <c:pt idx="1712">
                  <c:v>6</c:v>
                </c:pt>
                <c:pt idx="1713">
                  <c:v>7</c:v>
                </c:pt>
                <c:pt idx="1714">
                  <c:v>8</c:v>
                </c:pt>
                <c:pt idx="1715">
                  <c:v>8</c:v>
                </c:pt>
                <c:pt idx="1716">
                  <c:v>10</c:v>
                </c:pt>
                <c:pt idx="1717">
                  <c:v>10</c:v>
                </c:pt>
                <c:pt idx="1718">
                  <c:v>10</c:v>
                </c:pt>
                <c:pt idx="1719">
                  <c:v>8</c:v>
                </c:pt>
                <c:pt idx="1720">
                  <c:v>9</c:v>
                </c:pt>
                <c:pt idx="1721">
                  <c:v>9</c:v>
                </c:pt>
                <c:pt idx="1722">
                  <c:v>10</c:v>
                </c:pt>
                <c:pt idx="1723">
                  <c:v>13</c:v>
                </c:pt>
                <c:pt idx="1724">
                  <c:v>12</c:v>
                </c:pt>
                <c:pt idx="1725">
                  <c:v>15</c:v>
                </c:pt>
                <c:pt idx="1726">
                  <c:v>16</c:v>
                </c:pt>
                <c:pt idx="1727">
                  <c:v>17</c:v>
                </c:pt>
                <c:pt idx="1728">
                  <c:v>18</c:v>
                </c:pt>
                <c:pt idx="1729">
                  <c:v>17</c:v>
                </c:pt>
                <c:pt idx="1730">
                  <c:v>19</c:v>
                </c:pt>
                <c:pt idx="1731">
                  <c:v>19</c:v>
                </c:pt>
                <c:pt idx="1732">
                  <c:v>20</c:v>
                </c:pt>
                <c:pt idx="1733">
                  <c:v>18</c:v>
                </c:pt>
                <c:pt idx="1734">
                  <c:v>19</c:v>
                </c:pt>
                <c:pt idx="1735">
                  <c:v>23</c:v>
                </c:pt>
                <c:pt idx="1736">
                  <c:v>23</c:v>
                </c:pt>
                <c:pt idx="1737">
                  <c:v>24</c:v>
                </c:pt>
                <c:pt idx="1738">
                  <c:v>24</c:v>
                </c:pt>
                <c:pt idx="1739">
                  <c:v>24</c:v>
                </c:pt>
                <c:pt idx="1740">
                  <c:v>25</c:v>
                </c:pt>
                <c:pt idx="1741">
                  <c:v>25</c:v>
                </c:pt>
                <c:pt idx="1742">
                  <c:v>25</c:v>
                </c:pt>
                <c:pt idx="1743">
                  <c:v>25</c:v>
                </c:pt>
                <c:pt idx="1744">
                  <c:v>27</c:v>
                </c:pt>
                <c:pt idx="1745">
                  <c:v>26</c:v>
                </c:pt>
                <c:pt idx="1746">
                  <c:v>26</c:v>
                </c:pt>
                <c:pt idx="1747">
                  <c:v>27</c:v>
                </c:pt>
                <c:pt idx="1748">
                  <c:v>27</c:v>
                </c:pt>
                <c:pt idx="1749">
                  <c:v>23</c:v>
                </c:pt>
                <c:pt idx="1750">
                  <c:v>27</c:v>
                </c:pt>
                <c:pt idx="1751">
                  <c:v>28</c:v>
                </c:pt>
                <c:pt idx="1752">
                  <c:v>30</c:v>
                </c:pt>
                <c:pt idx="1753">
                  <c:v>30</c:v>
                </c:pt>
                <c:pt idx="1754">
                  <c:v>29</c:v>
                </c:pt>
                <c:pt idx="1755">
                  <c:v>30</c:v>
                </c:pt>
                <c:pt idx="1756">
                  <c:v>30</c:v>
                </c:pt>
                <c:pt idx="1757">
                  <c:v>30</c:v>
                </c:pt>
                <c:pt idx="1758">
                  <c:v>31</c:v>
                </c:pt>
                <c:pt idx="1759">
                  <c:v>33</c:v>
                </c:pt>
                <c:pt idx="1760">
                  <c:v>33</c:v>
                </c:pt>
                <c:pt idx="1761">
                  <c:v>33</c:v>
                </c:pt>
                <c:pt idx="1762">
                  <c:v>33</c:v>
                </c:pt>
                <c:pt idx="1763">
                  <c:v>34</c:v>
                </c:pt>
                <c:pt idx="1764">
                  <c:v>29</c:v>
                </c:pt>
                <c:pt idx="1765">
                  <c:v>35</c:v>
                </c:pt>
                <c:pt idx="1766">
                  <c:v>37</c:v>
                </c:pt>
                <c:pt idx="1767">
                  <c:v>37</c:v>
                </c:pt>
                <c:pt idx="1768">
                  <c:v>38</c:v>
                </c:pt>
                <c:pt idx="1769">
                  <c:v>37</c:v>
                </c:pt>
                <c:pt idx="1770">
                  <c:v>37</c:v>
                </c:pt>
                <c:pt idx="1771">
                  <c:v>39</c:v>
                </c:pt>
                <c:pt idx="1772">
                  <c:v>41</c:v>
                </c:pt>
                <c:pt idx="1773">
                  <c:v>1</c:v>
                </c:pt>
                <c:pt idx="1774">
                  <c:v>1</c:v>
                </c:pt>
                <c:pt idx="1775">
                  <c:v>2</c:v>
                </c:pt>
                <c:pt idx="1776">
                  <c:v>2</c:v>
                </c:pt>
                <c:pt idx="1777">
                  <c:v>2</c:v>
                </c:pt>
                <c:pt idx="1778">
                  <c:v>3</c:v>
                </c:pt>
                <c:pt idx="1779">
                  <c:v>6</c:v>
                </c:pt>
                <c:pt idx="1780">
                  <c:v>6</c:v>
                </c:pt>
                <c:pt idx="1781">
                  <c:v>5</c:v>
                </c:pt>
                <c:pt idx="1782">
                  <c:v>7</c:v>
                </c:pt>
                <c:pt idx="1783">
                  <c:v>7</c:v>
                </c:pt>
                <c:pt idx="1784">
                  <c:v>8</c:v>
                </c:pt>
                <c:pt idx="1785">
                  <c:v>9</c:v>
                </c:pt>
                <c:pt idx="1786">
                  <c:v>9</c:v>
                </c:pt>
                <c:pt idx="1787">
                  <c:v>8</c:v>
                </c:pt>
                <c:pt idx="1788">
                  <c:v>8</c:v>
                </c:pt>
                <c:pt idx="1789">
                  <c:v>10</c:v>
                </c:pt>
                <c:pt idx="1790">
                  <c:v>12</c:v>
                </c:pt>
                <c:pt idx="1791">
                  <c:v>14</c:v>
                </c:pt>
                <c:pt idx="1792">
                  <c:v>17</c:v>
                </c:pt>
                <c:pt idx="1793">
                  <c:v>17</c:v>
                </c:pt>
                <c:pt idx="1794">
                  <c:v>17</c:v>
                </c:pt>
                <c:pt idx="1795">
                  <c:v>19</c:v>
                </c:pt>
                <c:pt idx="1796">
                  <c:v>18</c:v>
                </c:pt>
                <c:pt idx="1797">
                  <c:v>23</c:v>
                </c:pt>
                <c:pt idx="1798">
                  <c:v>24</c:v>
                </c:pt>
                <c:pt idx="1799">
                  <c:v>24</c:v>
                </c:pt>
                <c:pt idx="1800">
                  <c:v>26</c:v>
                </c:pt>
                <c:pt idx="1801">
                  <c:v>26</c:v>
                </c:pt>
                <c:pt idx="1802">
                  <c:v>28</c:v>
                </c:pt>
                <c:pt idx="1803">
                  <c:v>28</c:v>
                </c:pt>
                <c:pt idx="1804">
                  <c:v>28</c:v>
                </c:pt>
                <c:pt idx="1805">
                  <c:v>29</c:v>
                </c:pt>
                <c:pt idx="1806">
                  <c:v>29</c:v>
                </c:pt>
                <c:pt idx="1807">
                  <c:v>30</c:v>
                </c:pt>
                <c:pt idx="1808">
                  <c:v>31</c:v>
                </c:pt>
                <c:pt idx="1809">
                  <c:v>32</c:v>
                </c:pt>
                <c:pt idx="1810">
                  <c:v>32</c:v>
                </c:pt>
                <c:pt idx="1811">
                  <c:v>34</c:v>
                </c:pt>
                <c:pt idx="1812">
                  <c:v>35</c:v>
                </c:pt>
                <c:pt idx="1813">
                  <c:v>36</c:v>
                </c:pt>
                <c:pt idx="1814">
                  <c:v>37</c:v>
                </c:pt>
                <c:pt idx="1815">
                  <c:v>37</c:v>
                </c:pt>
                <c:pt idx="1816">
                  <c:v>40</c:v>
                </c:pt>
                <c:pt idx="1817">
                  <c:v>1</c:v>
                </c:pt>
                <c:pt idx="1818">
                  <c:v>0</c:v>
                </c:pt>
                <c:pt idx="1819">
                  <c:v>3</c:v>
                </c:pt>
                <c:pt idx="1820">
                  <c:v>3</c:v>
                </c:pt>
                <c:pt idx="1821">
                  <c:v>4</c:v>
                </c:pt>
                <c:pt idx="1822">
                  <c:v>6</c:v>
                </c:pt>
                <c:pt idx="1823">
                  <c:v>5</c:v>
                </c:pt>
                <c:pt idx="1824">
                  <c:v>7</c:v>
                </c:pt>
                <c:pt idx="1825">
                  <c:v>6</c:v>
                </c:pt>
                <c:pt idx="1826">
                  <c:v>7</c:v>
                </c:pt>
                <c:pt idx="1827">
                  <c:v>9</c:v>
                </c:pt>
                <c:pt idx="1828">
                  <c:v>9</c:v>
                </c:pt>
                <c:pt idx="1829">
                  <c:v>9</c:v>
                </c:pt>
                <c:pt idx="1830">
                  <c:v>13</c:v>
                </c:pt>
                <c:pt idx="1831">
                  <c:v>14</c:v>
                </c:pt>
                <c:pt idx="1832">
                  <c:v>14</c:v>
                </c:pt>
                <c:pt idx="1833">
                  <c:v>16</c:v>
                </c:pt>
                <c:pt idx="1834">
                  <c:v>15</c:v>
                </c:pt>
                <c:pt idx="1835">
                  <c:v>16</c:v>
                </c:pt>
                <c:pt idx="1836">
                  <c:v>17</c:v>
                </c:pt>
                <c:pt idx="1837">
                  <c:v>16</c:v>
                </c:pt>
                <c:pt idx="1838">
                  <c:v>18</c:v>
                </c:pt>
                <c:pt idx="1839">
                  <c:v>18</c:v>
                </c:pt>
                <c:pt idx="1840">
                  <c:v>17</c:v>
                </c:pt>
                <c:pt idx="1841">
                  <c:v>17</c:v>
                </c:pt>
                <c:pt idx="1842">
                  <c:v>19</c:v>
                </c:pt>
                <c:pt idx="1843">
                  <c:v>19</c:v>
                </c:pt>
                <c:pt idx="1844">
                  <c:v>20</c:v>
                </c:pt>
                <c:pt idx="1845">
                  <c:v>20</c:v>
                </c:pt>
                <c:pt idx="1846">
                  <c:v>21</c:v>
                </c:pt>
                <c:pt idx="1847">
                  <c:v>23</c:v>
                </c:pt>
                <c:pt idx="1848">
                  <c:v>26</c:v>
                </c:pt>
                <c:pt idx="1849">
                  <c:v>28</c:v>
                </c:pt>
                <c:pt idx="1850">
                  <c:v>24</c:v>
                </c:pt>
                <c:pt idx="1851">
                  <c:v>28</c:v>
                </c:pt>
                <c:pt idx="1852">
                  <c:v>28</c:v>
                </c:pt>
                <c:pt idx="1853">
                  <c:v>29</c:v>
                </c:pt>
                <c:pt idx="1854">
                  <c:v>29</c:v>
                </c:pt>
                <c:pt idx="1855">
                  <c:v>31</c:v>
                </c:pt>
                <c:pt idx="1856">
                  <c:v>33</c:v>
                </c:pt>
                <c:pt idx="1857">
                  <c:v>31</c:v>
                </c:pt>
                <c:pt idx="1858">
                  <c:v>32</c:v>
                </c:pt>
                <c:pt idx="1859">
                  <c:v>32</c:v>
                </c:pt>
                <c:pt idx="1860">
                  <c:v>33</c:v>
                </c:pt>
                <c:pt idx="1861">
                  <c:v>35</c:v>
                </c:pt>
                <c:pt idx="1862">
                  <c:v>36</c:v>
                </c:pt>
                <c:pt idx="1863">
                  <c:v>31</c:v>
                </c:pt>
                <c:pt idx="1864">
                  <c:v>35</c:v>
                </c:pt>
                <c:pt idx="1865">
                  <c:v>39</c:v>
                </c:pt>
                <c:pt idx="1866">
                  <c:v>39</c:v>
                </c:pt>
                <c:pt idx="1867">
                  <c:v>39</c:v>
                </c:pt>
                <c:pt idx="1868">
                  <c:v>40</c:v>
                </c:pt>
                <c:pt idx="1869">
                  <c:v>2</c:v>
                </c:pt>
                <c:pt idx="1870">
                  <c:v>1</c:v>
                </c:pt>
                <c:pt idx="1871">
                  <c:v>1</c:v>
                </c:pt>
                <c:pt idx="1872">
                  <c:v>3</c:v>
                </c:pt>
                <c:pt idx="1873">
                  <c:v>4</c:v>
                </c:pt>
                <c:pt idx="1874">
                  <c:v>4</c:v>
                </c:pt>
                <c:pt idx="1875">
                  <c:v>5</c:v>
                </c:pt>
                <c:pt idx="1876">
                  <c:v>5</c:v>
                </c:pt>
                <c:pt idx="1877">
                  <c:v>5</c:v>
                </c:pt>
                <c:pt idx="1878">
                  <c:v>6</c:v>
                </c:pt>
                <c:pt idx="1879">
                  <c:v>9</c:v>
                </c:pt>
                <c:pt idx="1880">
                  <c:v>9</c:v>
                </c:pt>
                <c:pt idx="1881">
                  <c:v>13</c:v>
                </c:pt>
                <c:pt idx="1882">
                  <c:v>13</c:v>
                </c:pt>
                <c:pt idx="1883">
                  <c:v>16</c:v>
                </c:pt>
                <c:pt idx="1884">
                  <c:v>16</c:v>
                </c:pt>
                <c:pt idx="1885">
                  <c:v>18</c:v>
                </c:pt>
                <c:pt idx="1886">
                  <c:v>18</c:v>
                </c:pt>
                <c:pt idx="1887">
                  <c:v>19</c:v>
                </c:pt>
                <c:pt idx="1888">
                  <c:v>20</c:v>
                </c:pt>
                <c:pt idx="1889">
                  <c:v>18</c:v>
                </c:pt>
                <c:pt idx="1890">
                  <c:v>24</c:v>
                </c:pt>
                <c:pt idx="1891">
                  <c:v>27</c:v>
                </c:pt>
                <c:pt idx="1892">
                  <c:v>29</c:v>
                </c:pt>
                <c:pt idx="1893">
                  <c:v>24</c:v>
                </c:pt>
                <c:pt idx="1894">
                  <c:v>28</c:v>
                </c:pt>
                <c:pt idx="1895">
                  <c:v>30</c:v>
                </c:pt>
                <c:pt idx="1896">
                  <c:v>31</c:v>
                </c:pt>
                <c:pt idx="1897">
                  <c:v>26</c:v>
                </c:pt>
                <c:pt idx="1898">
                  <c:v>30</c:v>
                </c:pt>
                <c:pt idx="1899">
                  <c:v>27</c:v>
                </c:pt>
                <c:pt idx="1900">
                  <c:v>32</c:v>
                </c:pt>
                <c:pt idx="1901">
                  <c:v>33</c:v>
                </c:pt>
                <c:pt idx="1902">
                  <c:v>33</c:v>
                </c:pt>
                <c:pt idx="1903">
                  <c:v>34</c:v>
                </c:pt>
                <c:pt idx="1904">
                  <c:v>36</c:v>
                </c:pt>
                <c:pt idx="1905">
                  <c:v>35</c:v>
                </c:pt>
                <c:pt idx="1906">
                  <c:v>36</c:v>
                </c:pt>
                <c:pt idx="1907">
                  <c:v>37</c:v>
                </c:pt>
                <c:pt idx="1908">
                  <c:v>37</c:v>
                </c:pt>
                <c:pt idx="1909">
                  <c:v>37</c:v>
                </c:pt>
                <c:pt idx="1910">
                  <c:v>38</c:v>
                </c:pt>
                <c:pt idx="1911">
                  <c:v>38</c:v>
                </c:pt>
                <c:pt idx="1912">
                  <c:v>39</c:v>
                </c:pt>
                <c:pt idx="1913">
                  <c:v>34</c:v>
                </c:pt>
                <c:pt idx="1914">
                  <c:v>2</c:v>
                </c:pt>
                <c:pt idx="1915">
                  <c:v>2</c:v>
                </c:pt>
                <c:pt idx="1916">
                  <c:v>2</c:v>
                </c:pt>
                <c:pt idx="1917">
                  <c:v>2</c:v>
                </c:pt>
                <c:pt idx="1918">
                  <c:v>3</c:v>
                </c:pt>
                <c:pt idx="1919">
                  <c:v>4</c:v>
                </c:pt>
                <c:pt idx="1920">
                  <c:v>5</c:v>
                </c:pt>
                <c:pt idx="1921">
                  <c:v>1</c:v>
                </c:pt>
                <c:pt idx="1922">
                  <c:v>6</c:v>
                </c:pt>
                <c:pt idx="1923">
                  <c:v>7</c:v>
                </c:pt>
                <c:pt idx="1924">
                  <c:v>10</c:v>
                </c:pt>
                <c:pt idx="1925">
                  <c:v>9</c:v>
                </c:pt>
                <c:pt idx="1926">
                  <c:v>12</c:v>
                </c:pt>
                <c:pt idx="1927">
                  <c:v>11</c:v>
                </c:pt>
                <c:pt idx="1928">
                  <c:v>15</c:v>
                </c:pt>
                <c:pt idx="1929">
                  <c:v>14</c:v>
                </c:pt>
                <c:pt idx="1930">
                  <c:v>17</c:v>
                </c:pt>
                <c:pt idx="1931">
                  <c:v>18</c:v>
                </c:pt>
                <c:pt idx="1932">
                  <c:v>17</c:v>
                </c:pt>
                <c:pt idx="1933">
                  <c:v>21</c:v>
                </c:pt>
                <c:pt idx="1934">
                  <c:v>24</c:v>
                </c:pt>
                <c:pt idx="1935">
                  <c:v>24</c:v>
                </c:pt>
                <c:pt idx="1936">
                  <c:v>28</c:v>
                </c:pt>
                <c:pt idx="1937">
                  <c:v>29</c:v>
                </c:pt>
                <c:pt idx="1938">
                  <c:v>27</c:v>
                </c:pt>
                <c:pt idx="1939">
                  <c:v>30</c:v>
                </c:pt>
                <c:pt idx="1940">
                  <c:v>26</c:v>
                </c:pt>
                <c:pt idx="1941">
                  <c:v>29</c:v>
                </c:pt>
                <c:pt idx="1942">
                  <c:v>31</c:v>
                </c:pt>
                <c:pt idx="1943">
                  <c:v>32</c:v>
                </c:pt>
                <c:pt idx="1944">
                  <c:v>31</c:v>
                </c:pt>
                <c:pt idx="1945">
                  <c:v>31</c:v>
                </c:pt>
                <c:pt idx="1946">
                  <c:v>32</c:v>
                </c:pt>
                <c:pt idx="1947">
                  <c:v>33</c:v>
                </c:pt>
                <c:pt idx="1948">
                  <c:v>33</c:v>
                </c:pt>
                <c:pt idx="1949">
                  <c:v>34</c:v>
                </c:pt>
                <c:pt idx="1950">
                  <c:v>35</c:v>
                </c:pt>
                <c:pt idx="1951">
                  <c:v>35</c:v>
                </c:pt>
                <c:pt idx="1952">
                  <c:v>36</c:v>
                </c:pt>
                <c:pt idx="1953">
                  <c:v>41</c:v>
                </c:pt>
                <c:pt idx="1954">
                  <c:v>42</c:v>
                </c:pt>
                <c:pt idx="1955">
                  <c:v>0</c:v>
                </c:pt>
                <c:pt idx="1956">
                  <c:v>3</c:v>
                </c:pt>
                <c:pt idx="1957">
                  <c:v>3</c:v>
                </c:pt>
                <c:pt idx="1958">
                  <c:v>3</c:v>
                </c:pt>
                <c:pt idx="1959">
                  <c:v>6</c:v>
                </c:pt>
                <c:pt idx="1960">
                  <c:v>7</c:v>
                </c:pt>
                <c:pt idx="1961">
                  <c:v>7</c:v>
                </c:pt>
                <c:pt idx="1962">
                  <c:v>8</c:v>
                </c:pt>
                <c:pt idx="1963">
                  <c:v>8</c:v>
                </c:pt>
                <c:pt idx="1964">
                  <c:v>8</c:v>
                </c:pt>
                <c:pt idx="1965">
                  <c:v>12</c:v>
                </c:pt>
                <c:pt idx="1966">
                  <c:v>12</c:v>
                </c:pt>
                <c:pt idx="1967">
                  <c:v>12</c:v>
                </c:pt>
                <c:pt idx="1968">
                  <c:v>13</c:v>
                </c:pt>
                <c:pt idx="1969">
                  <c:v>13</c:v>
                </c:pt>
                <c:pt idx="1970">
                  <c:v>15</c:v>
                </c:pt>
                <c:pt idx="1971">
                  <c:v>15</c:v>
                </c:pt>
                <c:pt idx="1972">
                  <c:v>16</c:v>
                </c:pt>
                <c:pt idx="1973">
                  <c:v>18</c:v>
                </c:pt>
                <c:pt idx="1974">
                  <c:v>18</c:v>
                </c:pt>
                <c:pt idx="1975">
                  <c:v>19</c:v>
                </c:pt>
                <c:pt idx="1976">
                  <c:v>20</c:v>
                </c:pt>
                <c:pt idx="1977">
                  <c:v>21</c:v>
                </c:pt>
                <c:pt idx="1978">
                  <c:v>22</c:v>
                </c:pt>
                <c:pt idx="1979">
                  <c:v>21</c:v>
                </c:pt>
                <c:pt idx="1980">
                  <c:v>26</c:v>
                </c:pt>
                <c:pt idx="1981">
                  <c:v>26</c:v>
                </c:pt>
                <c:pt idx="1982">
                  <c:v>27</c:v>
                </c:pt>
                <c:pt idx="1983">
                  <c:v>28</c:v>
                </c:pt>
                <c:pt idx="1984">
                  <c:v>28</c:v>
                </c:pt>
                <c:pt idx="1985">
                  <c:v>25</c:v>
                </c:pt>
                <c:pt idx="1986">
                  <c:v>31</c:v>
                </c:pt>
                <c:pt idx="1987">
                  <c:v>31</c:v>
                </c:pt>
                <c:pt idx="1988">
                  <c:v>31</c:v>
                </c:pt>
                <c:pt idx="1989">
                  <c:v>32</c:v>
                </c:pt>
                <c:pt idx="1990">
                  <c:v>33</c:v>
                </c:pt>
                <c:pt idx="1991">
                  <c:v>34</c:v>
                </c:pt>
                <c:pt idx="1992">
                  <c:v>34</c:v>
                </c:pt>
                <c:pt idx="1993">
                  <c:v>35</c:v>
                </c:pt>
                <c:pt idx="1994">
                  <c:v>34</c:v>
                </c:pt>
                <c:pt idx="1995">
                  <c:v>35</c:v>
                </c:pt>
                <c:pt idx="1996">
                  <c:v>38</c:v>
                </c:pt>
                <c:pt idx="1997">
                  <c:v>33</c:v>
                </c:pt>
                <c:pt idx="1998">
                  <c:v>38</c:v>
                </c:pt>
                <c:pt idx="1999">
                  <c:v>38</c:v>
                </c:pt>
                <c:pt idx="2000">
                  <c:v>39</c:v>
                </c:pt>
                <c:pt idx="2001">
                  <c:v>40</c:v>
                </c:pt>
                <c:pt idx="2002">
                  <c:v>0</c:v>
                </c:pt>
                <c:pt idx="2003">
                  <c:v>1</c:v>
                </c:pt>
                <c:pt idx="2004">
                  <c:v>1</c:v>
                </c:pt>
                <c:pt idx="2005">
                  <c:v>2</c:v>
                </c:pt>
                <c:pt idx="2006">
                  <c:v>3</c:v>
                </c:pt>
                <c:pt idx="2007">
                  <c:v>3</c:v>
                </c:pt>
                <c:pt idx="2008">
                  <c:v>3</c:v>
                </c:pt>
                <c:pt idx="2009">
                  <c:v>6</c:v>
                </c:pt>
                <c:pt idx="2010">
                  <c:v>6</c:v>
                </c:pt>
                <c:pt idx="2011">
                  <c:v>8</c:v>
                </c:pt>
                <c:pt idx="2012">
                  <c:v>9</c:v>
                </c:pt>
                <c:pt idx="2013">
                  <c:v>9</c:v>
                </c:pt>
                <c:pt idx="2014">
                  <c:v>10</c:v>
                </c:pt>
                <c:pt idx="2015">
                  <c:v>9</c:v>
                </c:pt>
                <c:pt idx="2016">
                  <c:v>11</c:v>
                </c:pt>
                <c:pt idx="2017">
                  <c:v>12</c:v>
                </c:pt>
                <c:pt idx="2018">
                  <c:v>15</c:v>
                </c:pt>
                <c:pt idx="2019">
                  <c:v>14</c:v>
                </c:pt>
                <c:pt idx="2020">
                  <c:v>14</c:v>
                </c:pt>
                <c:pt idx="2021">
                  <c:v>16</c:v>
                </c:pt>
                <c:pt idx="2022">
                  <c:v>15</c:v>
                </c:pt>
                <c:pt idx="2023">
                  <c:v>17</c:v>
                </c:pt>
                <c:pt idx="2024">
                  <c:v>17</c:v>
                </c:pt>
                <c:pt idx="2025">
                  <c:v>17</c:v>
                </c:pt>
                <c:pt idx="2026">
                  <c:v>18</c:v>
                </c:pt>
                <c:pt idx="2027">
                  <c:v>18</c:v>
                </c:pt>
                <c:pt idx="2028">
                  <c:v>18</c:v>
                </c:pt>
                <c:pt idx="2029">
                  <c:v>21</c:v>
                </c:pt>
                <c:pt idx="2030">
                  <c:v>22</c:v>
                </c:pt>
                <c:pt idx="2031">
                  <c:v>22</c:v>
                </c:pt>
                <c:pt idx="2032">
                  <c:v>21</c:v>
                </c:pt>
                <c:pt idx="2033">
                  <c:v>22</c:v>
                </c:pt>
                <c:pt idx="2034">
                  <c:v>22</c:v>
                </c:pt>
                <c:pt idx="2035">
                  <c:v>25</c:v>
                </c:pt>
                <c:pt idx="2036">
                  <c:v>27</c:v>
                </c:pt>
                <c:pt idx="2037">
                  <c:v>27</c:v>
                </c:pt>
                <c:pt idx="2038">
                  <c:v>29</c:v>
                </c:pt>
                <c:pt idx="2039">
                  <c:v>28</c:v>
                </c:pt>
                <c:pt idx="2040">
                  <c:v>28</c:v>
                </c:pt>
                <c:pt idx="2041">
                  <c:v>29</c:v>
                </c:pt>
                <c:pt idx="2042">
                  <c:v>30</c:v>
                </c:pt>
                <c:pt idx="2043">
                  <c:v>31</c:v>
                </c:pt>
                <c:pt idx="2044">
                  <c:v>31</c:v>
                </c:pt>
                <c:pt idx="2045">
                  <c:v>33</c:v>
                </c:pt>
                <c:pt idx="2046">
                  <c:v>33</c:v>
                </c:pt>
                <c:pt idx="2047">
                  <c:v>35</c:v>
                </c:pt>
                <c:pt idx="2048">
                  <c:v>34</c:v>
                </c:pt>
                <c:pt idx="2049">
                  <c:v>35</c:v>
                </c:pt>
                <c:pt idx="2050">
                  <c:v>36</c:v>
                </c:pt>
                <c:pt idx="2051">
                  <c:v>32</c:v>
                </c:pt>
                <c:pt idx="2052">
                  <c:v>37</c:v>
                </c:pt>
                <c:pt idx="2053">
                  <c:v>38</c:v>
                </c:pt>
                <c:pt idx="2054">
                  <c:v>39</c:v>
                </c:pt>
                <c:pt idx="2055">
                  <c:v>34</c:v>
                </c:pt>
                <c:pt idx="2056">
                  <c:v>39</c:v>
                </c:pt>
                <c:pt idx="2057">
                  <c:v>40</c:v>
                </c:pt>
                <c:pt idx="2058">
                  <c:v>42</c:v>
                </c:pt>
                <c:pt idx="2059">
                  <c:v>1</c:v>
                </c:pt>
                <c:pt idx="2060">
                  <c:v>0</c:v>
                </c:pt>
                <c:pt idx="2061">
                  <c:v>0</c:v>
                </c:pt>
                <c:pt idx="2062">
                  <c:v>1</c:v>
                </c:pt>
                <c:pt idx="2063">
                  <c:v>1</c:v>
                </c:pt>
                <c:pt idx="2064">
                  <c:v>3</c:v>
                </c:pt>
                <c:pt idx="2065">
                  <c:v>3</c:v>
                </c:pt>
                <c:pt idx="2066">
                  <c:v>4</c:v>
                </c:pt>
                <c:pt idx="2067">
                  <c:v>4</c:v>
                </c:pt>
                <c:pt idx="2068">
                  <c:v>5</c:v>
                </c:pt>
                <c:pt idx="2069">
                  <c:v>6</c:v>
                </c:pt>
                <c:pt idx="2070">
                  <c:v>7</c:v>
                </c:pt>
                <c:pt idx="2071">
                  <c:v>6</c:v>
                </c:pt>
                <c:pt idx="2072">
                  <c:v>7</c:v>
                </c:pt>
                <c:pt idx="2073">
                  <c:v>8</c:v>
                </c:pt>
                <c:pt idx="2074">
                  <c:v>10</c:v>
                </c:pt>
                <c:pt idx="2075">
                  <c:v>10</c:v>
                </c:pt>
                <c:pt idx="2076">
                  <c:v>13</c:v>
                </c:pt>
                <c:pt idx="2077">
                  <c:v>14</c:v>
                </c:pt>
                <c:pt idx="2078">
                  <c:v>14</c:v>
                </c:pt>
                <c:pt idx="2079">
                  <c:v>14</c:v>
                </c:pt>
                <c:pt idx="2080">
                  <c:v>15</c:v>
                </c:pt>
                <c:pt idx="2081">
                  <c:v>14</c:v>
                </c:pt>
                <c:pt idx="2082">
                  <c:v>15</c:v>
                </c:pt>
                <c:pt idx="2083">
                  <c:v>15</c:v>
                </c:pt>
                <c:pt idx="2084">
                  <c:v>15</c:v>
                </c:pt>
                <c:pt idx="2085">
                  <c:v>17</c:v>
                </c:pt>
                <c:pt idx="2086">
                  <c:v>18</c:v>
                </c:pt>
                <c:pt idx="2087">
                  <c:v>18</c:v>
                </c:pt>
                <c:pt idx="2088">
                  <c:v>19</c:v>
                </c:pt>
                <c:pt idx="2089">
                  <c:v>18</c:v>
                </c:pt>
                <c:pt idx="2090">
                  <c:v>20</c:v>
                </c:pt>
                <c:pt idx="2091">
                  <c:v>20</c:v>
                </c:pt>
                <c:pt idx="2092">
                  <c:v>22</c:v>
                </c:pt>
                <c:pt idx="2093">
                  <c:v>24</c:v>
                </c:pt>
                <c:pt idx="2094">
                  <c:v>26</c:v>
                </c:pt>
                <c:pt idx="2095">
                  <c:v>28</c:v>
                </c:pt>
                <c:pt idx="2096">
                  <c:v>29</c:v>
                </c:pt>
                <c:pt idx="2097">
                  <c:v>30</c:v>
                </c:pt>
                <c:pt idx="2098">
                  <c:v>29</c:v>
                </c:pt>
                <c:pt idx="2099">
                  <c:v>30</c:v>
                </c:pt>
                <c:pt idx="2100">
                  <c:v>31</c:v>
                </c:pt>
                <c:pt idx="2101">
                  <c:v>32</c:v>
                </c:pt>
                <c:pt idx="2102">
                  <c:v>34</c:v>
                </c:pt>
                <c:pt idx="2103">
                  <c:v>34</c:v>
                </c:pt>
                <c:pt idx="2104">
                  <c:v>36</c:v>
                </c:pt>
                <c:pt idx="2105">
                  <c:v>36</c:v>
                </c:pt>
                <c:pt idx="2106">
                  <c:v>36</c:v>
                </c:pt>
                <c:pt idx="2107">
                  <c:v>37</c:v>
                </c:pt>
                <c:pt idx="2108">
                  <c:v>38</c:v>
                </c:pt>
                <c:pt idx="2109">
                  <c:v>38</c:v>
                </c:pt>
                <c:pt idx="2110">
                  <c:v>38</c:v>
                </c:pt>
                <c:pt idx="2111">
                  <c:v>3</c:v>
                </c:pt>
                <c:pt idx="2112">
                  <c:v>1</c:v>
                </c:pt>
                <c:pt idx="2113">
                  <c:v>1</c:v>
                </c:pt>
                <c:pt idx="2114">
                  <c:v>2</c:v>
                </c:pt>
                <c:pt idx="2115">
                  <c:v>2</c:v>
                </c:pt>
                <c:pt idx="2116">
                  <c:v>2</c:v>
                </c:pt>
                <c:pt idx="2117">
                  <c:v>3</c:v>
                </c:pt>
                <c:pt idx="2118">
                  <c:v>3</c:v>
                </c:pt>
                <c:pt idx="2119">
                  <c:v>3</c:v>
                </c:pt>
                <c:pt idx="2120">
                  <c:v>4</c:v>
                </c:pt>
                <c:pt idx="2121">
                  <c:v>6</c:v>
                </c:pt>
                <c:pt idx="2122">
                  <c:v>7</c:v>
                </c:pt>
                <c:pt idx="2123">
                  <c:v>9</c:v>
                </c:pt>
                <c:pt idx="2124">
                  <c:v>9</c:v>
                </c:pt>
                <c:pt idx="2125">
                  <c:v>8</c:v>
                </c:pt>
                <c:pt idx="2126">
                  <c:v>9</c:v>
                </c:pt>
                <c:pt idx="2127">
                  <c:v>10</c:v>
                </c:pt>
                <c:pt idx="2128">
                  <c:v>10</c:v>
                </c:pt>
                <c:pt idx="2129">
                  <c:v>12</c:v>
                </c:pt>
                <c:pt idx="2130">
                  <c:v>13</c:v>
                </c:pt>
                <c:pt idx="2131">
                  <c:v>15</c:v>
                </c:pt>
                <c:pt idx="2132">
                  <c:v>15</c:v>
                </c:pt>
                <c:pt idx="2133">
                  <c:v>17</c:v>
                </c:pt>
                <c:pt idx="2134">
                  <c:v>16</c:v>
                </c:pt>
                <c:pt idx="2135">
                  <c:v>16</c:v>
                </c:pt>
                <c:pt idx="2136">
                  <c:v>17</c:v>
                </c:pt>
                <c:pt idx="2137">
                  <c:v>17</c:v>
                </c:pt>
                <c:pt idx="2138">
                  <c:v>18</c:v>
                </c:pt>
                <c:pt idx="2139">
                  <c:v>20</c:v>
                </c:pt>
                <c:pt idx="2140">
                  <c:v>20</c:v>
                </c:pt>
                <c:pt idx="2141">
                  <c:v>20</c:v>
                </c:pt>
                <c:pt idx="2142">
                  <c:v>25</c:v>
                </c:pt>
                <c:pt idx="2143">
                  <c:v>26</c:v>
                </c:pt>
                <c:pt idx="2144">
                  <c:v>26</c:v>
                </c:pt>
                <c:pt idx="2145">
                  <c:v>26</c:v>
                </c:pt>
                <c:pt idx="2146">
                  <c:v>27</c:v>
                </c:pt>
                <c:pt idx="2147">
                  <c:v>22</c:v>
                </c:pt>
                <c:pt idx="2148">
                  <c:v>28</c:v>
                </c:pt>
                <c:pt idx="2149">
                  <c:v>28</c:v>
                </c:pt>
                <c:pt idx="2150">
                  <c:v>28</c:v>
                </c:pt>
                <c:pt idx="2151">
                  <c:v>28</c:v>
                </c:pt>
                <c:pt idx="2152">
                  <c:v>29</c:v>
                </c:pt>
                <c:pt idx="2153">
                  <c:v>29</c:v>
                </c:pt>
                <c:pt idx="2154">
                  <c:v>30</c:v>
                </c:pt>
                <c:pt idx="2155">
                  <c:v>30</c:v>
                </c:pt>
                <c:pt idx="2156">
                  <c:v>30</c:v>
                </c:pt>
                <c:pt idx="2157">
                  <c:v>27</c:v>
                </c:pt>
                <c:pt idx="2158">
                  <c:v>31</c:v>
                </c:pt>
                <c:pt idx="2159">
                  <c:v>32</c:v>
                </c:pt>
                <c:pt idx="2160">
                  <c:v>33</c:v>
                </c:pt>
                <c:pt idx="2161">
                  <c:v>32</c:v>
                </c:pt>
                <c:pt idx="2162">
                  <c:v>34</c:v>
                </c:pt>
                <c:pt idx="2163">
                  <c:v>35</c:v>
                </c:pt>
                <c:pt idx="2164">
                  <c:v>33</c:v>
                </c:pt>
                <c:pt idx="2165">
                  <c:v>35</c:v>
                </c:pt>
                <c:pt idx="2166">
                  <c:v>36</c:v>
                </c:pt>
                <c:pt idx="2167">
                  <c:v>36</c:v>
                </c:pt>
                <c:pt idx="2168">
                  <c:v>37</c:v>
                </c:pt>
                <c:pt idx="2169">
                  <c:v>35</c:v>
                </c:pt>
                <c:pt idx="2170">
                  <c:v>41</c:v>
                </c:pt>
                <c:pt idx="2171">
                  <c:v>36</c:v>
                </c:pt>
                <c:pt idx="2172">
                  <c:v>1</c:v>
                </c:pt>
                <c:pt idx="2173">
                  <c:v>4</c:v>
                </c:pt>
                <c:pt idx="2174">
                  <c:v>4</c:v>
                </c:pt>
                <c:pt idx="2175">
                  <c:v>6</c:v>
                </c:pt>
                <c:pt idx="2176">
                  <c:v>7</c:v>
                </c:pt>
                <c:pt idx="2177">
                  <c:v>8</c:v>
                </c:pt>
                <c:pt idx="2178">
                  <c:v>7</c:v>
                </c:pt>
                <c:pt idx="2179">
                  <c:v>8</c:v>
                </c:pt>
                <c:pt idx="2180">
                  <c:v>8</c:v>
                </c:pt>
                <c:pt idx="2181">
                  <c:v>8</c:v>
                </c:pt>
                <c:pt idx="2182">
                  <c:v>9</c:v>
                </c:pt>
                <c:pt idx="2183">
                  <c:v>10</c:v>
                </c:pt>
                <c:pt idx="2184">
                  <c:v>11</c:v>
                </c:pt>
                <c:pt idx="2185">
                  <c:v>11</c:v>
                </c:pt>
                <c:pt idx="2186">
                  <c:v>12</c:v>
                </c:pt>
                <c:pt idx="2187">
                  <c:v>13</c:v>
                </c:pt>
                <c:pt idx="2188">
                  <c:v>12</c:v>
                </c:pt>
                <c:pt idx="2189">
                  <c:v>12</c:v>
                </c:pt>
                <c:pt idx="2190">
                  <c:v>14</c:v>
                </c:pt>
                <c:pt idx="2191">
                  <c:v>13</c:v>
                </c:pt>
                <c:pt idx="2192">
                  <c:v>13</c:v>
                </c:pt>
                <c:pt idx="2193">
                  <c:v>13</c:v>
                </c:pt>
                <c:pt idx="2194">
                  <c:v>14</c:v>
                </c:pt>
                <c:pt idx="2195">
                  <c:v>14</c:v>
                </c:pt>
                <c:pt idx="2196">
                  <c:v>15</c:v>
                </c:pt>
                <c:pt idx="2197">
                  <c:v>17</c:v>
                </c:pt>
                <c:pt idx="2198">
                  <c:v>18</c:v>
                </c:pt>
                <c:pt idx="2199">
                  <c:v>19</c:v>
                </c:pt>
                <c:pt idx="2200">
                  <c:v>19</c:v>
                </c:pt>
                <c:pt idx="2201">
                  <c:v>21</c:v>
                </c:pt>
                <c:pt idx="2202">
                  <c:v>22</c:v>
                </c:pt>
                <c:pt idx="2203">
                  <c:v>24</c:v>
                </c:pt>
                <c:pt idx="2204">
                  <c:v>23</c:v>
                </c:pt>
                <c:pt idx="2205">
                  <c:v>25</c:v>
                </c:pt>
                <c:pt idx="2206">
                  <c:v>25</c:v>
                </c:pt>
                <c:pt idx="2207">
                  <c:v>25</c:v>
                </c:pt>
                <c:pt idx="2208">
                  <c:v>27</c:v>
                </c:pt>
                <c:pt idx="2209">
                  <c:v>22</c:v>
                </c:pt>
                <c:pt idx="2210">
                  <c:v>27</c:v>
                </c:pt>
                <c:pt idx="2211">
                  <c:v>23</c:v>
                </c:pt>
                <c:pt idx="2212">
                  <c:v>29</c:v>
                </c:pt>
                <c:pt idx="2213">
                  <c:v>30</c:v>
                </c:pt>
                <c:pt idx="2214">
                  <c:v>25</c:v>
                </c:pt>
                <c:pt idx="2215">
                  <c:v>30</c:v>
                </c:pt>
                <c:pt idx="2216">
                  <c:v>32</c:v>
                </c:pt>
                <c:pt idx="2217">
                  <c:v>31</c:v>
                </c:pt>
                <c:pt idx="2218">
                  <c:v>28</c:v>
                </c:pt>
                <c:pt idx="2219">
                  <c:v>34</c:v>
                </c:pt>
                <c:pt idx="2220">
                  <c:v>35</c:v>
                </c:pt>
                <c:pt idx="2221">
                  <c:v>36</c:v>
                </c:pt>
                <c:pt idx="2222">
                  <c:v>36</c:v>
                </c:pt>
                <c:pt idx="2223">
                  <c:v>37</c:v>
                </c:pt>
                <c:pt idx="2224">
                  <c:v>38</c:v>
                </c:pt>
                <c:pt idx="2225">
                  <c:v>39</c:v>
                </c:pt>
                <c:pt idx="2226">
                  <c:v>40</c:v>
                </c:pt>
                <c:pt idx="2227">
                  <c:v>0</c:v>
                </c:pt>
                <c:pt idx="2228">
                  <c:v>3</c:v>
                </c:pt>
                <c:pt idx="2229">
                  <c:v>3</c:v>
                </c:pt>
                <c:pt idx="2230">
                  <c:v>4</c:v>
                </c:pt>
                <c:pt idx="2231">
                  <c:v>3</c:v>
                </c:pt>
                <c:pt idx="2232">
                  <c:v>11</c:v>
                </c:pt>
                <c:pt idx="2233">
                  <c:v>12</c:v>
                </c:pt>
                <c:pt idx="2234">
                  <c:v>11</c:v>
                </c:pt>
                <c:pt idx="2235">
                  <c:v>13</c:v>
                </c:pt>
                <c:pt idx="2236">
                  <c:v>13</c:v>
                </c:pt>
                <c:pt idx="2237">
                  <c:v>12</c:v>
                </c:pt>
                <c:pt idx="2238">
                  <c:v>12</c:v>
                </c:pt>
                <c:pt idx="2239">
                  <c:v>13</c:v>
                </c:pt>
                <c:pt idx="2240">
                  <c:v>13</c:v>
                </c:pt>
                <c:pt idx="2241">
                  <c:v>13</c:v>
                </c:pt>
                <c:pt idx="2242">
                  <c:v>14</c:v>
                </c:pt>
                <c:pt idx="2243">
                  <c:v>16</c:v>
                </c:pt>
                <c:pt idx="2244">
                  <c:v>15</c:v>
                </c:pt>
                <c:pt idx="2245">
                  <c:v>17</c:v>
                </c:pt>
                <c:pt idx="2246">
                  <c:v>17</c:v>
                </c:pt>
                <c:pt idx="2247">
                  <c:v>18</c:v>
                </c:pt>
                <c:pt idx="2248">
                  <c:v>18</c:v>
                </c:pt>
                <c:pt idx="2249">
                  <c:v>18</c:v>
                </c:pt>
                <c:pt idx="2250">
                  <c:v>20</c:v>
                </c:pt>
                <c:pt idx="2251">
                  <c:v>21</c:v>
                </c:pt>
                <c:pt idx="2252">
                  <c:v>19</c:v>
                </c:pt>
                <c:pt idx="2253">
                  <c:v>22</c:v>
                </c:pt>
                <c:pt idx="2254">
                  <c:v>22</c:v>
                </c:pt>
                <c:pt idx="2255">
                  <c:v>24</c:v>
                </c:pt>
                <c:pt idx="2256">
                  <c:v>23</c:v>
                </c:pt>
                <c:pt idx="2257">
                  <c:v>26</c:v>
                </c:pt>
                <c:pt idx="2258">
                  <c:v>26</c:v>
                </c:pt>
                <c:pt idx="2259">
                  <c:v>26</c:v>
                </c:pt>
                <c:pt idx="2260">
                  <c:v>27</c:v>
                </c:pt>
                <c:pt idx="2261">
                  <c:v>27</c:v>
                </c:pt>
                <c:pt idx="2262">
                  <c:v>28</c:v>
                </c:pt>
                <c:pt idx="2263">
                  <c:v>29</c:v>
                </c:pt>
                <c:pt idx="2264">
                  <c:v>30</c:v>
                </c:pt>
                <c:pt idx="2265">
                  <c:v>31</c:v>
                </c:pt>
                <c:pt idx="2266">
                  <c:v>32</c:v>
                </c:pt>
                <c:pt idx="2267">
                  <c:v>32</c:v>
                </c:pt>
                <c:pt idx="2268">
                  <c:v>33</c:v>
                </c:pt>
                <c:pt idx="2269">
                  <c:v>35</c:v>
                </c:pt>
                <c:pt idx="2270">
                  <c:v>34</c:v>
                </c:pt>
                <c:pt idx="2271">
                  <c:v>36</c:v>
                </c:pt>
                <c:pt idx="2272">
                  <c:v>35</c:v>
                </c:pt>
                <c:pt idx="2273">
                  <c:v>35</c:v>
                </c:pt>
                <c:pt idx="2274">
                  <c:v>36</c:v>
                </c:pt>
                <c:pt idx="2275">
                  <c:v>38</c:v>
                </c:pt>
                <c:pt idx="2276">
                  <c:v>38</c:v>
                </c:pt>
                <c:pt idx="2277">
                  <c:v>39</c:v>
                </c:pt>
                <c:pt idx="2278">
                  <c:v>40</c:v>
                </c:pt>
                <c:pt idx="2279">
                  <c:v>41</c:v>
                </c:pt>
                <c:pt idx="2280">
                  <c:v>0</c:v>
                </c:pt>
                <c:pt idx="2281">
                  <c:v>2</c:v>
                </c:pt>
                <c:pt idx="2282">
                  <c:v>2</c:v>
                </c:pt>
                <c:pt idx="2283">
                  <c:v>4</c:v>
                </c:pt>
                <c:pt idx="2284">
                  <c:v>1</c:v>
                </c:pt>
                <c:pt idx="2285">
                  <c:v>4</c:v>
                </c:pt>
                <c:pt idx="2286">
                  <c:v>8</c:v>
                </c:pt>
                <c:pt idx="2287">
                  <c:v>9</c:v>
                </c:pt>
                <c:pt idx="2288">
                  <c:v>8</c:v>
                </c:pt>
                <c:pt idx="2289">
                  <c:v>9</c:v>
                </c:pt>
                <c:pt idx="2290">
                  <c:v>9</c:v>
                </c:pt>
                <c:pt idx="2291">
                  <c:v>10</c:v>
                </c:pt>
                <c:pt idx="2292">
                  <c:v>11</c:v>
                </c:pt>
                <c:pt idx="2293">
                  <c:v>11</c:v>
                </c:pt>
                <c:pt idx="2294">
                  <c:v>12</c:v>
                </c:pt>
                <c:pt idx="2295">
                  <c:v>12</c:v>
                </c:pt>
                <c:pt idx="2296">
                  <c:v>14</c:v>
                </c:pt>
                <c:pt idx="2297">
                  <c:v>16</c:v>
                </c:pt>
                <c:pt idx="2298">
                  <c:v>17</c:v>
                </c:pt>
                <c:pt idx="2299">
                  <c:v>18</c:v>
                </c:pt>
                <c:pt idx="2300">
                  <c:v>18</c:v>
                </c:pt>
                <c:pt idx="2301">
                  <c:v>18</c:v>
                </c:pt>
                <c:pt idx="2302">
                  <c:v>19</c:v>
                </c:pt>
                <c:pt idx="2303">
                  <c:v>19</c:v>
                </c:pt>
                <c:pt idx="2304">
                  <c:v>19</c:v>
                </c:pt>
                <c:pt idx="2305">
                  <c:v>19</c:v>
                </c:pt>
                <c:pt idx="2306">
                  <c:v>21</c:v>
                </c:pt>
                <c:pt idx="2307">
                  <c:v>23</c:v>
                </c:pt>
                <c:pt idx="2308">
                  <c:v>25</c:v>
                </c:pt>
                <c:pt idx="2309">
                  <c:v>27</c:v>
                </c:pt>
                <c:pt idx="2310">
                  <c:v>28</c:v>
                </c:pt>
                <c:pt idx="2311">
                  <c:v>29</c:v>
                </c:pt>
                <c:pt idx="2312">
                  <c:v>29</c:v>
                </c:pt>
                <c:pt idx="2313">
                  <c:v>30</c:v>
                </c:pt>
                <c:pt idx="2314">
                  <c:v>31</c:v>
                </c:pt>
                <c:pt idx="2315">
                  <c:v>32</c:v>
                </c:pt>
                <c:pt idx="2316">
                  <c:v>32</c:v>
                </c:pt>
                <c:pt idx="2317">
                  <c:v>33</c:v>
                </c:pt>
                <c:pt idx="2318">
                  <c:v>33</c:v>
                </c:pt>
                <c:pt idx="2319">
                  <c:v>34</c:v>
                </c:pt>
                <c:pt idx="2320">
                  <c:v>34</c:v>
                </c:pt>
                <c:pt idx="2321">
                  <c:v>34</c:v>
                </c:pt>
                <c:pt idx="2322">
                  <c:v>35</c:v>
                </c:pt>
                <c:pt idx="2323">
                  <c:v>34</c:v>
                </c:pt>
                <c:pt idx="2324">
                  <c:v>34</c:v>
                </c:pt>
                <c:pt idx="2325">
                  <c:v>35</c:v>
                </c:pt>
                <c:pt idx="2326">
                  <c:v>35</c:v>
                </c:pt>
                <c:pt idx="2327">
                  <c:v>35</c:v>
                </c:pt>
                <c:pt idx="2328">
                  <c:v>35</c:v>
                </c:pt>
                <c:pt idx="2329">
                  <c:v>36</c:v>
                </c:pt>
                <c:pt idx="2330">
                  <c:v>37</c:v>
                </c:pt>
                <c:pt idx="2331">
                  <c:v>36</c:v>
                </c:pt>
                <c:pt idx="2332">
                  <c:v>1</c:v>
                </c:pt>
                <c:pt idx="2333">
                  <c:v>1</c:v>
                </c:pt>
                <c:pt idx="2334">
                  <c:v>3</c:v>
                </c:pt>
                <c:pt idx="2335">
                  <c:v>5</c:v>
                </c:pt>
                <c:pt idx="2336">
                  <c:v>7</c:v>
                </c:pt>
                <c:pt idx="2337">
                  <c:v>8</c:v>
                </c:pt>
                <c:pt idx="2338">
                  <c:v>9</c:v>
                </c:pt>
                <c:pt idx="2339">
                  <c:v>10</c:v>
                </c:pt>
                <c:pt idx="2340">
                  <c:v>10</c:v>
                </c:pt>
                <c:pt idx="2341">
                  <c:v>11</c:v>
                </c:pt>
                <c:pt idx="2342">
                  <c:v>13</c:v>
                </c:pt>
                <c:pt idx="2343">
                  <c:v>12</c:v>
                </c:pt>
                <c:pt idx="2344">
                  <c:v>12</c:v>
                </c:pt>
                <c:pt idx="2345">
                  <c:v>13</c:v>
                </c:pt>
                <c:pt idx="2346">
                  <c:v>14</c:v>
                </c:pt>
                <c:pt idx="2347">
                  <c:v>15</c:v>
                </c:pt>
                <c:pt idx="2348">
                  <c:v>14</c:v>
                </c:pt>
                <c:pt idx="2349">
                  <c:v>14</c:v>
                </c:pt>
                <c:pt idx="2350">
                  <c:v>16</c:v>
                </c:pt>
                <c:pt idx="2351">
                  <c:v>17</c:v>
                </c:pt>
                <c:pt idx="2352">
                  <c:v>19</c:v>
                </c:pt>
                <c:pt idx="2353">
                  <c:v>20</c:v>
                </c:pt>
                <c:pt idx="2354">
                  <c:v>21</c:v>
                </c:pt>
                <c:pt idx="2355">
                  <c:v>21</c:v>
                </c:pt>
                <c:pt idx="2356">
                  <c:v>20</c:v>
                </c:pt>
                <c:pt idx="2357">
                  <c:v>22</c:v>
                </c:pt>
                <c:pt idx="2358">
                  <c:v>24</c:v>
                </c:pt>
                <c:pt idx="2359">
                  <c:v>23</c:v>
                </c:pt>
                <c:pt idx="2360">
                  <c:v>24</c:v>
                </c:pt>
                <c:pt idx="2361">
                  <c:v>27</c:v>
                </c:pt>
                <c:pt idx="2362">
                  <c:v>28</c:v>
                </c:pt>
                <c:pt idx="2363">
                  <c:v>29</c:v>
                </c:pt>
                <c:pt idx="2364">
                  <c:v>24</c:v>
                </c:pt>
                <c:pt idx="2365">
                  <c:v>28</c:v>
                </c:pt>
                <c:pt idx="2366">
                  <c:v>30</c:v>
                </c:pt>
                <c:pt idx="2367">
                  <c:v>29</c:v>
                </c:pt>
                <c:pt idx="2368">
                  <c:v>30</c:v>
                </c:pt>
                <c:pt idx="2369">
                  <c:v>30</c:v>
                </c:pt>
                <c:pt idx="2370">
                  <c:v>31</c:v>
                </c:pt>
                <c:pt idx="2371">
                  <c:v>31</c:v>
                </c:pt>
                <c:pt idx="2372">
                  <c:v>31</c:v>
                </c:pt>
                <c:pt idx="2373">
                  <c:v>31</c:v>
                </c:pt>
                <c:pt idx="2374">
                  <c:v>33</c:v>
                </c:pt>
                <c:pt idx="2375">
                  <c:v>32</c:v>
                </c:pt>
                <c:pt idx="2376">
                  <c:v>33</c:v>
                </c:pt>
                <c:pt idx="2377">
                  <c:v>33</c:v>
                </c:pt>
                <c:pt idx="2378">
                  <c:v>29</c:v>
                </c:pt>
                <c:pt idx="2379">
                  <c:v>29</c:v>
                </c:pt>
                <c:pt idx="2380">
                  <c:v>34</c:v>
                </c:pt>
                <c:pt idx="2381">
                  <c:v>35</c:v>
                </c:pt>
                <c:pt idx="2382">
                  <c:v>35</c:v>
                </c:pt>
                <c:pt idx="2383">
                  <c:v>36</c:v>
                </c:pt>
                <c:pt idx="2384">
                  <c:v>36</c:v>
                </c:pt>
                <c:pt idx="2385">
                  <c:v>37</c:v>
                </c:pt>
                <c:pt idx="2386">
                  <c:v>37</c:v>
                </c:pt>
                <c:pt idx="2387">
                  <c:v>37</c:v>
                </c:pt>
                <c:pt idx="2388">
                  <c:v>38</c:v>
                </c:pt>
                <c:pt idx="2389">
                  <c:v>1</c:v>
                </c:pt>
                <c:pt idx="2390">
                  <c:v>2</c:v>
                </c:pt>
                <c:pt idx="2391">
                  <c:v>1</c:v>
                </c:pt>
                <c:pt idx="2392">
                  <c:v>4</c:v>
                </c:pt>
                <c:pt idx="2393">
                  <c:v>5</c:v>
                </c:pt>
                <c:pt idx="2394">
                  <c:v>6</c:v>
                </c:pt>
                <c:pt idx="2395">
                  <c:v>6</c:v>
                </c:pt>
                <c:pt idx="2396">
                  <c:v>8</c:v>
                </c:pt>
                <c:pt idx="2397">
                  <c:v>8</c:v>
                </c:pt>
                <c:pt idx="2398">
                  <c:v>9</c:v>
                </c:pt>
                <c:pt idx="2399">
                  <c:v>10</c:v>
                </c:pt>
                <c:pt idx="2400">
                  <c:v>12</c:v>
                </c:pt>
                <c:pt idx="2401">
                  <c:v>12</c:v>
                </c:pt>
                <c:pt idx="2402">
                  <c:v>13</c:v>
                </c:pt>
                <c:pt idx="2403">
                  <c:v>14</c:v>
                </c:pt>
                <c:pt idx="2404">
                  <c:v>12</c:v>
                </c:pt>
                <c:pt idx="2405">
                  <c:v>15</c:v>
                </c:pt>
                <c:pt idx="2406">
                  <c:v>15</c:v>
                </c:pt>
                <c:pt idx="2407">
                  <c:v>14</c:v>
                </c:pt>
                <c:pt idx="2408">
                  <c:v>15</c:v>
                </c:pt>
                <c:pt idx="2409">
                  <c:v>16</c:v>
                </c:pt>
                <c:pt idx="2410">
                  <c:v>16</c:v>
                </c:pt>
                <c:pt idx="2411">
                  <c:v>16</c:v>
                </c:pt>
                <c:pt idx="2412">
                  <c:v>18</c:v>
                </c:pt>
                <c:pt idx="2413">
                  <c:v>19</c:v>
                </c:pt>
                <c:pt idx="2414">
                  <c:v>20</c:v>
                </c:pt>
                <c:pt idx="2415">
                  <c:v>20</c:v>
                </c:pt>
                <c:pt idx="2416">
                  <c:v>20</c:v>
                </c:pt>
                <c:pt idx="2417">
                  <c:v>20</c:v>
                </c:pt>
                <c:pt idx="2418">
                  <c:v>20</c:v>
                </c:pt>
                <c:pt idx="2419">
                  <c:v>23</c:v>
                </c:pt>
                <c:pt idx="2420">
                  <c:v>24</c:v>
                </c:pt>
                <c:pt idx="2421">
                  <c:v>24</c:v>
                </c:pt>
                <c:pt idx="2422">
                  <c:v>25</c:v>
                </c:pt>
                <c:pt idx="2423">
                  <c:v>26</c:v>
                </c:pt>
                <c:pt idx="2424">
                  <c:v>26</c:v>
                </c:pt>
                <c:pt idx="2425">
                  <c:v>27</c:v>
                </c:pt>
                <c:pt idx="2426">
                  <c:v>26</c:v>
                </c:pt>
                <c:pt idx="2427">
                  <c:v>27</c:v>
                </c:pt>
                <c:pt idx="2428">
                  <c:v>28</c:v>
                </c:pt>
                <c:pt idx="2429">
                  <c:v>28</c:v>
                </c:pt>
                <c:pt idx="2430">
                  <c:v>27</c:v>
                </c:pt>
                <c:pt idx="2431">
                  <c:v>29</c:v>
                </c:pt>
                <c:pt idx="2432">
                  <c:v>29</c:v>
                </c:pt>
                <c:pt idx="2433">
                  <c:v>29</c:v>
                </c:pt>
                <c:pt idx="2434">
                  <c:v>29</c:v>
                </c:pt>
                <c:pt idx="2435">
                  <c:v>31</c:v>
                </c:pt>
                <c:pt idx="2436">
                  <c:v>31</c:v>
                </c:pt>
                <c:pt idx="2437">
                  <c:v>26</c:v>
                </c:pt>
                <c:pt idx="2438">
                  <c:v>27</c:v>
                </c:pt>
                <c:pt idx="2439">
                  <c:v>33</c:v>
                </c:pt>
                <c:pt idx="2440">
                  <c:v>32</c:v>
                </c:pt>
                <c:pt idx="2441">
                  <c:v>34</c:v>
                </c:pt>
                <c:pt idx="2442">
                  <c:v>36</c:v>
                </c:pt>
                <c:pt idx="2443">
                  <c:v>37</c:v>
                </c:pt>
                <c:pt idx="2444">
                  <c:v>2</c:v>
                </c:pt>
                <c:pt idx="2445">
                  <c:v>0</c:v>
                </c:pt>
                <c:pt idx="2446">
                  <c:v>4</c:v>
                </c:pt>
                <c:pt idx="2447">
                  <c:v>5</c:v>
                </c:pt>
                <c:pt idx="2448">
                  <c:v>9</c:v>
                </c:pt>
                <c:pt idx="2449">
                  <c:v>12</c:v>
                </c:pt>
                <c:pt idx="2450">
                  <c:v>12</c:v>
                </c:pt>
                <c:pt idx="2451">
                  <c:v>13</c:v>
                </c:pt>
                <c:pt idx="2452">
                  <c:v>14</c:v>
                </c:pt>
                <c:pt idx="2453">
                  <c:v>13</c:v>
                </c:pt>
                <c:pt idx="2454">
                  <c:v>14</c:v>
                </c:pt>
                <c:pt idx="2455">
                  <c:v>15</c:v>
                </c:pt>
                <c:pt idx="2456">
                  <c:v>16</c:v>
                </c:pt>
                <c:pt idx="2457">
                  <c:v>15</c:v>
                </c:pt>
                <c:pt idx="2458">
                  <c:v>17</c:v>
                </c:pt>
                <c:pt idx="2459">
                  <c:v>17</c:v>
                </c:pt>
                <c:pt idx="2460">
                  <c:v>18</c:v>
                </c:pt>
                <c:pt idx="2461">
                  <c:v>19</c:v>
                </c:pt>
                <c:pt idx="2462">
                  <c:v>21</c:v>
                </c:pt>
                <c:pt idx="2463">
                  <c:v>23</c:v>
                </c:pt>
                <c:pt idx="2464">
                  <c:v>23</c:v>
                </c:pt>
                <c:pt idx="2465">
                  <c:v>27</c:v>
                </c:pt>
                <c:pt idx="2466">
                  <c:v>26</c:v>
                </c:pt>
                <c:pt idx="2467">
                  <c:v>27</c:v>
                </c:pt>
                <c:pt idx="2468">
                  <c:v>29</c:v>
                </c:pt>
                <c:pt idx="2469">
                  <c:v>24</c:v>
                </c:pt>
                <c:pt idx="2470">
                  <c:v>31</c:v>
                </c:pt>
                <c:pt idx="2471">
                  <c:v>26</c:v>
                </c:pt>
                <c:pt idx="2472">
                  <c:v>27</c:v>
                </c:pt>
                <c:pt idx="2473">
                  <c:v>27</c:v>
                </c:pt>
                <c:pt idx="2474">
                  <c:v>32</c:v>
                </c:pt>
                <c:pt idx="2475">
                  <c:v>32</c:v>
                </c:pt>
                <c:pt idx="2476">
                  <c:v>34</c:v>
                </c:pt>
                <c:pt idx="2477">
                  <c:v>34</c:v>
                </c:pt>
                <c:pt idx="2478">
                  <c:v>33</c:v>
                </c:pt>
                <c:pt idx="2479">
                  <c:v>36</c:v>
                </c:pt>
                <c:pt idx="2480">
                  <c:v>35</c:v>
                </c:pt>
                <c:pt idx="2481">
                  <c:v>35</c:v>
                </c:pt>
                <c:pt idx="2482">
                  <c:v>36</c:v>
                </c:pt>
                <c:pt idx="2483">
                  <c:v>36</c:v>
                </c:pt>
                <c:pt idx="2484">
                  <c:v>36</c:v>
                </c:pt>
                <c:pt idx="2485">
                  <c:v>38</c:v>
                </c:pt>
                <c:pt idx="2486">
                  <c:v>38</c:v>
                </c:pt>
                <c:pt idx="2487">
                  <c:v>40</c:v>
                </c:pt>
                <c:pt idx="2488">
                  <c:v>40</c:v>
                </c:pt>
                <c:pt idx="2489">
                  <c:v>40</c:v>
                </c:pt>
                <c:pt idx="2490">
                  <c:v>1</c:v>
                </c:pt>
                <c:pt idx="2491">
                  <c:v>5</c:v>
                </c:pt>
                <c:pt idx="2492">
                  <c:v>6</c:v>
                </c:pt>
                <c:pt idx="2493">
                  <c:v>6</c:v>
                </c:pt>
                <c:pt idx="2494">
                  <c:v>6</c:v>
                </c:pt>
                <c:pt idx="2495">
                  <c:v>7</c:v>
                </c:pt>
                <c:pt idx="2496">
                  <c:v>7</c:v>
                </c:pt>
                <c:pt idx="2497">
                  <c:v>8</c:v>
                </c:pt>
                <c:pt idx="2498">
                  <c:v>9</c:v>
                </c:pt>
                <c:pt idx="2499">
                  <c:v>9</c:v>
                </c:pt>
                <c:pt idx="2500">
                  <c:v>10</c:v>
                </c:pt>
                <c:pt idx="2501">
                  <c:v>10</c:v>
                </c:pt>
                <c:pt idx="2502">
                  <c:v>11</c:v>
                </c:pt>
                <c:pt idx="2503">
                  <c:v>12</c:v>
                </c:pt>
                <c:pt idx="2504">
                  <c:v>11</c:v>
                </c:pt>
                <c:pt idx="2505">
                  <c:v>13</c:v>
                </c:pt>
                <c:pt idx="2506">
                  <c:v>12</c:v>
                </c:pt>
                <c:pt idx="2507">
                  <c:v>14</c:v>
                </c:pt>
                <c:pt idx="2508">
                  <c:v>14</c:v>
                </c:pt>
                <c:pt idx="2509">
                  <c:v>16</c:v>
                </c:pt>
                <c:pt idx="2510">
                  <c:v>16</c:v>
                </c:pt>
                <c:pt idx="2511">
                  <c:v>16</c:v>
                </c:pt>
                <c:pt idx="2512">
                  <c:v>16</c:v>
                </c:pt>
                <c:pt idx="2513">
                  <c:v>17</c:v>
                </c:pt>
                <c:pt idx="2514">
                  <c:v>20</c:v>
                </c:pt>
                <c:pt idx="2515">
                  <c:v>21</c:v>
                </c:pt>
                <c:pt idx="2516">
                  <c:v>23</c:v>
                </c:pt>
                <c:pt idx="2517">
                  <c:v>23</c:v>
                </c:pt>
                <c:pt idx="2518">
                  <c:v>26</c:v>
                </c:pt>
                <c:pt idx="2519">
                  <c:v>28</c:v>
                </c:pt>
                <c:pt idx="2520">
                  <c:v>27</c:v>
                </c:pt>
                <c:pt idx="2521">
                  <c:v>28</c:v>
                </c:pt>
                <c:pt idx="2522">
                  <c:v>30</c:v>
                </c:pt>
                <c:pt idx="2523">
                  <c:v>29</c:v>
                </c:pt>
                <c:pt idx="2524">
                  <c:v>29</c:v>
                </c:pt>
                <c:pt idx="2525">
                  <c:v>30</c:v>
                </c:pt>
                <c:pt idx="2526">
                  <c:v>30</c:v>
                </c:pt>
                <c:pt idx="2527">
                  <c:v>30</c:v>
                </c:pt>
                <c:pt idx="2528">
                  <c:v>30</c:v>
                </c:pt>
                <c:pt idx="2529">
                  <c:v>31</c:v>
                </c:pt>
                <c:pt idx="2530">
                  <c:v>31</c:v>
                </c:pt>
                <c:pt idx="2531">
                  <c:v>32</c:v>
                </c:pt>
                <c:pt idx="2532">
                  <c:v>27</c:v>
                </c:pt>
                <c:pt idx="2533">
                  <c:v>31</c:v>
                </c:pt>
                <c:pt idx="2534">
                  <c:v>32</c:v>
                </c:pt>
                <c:pt idx="2535">
                  <c:v>33</c:v>
                </c:pt>
                <c:pt idx="2536">
                  <c:v>33</c:v>
                </c:pt>
                <c:pt idx="2537">
                  <c:v>33</c:v>
                </c:pt>
                <c:pt idx="2538">
                  <c:v>34</c:v>
                </c:pt>
                <c:pt idx="2539">
                  <c:v>34</c:v>
                </c:pt>
                <c:pt idx="2540">
                  <c:v>34</c:v>
                </c:pt>
                <c:pt idx="2541">
                  <c:v>34</c:v>
                </c:pt>
                <c:pt idx="2542">
                  <c:v>34</c:v>
                </c:pt>
                <c:pt idx="2543">
                  <c:v>34</c:v>
                </c:pt>
                <c:pt idx="2544">
                  <c:v>35</c:v>
                </c:pt>
                <c:pt idx="2545">
                  <c:v>37</c:v>
                </c:pt>
                <c:pt idx="2546">
                  <c:v>38</c:v>
                </c:pt>
                <c:pt idx="2547">
                  <c:v>39</c:v>
                </c:pt>
                <c:pt idx="2548">
                  <c:v>39</c:v>
                </c:pt>
                <c:pt idx="2549">
                  <c:v>40</c:v>
                </c:pt>
                <c:pt idx="2550">
                  <c:v>0</c:v>
                </c:pt>
                <c:pt idx="2551">
                  <c:v>3</c:v>
                </c:pt>
                <c:pt idx="2552">
                  <c:v>3</c:v>
                </c:pt>
                <c:pt idx="2553">
                  <c:v>5</c:v>
                </c:pt>
                <c:pt idx="2554">
                  <c:v>8</c:v>
                </c:pt>
                <c:pt idx="2555">
                  <c:v>8</c:v>
                </c:pt>
                <c:pt idx="2556">
                  <c:v>8</c:v>
                </c:pt>
                <c:pt idx="2557">
                  <c:v>9</c:v>
                </c:pt>
                <c:pt idx="2558">
                  <c:v>9</c:v>
                </c:pt>
                <c:pt idx="2559">
                  <c:v>11</c:v>
                </c:pt>
                <c:pt idx="2560">
                  <c:v>10</c:v>
                </c:pt>
                <c:pt idx="2561">
                  <c:v>12</c:v>
                </c:pt>
                <c:pt idx="2562">
                  <c:v>11</c:v>
                </c:pt>
                <c:pt idx="2563">
                  <c:v>13</c:v>
                </c:pt>
                <c:pt idx="2564">
                  <c:v>13</c:v>
                </c:pt>
                <c:pt idx="2565">
                  <c:v>15</c:v>
                </c:pt>
                <c:pt idx="2566">
                  <c:v>15</c:v>
                </c:pt>
                <c:pt idx="2567">
                  <c:v>16</c:v>
                </c:pt>
                <c:pt idx="2568">
                  <c:v>15</c:v>
                </c:pt>
                <c:pt idx="2569">
                  <c:v>15</c:v>
                </c:pt>
                <c:pt idx="2570">
                  <c:v>16</c:v>
                </c:pt>
                <c:pt idx="2571">
                  <c:v>17</c:v>
                </c:pt>
                <c:pt idx="2572">
                  <c:v>16</c:v>
                </c:pt>
                <c:pt idx="2573">
                  <c:v>18</c:v>
                </c:pt>
                <c:pt idx="2574">
                  <c:v>16</c:v>
                </c:pt>
                <c:pt idx="2575">
                  <c:v>18</c:v>
                </c:pt>
                <c:pt idx="2576">
                  <c:v>20</c:v>
                </c:pt>
                <c:pt idx="2577">
                  <c:v>21</c:v>
                </c:pt>
                <c:pt idx="2578">
                  <c:v>22</c:v>
                </c:pt>
                <c:pt idx="2579">
                  <c:v>22</c:v>
                </c:pt>
                <c:pt idx="2580">
                  <c:v>23</c:v>
                </c:pt>
                <c:pt idx="2581">
                  <c:v>22</c:v>
                </c:pt>
                <c:pt idx="2582">
                  <c:v>23</c:v>
                </c:pt>
                <c:pt idx="2583">
                  <c:v>23</c:v>
                </c:pt>
                <c:pt idx="2584">
                  <c:v>25</c:v>
                </c:pt>
                <c:pt idx="2585">
                  <c:v>25</c:v>
                </c:pt>
                <c:pt idx="2586">
                  <c:v>25</c:v>
                </c:pt>
                <c:pt idx="2587">
                  <c:v>27</c:v>
                </c:pt>
                <c:pt idx="2588">
                  <c:v>28</c:v>
                </c:pt>
                <c:pt idx="2589">
                  <c:v>23</c:v>
                </c:pt>
                <c:pt idx="2590">
                  <c:v>27</c:v>
                </c:pt>
                <c:pt idx="2591">
                  <c:v>27</c:v>
                </c:pt>
                <c:pt idx="2592">
                  <c:v>28</c:v>
                </c:pt>
                <c:pt idx="2593">
                  <c:v>29</c:v>
                </c:pt>
                <c:pt idx="2594">
                  <c:v>25</c:v>
                </c:pt>
                <c:pt idx="2595">
                  <c:v>29</c:v>
                </c:pt>
                <c:pt idx="2596">
                  <c:v>29</c:v>
                </c:pt>
                <c:pt idx="2597">
                  <c:v>31</c:v>
                </c:pt>
                <c:pt idx="2598">
                  <c:v>31</c:v>
                </c:pt>
                <c:pt idx="2599">
                  <c:v>32</c:v>
                </c:pt>
                <c:pt idx="2600">
                  <c:v>31</c:v>
                </c:pt>
                <c:pt idx="2601">
                  <c:v>32</c:v>
                </c:pt>
                <c:pt idx="2602">
                  <c:v>32</c:v>
                </c:pt>
                <c:pt idx="2603">
                  <c:v>32</c:v>
                </c:pt>
                <c:pt idx="2604">
                  <c:v>34</c:v>
                </c:pt>
                <c:pt idx="2605">
                  <c:v>34</c:v>
                </c:pt>
                <c:pt idx="2606">
                  <c:v>34</c:v>
                </c:pt>
                <c:pt idx="2607">
                  <c:v>35</c:v>
                </c:pt>
                <c:pt idx="2608">
                  <c:v>38</c:v>
                </c:pt>
                <c:pt idx="2609">
                  <c:v>41</c:v>
                </c:pt>
                <c:pt idx="2610">
                  <c:v>2</c:v>
                </c:pt>
                <c:pt idx="2611">
                  <c:v>3</c:v>
                </c:pt>
                <c:pt idx="2612">
                  <c:v>3</c:v>
                </c:pt>
                <c:pt idx="2613">
                  <c:v>1</c:v>
                </c:pt>
                <c:pt idx="2614">
                  <c:v>8</c:v>
                </c:pt>
                <c:pt idx="2615">
                  <c:v>9</c:v>
                </c:pt>
                <c:pt idx="2616">
                  <c:v>10</c:v>
                </c:pt>
                <c:pt idx="2617">
                  <c:v>5</c:v>
                </c:pt>
                <c:pt idx="2618">
                  <c:v>11</c:v>
                </c:pt>
                <c:pt idx="2619">
                  <c:v>13</c:v>
                </c:pt>
                <c:pt idx="2620">
                  <c:v>16</c:v>
                </c:pt>
                <c:pt idx="2621">
                  <c:v>18</c:v>
                </c:pt>
                <c:pt idx="2622">
                  <c:v>18</c:v>
                </c:pt>
                <c:pt idx="2623">
                  <c:v>19</c:v>
                </c:pt>
                <c:pt idx="2624">
                  <c:v>20</c:v>
                </c:pt>
                <c:pt idx="2625">
                  <c:v>21</c:v>
                </c:pt>
                <c:pt idx="2626">
                  <c:v>20</c:v>
                </c:pt>
                <c:pt idx="2627">
                  <c:v>21</c:v>
                </c:pt>
                <c:pt idx="2628">
                  <c:v>23</c:v>
                </c:pt>
                <c:pt idx="2629">
                  <c:v>24</c:v>
                </c:pt>
                <c:pt idx="2630">
                  <c:v>24</c:v>
                </c:pt>
                <c:pt idx="2631">
                  <c:v>25</c:v>
                </c:pt>
                <c:pt idx="2632">
                  <c:v>25</c:v>
                </c:pt>
                <c:pt idx="2633">
                  <c:v>27</c:v>
                </c:pt>
                <c:pt idx="2634">
                  <c:v>26</c:v>
                </c:pt>
                <c:pt idx="2635">
                  <c:v>29</c:v>
                </c:pt>
                <c:pt idx="2636">
                  <c:v>31</c:v>
                </c:pt>
                <c:pt idx="2637">
                  <c:v>27</c:v>
                </c:pt>
                <c:pt idx="2638">
                  <c:v>32</c:v>
                </c:pt>
                <c:pt idx="2639">
                  <c:v>32</c:v>
                </c:pt>
                <c:pt idx="2640">
                  <c:v>34</c:v>
                </c:pt>
                <c:pt idx="2641">
                  <c:v>33</c:v>
                </c:pt>
                <c:pt idx="2642">
                  <c:v>33</c:v>
                </c:pt>
                <c:pt idx="2643">
                  <c:v>35</c:v>
                </c:pt>
                <c:pt idx="2644">
                  <c:v>37</c:v>
                </c:pt>
                <c:pt idx="2645">
                  <c:v>1</c:v>
                </c:pt>
                <c:pt idx="2646">
                  <c:v>3</c:v>
                </c:pt>
                <c:pt idx="2647">
                  <c:v>4</c:v>
                </c:pt>
                <c:pt idx="2648">
                  <c:v>4</c:v>
                </c:pt>
                <c:pt idx="2649">
                  <c:v>3</c:v>
                </c:pt>
                <c:pt idx="2650">
                  <c:v>3</c:v>
                </c:pt>
                <c:pt idx="2651">
                  <c:v>5</c:v>
                </c:pt>
                <c:pt idx="2652">
                  <c:v>5</c:v>
                </c:pt>
                <c:pt idx="2653">
                  <c:v>6</c:v>
                </c:pt>
                <c:pt idx="2654">
                  <c:v>2</c:v>
                </c:pt>
                <c:pt idx="2655">
                  <c:v>3</c:v>
                </c:pt>
                <c:pt idx="2656">
                  <c:v>9</c:v>
                </c:pt>
                <c:pt idx="2657">
                  <c:v>6</c:v>
                </c:pt>
                <c:pt idx="2658">
                  <c:v>11</c:v>
                </c:pt>
                <c:pt idx="2659">
                  <c:v>12</c:v>
                </c:pt>
                <c:pt idx="2660">
                  <c:v>11</c:v>
                </c:pt>
                <c:pt idx="2661">
                  <c:v>11</c:v>
                </c:pt>
                <c:pt idx="2662">
                  <c:v>13</c:v>
                </c:pt>
                <c:pt idx="2663">
                  <c:v>13</c:v>
                </c:pt>
                <c:pt idx="2664">
                  <c:v>13</c:v>
                </c:pt>
                <c:pt idx="2665">
                  <c:v>13</c:v>
                </c:pt>
                <c:pt idx="2666">
                  <c:v>14</c:v>
                </c:pt>
                <c:pt idx="2667">
                  <c:v>14</c:v>
                </c:pt>
                <c:pt idx="2668">
                  <c:v>16</c:v>
                </c:pt>
                <c:pt idx="2669">
                  <c:v>15</c:v>
                </c:pt>
                <c:pt idx="2670">
                  <c:v>16</c:v>
                </c:pt>
                <c:pt idx="2671">
                  <c:v>17</c:v>
                </c:pt>
                <c:pt idx="2672">
                  <c:v>17</c:v>
                </c:pt>
                <c:pt idx="2673">
                  <c:v>19</c:v>
                </c:pt>
                <c:pt idx="2674">
                  <c:v>19</c:v>
                </c:pt>
                <c:pt idx="2675">
                  <c:v>20</c:v>
                </c:pt>
                <c:pt idx="2676">
                  <c:v>20</c:v>
                </c:pt>
                <c:pt idx="2677">
                  <c:v>19</c:v>
                </c:pt>
                <c:pt idx="2678">
                  <c:v>21</c:v>
                </c:pt>
                <c:pt idx="2679">
                  <c:v>20</c:v>
                </c:pt>
                <c:pt idx="2680">
                  <c:v>22</c:v>
                </c:pt>
                <c:pt idx="2681">
                  <c:v>25</c:v>
                </c:pt>
                <c:pt idx="2682">
                  <c:v>26</c:v>
                </c:pt>
                <c:pt idx="2683">
                  <c:v>29</c:v>
                </c:pt>
                <c:pt idx="2684">
                  <c:v>24</c:v>
                </c:pt>
                <c:pt idx="2685">
                  <c:v>30</c:v>
                </c:pt>
                <c:pt idx="2686">
                  <c:v>30</c:v>
                </c:pt>
                <c:pt idx="2687">
                  <c:v>31</c:v>
                </c:pt>
                <c:pt idx="2688">
                  <c:v>32</c:v>
                </c:pt>
                <c:pt idx="2689">
                  <c:v>36</c:v>
                </c:pt>
                <c:pt idx="2690">
                  <c:v>40</c:v>
                </c:pt>
                <c:pt idx="2691">
                  <c:v>1</c:v>
                </c:pt>
                <c:pt idx="2692">
                  <c:v>1</c:v>
                </c:pt>
                <c:pt idx="2693">
                  <c:v>2</c:v>
                </c:pt>
                <c:pt idx="2694">
                  <c:v>3</c:v>
                </c:pt>
                <c:pt idx="2695">
                  <c:v>4</c:v>
                </c:pt>
                <c:pt idx="2696">
                  <c:v>5</c:v>
                </c:pt>
                <c:pt idx="2697">
                  <c:v>1</c:v>
                </c:pt>
                <c:pt idx="2698">
                  <c:v>8</c:v>
                </c:pt>
                <c:pt idx="2699">
                  <c:v>9</c:v>
                </c:pt>
                <c:pt idx="2700">
                  <c:v>12</c:v>
                </c:pt>
                <c:pt idx="2701">
                  <c:v>13</c:v>
                </c:pt>
                <c:pt idx="2702">
                  <c:v>14</c:v>
                </c:pt>
                <c:pt idx="2703">
                  <c:v>14</c:v>
                </c:pt>
                <c:pt idx="2704">
                  <c:v>14</c:v>
                </c:pt>
                <c:pt idx="2705">
                  <c:v>16</c:v>
                </c:pt>
                <c:pt idx="2706">
                  <c:v>19</c:v>
                </c:pt>
                <c:pt idx="2707">
                  <c:v>19</c:v>
                </c:pt>
                <c:pt idx="2708">
                  <c:v>17</c:v>
                </c:pt>
                <c:pt idx="2709">
                  <c:v>19</c:v>
                </c:pt>
                <c:pt idx="2710">
                  <c:v>19</c:v>
                </c:pt>
                <c:pt idx="2711">
                  <c:v>20</c:v>
                </c:pt>
                <c:pt idx="2712">
                  <c:v>19</c:v>
                </c:pt>
                <c:pt idx="2713">
                  <c:v>19</c:v>
                </c:pt>
                <c:pt idx="2714">
                  <c:v>20</c:v>
                </c:pt>
                <c:pt idx="2715">
                  <c:v>20</c:v>
                </c:pt>
                <c:pt idx="2716">
                  <c:v>22</c:v>
                </c:pt>
                <c:pt idx="2717">
                  <c:v>23</c:v>
                </c:pt>
                <c:pt idx="2718">
                  <c:v>23</c:v>
                </c:pt>
                <c:pt idx="2719">
                  <c:v>23</c:v>
                </c:pt>
                <c:pt idx="2720">
                  <c:v>24</c:v>
                </c:pt>
                <c:pt idx="2721">
                  <c:v>24</c:v>
                </c:pt>
                <c:pt idx="2722">
                  <c:v>25</c:v>
                </c:pt>
                <c:pt idx="2723">
                  <c:v>26</c:v>
                </c:pt>
                <c:pt idx="2724">
                  <c:v>26</c:v>
                </c:pt>
                <c:pt idx="2725">
                  <c:v>26</c:v>
                </c:pt>
                <c:pt idx="2726">
                  <c:v>29</c:v>
                </c:pt>
                <c:pt idx="2727">
                  <c:v>30</c:v>
                </c:pt>
                <c:pt idx="2728">
                  <c:v>30</c:v>
                </c:pt>
                <c:pt idx="2729">
                  <c:v>25</c:v>
                </c:pt>
                <c:pt idx="2730">
                  <c:v>30</c:v>
                </c:pt>
                <c:pt idx="2731">
                  <c:v>26</c:v>
                </c:pt>
                <c:pt idx="2732">
                  <c:v>30</c:v>
                </c:pt>
                <c:pt idx="2733">
                  <c:v>32</c:v>
                </c:pt>
                <c:pt idx="2734">
                  <c:v>28</c:v>
                </c:pt>
                <c:pt idx="2735">
                  <c:v>33</c:v>
                </c:pt>
                <c:pt idx="2736">
                  <c:v>35</c:v>
                </c:pt>
                <c:pt idx="2737">
                  <c:v>41</c:v>
                </c:pt>
                <c:pt idx="2738">
                  <c:v>0</c:v>
                </c:pt>
                <c:pt idx="2739">
                  <c:v>0</c:v>
                </c:pt>
                <c:pt idx="2740">
                  <c:v>3</c:v>
                </c:pt>
                <c:pt idx="2741">
                  <c:v>1</c:v>
                </c:pt>
                <c:pt idx="2742">
                  <c:v>7</c:v>
                </c:pt>
                <c:pt idx="2743">
                  <c:v>2</c:v>
                </c:pt>
                <c:pt idx="2744">
                  <c:v>3</c:v>
                </c:pt>
                <c:pt idx="2745">
                  <c:v>9</c:v>
                </c:pt>
                <c:pt idx="2746">
                  <c:v>9</c:v>
                </c:pt>
                <c:pt idx="2747">
                  <c:v>10</c:v>
                </c:pt>
                <c:pt idx="2748">
                  <c:v>10</c:v>
                </c:pt>
                <c:pt idx="2749">
                  <c:v>11</c:v>
                </c:pt>
                <c:pt idx="2750">
                  <c:v>11</c:v>
                </c:pt>
                <c:pt idx="2751">
                  <c:v>13</c:v>
                </c:pt>
                <c:pt idx="2752">
                  <c:v>13</c:v>
                </c:pt>
                <c:pt idx="2753">
                  <c:v>8</c:v>
                </c:pt>
                <c:pt idx="2754">
                  <c:v>14</c:v>
                </c:pt>
                <c:pt idx="2755">
                  <c:v>13</c:v>
                </c:pt>
                <c:pt idx="2756">
                  <c:v>15</c:v>
                </c:pt>
                <c:pt idx="2757">
                  <c:v>17</c:v>
                </c:pt>
                <c:pt idx="2758">
                  <c:v>17</c:v>
                </c:pt>
                <c:pt idx="2759">
                  <c:v>18</c:v>
                </c:pt>
                <c:pt idx="2760">
                  <c:v>16</c:v>
                </c:pt>
                <c:pt idx="2761">
                  <c:v>19</c:v>
                </c:pt>
                <c:pt idx="2762">
                  <c:v>19</c:v>
                </c:pt>
                <c:pt idx="2763">
                  <c:v>18</c:v>
                </c:pt>
                <c:pt idx="2764">
                  <c:v>20</c:v>
                </c:pt>
                <c:pt idx="2765">
                  <c:v>20</c:v>
                </c:pt>
                <c:pt idx="2766">
                  <c:v>19</c:v>
                </c:pt>
                <c:pt idx="2767">
                  <c:v>21</c:v>
                </c:pt>
                <c:pt idx="2768">
                  <c:v>21</c:v>
                </c:pt>
                <c:pt idx="2769">
                  <c:v>22</c:v>
                </c:pt>
                <c:pt idx="2770">
                  <c:v>21</c:v>
                </c:pt>
                <c:pt idx="2771">
                  <c:v>23</c:v>
                </c:pt>
                <c:pt idx="2772">
                  <c:v>22</c:v>
                </c:pt>
                <c:pt idx="2773">
                  <c:v>24</c:v>
                </c:pt>
                <c:pt idx="2774">
                  <c:v>23</c:v>
                </c:pt>
                <c:pt idx="2775">
                  <c:v>25</c:v>
                </c:pt>
                <c:pt idx="2776">
                  <c:v>27</c:v>
                </c:pt>
                <c:pt idx="2777">
                  <c:v>26</c:v>
                </c:pt>
                <c:pt idx="2778">
                  <c:v>29</c:v>
                </c:pt>
                <c:pt idx="2779">
                  <c:v>33</c:v>
                </c:pt>
                <c:pt idx="2780">
                  <c:v>40</c:v>
                </c:pt>
                <c:pt idx="2781">
                  <c:v>0</c:v>
                </c:pt>
                <c:pt idx="2782">
                  <c:v>1</c:v>
                </c:pt>
                <c:pt idx="2783">
                  <c:v>2</c:v>
                </c:pt>
                <c:pt idx="2784">
                  <c:v>2</c:v>
                </c:pt>
                <c:pt idx="2785">
                  <c:v>3</c:v>
                </c:pt>
                <c:pt idx="2786">
                  <c:v>4</c:v>
                </c:pt>
                <c:pt idx="2787">
                  <c:v>5</c:v>
                </c:pt>
                <c:pt idx="2788">
                  <c:v>6</c:v>
                </c:pt>
                <c:pt idx="2789">
                  <c:v>5</c:v>
                </c:pt>
                <c:pt idx="2790">
                  <c:v>5</c:v>
                </c:pt>
                <c:pt idx="2791">
                  <c:v>6</c:v>
                </c:pt>
                <c:pt idx="2792">
                  <c:v>9</c:v>
                </c:pt>
                <c:pt idx="2793">
                  <c:v>10</c:v>
                </c:pt>
                <c:pt idx="2794">
                  <c:v>11</c:v>
                </c:pt>
                <c:pt idx="2795">
                  <c:v>11</c:v>
                </c:pt>
                <c:pt idx="2796">
                  <c:v>12</c:v>
                </c:pt>
                <c:pt idx="2797">
                  <c:v>13</c:v>
                </c:pt>
                <c:pt idx="2798">
                  <c:v>13</c:v>
                </c:pt>
                <c:pt idx="2799">
                  <c:v>15</c:v>
                </c:pt>
                <c:pt idx="2800">
                  <c:v>17</c:v>
                </c:pt>
                <c:pt idx="2801">
                  <c:v>17</c:v>
                </c:pt>
                <c:pt idx="2802">
                  <c:v>19</c:v>
                </c:pt>
                <c:pt idx="2803">
                  <c:v>19</c:v>
                </c:pt>
                <c:pt idx="2804">
                  <c:v>18</c:v>
                </c:pt>
                <c:pt idx="2805">
                  <c:v>20</c:v>
                </c:pt>
                <c:pt idx="2806">
                  <c:v>20</c:v>
                </c:pt>
                <c:pt idx="2807">
                  <c:v>20</c:v>
                </c:pt>
                <c:pt idx="2808">
                  <c:v>20</c:v>
                </c:pt>
                <c:pt idx="2809">
                  <c:v>22</c:v>
                </c:pt>
                <c:pt idx="2810">
                  <c:v>26</c:v>
                </c:pt>
                <c:pt idx="2811">
                  <c:v>28</c:v>
                </c:pt>
                <c:pt idx="2812">
                  <c:v>28</c:v>
                </c:pt>
                <c:pt idx="2813">
                  <c:v>27</c:v>
                </c:pt>
                <c:pt idx="2814">
                  <c:v>24</c:v>
                </c:pt>
                <c:pt idx="2815">
                  <c:v>24</c:v>
                </c:pt>
                <c:pt idx="2816">
                  <c:v>29</c:v>
                </c:pt>
                <c:pt idx="2817">
                  <c:v>29</c:v>
                </c:pt>
                <c:pt idx="2818">
                  <c:v>31</c:v>
                </c:pt>
                <c:pt idx="2819">
                  <c:v>32</c:v>
                </c:pt>
                <c:pt idx="2820">
                  <c:v>33</c:v>
                </c:pt>
                <c:pt idx="2821">
                  <c:v>39</c:v>
                </c:pt>
                <c:pt idx="2822">
                  <c:v>1</c:v>
                </c:pt>
                <c:pt idx="2823">
                  <c:v>3</c:v>
                </c:pt>
                <c:pt idx="2824">
                  <c:v>4</c:v>
                </c:pt>
                <c:pt idx="2825">
                  <c:v>4</c:v>
                </c:pt>
                <c:pt idx="2826">
                  <c:v>5</c:v>
                </c:pt>
                <c:pt idx="2827">
                  <c:v>5</c:v>
                </c:pt>
                <c:pt idx="2828">
                  <c:v>6</c:v>
                </c:pt>
                <c:pt idx="2829">
                  <c:v>7</c:v>
                </c:pt>
                <c:pt idx="2830">
                  <c:v>9</c:v>
                </c:pt>
                <c:pt idx="2831">
                  <c:v>10</c:v>
                </c:pt>
                <c:pt idx="2832">
                  <c:v>10</c:v>
                </c:pt>
                <c:pt idx="2833">
                  <c:v>12</c:v>
                </c:pt>
                <c:pt idx="2834">
                  <c:v>7</c:v>
                </c:pt>
                <c:pt idx="2835">
                  <c:v>13</c:v>
                </c:pt>
                <c:pt idx="2836">
                  <c:v>14</c:v>
                </c:pt>
                <c:pt idx="2837">
                  <c:v>15</c:v>
                </c:pt>
                <c:pt idx="2838">
                  <c:v>16</c:v>
                </c:pt>
                <c:pt idx="2839">
                  <c:v>16</c:v>
                </c:pt>
                <c:pt idx="2840">
                  <c:v>15</c:v>
                </c:pt>
                <c:pt idx="2841">
                  <c:v>17</c:v>
                </c:pt>
                <c:pt idx="2842">
                  <c:v>19</c:v>
                </c:pt>
                <c:pt idx="2843">
                  <c:v>19</c:v>
                </c:pt>
                <c:pt idx="2844">
                  <c:v>21</c:v>
                </c:pt>
                <c:pt idx="2845">
                  <c:v>20</c:v>
                </c:pt>
                <c:pt idx="2846">
                  <c:v>20</c:v>
                </c:pt>
                <c:pt idx="2847">
                  <c:v>22</c:v>
                </c:pt>
                <c:pt idx="2848">
                  <c:v>22</c:v>
                </c:pt>
                <c:pt idx="2849">
                  <c:v>29</c:v>
                </c:pt>
                <c:pt idx="2850">
                  <c:v>30</c:v>
                </c:pt>
                <c:pt idx="2851">
                  <c:v>31</c:v>
                </c:pt>
                <c:pt idx="2852">
                  <c:v>31</c:v>
                </c:pt>
                <c:pt idx="2853">
                  <c:v>30</c:v>
                </c:pt>
                <c:pt idx="2854">
                  <c:v>27</c:v>
                </c:pt>
                <c:pt idx="2855">
                  <c:v>28</c:v>
                </c:pt>
                <c:pt idx="2856">
                  <c:v>32</c:v>
                </c:pt>
                <c:pt idx="2857">
                  <c:v>32</c:v>
                </c:pt>
                <c:pt idx="2858">
                  <c:v>33</c:v>
                </c:pt>
                <c:pt idx="2859">
                  <c:v>33</c:v>
                </c:pt>
                <c:pt idx="2860">
                  <c:v>35</c:v>
                </c:pt>
                <c:pt idx="2861">
                  <c:v>37</c:v>
                </c:pt>
                <c:pt idx="2862">
                  <c:v>39</c:v>
                </c:pt>
                <c:pt idx="2863">
                  <c:v>39</c:v>
                </c:pt>
                <c:pt idx="2864">
                  <c:v>39</c:v>
                </c:pt>
                <c:pt idx="2865">
                  <c:v>41</c:v>
                </c:pt>
                <c:pt idx="2866">
                  <c:v>1</c:v>
                </c:pt>
                <c:pt idx="2867">
                  <c:v>1</c:v>
                </c:pt>
                <c:pt idx="2868">
                  <c:v>1</c:v>
                </c:pt>
                <c:pt idx="2869">
                  <c:v>1</c:v>
                </c:pt>
                <c:pt idx="2870">
                  <c:v>3</c:v>
                </c:pt>
                <c:pt idx="2871">
                  <c:v>3</c:v>
                </c:pt>
                <c:pt idx="2872">
                  <c:v>5</c:v>
                </c:pt>
                <c:pt idx="2873">
                  <c:v>1</c:v>
                </c:pt>
                <c:pt idx="2874">
                  <c:v>8</c:v>
                </c:pt>
                <c:pt idx="2875">
                  <c:v>3</c:v>
                </c:pt>
                <c:pt idx="2876">
                  <c:v>9</c:v>
                </c:pt>
                <c:pt idx="2877">
                  <c:v>10</c:v>
                </c:pt>
                <c:pt idx="2878">
                  <c:v>10</c:v>
                </c:pt>
                <c:pt idx="2879">
                  <c:v>14</c:v>
                </c:pt>
                <c:pt idx="2880">
                  <c:v>14</c:v>
                </c:pt>
                <c:pt idx="2881">
                  <c:v>13</c:v>
                </c:pt>
                <c:pt idx="2882">
                  <c:v>14</c:v>
                </c:pt>
                <c:pt idx="2883">
                  <c:v>14</c:v>
                </c:pt>
                <c:pt idx="2884">
                  <c:v>14</c:v>
                </c:pt>
                <c:pt idx="2885">
                  <c:v>14</c:v>
                </c:pt>
                <c:pt idx="2886">
                  <c:v>16</c:v>
                </c:pt>
                <c:pt idx="2887">
                  <c:v>17</c:v>
                </c:pt>
                <c:pt idx="2888">
                  <c:v>18</c:v>
                </c:pt>
                <c:pt idx="2889">
                  <c:v>19</c:v>
                </c:pt>
                <c:pt idx="2890">
                  <c:v>19</c:v>
                </c:pt>
                <c:pt idx="2891">
                  <c:v>20</c:v>
                </c:pt>
                <c:pt idx="2892">
                  <c:v>20</c:v>
                </c:pt>
                <c:pt idx="2893">
                  <c:v>20</c:v>
                </c:pt>
                <c:pt idx="2894">
                  <c:v>22</c:v>
                </c:pt>
                <c:pt idx="2895">
                  <c:v>22</c:v>
                </c:pt>
                <c:pt idx="2896">
                  <c:v>23</c:v>
                </c:pt>
                <c:pt idx="2897">
                  <c:v>24</c:v>
                </c:pt>
                <c:pt idx="2898">
                  <c:v>28</c:v>
                </c:pt>
                <c:pt idx="2899">
                  <c:v>28</c:v>
                </c:pt>
                <c:pt idx="2900">
                  <c:v>28</c:v>
                </c:pt>
                <c:pt idx="2901">
                  <c:v>29</c:v>
                </c:pt>
                <c:pt idx="2902">
                  <c:v>31</c:v>
                </c:pt>
                <c:pt idx="2903">
                  <c:v>31</c:v>
                </c:pt>
                <c:pt idx="2904">
                  <c:v>26</c:v>
                </c:pt>
                <c:pt idx="2905">
                  <c:v>31</c:v>
                </c:pt>
                <c:pt idx="2906">
                  <c:v>32</c:v>
                </c:pt>
                <c:pt idx="2907">
                  <c:v>32</c:v>
                </c:pt>
                <c:pt idx="2908">
                  <c:v>34</c:v>
                </c:pt>
                <c:pt idx="2909">
                  <c:v>35</c:v>
                </c:pt>
                <c:pt idx="2910">
                  <c:v>35</c:v>
                </c:pt>
                <c:pt idx="2911">
                  <c:v>2</c:v>
                </c:pt>
                <c:pt idx="2912">
                  <c:v>1</c:v>
                </c:pt>
                <c:pt idx="2913">
                  <c:v>0</c:v>
                </c:pt>
                <c:pt idx="2914">
                  <c:v>3</c:v>
                </c:pt>
                <c:pt idx="2915">
                  <c:v>8</c:v>
                </c:pt>
                <c:pt idx="2916">
                  <c:v>9</c:v>
                </c:pt>
                <c:pt idx="2917">
                  <c:v>10</c:v>
                </c:pt>
                <c:pt idx="2918">
                  <c:v>11</c:v>
                </c:pt>
                <c:pt idx="2919">
                  <c:v>11</c:v>
                </c:pt>
                <c:pt idx="2920">
                  <c:v>11</c:v>
                </c:pt>
                <c:pt idx="2921">
                  <c:v>13</c:v>
                </c:pt>
                <c:pt idx="2922">
                  <c:v>11</c:v>
                </c:pt>
                <c:pt idx="2923">
                  <c:v>12</c:v>
                </c:pt>
                <c:pt idx="2924">
                  <c:v>13</c:v>
                </c:pt>
                <c:pt idx="2925">
                  <c:v>14</c:v>
                </c:pt>
                <c:pt idx="2926">
                  <c:v>14</c:v>
                </c:pt>
                <c:pt idx="2927">
                  <c:v>15</c:v>
                </c:pt>
                <c:pt idx="2928">
                  <c:v>16</c:v>
                </c:pt>
                <c:pt idx="2929">
                  <c:v>15</c:v>
                </c:pt>
                <c:pt idx="2930">
                  <c:v>16</c:v>
                </c:pt>
                <c:pt idx="2931">
                  <c:v>18</c:v>
                </c:pt>
                <c:pt idx="2932">
                  <c:v>19</c:v>
                </c:pt>
                <c:pt idx="2933">
                  <c:v>19</c:v>
                </c:pt>
                <c:pt idx="2934">
                  <c:v>18</c:v>
                </c:pt>
                <c:pt idx="2935">
                  <c:v>18</c:v>
                </c:pt>
                <c:pt idx="2936">
                  <c:v>20</c:v>
                </c:pt>
                <c:pt idx="2937">
                  <c:v>23</c:v>
                </c:pt>
                <c:pt idx="2938">
                  <c:v>23</c:v>
                </c:pt>
                <c:pt idx="2939">
                  <c:v>24</c:v>
                </c:pt>
                <c:pt idx="2940">
                  <c:v>23</c:v>
                </c:pt>
                <c:pt idx="2941">
                  <c:v>24</c:v>
                </c:pt>
                <c:pt idx="2942">
                  <c:v>27</c:v>
                </c:pt>
                <c:pt idx="2943">
                  <c:v>27</c:v>
                </c:pt>
                <c:pt idx="2944">
                  <c:v>24</c:v>
                </c:pt>
                <c:pt idx="2945">
                  <c:v>24</c:v>
                </c:pt>
                <c:pt idx="2946">
                  <c:v>30</c:v>
                </c:pt>
                <c:pt idx="2947">
                  <c:v>30</c:v>
                </c:pt>
                <c:pt idx="2948">
                  <c:v>32</c:v>
                </c:pt>
                <c:pt idx="2949">
                  <c:v>28</c:v>
                </c:pt>
                <c:pt idx="2950">
                  <c:v>32</c:v>
                </c:pt>
                <c:pt idx="2951">
                  <c:v>33</c:v>
                </c:pt>
                <c:pt idx="2952">
                  <c:v>35</c:v>
                </c:pt>
                <c:pt idx="2953">
                  <c:v>36</c:v>
                </c:pt>
                <c:pt idx="2954">
                  <c:v>39</c:v>
                </c:pt>
                <c:pt idx="2955">
                  <c:v>40</c:v>
                </c:pt>
                <c:pt idx="2956">
                  <c:v>40</c:v>
                </c:pt>
                <c:pt idx="2957">
                  <c:v>42</c:v>
                </c:pt>
                <c:pt idx="2958">
                  <c:v>1</c:v>
                </c:pt>
                <c:pt idx="2959">
                  <c:v>1</c:v>
                </c:pt>
                <c:pt idx="2960">
                  <c:v>2</c:v>
                </c:pt>
                <c:pt idx="2961">
                  <c:v>3</c:v>
                </c:pt>
                <c:pt idx="2962">
                  <c:v>4</c:v>
                </c:pt>
                <c:pt idx="2963">
                  <c:v>5</c:v>
                </c:pt>
                <c:pt idx="2964">
                  <c:v>5</c:v>
                </c:pt>
                <c:pt idx="2965">
                  <c:v>6</c:v>
                </c:pt>
                <c:pt idx="2966">
                  <c:v>8</c:v>
                </c:pt>
                <c:pt idx="2967">
                  <c:v>6</c:v>
                </c:pt>
                <c:pt idx="2968">
                  <c:v>6</c:v>
                </c:pt>
                <c:pt idx="2969">
                  <c:v>6</c:v>
                </c:pt>
                <c:pt idx="2970">
                  <c:v>8</c:v>
                </c:pt>
                <c:pt idx="2971">
                  <c:v>9</c:v>
                </c:pt>
                <c:pt idx="2972">
                  <c:v>10</c:v>
                </c:pt>
                <c:pt idx="2973">
                  <c:v>10</c:v>
                </c:pt>
                <c:pt idx="2974">
                  <c:v>6</c:v>
                </c:pt>
                <c:pt idx="2975">
                  <c:v>10</c:v>
                </c:pt>
                <c:pt idx="2976">
                  <c:v>13</c:v>
                </c:pt>
                <c:pt idx="2977">
                  <c:v>13</c:v>
                </c:pt>
                <c:pt idx="2978">
                  <c:v>13</c:v>
                </c:pt>
                <c:pt idx="2979">
                  <c:v>15</c:v>
                </c:pt>
                <c:pt idx="2980">
                  <c:v>14</c:v>
                </c:pt>
                <c:pt idx="2981">
                  <c:v>14</c:v>
                </c:pt>
                <c:pt idx="2982">
                  <c:v>16</c:v>
                </c:pt>
                <c:pt idx="2983">
                  <c:v>16</c:v>
                </c:pt>
                <c:pt idx="2984">
                  <c:v>17</c:v>
                </c:pt>
                <c:pt idx="2985">
                  <c:v>17</c:v>
                </c:pt>
                <c:pt idx="2986">
                  <c:v>17</c:v>
                </c:pt>
                <c:pt idx="2987">
                  <c:v>16</c:v>
                </c:pt>
                <c:pt idx="2988">
                  <c:v>18</c:v>
                </c:pt>
                <c:pt idx="2989">
                  <c:v>19</c:v>
                </c:pt>
                <c:pt idx="2990">
                  <c:v>18</c:v>
                </c:pt>
                <c:pt idx="2991">
                  <c:v>22</c:v>
                </c:pt>
                <c:pt idx="2992">
                  <c:v>21</c:v>
                </c:pt>
                <c:pt idx="2993">
                  <c:v>22</c:v>
                </c:pt>
                <c:pt idx="2994">
                  <c:v>22</c:v>
                </c:pt>
                <c:pt idx="2995">
                  <c:v>23</c:v>
                </c:pt>
                <c:pt idx="2996">
                  <c:v>22</c:v>
                </c:pt>
                <c:pt idx="2997">
                  <c:v>23</c:v>
                </c:pt>
                <c:pt idx="2998">
                  <c:v>24</c:v>
                </c:pt>
                <c:pt idx="2999">
                  <c:v>26</c:v>
                </c:pt>
                <c:pt idx="3000">
                  <c:v>26</c:v>
                </c:pt>
                <c:pt idx="3001">
                  <c:v>26</c:v>
                </c:pt>
                <c:pt idx="3002">
                  <c:v>27</c:v>
                </c:pt>
                <c:pt idx="3003">
                  <c:v>28</c:v>
                </c:pt>
                <c:pt idx="3004">
                  <c:v>30</c:v>
                </c:pt>
                <c:pt idx="3005">
                  <c:v>30</c:v>
                </c:pt>
                <c:pt idx="3006">
                  <c:v>30</c:v>
                </c:pt>
                <c:pt idx="3007">
                  <c:v>29</c:v>
                </c:pt>
                <c:pt idx="3008">
                  <c:v>29</c:v>
                </c:pt>
                <c:pt idx="3009">
                  <c:v>30</c:v>
                </c:pt>
                <c:pt idx="3010">
                  <c:v>35</c:v>
                </c:pt>
                <c:pt idx="3011">
                  <c:v>34</c:v>
                </c:pt>
                <c:pt idx="3012">
                  <c:v>35</c:v>
                </c:pt>
                <c:pt idx="3013">
                  <c:v>36</c:v>
                </c:pt>
                <c:pt idx="3014">
                  <c:v>38</c:v>
                </c:pt>
                <c:pt idx="3015">
                  <c:v>38</c:v>
                </c:pt>
                <c:pt idx="3016">
                  <c:v>37</c:v>
                </c:pt>
                <c:pt idx="3017">
                  <c:v>41</c:v>
                </c:pt>
                <c:pt idx="3018">
                  <c:v>41</c:v>
                </c:pt>
                <c:pt idx="3019">
                  <c:v>2</c:v>
                </c:pt>
                <c:pt idx="3020">
                  <c:v>3</c:v>
                </c:pt>
                <c:pt idx="3021">
                  <c:v>5</c:v>
                </c:pt>
                <c:pt idx="3022">
                  <c:v>6</c:v>
                </c:pt>
                <c:pt idx="3023">
                  <c:v>8</c:v>
                </c:pt>
                <c:pt idx="3024">
                  <c:v>9</c:v>
                </c:pt>
                <c:pt idx="3025">
                  <c:v>8</c:v>
                </c:pt>
                <c:pt idx="3026">
                  <c:v>9</c:v>
                </c:pt>
                <c:pt idx="3027">
                  <c:v>10</c:v>
                </c:pt>
                <c:pt idx="3028">
                  <c:v>10</c:v>
                </c:pt>
                <c:pt idx="3029">
                  <c:v>12</c:v>
                </c:pt>
                <c:pt idx="3030">
                  <c:v>13</c:v>
                </c:pt>
                <c:pt idx="3031">
                  <c:v>13</c:v>
                </c:pt>
                <c:pt idx="3032">
                  <c:v>15</c:v>
                </c:pt>
                <c:pt idx="3033">
                  <c:v>15</c:v>
                </c:pt>
                <c:pt idx="3034">
                  <c:v>16</c:v>
                </c:pt>
                <c:pt idx="3035">
                  <c:v>16</c:v>
                </c:pt>
                <c:pt idx="3036">
                  <c:v>17</c:v>
                </c:pt>
                <c:pt idx="3037">
                  <c:v>20</c:v>
                </c:pt>
                <c:pt idx="3038">
                  <c:v>20</c:v>
                </c:pt>
                <c:pt idx="3039">
                  <c:v>21</c:v>
                </c:pt>
                <c:pt idx="3040">
                  <c:v>22</c:v>
                </c:pt>
                <c:pt idx="3041">
                  <c:v>23</c:v>
                </c:pt>
                <c:pt idx="3042">
                  <c:v>23</c:v>
                </c:pt>
                <c:pt idx="3043">
                  <c:v>24</c:v>
                </c:pt>
                <c:pt idx="3044">
                  <c:v>24</c:v>
                </c:pt>
                <c:pt idx="3045">
                  <c:v>23</c:v>
                </c:pt>
                <c:pt idx="3046">
                  <c:v>24</c:v>
                </c:pt>
                <c:pt idx="3047">
                  <c:v>24</c:v>
                </c:pt>
                <c:pt idx="3048">
                  <c:v>24</c:v>
                </c:pt>
                <c:pt idx="3049">
                  <c:v>25</c:v>
                </c:pt>
                <c:pt idx="3050">
                  <c:v>26</c:v>
                </c:pt>
                <c:pt idx="3051">
                  <c:v>28</c:v>
                </c:pt>
                <c:pt idx="3052">
                  <c:v>28</c:v>
                </c:pt>
                <c:pt idx="3053">
                  <c:v>28</c:v>
                </c:pt>
                <c:pt idx="3054">
                  <c:v>29</c:v>
                </c:pt>
                <c:pt idx="3055">
                  <c:v>29</c:v>
                </c:pt>
                <c:pt idx="3056">
                  <c:v>30</c:v>
                </c:pt>
                <c:pt idx="3057">
                  <c:v>29</c:v>
                </c:pt>
                <c:pt idx="3058">
                  <c:v>29</c:v>
                </c:pt>
                <c:pt idx="3059">
                  <c:v>29</c:v>
                </c:pt>
                <c:pt idx="3060">
                  <c:v>29</c:v>
                </c:pt>
                <c:pt idx="3061">
                  <c:v>30</c:v>
                </c:pt>
                <c:pt idx="3062">
                  <c:v>30</c:v>
                </c:pt>
                <c:pt idx="3063">
                  <c:v>32</c:v>
                </c:pt>
                <c:pt idx="3064">
                  <c:v>31</c:v>
                </c:pt>
                <c:pt idx="3065">
                  <c:v>33</c:v>
                </c:pt>
                <c:pt idx="3066">
                  <c:v>36</c:v>
                </c:pt>
                <c:pt idx="3067">
                  <c:v>35</c:v>
                </c:pt>
                <c:pt idx="3068">
                  <c:v>39</c:v>
                </c:pt>
                <c:pt idx="3069">
                  <c:v>38</c:v>
                </c:pt>
                <c:pt idx="3070">
                  <c:v>41</c:v>
                </c:pt>
                <c:pt idx="3071">
                  <c:v>43</c:v>
                </c:pt>
                <c:pt idx="3072">
                  <c:v>2</c:v>
                </c:pt>
                <c:pt idx="3073">
                  <c:v>2</c:v>
                </c:pt>
                <c:pt idx="3074">
                  <c:v>1</c:v>
                </c:pt>
                <c:pt idx="3075">
                  <c:v>1</c:v>
                </c:pt>
                <c:pt idx="3076">
                  <c:v>1</c:v>
                </c:pt>
                <c:pt idx="3077">
                  <c:v>4</c:v>
                </c:pt>
                <c:pt idx="3078">
                  <c:v>3</c:v>
                </c:pt>
                <c:pt idx="3079">
                  <c:v>4</c:v>
                </c:pt>
                <c:pt idx="3080">
                  <c:v>5</c:v>
                </c:pt>
                <c:pt idx="3081">
                  <c:v>4</c:v>
                </c:pt>
                <c:pt idx="3082">
                  <c:v>5</c:v>
                </c:pt>
                <c:pt idx="3083">
                  <c:v>6</c:v>
                </c:pt>
                <c:pt idx="3084">
                  <c:v>7</c:v>
                </c:pt>
                <c:pt idx="3085">
                  <c:v>9</c:v>
                </c:pt>
                <c:pt idx="3086">
                  <c:v>10</c:v>
                </c:pt>
                <c:pt idx="3087">
                  <c:v>10</c:v>
                </c:pt>
                <c:pt idx="3088">
                  <c:v>13</c:v>
                </c:pt>
                <c:pt idx="3089">
                  <c:v>14</c:v>
                </c:pt>
                <c:pt idx="3090">
                  <c:v>13</c:v>
                </c:pt>
                <c:pt idx="3091">
                  <c:v>14</c:v>
                </c:pt>
                <c:pt idx="3092">
                  <c:v>15</c:v>
                </c:pt>
                <c:pt idx="3093">
                  <c:v>15</c:v>
                </c:pt>
                <c:pt idx="3094">
                  <c:v>17</c:v>
                </c:pt>
                <c:pt idx="3095">
                  <c:v>17</c:v>
                </c:pt>
                <c:pt idx="3096">
                  <c:v>18</c:v>
                </c:pt>
                <c:pt idx="3097">
                  <c:v>21</c:v>
                </c:pt>
                <c:pt idx="3098">
                  <c:v>22</c:v>
                </c:pt>
                <c:pt idx="3099">
                  <c:v>22</c:v>
                </c:pt>
                <c:pt idx="3100">
                  <c:v>22</c:v>
                </c:pt>
                <c:pt idx="3101">
                  <c:v>24</c:v>
                </c:pt>
                <c:pt idx="3102">
                  <c:v>24</c:v>
                </c:pt>
                <c:pt idx="3103">
                  <c:v>24</c:v>
                </c:pt>
                <c:pt idx="3104">
                  <c:v>25</c:v>
                </c:pt>
                <c:pt idx="3105">
                  <c:v>27</c:v>
                </c:pt>
                <c:pt idx="3106">
                  <c:v>26</c:v>
                </c:pt>
                <c:pt idx="3107">
                  <c:v>27</c:v>
                </c:pt>
                <c:pt idx="3108">
                  <c:v>23</c:v>
                </c:pt>
                <c:pt idx="3109">
                  <c:v>28</c:v>
                </c:pt>
                <c:pt idx="3110">
                  <c:v>31</c:v>
                </c:pt>
                <c:pt idx="3111">
                  <c:v>32</c:v>
                </c:pt>
                <c:pt idx="3112">
                  <c:v>32</c:v>
                </c:pt>
                <c:pt idx="3113">
                  <c:v>32</c:v>
                </c:pt>
                <c:pt idx="3114">
                  <c:v>33</c:v>
                </c:pt>
                <c:pt idx="3115">
                  <c:v>33</c:v>
                </c:pt>
                <c:pt idx="3116">
                  <c:v>28</c:v>
                </c:pt>
                <c:pt idx="3117">
                  <c:v>34</c:v>
                </c:pt>
                <c:pt idx="3118">
                  <c:v>33</c:v>
                </c:pt>
                <c:pt idx="3119">
                  <c:v>34</c:v>
                </c:pt>
                <c:pt idx="3120">
                  <c:v>35</c:v>
                </c:pt>
                <c:pt idx="3121">
                  <c:v>35</c:v>
                </c:pt>
                <c:pt idx="3122">
                  <c:v>35</c:v>
                </c:pt>
                <c:pt idx="3123">
                  <c:v>35</c:v>
                </c:pt>
                <c:pt idx="3124">
                  <c:v>38</c:v>
                </c:pt>
                <c:pt idx="3125">
                  <c:v>37</c:v>
                </c:pt>
                <c:pt idx="3126">
                  <c:v>40</c:v>
                </c:pt>
                <c:pt idx="3127">
                  <c:v>41</c:v>
                </c:pt>
                <c:pt idx="3128">
                  <c:v>2</c:v>
                </c:pt>
                <c:pt idx="3129">
                  <c:v>1</c:v>
                </c:pt>
                <c:pt idx="3130">
                  <c:v>3</c:v>
                </c:pt>
                <c:pt idx="3131">
                  <c:v>3</c:v>
                </c:pt>
                <c:pt idx="3132">
                  <c:v>4</c:v>
                </c:pt>
                <c:pt idx="3133">
                  <c:v>3</c:v>
                </c:pt>
                <c:pt idx="3134">
                  <c:v>5</c:v>
                </c:pt>
                <c:pt idx="3135">
                  <c:v>4</c:v>
                </c:pt>
                <c:pt idx="3136">
                  <c:v>4</c:v>
                </c:pt>
                <c:pt idx="3137">
                  <c:v>6</c:v>
                </c:pt>
                <c:pt idx="3138">
                  <c:v>6</c:v>
                </c:pt>
                <c:pt idx="3139">
                  <c:v>7</c:v>
                </c:pt>
                <c:pt idx="3140">
                  <c:v>6</c:v>
                </c:pt>
                <c:pt idx="3141">
                  <c:v>7</c:v>
                </c:pt>
                <c:pt idx="3142">
                  <c:v>7</c:v>
                </c:pt>
                <c:pt idx="3143">
                  <c:v>7</c:v>
                </c:pt>
                <c:pt idx="3144">
                  <c:v>7</c:v>
                </c:pt>
                <c:pt idx="3145">
                  <c:v>8</c:v>
                </c:pt>
                <c:pt idx="3146">
                  <c:v>10</c:v>
                </c:pt>
                <c:pt idx="3147">
                  <c:v>5</c:v>
                </c:pt>
                <c:pt idx="3148">
                  <c:v>9</c:v>
                </c:pt>
                <c:pt idx="3149">
                  <c:v>10</c:v>
                </c:pt>
                <c:pt idx="3150">
                  <c:v>11</c:v>
                </c:pt>
                <c:pt idx="3151">
                  <c:v>11</c:v>
                </c:pt>
                <c:pt idx="3152">
                  <c:v>11</c:v>
                </c:pt>
                <c:pt idx="3153">
                  <c:v>12</c:v>
                </c:pt>
                <c:pt idx="3154">
                  <c:v>13</c:v>
                </c:pt>
                <c:pt idx="3155">
                  <c:v>14</c:v>
                </c:pt>
                <c:pt idx="3156">
                  <c:v>13</c:v>
                </c:pt>
                <c:pt idx="3157">
                  <c:v>14</c:v>
                </c:pt>
                <c:pt idx="3158">
                  <c:v>15</c:v>
                </c:pt>
                <c:pt idx="3159">
                  <c:v>16</c:v>
                </c:pt>
                <c:pt idx="3160">
                  <c:v>16</c:v>
                </c:pt>
                <c:pt idx="3161">
                  <c:v>17</c:v>
                </c:pt>
                <c:pt idx="3162">
                  <c:v>17</c:v>
                </c:pt>
                <c:pt idx="3163">
                  <c:v>18</c:v>
                </c:pt>
                <c:pt idx="3164">
                  <c:v>17</c:v>
                </c:pt>
                <c:pt idx="3165">
                  <c:v>19</c:v>
                </c:pt>
                <c:pt idx="3166">
                  <c:v>19</c:v>
                </c:pt>
                <c:pt idx="3167">
                  <c:v>19</c:v>
                </c:pt>
                <c:pt idx="3168">
                  <c:v>19</c:v>
                </c:pt>
                <c:pt idx="3169">
                  <c:v>20</c:v>
                </c:pt>
                <c:pt idx="3170">
                  <c:v>20</c:v>
                </c:pt>
                <c:pt idx="3171">
                  <c:v>18</c:v>
                </c:pt>
                <c:pt idx="3172">
                  <c:v>20</c:v>
                </c:pt>
                <c:pt idx="3173">
                  <c:v>22</c:v>
                </c:pt>
                <c:pt idx="3174">
                  <c:v>22</c:v>
                </c:pt>
                <c:pt idx="3175">
                  <c:v>22</c:v>
                </c:pt>
                <c:pt idx="3176">
                  <c:v>24</c:v>
                </c:pt>
                <c:pt idx="3177">
                  <c:v>22</c:v>
                </c:pt>
                <c:pt idx="3178">
                  <c:v>23</c:v>
                </c:pt>
                <c:pt idx="3179">
                  <c:v>24</c:v>
                </c:pt>
                <c:pt idx="3180">
                  <c:v>24</c:v>
                </c:pt>
                <c:pt idx="3181">
                  <c:v>25</c:v>
                </c:pt>
                <c:pt idx="3182">
                  <c:v>27</c:v>
                </c:pt>
                <c:pt idx="3183">
                  <c:v>27</c:v>
                </c:pt>
                <c:pt idx="3184">
                  <c:v>27</c:v>
                </c:pt>
                <c:pt idx="3185">
                  <c:v>28</c:v>
                </c:pt>
                <c:pt idx="3186">
                  <c:v>28</c:v>
                </c:pt>
                <c:pt idx="3187">
                  <c:v>27</c:v>
                </c:pt>
                <c:pt idx="3188">
                  <c:v>27</c:v>
                </c:pt>
                <c:pt idx="3189">
                  <c:v>27</c:v>
                </c:pt>
                <c:pt idx="3190">
                  <c:v>28</c:v>
                </c:pt>
                <c:pt idx="3191">
                  <c:v>29</c:v>
                </c:pt>
                <c:pt idx="3192">
                  <c:v>29</c:v>
                </c:pt>
                <c:pt idx="3193">
                  <c:v>29</c:v>
                </c:pt>
                <c:pt idx="3194">
                  <c:v>29</c:v>
                </c:pt>
                <c:pt idx="3195">
                  <c:v>30</c:v>
                </c:pt>
                <c:pt idx="3196">
                  <c:v>30</c:v>
                </c:pt>
                <c:pt idx="3197">
                  <c:v>31</c:v>
                </c:pt>
                <c:pt idx="3198">
                  <c:v>26</c:v>
                </c:pt>
                <c:pt idx="3199">
                  <c:v>30</c:v>
                </c:pt>
                <c:pt idx="3200">
                  <c:v>31</c:v>
                </c:pt>
                <c:pt idx="3201">
                  <c:v>31</c:v>
                </c:pt>
                <c:pt idx="3202">
                  <c:v>32</c:v>
                </c:pt>
                <c:pt idx="3203">
                  <c:v>28</c:v>
                </c:pt>
                <c:pt idx="3204">
                  <c:v>32</c:v>
                </c:pt>
                <c:pt idx="3205">
                  <c:v>33</c:v>
                </c:pt>
                <c:pt idx="3206">
                  <c:v>33</c:v>
                </c:pt>
                <c:pt idx="3207">
                  <c:v>35</c:v>
                </c:pt>
                <c:pt idx="3208">
                  <c:v>36</c:v>
                </c:pt>
                <c:pt idx="3209">
                  <c:v>36</c:v>
                </c:pt>
                <c:pt idx="3210">
                  <c:v>40</c:v>
                </c:pt>
                <c:pt idx="3211">
                  <c:v>2</c:v>
                </c:pt>
                <c:pt idx="3212">
                  <c:v>0</c:v>
                </c:pt>
                <c:pt idx="3213">
                  <c:v>2</c:v>
                </c:pt>
                <c:pt idx="3214">
                  <c:v>1</c:v>
                </c:pt>
                <c:pt idx="3215">
                  <c:v>2</c:v>
                </c:pt>
                <c:pt idx="3216">
                  <c:v>3</c:v>
                </c:pt>
                <c:pt idx="3217">
                  <c:v>4</c:v>
                </c:pt>
                <c:pt idx="3218">
                  <c:v>4</c:v>
                </c:pt>
                <c:pt idx="3219">
                  <c:v>6</c:v>
                </c:pt>
                <c:pt idx="3220">
                  <c:v>5</c:v>
                </c:pt>
                <c:pt idx="3221">
                  <c:v>5</c:v>
                </c:pt>
                <c:pt idx="3222">
                  <c:v>7</c:v>
                </c:pt>
                <c:pt idx="3223">
                  <c:v>7</c:v>
                </c:pt>
                <c:pt idx="3224">
                  <c:v>8</c:v>
                </c:pt>
                <c:pt idx="3225">
                  <c:v>8</c:v>
                </c:pt>
                <c:pt idx="3226">
                  <c:v>7</c:v>
                </c:pt>
                <c:pt idx="3227">
                  <c:v>8</c:v>
                </c:pt>
                <c:pt idx="3228">
                  <c:v>8</c:v>
                </c:pt>
                <c:pt idx="3229">
                  <c:v>8</c:v>
                </c:pt>
                <c:pt idx="3230">
                  <c:v>9</c:v>
                </c:pt>
                <c:pt idx="3231">
                  <c:v>9</c:v>
                </c:pt>
                <c:pt idx="3232">
                  <c:v>11</c:v>
                </c:pt>
                <c:pt idx="3233">
                  <c:v>11</c:v>
                </c:pt>
                <c:pt idx="3234">
                  <c:v>10</c:v>
                </c:pt>
                <c:pt idx="3235">
                  <c:v>11</c:v>
                </c:pt>
                <c:pt idx="3236">
                  <c:v>13</c:v>
                </c:pt>
                <c:pt idx="3237">
                  <c:v>14</c:v>
                </c:pt>
                <c:pt idx="3238">
                  <c:v>15</c:v>
                </c:pt>
                <c:pt idx="3239">
                  <c:v>15</c:v>
                </c:pt>
                <c:pt idx="3240">
                  <c:v>15</c:v>
                </c:pt>
                <c:pt idx="3241">
                  <c:v>16</c:v>
                </c:pt>
                <c:pt idx="3242">
                  <c:v>15</c:v>
                </c:pt>
                <c:pt idx="3243">
                  <c:v>16</c:v>
                </c:pt>
                <c:pt idx="3244">
                  <c:v>17</c:v>
                </c:pt>
                <c:pt idx="3245">
                  <c:v>17</c:v>
                </c:pt>
                <c:pt idx="3246">
                  <c:v>17</c:v>
                </c:pt>
                <c:pt idx="3247">
                  <c:v>19</c:v>
                </c:pt>
                <c:pt idx="3248">
                  <c:v>19</c:v>
                </c:pt>
                <c:pt idx="3249">
                  <c:v>20</c:v>
                </c:pt>
                <c:pt idx="3250">
                  <c:v>19</c:v>
                </c:pt>
                <c:pt idx="3251">
                  <c:v>20</c:v>
                </c:pt>
                <c:pt idx="3252">
                  <c:v>20</c:v>
                </c:pt>
                <c:pt idx="3253">
                  <c:v>21</c:v>
                </c:pt>
                <c:pt idx="3254">
                  <c:v>21</c:v>
                </c:pt>
                <c:pt idx="3255">
                  <c:v>22</c:v>
                </c:pt>
                <c:pt idx="3256">
                  <c:v>22</c:v>
                </c:pt>
                <c:pt idx="3257">
                  <c:v>23</c:v>
                </c:pt>
                <c:pt idx="3258">
                  <c:v>24</c:v>
                </c:pt>
                <c:pt idx="3259">
                  <c:v>24</c:v>
                </c:pt>
                <c:pt idx="3260">
                  <c:v>25</c:v>
                </c:pt>
                <c:pt idx="3261">
                  <c:v>26</c:v>
                </c:pt>
                <c:pt idx="3262">
                  <c:v>28</c:v>
                </c:pt>
                <c:pt idx="3263">
                  <c:v>29</c:v>
                </c:pt>
                <c:pt idx="3264">
                  <c:v>30</c:v>
                </c:pt>
                <c:pt idx="3265">
                  <c:v>30</c:v>
                </c:pt>
                <c:pt idx="3266">
                  <c:v>31</c:v>
                </c:pt>
                <c:pt idx="3267">
                  <c:v>31</c:v>
                </c:pt>
                <c:pt idx="3268">
                  <c:v>34</c:v>
                </c:pt>
                <c:pt idx="3269">
                  <c:v>37</c:v>
                </c:pt>
                <c:pt idx="3270">
                  <c:v>39</c:v>
                </c:pt>
                <c:pt idx="3271">
                  <c:v>39</c:v>
                </c:pt>
                <c:pt idx="3272">
                  <c:v>0</c:v>
                </c:pt>
                <c:pt idx="3273">
                  <c:v>1</c:v>
                </c:pt>
                <c:pt idx="3274">
                  <c:v>1</c:v>
                </c:pt>
                <c:pt idx="3275">
                  <c:v>4</c:v>
                </c:pt>
                <c:pt idx="3276">
                  <c:v>4</c:v>
                </c:pt>
                <c:pt idx="3277">
                  <c:v>5</c:v>
                </c:pt>
                <c:pt idx="3278">
                  <c:v>4</c:v>
                </c:pt>
                <c:pt idx="3279">
                  <c:v>5</c:v>
                </c:pt>
                <c:pt idx="3280">
                  <c:v>6</c:v>
                </c:pt>
                <c:pt idx="3281">
                  <c:v>6</c:v>
                </c:pt>
                <c:pt idx="3282">
                  <c:v>6</c:v>
                </c:pt>
                <c:pt idx="3283">
                  <c:v>6</c:v>
                </c:pt>
                <c:pt idx="3284">
                  <c:v>7</c:v>
                </c:pt>
                <c:pt idx="3285">
                  <c:v>7</c:v>
                </c:pt>
                <c:pt idx="3286">
                  <c:v>7</c:v>
                </c:pt>
                <c:pt idx="3287">
                  <c:v>9</c:v>
                </c:pt>
                <c:pt idx="3288">
                  <c:v>4</c:v>
                </c:pt>
                <c:pt idx="3289">
                  <c:v>10</c:v>
                </c:pt>
                <c:pt idx="3290">
                  <c:v>9</c:v>
                </c:pt>
                <c:pt idx="3291">
                  <c:v>10</c:v>
                </c:pt>
                <c:pt idx="3292">
                  <c:v>11</c:v>
                </c:pt>
                <c:pt idx="3293">
                  <c:v>10</c:v>
                </c:pt>
                <c:pt idx="3294">
                  <c:v>11</c:v>
                </c:pt>
                <c:pt idx="3295">
                  <c:v>13</c:v>
                </c:pt>
                <c:pt idx="3296">
                  <c:v>15</c:v>
                </c:pt>
                <c:pt idx="3297">
                  <c:v>16</c:v>
                </c:pt>
                <c:pt idx="3298">
                  <c:v>16</c:v>
                </c:pt>
                <c:pt idx="3299">
                  <c:v>16</c:v>
                </c:pt>
                <c:pt idx="3300">
                  <c:v>17</c:v>
                </c:pt>
                <c:pt idx="3301">
                  <c:v>17</c:v>
                </c:pt>
                <c:pt idx="3302">
                  <c:v>18</c:v>
                </c:pt>
                <c:pt idx="3303">
                  <c:v>18</c:v>
                </c:pt>
                <c:pt idx="3304">
                  <c:v>18</c:v>
                </c:pt>
                <c:pt idx="3305">
                  <c:v>19</c:v>
                </c:pt>
                <c:pt idx="3306">
                  <c:v>19</c:v>
                </c:pt>
                <c:pt idx="3307">
                  <c:v>19</c:v>
                </c:pt>
                <c:pt idx="3308">
                  <c:v>19</c:v>
                </c:pt>
                <c:pt idx="3309">
                  <c:v>19</c:v>
                </c:pt>
                <c:pt idx="3310">
                  <c:v>21</c:v>
                </c:pt>
                <c:pt idx="3311">
                  <c:v>22</c:v>
                </c:pt>
                <c:pt idx="3312">
                  <c:v>22</c:v>
                </c:pt>
                <c:pt idx="3313">
                  <c:v>22</c:v>
                </c:pt>
                <c:pt idx="3314">
                  <c:v>21</c:v>
                </c:pt>
                <c:pt idx="3315">
                  <c:v>22</c:v>
                </c:pt>
                <c:pt idx="3316">
                  <c:v>22</c:v>
                </c:pt>
                <c:pt idx="3317">
                  <c:v>23</c:v>
                </c:pt>
                <c:pt idx="3318">
                  <c:v>23</c:v>
                </c:pt>
                <c:pt idx="3319">
                  <c:v>24</c:v>
                </c:pt>
                <c:pt idx="3320">
                  <c:v>24</c:v>
                </c:pt>
                <c:pt idx="3321">
                  <c:v>25</c:v>
                </c:pt>
                <c:pt idx="3322">
                  <c:v>25</c:v>
                </c:pt>
                <c:pt idx="3323">
                  <c:v>25</c:v>
                </c:pt>
                <c:pt idx="3324">
                  <c:v>26</c:v>
                </c:pt>
                <c:pt idx="3325">
                  <c:v>28</c:v>
                </c:pt>
                <c:pt idx="3326">
                  <c:v>29</c:v>
                </c:pt>
                <c:pt idx="3327">
                  <c:v>24</c:v>
                </c:pt>
                <c:pt idx="3328">
                  <c:v>28</c:v>
                </c:pt>
                <c:pt idx="3329">
                  <c:v>28</c:v>
                </c:pt>
                <c:pt idx="3330">
                  <c:v>32</c:v>
                </c:pt>
                <c:pt idx="3331">
                  <c:v>33</c:v>
                </c:pt>
                <c:pt idx="3332">
                  <c:v>34</c:v>
                </c:pt>
                <c:pt idx="3333">
                  <c:v>34</c:v>
                </c:pt>
                <c:pt idx="3334">
                  <c:v>34</c:v>
                </c:pt>
                <c:pt idx="3335">
                  <c:v>35</c:v>
                </c:pt>
                <c:pt idx="3336">
                  <c:v>36</c:v>
                </c:pt>
                <c:pt idx="3337">
                  <c:v>37</c:v>
                </c:pt>
                <c:pt idx="3338">
                  <c:v>37</c:v>
                </c:pt>
                <c:pt idx="3339">
                  <c:v>38</c:v>
                </c:pt>
                <c:pt idx="3340">
                  <c:v>38</c:v>
                </c:pt>
                <c:pt idx="3341">
                  <c:v>38</c:v>
                </c:pt>
                <c:pt idx="3342">
                  <c:v>39</c:v>
                </c:pt>
                <c:pt idx="3343">
                  <c:v>39</c:v>
                </c:pt>
                <c:pt idx="3344">
                  <c:v>40</c:v>
                </c:pt>
                <c:pt idx="3345">
                  <c:v>41</c:v>
                </c:pt>
                <c:pt idx="3346">
                  <c:v>3</c:v>
                </c:pt>
                <c:pt idx="3347">
                  <c:v>2</c:v>
                </c:pt>
                <c:pt idx="3348">
                  <c:v>3</c:v>
                </c:pt>
                <c:pt idx="3349">
                  <c:v>3</c:v>
                </c:pt>
                <c:pt idx="3350">
                  <c:v>5</c:v>
                </c:pt>
                <c:pt idx="3351">
                  <c:v>5</c:v>
                </c:pt>
                <c:pt idx="3352">
                  <c:v>5</c:v>
                </c:pt>
                <c:pt idx="3353">
                  <c:v>7</c:v>
                </c:pt>
                <c:pt idx="3354">
                  <c:v>6</c:v>
                </c:pt>
                <c:pt idx="3355">
                  <c:v>7</c:v>
                </c:pt>
                <c:pt idx="3356">
                  <c:v>8</c:v>
                </c:pt>
                <c:pt idx="3357">
                  <c:v>7</c:v>
                </c:pt>
                <c:pt idx="3358">
                  <c:v>9</c:v>
                </c:pt>
                <c:pt idx="3359">
                  <c:v>9</c:v>
                </c:pt>
                <c:pt idx="3360">
                  <c:v>10</c:v>
                </c:pt>
                <c:pt idx="3361">
                  <c:v>9</c:v>
                </c:pt>
                <c:pt idx="3362">
                  <c:v>9</c:v>
                </c:pt>
                <c:pt idx="3363">
                  <c:v>12</c:v>
                </c:pt>
                <c:pt idx="3364">
                  <c:v>11</c:v>
                </c:pt>
                <c:pt idx="3365">
                  <c:v>11</c:v>
                </c:pt>
                <c:pt idx="3366">
                  <c:v>12</c:v>
                </c:pt>
                <c:pt idx="3367">
                  <c:v>13</c:v>
                </c:pt>
                <c:pt idx="3368">
                  <c:v>13</c:v>
                </c:pt>
                <c:pt idx="3369">
                  <c:v>13</c:v>
                </c:pt>
                <c:pt idx="3370">
                  <c:v>15</c:v>
                </c:pt>
                <c:pt idx="3371">
                  <c:v>17</c:v>
                </c:pt>
                <c:pt idx="3372">
                  <c:v>18</c:v>
                </c:pt>
                <c:pt idx="3373">
                  <c:v>19</c:v>
                </c:pt>
                <c:pt idx="3374">
                  <c:v>18</c:v>
                </c:pt>
                <c:pt idx="3375">
                  <c:v>20</c:v>
                </c:pt>
                <c:pt idx="3376">
                  <c:v>21</c:v>
                </c:pt>
                <c:pt idx="3377">
                  <c:v>19</c:v>
                </c:pt>
                <c:pt idx="3378">
                  <c:v>20</c:v>
                </c:pt>
                <c:pt idx="3379">
                  <c:v>22</c:v>
                </c:pt>
                <c:pt idx="3380">
                  <c:v>22</c:v>
                </c:pt>
                <c:pt idx="3381">
                  <c:v>23</c:v>
                </c:pt>
                <c:pt idx="3382">
                  <c:v>24</c:v>
                </c:pt>
                <c:pt idx="3383">
                  <c:v>23</c:v>
                </c:pt>
                <c:pt idx="3384">
                  <c:v>24</c:v>
                </c:pt>
                <c:pt idx="3385">
                  <c:v>25</c:v>
                </c:pt>
                <c:pt idx="3386">
                  <c:v>24</c:v>
                </c:pt>
                <c:pt idx="3387">
                  <c:v>26</c:v>
                </c:pt>
                <c:pt idx="3388">
                  <c:v>26</c:v>
                </c:pt>
                <c:pt idx="3389">
                  <c:v>27</c:v>
                </c:pt>
                <c:pt idx="3390">
                  <c:v>30</c:v>
                </c:pt>
                <c:pt idx="3391">
                  <c:v>30</c:v>
                </c:pt>
                <c:pt idx="3392">
                  <c:v>31</c:v>
                </c:pt>
                <c:pt idx="3393">
                  <c:v>32</c:v>
                </c:pt>
                <c:pt idx="3394">
                  <c:v>32</c:v>
                </c:pt>
                <c:pt idx="3395">
                  <c:v>32</c:v>
                </c:pt>
                <c:pt idx="3396">
                  <c:v>32</c:v>
                </c:pt>
                <c:pt idx="3397">
                  <c:v>34</c:v>
                </c:pt>
                <c:pt idx="3398">
                  <c:v>34</c:v>
                </c:pt>
                <c:pt idx="3399">
                  <c:v>34</c:v>
                </c:pt>
                <c:pt idx="3400">
                  <c:v>35</c:v>
                </c:pt>
                <c:pt idx="3401">
                  <c:v>35</c:v>
                </c:pt>
                <c:pt idx="3402">
                  <c:v>36</c:v>
                </c:pt>
                <c:pt idx="3403">
                  <c:v>37</c:v>
                </c:pt>
                <c:pt idx="3404">
                  <c:v>37</c:v>
                </c:pt>
                <c:pt idx="3405">
                  <c:v>38</c:v>
                </c:pt>
                <c:pt idx="3406">
                  <c:v>39</c:v>
                </c:pt>
                <c:pt idx="3407">
                  <c:v>38</c:v>
                </c:pt>
                <c:pt idx="3408">
                  <c:v>41</c:v>
                </c:pt>
                <c:pt idx="3409">
                  <c:v>0</c:v>
                </c:pt>
                <c:pt idx="3410">
                  <c:v>0</c:v>
                </c:pt>
                <c:pt idx="3411">
                  <c:v>1</c:v>
                </c:pt>
                <c:pt idx="3412">
                  <c:v>2</c:v>
                </c:pt>
                <c:pt idx="3413">
                  <c:v>1</c:v>
                </c:pt>
                <c:pt idx="3414">
                  <c:v>2</c:v>
                </c:pt>
                <c:pt idx="3415">
                  <c:v>3</c:v>
                </c:pt>
                <c:pt idx="3416">
                  <c:v>4</c:v>
                </c:pt>
                <c:pt idx="3417">
                  <c:v>5</c:v>
                </c:pt>
                <c:pt idx="3418">
                  <c:v>4</c:v>
                </c:pt>
                <c:pt idx="3419">
                  <c:v>5</c:v>
                </c:pt>
                <c:pt idx="3420">
                  <c:v>5</c:v>
                </c:pt>
                <c:pt idx="3421">
                  <c:v>5</c:v>
                </c:pt>
                <c:pt idx="3422">
                  <c:v>5</c:v>
                </c:pt>
                <c:pt idx="3423">
                  <c:v>5</c:v>
                </c:pt>
                <c:pt idx="3424">
                  <c:v>5</c:v>
                </c:pt>
                <c:pt idx="3425">
                  <c:v>6</c:v>
                </c:pt>
                <c:pt idx="3426">
                  <c:v>8</c:v>
                </c:pt>
                <c:pt idx="3427">
                  <c:v>5</c:v>
                </c:pt>
                <c:pt idx="3428">
                  <c:v>9</c:v>
                </c:pt>
                <c:pt idx="3429">
                  <c:v>10</c:v>
                </c:pt>
                <c:pt idx="3430">
                  <c:v>11</c:v>
                </c:pt>
                <c:pt idx="3431">
                  <c:v>11</c:v>
                </c:pt>
                <c:pt idx="3432">
                  <c:v>14</c:v>
                </c:pt>
                <c:pt idx="3433">
                  <c:v>15</c:v>
                </c:pt>
                <c:pt idx="3434">
                  <c:v>15</c:v>
                </c:pt>
                <c:pt idx="3435">
                  <c:v>16</c:v>
                </c:pt>
                <c:pt idx="3436">
                  <c:v>16</c:v>
                </c:pt>
                <c:pt idx="3437">
                  <c:v>17</c:v>
                </c:pt>
                <c:pt idx="3438">
                  <c:v>17</c:v>
                </c:pt>
                <c:pt idx="3439">
                  <c:v>17</c:v>
                </c:pt>
                <c:pt idx="3440">
                  <c:v>18</c:v>
                </c:pt>
                <c:pt idx="3441">
                  <c:v>18</c:v>
                </c:pt>
                <c:pt idx="3442">
                  <c:v>18</c:v>
                </c:pt>
                <c:pt idx="3443">
                  <c:v>19</c:v>
                </c:pt>
                <c:pt idx="3444">
                  <c:v>19</c:v>
                </c:pt>
                <c:pt idx="3445">
                  <c:v>20</c:v>
                </c:pt>
                <c:pt idx="3446">
                  <c:v>19</c:v>
                </c:pt>
                <c:pt idx="3447">
                  <c:v>19</c:v>
                </c:pt>
                <c:pt idx="3448">
                  <c:v>20</c:v>
                </c:pt>
                <c:pt idx="3449">
                  <c:v>21</c:v>
                </c:pt>
                <c:pt idx="3450">
                  <c:v>20</c:v>
                </c:pt>
                <c:pt idx="3451">
                  <c:v>21</c:v>
                </c:pt>
                <c:pt idx="3452">
                  <c:v>21</c:v>
                </c:pt>
                <c:pt idx="3453">
                  <c:v>22</c:v>
                </c:pt>
                <c:pt idx="3454">
                  <c:v>23</c:v>
                </c:pt>
                <c:pt idx="3455">
                  <c:v>26</c:v>
                </c:pt>
                <c:pt idx="3456">
                  <c:v>24</c:v>
                </c:pt>
                <c:pt idx="3457">
                  <c:v>25</c:v>
                </c:pt>
                <c:pt idx="3458">
                  <c:v>27</c:v>
                </c:pt>
                <c:pt idx="3459">
                  <c:v>28</c:v>
                </c:pt>
                <c:pt idx="3460">
                  <c:v>28</c:v>
                </c:pt>
                <c:pt idx="3461">
                  <c:v>29</c:v>
                </c:pt>
                <c:pt idx="3462">
                  <c:v>28</c:v>
                </c:pt>
                <c:pt idx="3463">
                  <c:v>29</c:v>
                </c:pt>
                <c:pt idx="3464">
                  <c:v>30</c:v>
                </c:pt>
                <c:pt idx="3465">
                  <c:v>32</c:v>
                </c:pt>
                <c:pt idx="3466">
                  <c:v>32</c:v>
                </c:pt>
                <c:pt idx="3467">
                  <c:v>35</c:v>
                </c:pt>
                <c:pt idx="3468">
                  <c:v>34</c:v>
                </c:pt>
                <c:pt idx="3469">
                  <c:v>36</c:v>
                </c:pt>
                <c:pt idx="3470">
                  <c:v>36</c:v>
                </c:pt>
                <c:pt idx="3471">
                  <c:v>37</c:v>
                </c:pt>
                <c:pt idx="3472">
                  <c:v>38</c:v>
                </c:pt>
                <c:pt idx="3473">
                  <c:v>39</c:v>
                </c:pt>
                <c:pt idx="3474">
                  <c:v>0</c:v>
                </c:pt>
                <c:pt idx="3475">
                  <c:v>0</c:v>
                </c:pt>
                <c:pt idx="3476">
                  <c:v>1</c:v>
                </c:pt>
                <c:pt idx="3477">
                  <c:v>3</c:v>
                </c:pt>
                <c:pt idx="3478">
                  <c:v>4</c:v>
                </c:pt>
                <c:pt idx="3479">
                  <c:v>7</c:v>
                </c:pt>
                <c:pt idx="3480">
                  <c:v>10</c:v>
                </c:pt>
                <c:pt idx="3481">
                  <c:v>12</c:v>
                </c:pt>
                <c:pt idx="3482">
                  <c:v>13</c:v>
                </c:pt>
                <c:pt idx="3483">
                  <c:v>15</c:v>
                </c:pt>
                <c:pt idx="3484">
                  <c:v>18</c:v>
                </c:pt>
                <c:pt idx="3485">
                  <c:v>18</c:v>
                </c:pt>
                <c:pt idx="3486">
                  <c:v>20</c:v>
                </c:pt>
                <c:pt idx="3487">
                  <c:v>21</c:v>
                </c:pt>
                <c:pt idx="3488">
                  <c:v>23</c:v>
                </c:pt>
                <c:pt idx="3489">
                  <c:v>26</c:v>
                </c:pt>
                <c:pt idx="3490">
                  <c:v>27</c:v>
                </c:pt>
                <c:pt idx="3491">
                  <c:v>30</c:v>
                </c:pt>
                <c:pt idx="3492">
                  <c:v>32</c:v>
                </c:pt>
                <c:pt idx="3493">
                  <c:v>32</c:v>
                </c:pt>
                <c:pt idx="3494">
                  <c:v>33</c:v>
                </c:pt>
                <c:pt idx="3495">
                  <c:v>34</c:v>
                </c:pt>
                <c:pt idx="3496">
                  <c:v>33</c:v>
                </c:pt>
                <c:pt idx="3497">
                  <c:v>35</c:v>
                </c:pt>
                <c:pt idx="3498">
                  <c:v>35</c:v>
                </c:pt>
                <c:pt idx="3499">
                  <c:v>40</c:v>
                </c:pt>
                <c:pt idx="3500">
                  <c:v>9</c:v>
                </c:pt>
                <c:pt idx="3501">
                  <c:v>12</c:v>
                </c:pt>
                <c:pt idx="3502">
                  <c:v>11</c:v>
                </c:pt>
                <c:pt idx="3503">
                  <c:v>13</c:v>
                </c:pt>
                <c:pt idx="3504">
                  <c:v>13</c:v>
                </c:pt>
                <c:pt idx="3505">
                  <c:v>12</c:v>
                </c:pt>
                <c:pt idx="3506">
                  <c:v>13</c:v>
                </c:pt>
                <c:pt idx="3507">
                  <c:v>13</c:v>
                </c:pt>
                <c:pt idx="3508">
                  <c:v>14</c:v>
                </c:pt>
                <c:pt idx="3509">
                  <c:v>15</c:v>
                </c:pt>
                <c:pt idx="3510">
                  <c:v>16</c:v>
                </c:pt>
                <c:pt idx="3511">
                  <c:v>16</c:v>
                </c:pt>
                <c:pt idx="3512">
                  <c:v>15</c:v>
                </c:pt>
                <c:pt idx="3513">
                  <c:v>17</c:v>
                </c:pt>
                <c:pt idx="3514">
                  <c:v>18</c:v>
                </c:pt>
                <c:pt idx="3515">
                  <c:v>18</c:v>
                </c:pt>
                <c:pt idx="3516">
                  <c:v>18</c:v>
                </c:pt>
                <c:pt idx="3517">
                  <c:v>18</c:v>
                </c:pt>
                <c:pt idx="3518">
                  <c:v>20</c:v>
                </c:pt>
                <c:pt idx="3519">
                  <c:v>22</c:v>
                </c:pt>
                <c:pt idx="3520">
                  <c:v>22</c:v>
                </c:pt>
                <c:pt idx="3521">
                  <c:v>21</c:v>
                </c:pt>
                <c:pt idx="3522">
                  <c:v>22</c:v>
                </c:pt>
                <c:pt idx="3523">
                  <c:v>23</c:v>
                </c:pt>
                <c:pt idx="3524">
                  <c:v>27</c:v>
                </c:pt>
                <c:pt idx="3525">
                  <c:v>27</c:v>
                </c:pt>
                <c:pt idx="3526">
                  <c:v>28</c:v>
                </c:pt>
                <c:pt idx="3527">
                  <c:v>32</c:v>
                </c:pt>
                <c:pt idx="3528">
                  <c:v>33</c:v>
                </c:pt>
                <c:pt idx="3529">
                  <c:v>36</c:v>
                </c:pt>
                <c:pt idx="3530">
                  <c:v>36</c:v>
                </c:pt>
                <c:pt idx="3531">
                  <c:v>36</c:v>
                </c:pt>
                <c:pt idx="3532">
                  <c:v>40</c:v>
                </c:pt>
                <c:pt idx="3533">
                  <c:v>40</c:v>
                </c:pt>
                <c:pt idx="3534">
                  <c:v>3</c:v>
                </c:pt>
                <c:pt idx="3535">
                  <c:v>3</c:v>
                </c:pt>
                <c:pt idx="3536">
                  <c:v>5</c:v>
                </c:pt>
                <c:pt idx="3537">
                  <c:v>7</c:v>
                </c:pt>
                <c:pt idx="3538">
                  <c:v>10</c:v>
                </c:pt>
                <c:pt idx="3539">
                  <c:v>11</c:v>
                </c:pt>
                <c:pt idx="3540">
                  <c:v>6</c:v>
                </c:pt>
                <c:pt idx="3541">
                  <c:v>11</c:v>
                </c:pt>
                <c:pt idx="3542">
                  <c:v>14</c:v>
                </c:pt>
                <c:pt idx="3543">
                  <c:v>14</c:v>
                </c:pt>
                <c:pt idx="3544">
                  <c:v>15</c:v>
                </c:pt>
                <c:pt idx="3545">
                  <c:v>17</c:v>
                </c:pt>
                <c:pt idx="3546">
                  <c:v>18</c:v>
                </c:pt>
                <c:pt idx="3547">
                  <c:v>18</c:v>
                </c:pt>
                <c:pt idx="3548">
                  <c:v>20</c:v>
                </c:pt>
                <c:pt idx="3549">
                  <c:v>21</c:v>
                </c:pt>
                <c:pt idx="3550">
                  <c:v>23</c:v>
                </c:pt>
                <c:pt idx="3551">
                  <c:v>22</c:v>
                </c:pt>
                <c:pt idx="3552">
                  <c:v>24</c:v>
                </c:pt>
                <c:pt idx="3553">
                  <c:v>25</c:v>
                </c:pt>
                <c:pt idx="3554">
                  <c:v>25</c:v>
                </c:pt>
                <c:pt idx="3555">
                  <c:v>26</c:v>
                </c:pt>
                <c:pt idx="3556">
                  <c:v>28</c:v>
                </c:pt>
                <c:pt idx="3557">
                  <c:v>29</c:v>
                </c:pt>
                <c:pt idx="3558">
                  <c:v>28</c:v>
                </c:pt>
                <c:pt idx="3559">
                  <c:v>25</c:v>
                </c:pt>
                <c:pt idx="3560">
                  <c:v>31</c:v>
                </c:pt>
                <c:pt idx="3561">
                  <c:v>26</c:v>
                </c:pt>
                <c:pt idx="3562">
                  <c:v>30</c:v>
                </c:pt>
                <c:pt idx="3563">
                  <c:v>32</c:v>
                </c:pt>
                <c:pt idx="3564">
                  <c:v>27</c:v>
                </c:pt>
                <c:pt idx="3565">
                  <c:v>28</c:v>
                </c:pt>
                <c:pt idx="3566">
                  <c:v>34</c:v>
                </c:pt>
                <c:pt idx="3567">
                  <c:v>34</c:v>
                </c:pt>
                <c:pt idx="3568">
                  <c:v>35</c:v>
                </c:pt>
                <c:pt idx="3569">
                  <c:v>37</c:v>
                </c:pt>
                <c:pt idx="3570">
                  <c:v>37</c:v>
                </c:pt>
                <c:pt idx="3571">
                  <c:v>40</c:v>
                </c:pt>
                <c:pt idx="3572">
                  <c:v>0</c:v>
                </c:pt>
                <c:pt idx="3573">
                  <c:v>1</c:v>
                </c:pt>
                <c:pt idx="3574">
                  <c:v>3</c:v>
                </c:pt>
                <c:pt idx="3575">
                  <c:v>5</c:v>
                </c:pt>
                <c:pt idx="3576">
                  <c:v>10</c:v>
                </c:pt>
                <c:pt idx="3577">
                  <c:v>12</c:v>
                </c:pt>
                <c:pt idx="3578">
                  <c:v>13</c:v>
                </c:pt>
                <c:pt idx="3579">
                  <c:v>14</c:v>
                </c:pt>
                <c:pt idx="3580">
                  <c:v>15</c:v>
                </c:pt>
                <c:pt idx="3581">
                  <c:v>15</c:v>
                </c:pt>
                <c:pt idx="3582">
                  <c:v>16</c:v>
                </c:pt>
                <c:pt idx="3583">
                  <c:v>17</c:v>
                </c:pt>
                <c:pt idx="3584">
                  <c:v>17</c:v>
                </c:pt>
                <c:pt idx="3585">
                  <c:v>17</c:v>
                </c:pt>
                <c:pt idx="3586">
                  <c:v>18</c:v>
                </c:pt>
                <c:pt idx="3587">
                  <c:v>19</c:v>
                </c:pt>
                <c:pt idx="3588">
                  <c:v>21</c:v>
                </c:pt>
                <c:pt idx="3589">
                  <c:v>20</c:v>
                </c:pt>
                <c:pt idx="3590">
                  <c:v>24</c:v>
                </c:pt>
                <c:pt idx="3591">
                  <c:v>25</c:v>
                </c:pt>
                <c:pt idx="3592">
                  <c:v>24</c:v>
                </c:pt>
                <c:pt idx="3593">
                  <c:v>25</c:v>
                </c:pt>
                <c:pt idx="3594">
                  <c:v>26</c:v>
                </c:pt>
                <c:pt idx="3595">
                  <c:v>28</c:v>
                </c:pt>
                <c:pt idx="3596">
                  <c:v>24</c:v>
                </c:pt>
                <c:pt idx="3597">
                  <c:v>31</c:v>
                </c:pt>
                <c:pt idx="3598">
                  <c:v>31</c:v>
                </c:pt>
                <c:pt idx="3599">
                  <c:v>26</c:v>
                </c:pt>
                <c:pt idx="3600">
                  <c:v>33</c:v>
                </c:pt>
                <c:pt idx="3601">
                  <c:v>33</c:v>
                </c:pt>
                <c:pt idx="3602">
                  <c:v>33</c:v>
                </c:pt>
                <c:pt idx="3603">
                  <c:v>34</c:v>
                </c:pt>
                <c:pt idx="3604">
                  <c:v>35</c:v>
                </c:pt>
                <c:pt idx="3605">
                  <c:v>35</c:v>
                </c:pt>
                <c:pt idx="3606">
                  <c:v>38</c:v>
                </c:pt>
                <c:pt idx="3607">
                  <c:v>40</c:v>
                </c:pt>
                <c:pt idx="3608">
                  <c:v>41</c:v>
                </c:pt>
                <c:pt idx="3609">
                  <c:v>2</c:v>
                </c:pt>
                <c:pt idx="3610">
                  <c:v>2</c:v>
                </c:pt>
                <c:pt idx="3611">
                  <c:v>3</c:v>
                </c:pt>
                <c:pt idx="3612">
                  <c:v>5</c:v>
                </c:pt>
                <c:pt idx="3613">
                  <c:v>6</c:v>
                </c:pt>
                <c:pt idx="3614">
                  <c:v>7</c:v>
                </c:pt>
                <c:pt idx="3615">
                  <c:v>9</c:v>
                </c:pt>
                <c:pt idx="3616">
                  <c:v>10</c:v>
                </c:pt>
                <c:pt idx="3617">
                  <c:v>12</c:v>
                </c:pt>
                <c:pt idx="3618">
                  <c:v>14</c:v>
                </c:pt>
                <c:pt idx="3619">
                  <c:v>14</c:v>
                </c:pt>
                <c:pt idx="3620">
                  <c:v>17</c:v>
                </c:pt>
                <c:pt idx="3621">
                  <c:v>21</c:v>
                </c:pt>
                <c:pt idx="3622">
                  <c:v>22</c:v>
                </c:pt>
                <c:pt idx="3623">
                  <c:v>26</c:v>
                </c:pt>
                <c:pt idx="3624">
                  <c:v>25</c:v>
                </c:pt>
                <c:pt idx="3625">
                  <c:v>27</c:v>
                </c:pt>
                <c:pt idx="3626">
                  <c:v>27</c:v>
                </c:pt>
                <c:pt idx="3627">
                  <c:v>28</c:v>
                </c:pt>
                <c:pt idx="3628">
                  <c:v>25</c:v>
                </c:pt>
                <c:pt idx="3629">
                  <c:v>29</c:v>
                </c:pt>
                <c:pt idx="3630">
                  <c:v>26</c:v>
                </c:pt>
                <c:pt idx="3631">
                  <c:v>34</c:v>
                </c:pt>
                <c:pt idx="3632">
                  <c:v>34</c:v>
                </c:pt>
                <c:pt idx="3633">
                  <c:v>36</c:v>
                </c:pt>
                <c:pt idx="3634">
                  <c:v>37</c:v>
                </c:pt>
                <c:pt idx="3635">
                  <c:v>39</c:v>
                </c:pt>
                <c:pt idx="3636">
                  <c:v>38</c:v>
                </c:pt>
                <c:pt idx="3637">
                  <c:v>40</c:v>
                </c:pt>
                <c:pt idx="3638">
                  <c:v>2</c:v>
                </c:pt>
                <c:pt idx="3639">
                  <c:v>5</c:v>
                </c:pt>
                <c:pt idx="3640">
                  <c:v>6</c:v>
                </c:pt>
                <c:pt idx="3641">
                  <c:v>9</c:v>
                </c:pt>
                <c:pt idx="3642">
                  <c:v>5</c:v>
                </c:pt>
                <c:pt idx="3643">
                  <c:v>11</c:v>
                </c:pt>
                <c:pt idx="3644">
                  <c:v>10</c:v>
                </c:pt>
                <c:pt idx="3645">
                  <c:v>12</c:v>
                </c:pt>
                <c:pt idx="3646">
                  <c:v>12</c:v>
                </c:pt>
                <c:pt idx="3647">
                  <c:v>12</c:v>
                </c:pt>
                <c:pt idx="3648">
                  <c:v>12</c:v>
                </c:pt>
                <c:pt idx="3649">
                  <c:v>13</c:v>
                </c:pt>
                <c:pt idx="3650">
                  <c:v>13</c:v>
                </c:pt>
                <c:pt idx="3651">
                  <c:v>14</c:v>
                </c:pt>
                <c:pt idx="3652">
                  <c:v>15</c:v>
                </c:pt>
                <c:pt idx="3653">
                  <c:v>17</c:v>
                </c:pt>
                <c:pt idx="3654">
                  <c:v>17</c:v>
                </c:pt>
                <c:pt idx="3655">
                  <c:v>20</c:v>
                </c:pt>
                <c:pt idx="3656">
                  <c:v>19</c:v>
                </c:pt>
                <c:pt idx="3657">
                  <c:v>19</c:v>
                </c:pt>
                <c:pt idx="3658">
                  <c:v>21</c:v>
                </c:pt>
                <c:pt idx="3659">
                  <c:v>22</c:v>
                </c:pt>
                <c:pt idx="3660">
                  <c:v>23</c:v>
                </c:pt>
                <c:pt idx="3661">
                  <c:v>25</c:v>
                </c:pt>
                <c:pt idx="3662">
                  <c:v>25</c:v>
                </c:pt>
                <c:pt idx="3663">
                  <c:v>27</c:v>
                </c:pt>
                <c:pt idx="3664">
                  <c:v>26</c:v>
                </c:pt>
                <c:pt idx="3665">
                  <c:v>27</c:v>
                </c:pt>
                <c:pt idx="3666">
                  <c:v>27</c:v>
                </c:pt>
                <c:pt idx="3667">
                  <c:v>29</c:v>
                </c:pt>
                <c:pt idx="3668">
                  <c:v>28</c:v>
                </c:pt>
                <c:pt idx="3669">
                  <c:v>30</c:v>
                </c:pt>
                <c:pt idx="3670">
                  <c:v>33</c:v>
                </c:pt>
                <c:pt idx="3671">
                  <c:v>33</c:v>
                </c:pt>
                <c:pt idx="3672">
                  <c:v>35</c:v>
                </c:pt>
                <c:pt idx="3673">
                  <c:v>36</c:v>
                </c:pt>
                <c:pt idx="3674">
                  <c:v>37</c:v>
                </c:pt>
                <c:pt idx="3675">
                  <c:v>3</c:v>
                </c:pt>
                <c:pt idx="3676">
                  <c:v>4</c:v>
                </c:pt>
                <c:pt idx="3677">
                  <c:v>7</c:v>
                </c:pt>
                <c:pt idx="3678">
                  <c:v>10</c:v>
                </c:pt>
                <c:pt idx="3679">
                  <c:v>7</c:v>
                </c:pt>
                <c:pt idx="3680">
                  <c:v>13</c:v>
                </c:pt>
                <c:pt idx="3681">
                  <c:v>15</c:v>
                </c:pt>
                <c:pt idx="3682">
                  <c:v>17</c:v>
                </c:pt>
                <c:pt idx="3683">
                  <c:v>18</c:v>
                </c:pt>
                <c:pt idx="3684">
                  <c:v>18</c:v>
                </c:pt>
                <c:pt idx="3685">
                  <c:v>20</c:v>
                </c:pt>
                <c:pt idx="3686">
                  <c:v>20</c:v>
                </c:pt>
                <c:pt idx="3687">
                  <c:v>23</c:v>
                </c:pt>
                <c:pt idx="3688">
                  <c:v>22</c:v>
                </c:pt>
                <c:pt idx="3689">
                  <c:v>23</c:v>
                </c:pt>
                <c:pt idx="3690">
                  <c:v>24</c:v>
                </c:pt>
                <c:pt idx="3691">
                  <c:v>27</c:v>
                </c:pt>
                <c:pt idx="3692">
                  <c:v>29</c:v>
                </c:pt>
                <c:pt idx="3693">
                  <c:v>28</c:v>
                </c:pt>
                <c:pt idx="3694">
                  <c:v>28</c:v>
                </c:pt>
                <c:pt idx="3695">
                  <c:v>29</c:v>
                </c:pt>
                <c:pt idx="3696">
                  <c:v>34</c:v>
                </c:pt>
                <c:pt idx="3697">
                  <c:v>35</c:v>
                </c:pt>
                <c:pt idx="3698">
                  <c:v>35</c:v>
                </c:pt>
                <c:pt idx="3699">
                  <c:v>39</c:v>
                </c:pt>
                <c:pt idx="3700">
                  <c:v>39</c:v>
                </c:pt>
                <c:pt idx="3701">
                  <c:v>2</c:v>
                </c:pt>
                <c:pt idx="3702">
                  <c:v>3</c:v>
                </c:pt>
                <c:pt idx="3703">
                  <c:v>6</c:v>
                </c:pt>
                <c:pt idx="3704">
                  <c:v>6</c:v>
                </c:pt>
                <c:pt idx="3705">
                  <c:v>13</c:v>
                </c:pt>
                <c:pt idx="3706">
                  <c:v>13</c:v>
                </c:pt>
                <c:pt idx="3707">
                  <c:v>14</c:v>
                </c:pt>
                <c:pt idx="3708">
                  <c:v>15</c:v>
                </c:pt>
                <c:pt idx="3709">
                  <c:v>17</c:v>
                </c:pt>
                <c:pt idx="3710">
                  <c:v>22</c:v>
                </c:pt>
                <c:pt idx="3711">
                  <c:v>24</c:v>
                </c:pt>
                <c:pt idx="3712">
                  <c:v>26</c:v>
                </c:pt>
                <c:pt idx="3713">
                  <c:v>29</c:v>
                </c:pt>
                <c:pt idx="3714">
                  <c:v>29</c:v>
                </c:pt>
                <c:pt idx="3715">
                  <c:v>28</c:v>
                </c:pt>
                <c:pt idx="3716">
                  <c:v>25</c:v>
                </c:pt>
                <c:pt idx="3717">
                  <c:v>33</c:v>
                </c:pt>
                <c:pt idx="3718">
                  <c:v>28</c:v>
                </c:pt>
                <c:pt idx="3719">
                  <c:v>33</c:v>
                </c:pt>
                <c:pt idx="3720">
                  <c:v>35</c:v>
                </c:pt>
                <c:pt idx="3721">
                  <c:v>34</c:v>
                </c:pt>
                <c:pt idx="3722">
                  <c:v>37</c:v>
                </c:pt>
                <c:pt idx="3723">
                  <c:v>40</c:v>
                </c:pt>
                <c:pt idx="3724">
                  <c:v>40</c:v>
                </c:pt>
                <c:pt idx="3725">
                  <c:v>42</c:v>
                </c:pt>
                <c:pt idx="3726">
                  <c:v>1</c:v>
                </c:pt>
                <c:pt idx="3727">
                  <c:v>1</c:v>
                </c:pt>
                <c:pt idx="3728">
                  <c:v>3</c:v>
                </c:pt>
                <c:pt idx="3729">
                  <c:v>5</c:v>
                </c:pt>
                <c:pt idx="3730">
                  <c:v>5</c:v>
                </c:pt>
                <c:pt idx="3731">
                  <c:v>6</c:v>
                </c:pt>
                <c:pt idx="3732">
                  <c:v>7</c:v>
                </c:pt>
                <c:pt idx="3733">
                  <c:v>8</c:v>
                </c:pt>
                <c:pt idx="3734">
                  <c:v>11</c:v>
                </c:pt>
                <c:pt idx="3735">
                  <c:v>16</c:v>
                </c:pt>
                <c:pt idx="3736">
                  <c:v>16</c:v>
                </c:pt>
                <c:pt idx="3737">
                  <c:v>16</c:v>
                </c:pt>
                <c:pt idx="3738">
                  <c:v>17</c:v>
                </c:pt>
                <c:pt idx="3739">
                  <c:v>17</c:v>
                </c:pt>
                <c:pt idx="3740">
                  <c:v>17</c:v>
                </c:pt>
                <c:pt idx="3741">
                  <c:v>18</c:v>
                </c:pt>
                <c:pt idx="3742">
                  <c:v>22</c:v>
                </c:pt>
                <c:pt idx="3743">
                  <c:v>23</c:v>
                </c:pt>
                <c:pt idx="3744">
                  <c:v>26</c:v>
                </c:pt>
                <c:pt idx="3745">
                  <c:v>28</c:v>
                </c:pt>
                <c:pt idx="3746">
                  <c:v>29</c:v>
                </c:pt>
                <c:pt idx="3747">
                  <c:v>29</c:v>
                </c:pt>
                <c:pt idx="3748">
                  <c:v>32</c:v>
                </c:pt>
                <c:pt idx="3749">
                  <c:v>33</c:v>
                </c:pt>
                <c:pt idx="3750">
                  <c:v>36</c:v>
                </c:pt>
                <c:pt idx="3751">
                  <c:v>37</c:v>
                </c:pt>
                <c:pt idx="3752">
                  <c:v>39</c:v>
                </c:pt>
                <c:pt idx="3753">
                  <c:v>40</c:v>
                </c:pt>
                <c:pt idx="3754">
                  <c:v>0</c:v>
                </c:pt>
                <c:pt idx="3755">
                  <c:v>0</c:v>
                </c:pt>
                <c:pt idx="3756">
                  <c:v>1</c:v>
                </c:pt>
                <c:pt idx="3757">
                  <c:v>5</c:v>
                </c:pt>
                <c:pt idx="3758">
                  <c:v>7</c:v>
                </c:pt>
                <c:pt idx="3759">
                  <c:v>6</c:v>
                </c:pt>
                <c:pt idx="3760">
                  <c:v>6</c:v>
                </c:pt>
                <c:pt idx="3761">
                  <c:v>8</c:v>
                </c:pt>
                <c:pt idx="3762">
                  <c:v>9</c:v>
                </c:pt>
                <c:pt idx="3763">
                  <c:v>16</c:v>
                </c:pt>
                <c:pt idx="3764">
                  <c:v>17</c:v>
                </c:pt>
                <c:pt idx="3765">
                  <c:v>19</c:v>
                </c:pt>
                <c:pt idx="3766">
                  <c:v>20</c:v>
                </c:pt>
                <c:pt idx="3767">
                  <c:v>21</c:v>
                </c:pt>
                <c:pt idx="3768">
                  <c:v>25</c:v>
                </c:pt>
                <c:pt idx="3769">
                  <c:v>25</c:v>
                </c:pt>
                <c:pt idx="3770">
                  <c:v>29</c:v>
                </c:pt>
                <c:pt idx="3771">
                  <c:v>30</c:v>
                </c:pt>
                <c:pt idx="3772">
                  <c:v>32</c:v>
                </c:pt>
                <c:pt idx="3773">
                  <c:v>33</c:v>
                </c:pt>
                <c:pt idx="3774">
                  <c:v>34</c:v>
                </c:pt>
                <c:pt idx="3775">
                  <c:v>35</c:v>
                </c:pt>
                <c:pt idx="3776">
                  <c:v>38</c:v>
                </c:pt>
                <c:pt idx="3777">
                  <c:v>38</c:v>
                </c:pt>
                <c:pt idx="3778">
                  <c:v>7</c:v>
                </c:pt>
                <c:pt idx="3779">
                  <c:v>7</c:v>
                </c:pt>
                <c:pt idx="3780">
                  <c:v>9</c:v>
                </c:pt>
                <c:pt idx="3781">
                  <c:v>12</c:v>
                </c:pt>
                <c:pt idx="3782">
                  <c:v>15</c:v>
                </c:pt>
                <c:pt idx="3783">
                  <c:v>23</c:v>
                </c:pt>
                <c:pt idx="3784">
                  <c:v>30</c:v>
                </c:pt>
                <c:pt idx="3785">
                  <c:v>33</c:v>
                </c:pt>
                <c:pt idx="3786">
                  <c:v>38</c:v>
                </c:pt>
                <c:pt idx="3787">
                  <c:v>39</c:v>
                </c:pt>
                <c:pt idx="3788">
                  <c:v>1</c:v>
                </c:pt>
                <c:pt idx="3789">
                  <c:v>1</c:v>
                </c:pt>
                <c:pt idx="3790">
                  <c:v>2</c:v>
                </c:pt>
                <c:pt idx="3791">
                  <c:v>2</c:v>
                </c:pt>
                <c:pt idx="3792">
                  <c:v>4</c:v>
                </c:pt>
                <c:pt idx="3793">
                  <c:v>6</c:v>
                </c:pt>
                <c:pt idx="3794">
                  <c:v>5</c:v>
                </c:pt>
                <c:pt idx="3795">
                  <c:v>7</c:v>
                </c:pt>
                <c:pt idx="3796">
                  <c:v>7</c:v>
                </c:pt>
                <c:pt idx="3797">
                  <c:v>9</c:v>
                </c:pt>
                <c:pt idx="3798">
                  <c:v>11</c:v>
                </c:pt>
                <c:pt idx="3799">
                  <c:v>11</c:v>
                </c:pt>
                <c:pt idx="3800">
                  <c:v>14</c:v>
                </c:pt>
                <c:pt idx="3801">
                  <c:v>20</c:v>
                </c:pt>
                <c:pt idx="3802">
                  <c:v>20</c:v>
                </c:pt>
                <c:pt idx="3803">
                  <c:v>26</c:v>
                </c:pt>
                <c:pt idx="3804">
                  <c:v>28</c:v>
                </c:pt>
                <c:pt idx="3805">
                  <c:v>27</c:v>
                </c:pt>
                <c:pt idx="3806">
                  <c:v>30</c:v>
                </c:pt>
                <c:pt idx="3807">
                  <c:v>34</c:v>
                </c:pt>
                <c:pt idx="3808">
                  <c:v>37</c:v>
                </c:pt>
                <c:pt idx="3809">
                  <c:v>39</c:v>
                </c:pt>
                <c:pt idx="3810">
                  <c:v>39</c:v>
                </c:pt>
                <c:pt idx="3811">
                  <c:v>39</c:v>
                </c:pt>
                <c:pt idx="3812">
                  <c:v>0</c:v>
                </c:pt>
                <c:pt idx="3813">
                  <c:v>1</c:v>
                </c:pt>
                <c:pt idx="3814">
                  <c:v>4</c:v>
                </c:pt>
                <c:pt idx="3815">
                  <c:v>4</c:v>
                </c:pt>
                <c:pt idx="3816">
                  <c:v>9</c:v>
                </c:pt>
                <c:pt idx="3817">
                  <c:v>14</c:v>
                </c:pt>
                <c:pt idx="3818">
                  <c:v>21</c:v>
                </c:pt>
                <c:pt idx="3819">
                  <c:v>22</c:v>
                </c:pt>
                <c:pt idx="3820">
                  <c:v>24</c:v>
                </c:pt>
                <c:pt idx="3821">
                  <c:v>25</c:v>
                </c:pt>
                <c:pt idx="3822">
                  <c:v>28</c:v>
                </c:pt>
                <c:pt idx="3823">
                  <c:v>32</c:v>
                </c:pt>
                <c:pt idx="3824">
                  <c:v>33</c:v>
                </c:pt>
                <c:pt idx="3825">
                  <c:v>35</c:v>
                </c:pt>
                <c:pt idx="3826">
                  <c:v>34</c:v>
                </c:pt>
                <c:pt idx="3827">
                  <c:v>38</c:v>
                </c:pt>
                <c:pt idx="3828">
                  <c:v>2</c:v>
                </c:pt>
                <c:pt idx="3829">
                  <c:v>3</c:v>
                </c:pt>
                <c:pt idx="3830">
                  <c:v>4</c:v>
                </c:pt>
                <c:pt idx="3831">
                  <c:v>3</c:v>
                </c:pt>
                <c:pt idx="3832">
                  <c:v>9</c:v>
                </c:pt>
                <c:pt idx="3833">
                  <c:v>11</c:v>
                </c:pt>
                <c:pt idx="3834">
                  <c:v>14</c:v>
                </c:pt>
                <c:pt idx="3835">
                  <c:v>18</c:v>
                </c:pt>
                <c:pt idx="3836">
                  <c:v>18</c:v>
                </c:pt>
                <c:pt idx="3837">
                  <c:v>20</c:v>
                </c:pt>
                <c:pt idx="3838">
                  <c:v>22</c:v>
                </c:pt>
                <c:pt idx="3839">
                  <c:v>24</c:v>
                </c:pt>
                <c:pt idx="3840">
                  <c:v>31</c:v>
                </c:pt>
                <c:pt idx="3841">
                  <c:v>32</c:v>
                </c:pt>
                <c:pt idx="3842">
                  <c:v>34</c:v>
                </c:pt>
                <c:pt idx="3843">
                  <c:v>36</c:v>
                </c:pt>
                <c:pt idx="3844">
                  <c:v>38</c:v>
                </c:pt>
                <c:pt idx="3845">
                  <c:v>39</c:v>
                </c:pt>
                <c:pt idx="3846">
                  <c:v>2</c:v>
                </c:pt>
                <c:pt idx="3847">
                  <c:v>3</c:v>
                </c:pt>
                <c:pt idx="3848">
                  <c:v>4</c:v>
                </c:pt>
                <c:pt idx="3849">
                  <c:v>4</c:v>
                </c:pt>
                <c:pt idx="3850">
                  <c:v>8</c:v>
                </c:pt>
                <c:pt idx="3851">
                  <c:v>7</c:v>
                </c:pt>
                <c:pt idx="3852">
                  <c:v>9</c:v>
                </c:pt>
                <c:pt idx="3853">
                  <c:v>9</c:v>
                </c:pt>
                <c:pt idx="3854">
                  <c:v>10</c:v>
                </c:pt>
                <c:pt idx="3855">
                  <c:v>14</c:v>
                </c:pt>
                <c:pt idx="3856">
                  <c:v>14</c:v>
                </c:pt>
                <c:pt idx="3857">
                  <c:v>14</c:v>
                </c:pt>
                <c:pt idx="3858">
                  <c:v>16</c:v>
                </c:pt>
                <c:pt idx="3859">
                  <c:v>16</c:v>
                </c:pt>
                <c:pt idx="3860">
                  <c:v>16</c:v>
                </c:pt>
                <c:pt idx="3861">
                  <c:v>16</c:v>
                </c:pt>
                <c:pt idx="3862">
                  <c:v>18</c:v>
                </c:pt>
                <c:pt idx="3863">
                  <c:v>20</c:v>
                </c:pt>
                <c:pt idx="3864">
                  <c:v>25</c:v>
                </c:pt>
                <c:pt idx="3865">
                  <c:v>26</c:v>
                </c:pt>
                <c:pt idx="3866">
                  <c:v>3</c:v>
                </c:pt>
                <c:pt idx="3867">
                  <c:v>7</c:v>
                </c:pt>
                <c:pt idx="3868">
                  <c:v>9</c:v>
                </c:pt>
                <c:pt idx="3869">
                  <c:v>9</c:v>
                </c:pt>
                <c:pt idx="3870">
                  <c:v>9</c:v>
                </c:pt>
                <c:pt idx="3871">
                  <c:v>10</c:v>
                </c:pt>
                <c:pt idx="3872">
                  <c:v>13</c:v>
                </c:pt>
                <c:pt idx="3873">
                  <c:v>14</c:v>
                </c:pt>
                <c:pt idx="3874">
                  <c:v>20</c:v>
                </c:pt>
                <c:pt idx="3875">
                  <c:v>20</c:v>
                </c:pt>
                <c:pt idx="3876">
                  <c:v>23</c:v>
                </c:pt>
                <c:pt idx="3877">
                  <c:v>34</c:v>
                </c:pt>
                <c:pt idx="3878">
                  <c:v>36</c:v>
                </c:pt>
                <c:pt idx="3879">
                  <c:v>37</c:v>
                </c:pt>
                <c:pt idx="3880">
                  <c:v>39</c:v>
                </c:pt>
                <c:pt idx="3881">
                  <c:v>39</c:v>
                </c:pt>
                <c:pt idx="3882">
                  <c:v>41</c:v>
                </c:pt>
                <c:pt idx="3883">
                  <c:v>41</c:v>
                </c:pt>
                <c:pt idx="3884">
                  <c:v>41</c:v>
                </c:pt>
                <c:pt idx="3885">
                  <c:v>43</c:v>
                </c:pt>
                <c:pt idx="3886">
                  <c:v>3</c:v>
                </c:pt>
                <c:pt idx="3887">
                  <c:v>7</c:v>
                </c:pt>
                <c:pt idx="3888">
                  <c:v>7</c:v>
                </c:pt>
                <c:pt idx="3889">
                  <c:v>5</c:v>
                </c:pt>
                <c:pt idx="3890">
                  <c:v>12</c:v>
                </c:pt>
                <c:pt idx="3891">
                  <c:v>14</c:v>
                </c:pt>
                <c:pt idx="3892">
                  <c:v>15</c:v>
                </c:pt>
                <c:pt idx="3893">
                  <c:v>17</c:v>
                </c:pt>
                <c:pt idx="3894">
                  <c:v>23</c:v>
                </c:pt>
                <c:pt idx="3895">
                  <c:v>23</c:v>
                </c:pt>
                <c:pt idx="3896">
                  <c:v>28</c:v>
                </c:pt>
                <c:pt idx="3897">
                  <c:v>32</c:v>
                </c:pt>
                <c:pt idx="3898">
                  <c:v>35</c:v>
                </c:pt>
                <c:pt idx="3899">
                  <c:v>34</c:v>
                </c:pt>
                <c:pt idx="3900">
                  <c:v>35</c:v>
                </c:pt>
                <c:pt idx="3901">
                  <c:v>36</c:v>
                </c:pt>
                <c:pt idx="3902">
                  <c:v>1</c:v>
                </c:pt>
                <c:pt idx="3903">
                  <c:v>2</c:v>
                </c:pt>
                <c:pt idx="3904">
                  <c:v>3</c:v>
                </c:pt>
                <c:pt idx="3905">
                  <c:v>5</c:v>
                </c:pt>
                <c:pt idx="3906">
                  <c:v>7</c:v>
                </c:pt>
                <c:pt idx="3907">
                  <c:v>9</c:v>
                </c:pt>
                <c:pt idx="3908">
                  <c:v>12</c:v>
                </c:pt>
                <c:pt idx="3909">
                  <c:v>15</c:v>
                </c:pt>
                <c:pt idx="3910">
                  <c:v>16</c:v>
                </c:pt>
                <c:pt idx="3911">
                  <c:v>16</c:v>
                </c:pt>
                <c:pt idx="3912">
                  <c:v>19</c:v>
                </c:pt>
                <c:pt idx="3913">
                  <c:v>20</c:v>
                </c:pt>
                <c:pt idx="3914">
                  <c:v>21</c:v>
                </c:pt>
                <c:pt idx="3915">
                  <c:v>24</c:v>
                </c:pt>
                <c:pt idx="3916">
                  <c:v>25</c:v>
                </c:pt>
                <c:pt idx="3917">
                  <c:v>26</c:v>
                </c:pt>
                <c:pt idx="3918">
                  <c:v>36</c:v>
                </c:pt>
                <c:pt idx="3919">
                  <c:v>37</c:v>
                </c:pt>
                <c:pt idx="3920">
                  <c:v>2</c:v>
                </c:pt>
                <c:pt idx="3921">
                  <c:v>3</c:v>
                </c:pt>
                <c:pt idx="3922">
                  <c:v>4</c:v>
                </c:pt>
                <c:pt idx="3923">
                  <c:v>4</c:v>
                </c:pt>
                <c:pt idx="3924">
                  <c:v>5</c:v>
                </c:pt>
                <c:pt idx="3925">
                  <c:v>10</c:v>
                </c:pt>
                <c:pt idx="3926">
                  <c:v>11</c:v>
                </c:pt>
                <c:pt idx="3927">
                  <c:v>18</c:v>
                </c:pt>
                <c:pt idx="3928">
                  <c:v>19</c:v>
                </c:pt>
                <c:pt idx="3929">
                  <c:v>23</c:v>
                </c:pt>
                <c:pt idx="3930">
                  <c:v>26</c:v>
                </c:pt>
                <c:pt idx="3931">
                  <c:v>26</c:v>
                </c:pt>
                <c:pt idx="3932">
                  <c:v>27</c:v>
                </c:pt>
                <c:pt idx="3933">
                  <c:v>32</c:v>
                </c:pt>
                <c:pt idx="3934">
                  <c:v>33</c:v>
                </c:pt>
                <c:pt idx="3935">
                  <c:v>34</c:v>
                </c:pt>
                <c:pt idx="3936">
                  <c:v>35</c:v>
                </c:pt>
                <c:pt idx="3937">
                  <c:v>37</c:v>
                </c:pt>
                <c:pt idx="3938">
                  <c:v>38</c:v>
                </c:pt>
                <c:pt idx="3939">
                  <c:v>2</c:v>
                </c:pt>
                <c:pt idx="3940">
                  <c:v>5</c:v>
                </c:pt>
                <c:pt idx="3941">
                  <c:v>6</c:v>
                </c:pt>
                <c:pt idx="3942">
                  <c:v>7</c:v>
                </c:pt>
                <c:pt idx="3943">
                  <c:v>7</c:v>
                </c:pt>
                <c:pt idx="3944">
                  <c:v>13</c:v>
                </c:pt>
                <c:pt idx="3945">
                  <c:v>14</c:v>
                </c:pt>
                <c:pt idx="3946">
                  <c:v>16</c:v>
                </c:pt>
                <c:pt idx="3947">
                  <c:v>16</c:v>
                </c:pt>
                <c:pt idx="3948">
                  <c:v>17</c:v>
                </c:pt>
                <c:pt idx="3949">
                  <c:v>17</c:v>
                </c:pt>
                <c:pt idx="3950">
                  <c:v>20</c:v>
                </c:pt>
                <c:pt idx="3951">
                  <c:v>20</c:v>
                </c:pt>
                <c:pt idx="3952">
                  <c:v>20</c:v>
                </c:pt>
                <c:pt idx="3953">
                  <c:v>29</c:v>
                </c:pt>
                <c:pt idx="3954">
                  <c:v>29</c:v>
                </c:pt>
                <c:pt idx="3955">
                  <c:v>29</c:v>
                </c:pt>
                <c:pt idx="3956">
                  <c:v>30</c:v>
                </c:pt>
                <c:pt idx="3957">
                  <c:v>32</c:v>
                </c:pt>
                <c:pt idx="3958">
                  <c:v>33</c:v>
                </c:pt>
                <c:pt idx="3959">
                  <c:v>35</c:v>
                </c:pt>
                <c:pt idx="3960">
                  <c:v>38</c:v>
                </c:pt>
                <c:pt idx="3961">
                  <c:v>1</c:v>
                </c:pt>
                <c:pt idx="3962">
                  <c:v>1</c:v>
                </c:pt>
                <c:pt idx="3963">
                  <c:v>1</c:v>
                </c:pt>
                <c:pt idx="3964">
                  <c:v>2</c:v>
                </c:pt>
                <c:pt idx="3965">
                  <c:v>3</c:v>
                </c:pt>
                <c:pt idx="3966">
                  <c:v>4</c:v>
                </c:pt>
                <c:pt idx="3967">
                  <c:v>5</c:v>
                </c:pt>
                <c:pt idx="3968">
                  <c:v>5</c:v>
                </c:pt>
                <c:pt idx="3969">
                  <c:v>5</c:v>
                </c:pt>
                <c:pt idx="3970">
                  <c:v>6</c:v>
                </c:pt>
                <c:pt idx="3971">
                  <c:v>6</c:v>
                </c:pt>
                <c:pt idx="3972">
                  <c:v>6</c:v>
                </c:pt>
                <c:pt idx="3973">
                  <c:v>7</c:v>
                </c:pt>
                <c:pt idx="3974">
                  <c:v>7</c:v>
                </c:pt>
                <c:pt idx="3975">
                  <c:v>14</c:v>
                </c:pt>
                <c:pt idx="3976">
                  <c:v>23</c:v>
                </c:pt>
                <c:pt idx="3977">
                  <c:v>24</c:v>
                </c:pt>
                <c:pt idx="3978">
                  <c:v>24</c:v>
                </c:pt>
                <c:pt idx="3979">
                  <c:v>25</c:v>
                </c:pt>
                <c:pt idx="3980">
                  <c:v>27</c:v>
                </c:pt>
                <c:pt idx="3981">
                  <c:v>26</c:v>
                </c:pt>
                <c:pt idx="3982">
                  <c:v>30</c:v>
                </c:pt>
                <c:pt idx="3983">
                  <c:v>29</c:v>
                </c:pt>
                <c:pt idx="3984">
                  <c:v>35</c:v>
                </c:pt>
                <c:pt idx="3985">
                  <c:v>37</c:v>
                </c:pt>
                <c:pt idx="3986">
                  <c:v>41</c:v>
                </c:pt>
                <c:pt idx="3987">
                  <c:v>1</c:v>
                </c:pt>
                <c:pt idx="3988">
                  <c:v>1</c:v>
                </c:pt>
                <c:pt idx="3989">
                  <c:v>1</c:v>
                </c:pt>
                <c:pt idx="3990">
                  <c:v>1</c:v>
                </c:pt>
                <c:pt idx="3991">
                  <c:v>3</c:v>
                </c:pt>
                <c:pt idx="3992">
                  <c:v>5</c:v>
                </c:pt>
                <c:pt idx="3993">
                  <c:v>4</c:v>
                </c:pt>
                <c:pt idx="3994">
                  <c:v>7</c:v>
                </c:pt>
                <c:pt idx="3995">
                  <c:v>9</c:v>
                </c:pt>
                <c:pt idx="3996">
                  <c:v>12</c:v>
                </c:pt>
                <c:pt idx="3997">
                  <c:v>13</c:v>
                </c:pt>
                <c:pt idx="3998">
                  <c:v>14</c:v>
                </c:pt>
                <c:pt idx="3999">
                  <c:v>16</c:v>
                </c:pt>
                <c:pt idx="4000">
                  <c:v>17</c:v>
                </c:pt>
                <c:pt idx="4001">
                  <c:v>18</c:v>
                </c:pt>
                <c:pt idx="4002">
                  <c:v>19</c:v>
                </c:pt>
                <c:pt idx="4003">
                  <c:v>19</c:v>
                </c:pt>
                <c:pt idx="4004">
                  <c:v>20</c:v>
                </c:pt>
                <c:pt idx="4005">
                  <c:v>22</c:v>
                </c:pt>
                <c:pt idx="4006">
                  <c:v>25</c:v>
                </c:pt>
                <c:pt idx="4007">
                  <c:v>26</c:v>
                </c:pt>
                <c:pt idx="4008">
                  <c:v>27</c:v>
                </c:pt>
                <c:pt idx="4009">
                  <c:v>30</c:v>
                </c:pt>
                <c:pt idx="4010">
                  <c:v>31</c:v>
                </c:pt>
                <c:pt idx="4011">
                  <c:v>32</c:v>
                </c:pt>
                <c:pt idx="4012">
                  <c:v>32</c:v>
                </c:pt>
                <c:pt idx="4013">
                  <c:v>32</c:v>
                </c:pt>
                <c:pt idx="4014">
                  <c:v>33</c:v>
                </c:pt>
                <c:pt idx="4015">
                  <c:v>35</c:v>
                </c:pt>
                <c:pt idx="4016">
                  <c:v>35</c:v>
                </c:pt>
                <c:pt idx="4017">
                  <c:v>37</c:v>
                </c:pt>
                <c:pt idx="4018">
                  <c:v>39</c:v>
                </c:pt>
                <c:pt idx="4019">
                  <c:v>39</c:v>
                </c:pt>
                <c:pt idx="4020">
                  <c:v>39</c:v>
                </c:pt>
                <c:pt idx="4021">
                  <c:v>2</c:v>
                </c:pt>
                <c:pt idx="4022">
                  <c:v>4</c:v>
                </c:pt>
                <c:pt idx="4023">
                  <c:v>10</c:v>
                </c:pt>
                <c:pt idx="4024">
                  <c:v>12</c:v>
                </c:pt>
                <c:pt idx="4025">
                  <c:v>13</c:v>
                </c:pt>
                <c:pt idx="4026">
                  <c:v>16</c:v>
                </c:pt>
                <c:pt idx="4027">
                  <c:v>16</c:v>
                </c:pt>
                <c:pt idx="4028">
                  <c:v>17</c:v>
                </c:pt>
                <c:pt idx="4029">
                  <c:v>17</c:v>
                </c:pt>
                <c:pt idx="4030">
                  <c:v>18</c:v>
                </c:pt>
                <c:pt idx="4031">
                  <c:v>19</c:v>
                </c:pt>
                <c:pt idx="4032">
                  <c:v>20</c:v>
                </c:pt>
                <c:pt idx="4033">
                  <c:v>20</c:v>
                </c:pt>
                <c:pt idx="4034">
                  <c:v>22</c:v>
                </c:pt>
                <c:pt idx="4035">
                  <c:v>22</c:v>
                </c:pt>
                <c:pt idx="4036">
                  <c:v>23</c:v>
                </c:pt>
                <c:pt idx="4037">
                  <c:v>23</c:v>
                </c:pt>
                <c:pt idx="4038">
                  <c:v>25</c:v>
                </c:pt>
                <c:pt idx="4039">
                  <c:v>25</c:v>
                </c:pt>
                <c:pt idx="4040">
                  <c:v>26</c:v>
                </c:pt>
                <c:pt idx="4041">
                  <c:v>26</c:v>
                </c:pt>
                <c:pt idx="4042">
                  <c:v>31</c:v>
                </c:pt>
                <c:pt idx="4043">
                  <c:v>32</c:v>
                </c:pt>
                <c:pt idx="4044">
                  <c:v>34</c:v>
                </c:pt>
                <c:pt idx="4045">
                  <c:v>34</c:v>
                </c:pt>
                <c:pt idx="4046">
                  <c:v>39</c:v>
                </c:pt>
                <c:pt idx="4047">
                  <c:v>40</c:v>
                </c:pt>
                <c:pt idx="4048">
                  <c:v>41</c:v>
                </c:pt>
                <c:pt idx="4049">
                  <c:v>41</c:v>
                </c:pt>
                <c:pt idx="4050">
                  <c:v>41</c:v>
                </c:pt>
                <c:pt idx="4051">
                  <c:v>3</c:v>
                </c:pt>
                <c:pt idx="4052">
                  <c:v>3</c:v>
                </c:pt>
                <c:pt idx="4053">
                  <c:v>4</c:v>
                </c:pt>
                <c:pt idx="4054">
                  <c:v>6</c:v>
                </c:pt>
                <c:pt idx="4055">
                  <c:v>5</c:v>
                </c:pt>
                <c:pt idx="4056">
                  <c:v>5</c:v>
                </c:pt>
                <c:pt idx="4057">
                  <c:v>8</c:v>
                </c:pt>
                <c:pt idx="4058">
                  <c:v>7</c:v>
                </c:pt>
                <c:pt idx="4059">
                  <c:v>8</c:v>
                </c:pt>
                <c:pt idx="4060">
                  <c:v>9</c:v>
                </c:pt>
                <c:pt idx="4061">
                  <c:v>13</c:v>
                </c:pt>
                <c:pt idx="4062">
                  <c:v>14</c:v>
                </c:pt>
                <c:pt idx="4063">
                  <c:v>16</c:v>
                </c:pt>
                <c:pt idx="4064">
                  <c:v>16</c:v>
                </c:pt>
                <c:pt idx="4065">
                  <c:v>17</c:v>
                </c:pt>
                <c:pt idx="4066">
                  <c:v>18</c:v>
                </c:pt>
                <c:pt idx="4067">
                  <c:v>18</c:v>
                </c:pt>
                <c:pt idx="4068">
                  <c:v>21</c:v>
                </c:pt>
                <c:pt idx="4069">
                  <c:v>21</c:v>
                </c:pt>
                <c:pt idx="4070">
                  <c:v>23</c:v>
                </c:pt>
                <c:pt idx="4071">
                  <c:v>26</c:v>
                </c:pt>
                <c:pt idx="4072">
                  <c:v>27</c:v>
                </c:pt>
                <c:pt idx="4073">
                  <c:v>36</c:v>
                </c:pt>
                <c:pt idx="4074">
                  <c:v>37</c:v>
                </c:pt>
                <c:pt idx="4075">
                  <c:v>38</c:v>
                </c:pt>
                <c:pt idx="4076">
                  <c:v>40</c:v>
                </c:pt>
                <c:pt idx="4077">
                  <c:v>41</c:v>
                </c:pt>
                <c:pt idx="4078">
                  <c:v>2</c:v>
                </c:pt>
                <c:pt idx="4079">
                  <c:v>1</c:v>
                </c:pt>
                <c:pt idx="4080">
                  <c:v>3</c:v>
                </c:pt>
                <c:pt idx="4081">
                  <c:v>3</c:v>
                </c:pt>
                <c:pt idx="4082">
                  <c:v>5</c:v>
                </c:pt>
                <c:pt idx="4083">
                  <c:v>6</c:v>
                </c:pt>
                <c:pt idx="4084">
                  <c:v>10</c:v>
                </c:pt>
                <c:pt idx="4085">
                  <c:v>9</c:v>
                </c:pt>
                <c:pt idx="4086">
                  <c:v>15</c:v>
                </c:pt>
                <c:pt idx="4087">
                  <c:v>16</c:v>
                </c:pt>
                <c:pt idx="4088">
                  <c:v>19</c:v>
                </c:pt>
                <c:pt idx="4089">
                  <c:v>20</c:v>
                </c:pt>
                <c:pt idx="4090">
                  <c:v>22</c:v>
                </c:pt>
                <c:pt idx="4091">
                  <c:v>22</c:v>
                </c:pt>
                <c:pt idx="4092">
                  <c:v>28</c:v>
                </c:pt>
                <c:pt idx="4093">
                  <c:v>29</c:v>
                </c:pt>
                <c:pt idx="4094">
                  <c:v>30</c:v>
                </c:pt>
                <c:pt idx="4095">
                  <c:v>37</c:v>
                </c:pt>
                <c:pt idx="4096">
                  <c:v>40</c:v>
                </c:pt>
                <c:pt idx="4097">
                  <c:v>0</c:v>
                </c:pt>
                <c:pt idx="4098">
                  <c:v>2</c:v>
                </c:pt>
                <c:pt idx="4099">
                  <c:v>3</c:v>
                </c:pt>
                <c:pt idx="4100">
                  <c:v>8</c:v>
                </c:pt>
                <c:pt idx="4101">
                  <c:v>13</c:v>
                </c:pt>
                <c:pt idx="4102">
                  <c:v>13</c:v>
                </c:pt>
                <c:pt idx="4103">
                  <c:v>13</c:v>
                </c:pt>
                <c:pt idx="4104">
                  <c:v>15</c:v>
                </c:pt>
                <c:pt idx="4105">
                  <c:v>16</c:v>
                </c:pt>
                <c:pt idx="4106">
                  <c:v>17</c:v>
                </c:pt>
                <c:pt idx="4107">
                  <c:v>20</c:v>
                </c:pt>
                <c:pt idx="4108">
                  <c:v>23</c:v>
                </c:pt>
                <c:pt idx="4109">
                  <c:v>25</c:v>
                </c:pt>
                <c:pt idx="4110">
                  <c:v>29</c:v>
                </c:pt>
                <c:pt idx="4111">
                  <c:v>35</c:v>
                </c:pt>
                <c:pt idx="4112">
                  <c:v>36</c:v>
                </c:pt>
                <c:pt idx="4113">
                  <c:v>36</c:v>
                </c:pt>
                <c:pt idx="4114">
                  <c:v>39</c:v>
                </c:pt>
                <c:pt idx="4115">
                  <c:v>3</c:v>
                </c:pt>
                <c:pt idx="4116">
                  <c:v>4</c:v>
                </c:pt>
                <c:pt idx="4117">
                  <c:v>4</c:v>
                </c:pt>
                <c:pt idx="4118">
                  <c:v>6</c:v>
                </c:pt>
                <c:pt idx="4119">
                  <c:v>7</c:v>
                </c:pt>
                <c:pt idx="4120">
                  <c:v>8</c:v>
                </c:pt>
                <c:pt idx="4121">
                  <c:v>16</c:v>
                </c:pt>
                <c:pt idx="4122">
                  <c:v>15</c:v>
                </c:pt>
                <c:pt idx="4123">
                  <c:v>16</c:v>
                </c:pt>
                <c:pt idx="4124">
                  <c:v>18</c:v>
                </c:pt>
                <c:pt idx="4125">
                  <c:v>21</c:v>
                </c:pt>
                <c:pt idx="4126">
                  <c:v>22</c:v>
                </c:pt>
                <c:pt idx="4127">
                  <c:v>29</c:v>
                </c:pt>
                <c:pt idx="4128">
                  <c:v>27</c:v>
                </c:pt>
                <c:pt idx="4129">
                  <c:v>30</c:v>
                </c:pt>
                <c:pt idx="4130">
                  <c:v>32</c:v>
                </c:pt>
                <c:pt idx="4131">
                  <c:v>31</c:v>
                </c:pt>
                <c:pt idx="4132">
                  <c:v>1</c:v>
                </c:pt>
                <c:pt idx="4133">
                  <c:v>2</c:v>
                </c:pt>
                <c:pt idx="4134">
                  <c:v>3</c:v>
                </c:pt>
                <c:pt idx="4135">
                  <c:v>4</c:v>
                </c:pt>
                <c:pt idx="4136">
                  <c:v>5</c:v>
                </c:pt>
                <c:pt idx="4137">
                  <c:v>5</c:v>
                </c:pt>
                <c:pt idx="4138">
                  <c:v>5</c:v>
                </c:pt>
                <c:pt idx="4139">
                  <c:v>15</c:v>
                </c:pt>
                <c:pt idx="4140">
                  <c:v>17</c:v>
                </c:pt>
                <c:pt idx="4141">
                  <c:v>19</c:v>
                </c:pt>
                <c:pt idx="4142">
                  <c:v>21</c:v>
                </c:pt>
                <c:pt idx="4143">
                  <c:v>23</c:v>
                </c:pt>
                <c:pt idx="4144">
                  <c:v>26</c:v>
                </c:pt>
                <c:pt idx="4145">
                  <c:v>30</c:v>
                </c:pt>
                <c:pt idx="4146">
                  <c:v>30</c:v>
                </c:pt>
                <c:pt idx="4147">
                  <c:v>33</c:v>
                </c:pt>
                <c:pt idx="4148">
                  <c:v>35</c:v>
                </c:pt>
                <c:pt idx="4149">
                  <c:v>35</c:v>
                </c:pt>
                <c:pt idx="4150">
                  <c:v>39</c:v>
                </c:pt>
                <c:pt idx="4151">
                  <c:v>41</c:v>
                </c:pt>
                <c:pt idx="4152">
                  <c:v>1</c:v>
                </c:pt>
                <c:pt idx="4153">
                  <c:v>5</c:v>
                </c:pt>
                <c:pt idx="4154">
                  <c:v>5</c:v>
                </c:pt>
                <c:pt idx="4155">
                  <c:v>6</c:v>
                </c:pt>
                <c:pt idx="4156">
                  <c:v>8</c:v>
                </c:pt>
                <c:pt idx="4157">
                  <c:v>9</c:v>
                </c:pt>
                <c:pt idx="4158">
                  <c:v>14</c:v>
                </c:pt>
                <c:pt idx="4159">
                  <c:v>18</c:v>
                </c:pt>
                <c:pt idx="4160">
                  <c:v>19</c:v>
                </c:pt>
                <c:pt idx="4161">
                  <c:v>20</c:v>
                </c:pt>
                <c:pt idx="4162">
                  <c:v>20</c:v>
                </c:pt>
                <c:pt idx="4163">
                  <c:v>19</c:v>
                </c:pt>
                <c:pt idx="4164">
                  <c:v>20</c:v>
                </c:pt>
                <c:pt idx="4165">
                  <c:v>22</c:v>
                </c:pt>
                <c:pt idx="4166">
                  <c:v>27</c:v>
                </c:pt>
                <c:pt idx="4167">
                  <c:v>30</c:v>
                </c:pt>
                <c:pt idx="4168">
                  <c:v>32</c:v>
                </c:pt>
                <c:pt idx="4169">
                  <c:v>33</c:v>
                </c:pt>
                <c:pt idx="4170">
                  <c:v>28</c:v>
                </c:pt>
                <c:pt idx="4171">
                  <c:v>33</c:v>
                </c:pt>
                <c:pt idx="4172">
                  <c:v>35</c:v>
                </c:pt>
                <c:pt idx="4173">
                  <c:v>35</c:v>
                </c:pt>
                <c:pt idx="4174">
                  <c:v>37</c:v>
                </c:pt>
                <c:pt idx="4175">
                  <c:v>39</c:v>
                </c:pt>
                <c:pt idx="4176">
                  <c:v>3</c:v>
                </c:pt>
                <c:pt idx="4177">
                  <c:v>3</c:v>
                </c:pt>
                <c:pt idx="4178">
                  <c:v>3</c:v>
                </c:pt>
                <c:pt idx="4179">
                  <c:v>5</c:v>
                </c:pt>
                <c:pt idx="4180">
                  <c:v>5</c:v>
                </c:pt>
                <c:pt idx="4181">
                  <c:v>7</c:v>
                </c:pt>
                <c:pt idx="4182">
                  <c:v>9</c:v>
                </c:pt>
                <c:pt idx="4183">
                  <c:v>12</c:v>
                </c:pt>
                <c:pt idx="4184">
                  <c:v>12</c:v>
                </c:pt>
                <c:pt idx="4185">
                  <c:v>11</c:v>
                </c:pt>
                <c:pt idx="4186">
                  <c:v>12</c:v>
                </c:pt>
                <c:pt idx="4187">
                  <c:v>15</c:v>
                </c:pt>
                <c:pt idx="4188">
                  <c:v>14</c:v>
                </c:pt>
                <c:pt idx="4189">
                  <c:v>19</c:v>
                </c:pt>
                <c:pt idx="4190">
                  <c:v>18</c:v>
                </c:pt>
                <c:pt idx="4191">
                  <c:v>21</c:v>
                </c:pt>
                <c:pt idx="4192">
                  <c:v>38</c:v>
                </c:pt>
                <c:pt idx="4193">
                  <c:v>40</c:v>
                </c:pt>
                <c:pt idx="4194">
                  <c:v>5</c:v>
                </c:pt>
                <c:pt idx="4195">
                  <c:v>6</c:v>
                </c:pt>
                <c:pt idx="4196">
                  <c:v>17</c:v>
                </c:pt>
                <c:pt idx="4197">
                  <c:v>20</c:v>
                </c:pt>
                <c:pt idx="4198">
                  <c:v>22</c:v>
                </c:pt>
                <c:pt idx="4199">
                  <c:v>24</c:v>
                </c:pt>
                <c:pt idx="4200">
                  <c:v>31</c:v>
                </c:pt>
                <c:pt idx="4201">
                  <c:v>32</c:v>
                </c:pt>
                <c:pt idx="4202">
                  <c:v>35</c:v>
                </c:pt>
                <c:pt idx="4203">
                  <c:v>36</c:v>
                </c:pt>
                <c:pt idx="4204">
                  <c:v>38</c:v>
                </c:pt>
                <c:pt idx="4205">
                  <c:v>37</c:v>
                </c:pt>
                <c:pt idx="4206">
                  <c:v>2</c:v>
                </c:pt>
                <c:pt idx="4207">
                  <c:v>3</c:v>
                </c:pt>
                <c:pt idx="4208">
                  <c:v>5</c:v>
                </c:pt>
                <c:pt idx="4209">
                  <c:v>5</c:v>
                </c:pt>
                <c:pt idx="4210">
                  <c:v>7</c:v>
                </c:pt>
                <c:pt idx="4211">
                  <c:v>8</c:v>
                </c:pt>
                <c:pt idx="4212">
                  <c:v>9</c:v>
                </c:pt>
                <c:pt idx="4213">
                  <c:v>12</c:v>
                </c:pt>
                <c:pt idx="4214">
                  <c:v>15</c:v>
                </c:pt>
                <c:pt idx="4215">
                  <c:v>16</c:v>
                </c:pt>
                <c:pt idx="4216">
                  <c:v>16</c:v>
                </c:pt>
                <c:pt idx="4217">
                  <c:v>17</c:v>
                </c:pt>
                <c:pt idx="4218">
                  <c:v>19</c:v>
                </c:pt>
                <c:pt idx="4219">
                  <c:v>19</c:v>
                </c:pt>
                <c:pt idx="4220">
                  <c:v>22</c:v>
                </c:pt>
                <c:pt idx="4221">
                  <c:v>21</c:v>
                </c:pt>
                <c:pt idx="4222">
                  <c:v>22</c:v>
                </c:pt>
                <c:pt idx="4223">
                  <c:v>23</c:v>
                </c:pt>
                <c:pt idx="4224">
                  <c:v>23</c:v>
                </c:pt>
                <c:pt idx="4225">
                  <c:v>32</c:v>
                </c:pt>
                <c:pt idx="4226">
                  <c:v>34</c:v>
                </c:pt>
                <c:pt idx="4227">
                  <c:v>35</c:v>
                </c:pt>
                <c:pt idx="4228">
                  <c:v>37</c:v>
                </c:pt>
                <c:pt idx="4229">
                  <c:v>5</c:v>
                </c:pt>
                <c:pt idx="4230">
                  <c:v>5</c:v>
                </c:pt>
                <c:pt idx="4231">
                  <c:v>7</c:v>
                </c:pt>
                <c:pt idx="4232">
                  <c:v>8</c:v>
                </c:pt>
                <c:pt idx="4233">
                  <c:v>8</c:v>
                </c:pt>
                <c:pt idx="4234">
                  <c:v>10</c:v>
                </c:pt>
                <c:pt idx="4235">
                  <c:v>12</c:v>
                </c:pt>
                <c:pt idx="4236">
                  <c:v>14</c:v>
                </c:pt>
                <c:pt idx="4237">
                  <c:v>15</c:v>
                </c:pt>
                <c:pt idx="4238">
                  <c:v>18</c:v>
                </c:pt>
                <c:pt idx="4239">
                  <c:v>19</c:v>
                </c:pt>
                <c:pt idx="4240">
                  <c:v>17</c:v>
                </c:pt>
                <c:pt idx="4241">
                  <c:v>19</c:v>
                </c:pt>
                <c:pt idx="4242">
                  <c:v>21</c:v>
                </c:pt>
                <c:pt idx="4243">
                  <c:v>22</c:v>
                </c:pt>
                <c:pt idx="4244">
                  <c:v>23</c:v>
                </c:pt>
                <c:pt idx="4245">
                  <c:v>25</c:v>
                </c:pt>
                <c:pt idx="4246">
                  <c:v>26</c:v>
                </c:pt>
                <c:pt idx="4247">
                  <c:v>32</c:v>
                </c:pt>
                <c:pt idx="4248">
                  <c:v>34</c:v>
                </c:pt>
                <c:pt idx="4249">
                  <c:v>35</c:v>
                </c:pt>
                <c:pt idx="4250">
                  <c:v>36</c:v>
                </c:pt>
                <c:pt idx="4251">
                  <c:v>37</c:v>
                </c:pt>
                <c:pt idx="4252">
                  <c:v>40</c:v>
                </c:pt>
                <c:pt idx="4253">
                  <c:v>0</c:v>
                </c:pt>
                <c:pt idx="4254">
                  <c:v>2</c:v>
                </c:pt>
                <c:pt idx="4255">
                  <c:v>4</c:v>
                </c:pt>
                <c:pt idx="4256">
                  <c:v>5</c:v>
                </c:pt>
                <c:pt idx="4257">
                  <c:v>7</c:v>
                </c:pt>
                <c:pt idx="4258">
                  <c:v>13</c:v>
                </c:pt>
                <c:pt idx="4259">
                  <c:v>13</c:v>
                </c:pt>
                <c:pt idx="4260">
                  <c:v>13</c:v>
                </c:pt>
                <c:pt idx="4261">
                  <c:v>15</c:v>
                </c:pt>
                <c:pt idx="4262">
                  <c:v>14</c:v>
                </c:pt>
                <c:pt idx="4263">
                  <c:v>17</c:v>
                </c:pt>
                <c:pt idx="4264">
                  <c:v>19</c:v>
                </c:pt>
                <c:pt idx="4265">
                  <c:v>18</c:v>
                </c:pt>
                <c:pt idx="4266">
                  <c:v>20</c:v>
                </c:pt>
                <c:pt idx="4267">
                  <c:v>23</c:v>
                </c:pt>
                <c:pt idx="4268">
                  <c:v>29</c:v>
                </c:pt>
                <c:pt idx="4269">
                  <c:v>32</c:v>
                </c:pt>
                <c:pt idx="4270">
                  <c:v>36</c:v>
                </c:pt>
                <c:pt idx="4271">
                  <c:v>36</c:v>
                </c:pt>
                <c:pt idx="4272">
                  <c:v>37</c:v>
                </c:pt>
                <c:pt idx="4273">
                  <c:v>38</c:v>
                </c:pt>
                <c:pt idx="4274">
                  <c:v>39</c:v>
                </c:pt>
                <c:pt idx="4275">
                  <c:v>40</c:v>
                </c:pt>
                <c:pt idx="4276">
                  <c:v>1</c:v>
                </c:pt>
                <c:pt idx="4277">
                  <c:v>2</c:v>
                </c:pt>
                <c:pt idx="4278">
                  <c:v>4</c:v>
                </c:pt>
                <c:pt idx="4279">
                  <c:v>8</c:v>
                </c:pt>
                <c:pt idx="4280">
                  <c:v>14</c:v>
                </c:pt>
                <c:pt idx="4281">
                  <c:v>18</c:v>
                </c:pt>
                <c:pt idx="4282">
                  <c:v>19</c:v>
                </c:pt>
                <c:pt idx="4283">
                  <c:v>20</c:v>
                </c:pt>
                <c:pt idx="4284">
                  <c:v>20</c:v>
                </c:pt>
                <c:pt idx="4285">
                  <c:v>23</c:v>
                </c:pt>
                <c:pt idx="4286">
                  <c:v>24</c:v>
                </c:pt>
                <c:pt idx="4287">
                  <c:v>24</c:v>
                </c:pt>
                <c:pt idx="4288">
                  <c:v>25</c:v>
                </c:pt>
                <c:pt idx="4289">
                  <c:v>25</c:v>
                </c:pt>
                <c:pt idx="4290">
                  <c:v>31</c:v>
                </c:pt>
                <c:pt idx="4291">
                  <c:v>32</c:v>
                </c:pt>
                <c:pt idx="4292">
                  <c:v>35</c:v>
                </c:pt>
                <c:pt idx="4293">
                  <c:v>31</c:v>
                </c:pt>
                <c:pt idx="4294">
                  <c:v>36</c:v>
                </c:pt>
                <c:pt idx="4295">
                  <c:v>0</c:v>
                </c:pt>
                <c:pt idx="4296">
                  <c:v>5</c:v>
                </c:pt>
                <c:pt idx="4297">
                  <c:v>9</c:v>
                </c:pt>
                <c:pt idx="4298">
                  <c:v>10</c:v>
                </c:pt>
                <c:pt idx="4299">
                  <c:v>9</c:v>
                </c:pt>
                <c:pt idx="4300">
                  <c:v>18</c:v>
                </c:pt>
                <c:pt idx="4301">
                  <c:v>20</c:v>
                </c:pt>
                <c:pt idx="4302">
                  <c:v>20</c:v>
                </c:pt>
                <c:pt idx="4303">
                  <c:v>29</c:v>
                </c:pt>
                <c:pt idx="4304">
                  <c:v>29</c:v>
                </c:pt>
                <c:pt idx="4305">
                  <c:v>31</c:v>
                </c:pt>
                <c:pt idx="4306">
                  <c:v>31</c:v>
                </c:pt>
                <c:pt idx="4307">
                  <c:v>31</c:v>
                </c:pt>
                <c:pt idx="4308">
                  <c:v>31</c:v>
                </c:pt>
                <c:pt idx="4309">
                  <c:v>35</c:v>
                </c:pt>
                <c:pt idx="4310">
                  <c:v>36</c:v>
                </c:pt>
                <c:pt idx="4311">
                  <c:v>37</c:v>
                </c:pt>
                <c:pt idx="4312">
                  <c:v>39</c:v>
                </c:pt>
                <c:pt idx="4313">
                  <c:v>40</c:v>
                </c:pt>
                <c:pt idx="4314">
                  <c:v>0</c:v>
                </c:pt>
                <c:pt idx="4315">
                  <c:v>2</c:v>
                </c:pt>
                <c:pt idx="4316">
                  <c:v>6</c:v>
                </c:pt>
                <c:pt idx="4317">
                  <c:v>7</c:v>
                </c:pt>
                <c:pt idx="4318">
                  <c:v>10</c:v>
                </c:pt>
                <c:pt idx="4319">
                  <c:v>12</c:v>
                </c:pt>
                <c:pt idx="4320">
                  <c:v>15</c:v>
                </c:pt>
                <c:pt idx="4321">
                  <c:v>19</c:v>
                </c:pt>
                <c:pt idx="4322">
                  <c:v>20</c:v>
                </c:pt>
                <c:pt idx="4323">
                  <c:v>21</c:v>
                </c:pt>
                <c:pt idx="4324">
                  <c:v>21</c:v>
                </c:pt>
                <c:pt idx="4325">
                  <c:v>23</c:v>
                </c:pt>
                <c:pt idx="4326">
                  <c:v>25</c:v>
                </c:pt>
                <c:pt idx="4327">
                  <c:v>29</c:v>
                </c:pt>
                <c:pt idx="4328">
                  <c:v>29</c:v>
                </c:pt>
                <c:pt idx="4329">
                  <c:v>36</c:v>
                </c:pt>
                <c:pt idx="4330">
                  <c:v>38</c:v>
                </c:pt>
                <c:pt idx="4331">
                  <c:v>37</c:v>
                </c:pt>
                <c:pt idx="4332">
                  <c:v>5</c:v>
                </c:pt>
                <c:pt idx="4333">
                  <c:v>6</c:v>
                </c:pt>
                <c:pt idx="4334">
                  <c:v>8</c:v>
                </c:pt>
                <c:pt idx="4335">
                  <c:v>9</c:v>
                </c:pt>
                <c:pt idx="4336">
                  <c:v>11</c:v>
                </c:pt>
                <c:pt idx="4337">
                  <c:v>21</c:v>
                </c:pt>
                <c:pt idx="4338">
                  <c:v>22</c:v>
                </c:pt>
                <c:pt idx="4339">
                  <c:v>24</c:v>
                </c:pt>
                <c:pt idx="4340">
                  <c:v>23</c:v>
                </c:pt>
                <c:pt idx="4341">
                  <c:v>24</c:v>
                </c:pt>
                <c:pt idx="4342">
                  <c:v>26</c:v>
                </c:pt>
                <c:pt idx="4343">
                  <c:v>30</c:v>
                </c:pt>
                <c:pt idx="4344">
                  <c:v>30</c:v>
                </c:pt>
                <c:pt idx="4345">
                  <c:v>36</c:v>
                </c:pt>
                <c:pt idx="4346">
                  <c:v>41</c:v>
                </c:pt>
                <c:pt idx="4347">
                  <c:v>1</c:v>
                </c:pt>
                <c:pt idx="4348">
                  <c:v>3</c:v>
                </c:pt>
                <c:pt idx="4349">
                  <c:v>0</c:v>
                </c:pt>
                <c:pt idx="4350">
                  <c:v>4</c:v>
                </c:pt>
                <c:pt idx="4351">
                  <c:v>5</c:v>
                </c:pt>
                <c:pt idx="4352">
                  <c:v>7</c:v>
                </c:pt>
                <c:pt idx="4353">
                  <c:v>7</c:v>
                </c:pt>
                <c:pt idx="4354">
                  <c:v>9</c:v>
                </c:pt>
                <c:pt idx="4355">
                  <c:v>10</c:v>
                </c:pt>
                <c:pt idx="4356">
                  <c:v>21</c:v>
                </c:pt>
                <c:pt idx="4357">
                  <c:v>21</c:v>
                </c:pt>
                <c:pt idx="4358">
                  <c:v>20</c:v>
                </c:pt>
                <c:pt idx="4359">
                  <c:v>22</c:v>
                </c:pt>
                <c:pt idx="4360">
                  <c:v>24</c:v>
                </c:pt>
                <c:pt idx="4361">
                  <c:v>23</c:v>
                </c:pt>
                <c:pt idx="4362">
                  <c:v>26</c:v>
                </c:pt>
                <c:pt idx="4363">
                  <c:v>31</c:v>
                </c:pt>
                <c:pt idx="4364">
                  <c:v>33</c:v>
                </c:pt>
                <c:pt idx="4365">
                  <c:v>38</c:v>
                </c:pt>
                <c:pt idx="4366">
                  <c:v>41</c:v>
                </c:pt>
                <c:pt idx="4367">
                  <c:v>0</c:v>
                </c:pt>
                <c:pt idx="4368">
                  <c:v>2</c:v>
                </c:pt>
                <c:pt idx="4369">
                  <c:v>2</c:v>
                </c:pt>
                <c:pt idx="4370">
                  <c:v>3</c:v>
                </c:pt>
                <c:pt idx="4371">
                  <c:v>3</c:v>
                </c:pt>
                <c:pt idx="4372">
                  <c:v>5</c:v>
                </c:pt>
                <c:pt idx="4373">
                  <c:v>5</c:v>
                </c:pt>
                <c:pt idx="4374">
                  <c:v>7</c:v>
                </c:pt>
                <c:pt idx="4375">
                  <c:v>10</c:v>
                </c:pt>
                <c:pt idx="4376">
                  <c:v>18</c:v>
                </c:pt>
                <c:pt idx="4377">
                  <c:v>22</c:v>
                </c:pt>
                <c:pt idx="4378">
                  <c:v>25</c:v>
                </c:pt>
                <c:pt idx="4379">
                  <c:v>26</c:v>
                </c:pt>
                <c:pt idx="4380">
                  <c:v>27</c:v>
                </c:pt>
                <c:pt idx="4381">
                  <c:v>32</c:v>
                </c:pt>
                <c:pt idx="4382">
                  <c:v>35</c:v>
                </c:pt>
                <c:pt idx="4383">
                  <c:v>36</c:v>
                </c:pt>
                <c:pt idx="4384">
                  <c:v>38</c:v>
                </c:pt>
                <c:pt idx="4385">
                  <c:v>1</c:v>
                </c:pt>
                <c:pt idx="4386">
                  <c:v>5</c:v>
                </c:pt>
                <c:pt idx="4387">
                  <c:v>9</c:v>
                </c:pt>
                <c:pt idx="4388">
                  <c:v>6</c:v>
                </c:pt>
                <c:pt idx="4389">
                  <c:v>12</c:v>
                </c:pt>
                <c:pt idx="4390">
                  <c:v>12</c:v>
                </c:pt>
                <c:pt idx="4391">
                  <c:v>16</c:v>
                </c:pt>
                <c:pt idx="4392">
                  <c:v>16</c:v>
                </c:pt>
                <c:pt idx="4393">
                  <c:v>17</c:v>
                </c:pt>
                <c:pt idx="4394">
                  <c:v>20</c:v>
                </c:pt>
                <c:pt idx="4395">
                  <c:v>20</c:v>
                </c:pt>
                <c:pt idx="4396">
                  <c:v>21</c:v>
                </c:pt>
                <c:pt idx="4397">
                  <c:v>23</c:v>
                </c:pt>
                <c:pt idx="4398">
                  <c:v>24</c:v>
                </c:pt>
                <c:pt idx="4399">
                  <c:v>33</c:v>
                </c:pt>
                <c:pt idx="4400">
                  <c:v>33</c:v>
                </c:pt>
                <c:pt idx="4401">
                  <c:v>38</c:v>
                </c:pt>
                <c:pt idx="4402">
                  <c:v>37</c:v>
                </c:pt>
                <c:pt idx="4403">
                  <c:v>1</c:v>
                </c:pt>
                <c:pt idx="4404">
                  <c:v>6</c:v>
                </c:pt>
                <c:pt idx="4405">
                  <c:v>7</c:v>
                </c:pt>
                <c:pt idx="4406">
                  <c:v>9</c:v>
                </c:pt>
                <c:pt idx="4407">
                  <c:v>10</c:v>
                </c:pt>
                <c:pt idx="4408">
                  <c:v>10</c:v>
                </c:pt>
                <c:pt idx="4409">
                  <c:v>11</c:v>
                </c:pt>
                <c:pt idx="4410">
                  <c:v>13</c:v>
                </c:pt>
                <c:pt idx="4411">
                  <c:v>15</c:v>
                </c:pt>
                <c:pt idx="4412">
                  <c:v>17</c:v>
                </c:pt>
                <c:pt idx="4413">
                  <c:v>17</c:v>
                </c:pt>
                <c:pt idx="4414">
                  <c:v>22</c:v>
                </c:pt>
                <c:pt idx="4415">
                  <c:v>27</c:v>
                </c:pt>
                <c:pt idx="4416">
                  <c:v>34</c:v>
                </c:pt>
                <c:pt idx="4417">
                  <c:v>36</c:v>
                </c:pt>
                <c:pt idx="4418">
                  <c:v>37</c:v>
                </c:pt>
                <c:pt idx="4419">
                  <c:v>1</c:v>
                </c:pt>
                <c:pt idx="4420">
                  <c:v>2</c:v>
                </c:pt>
                <c:pt idx="4421">
                  <c:v>7</c:v>
                </c:pt>
                <c:pt idx="4422">
                  <c:v>8</c:v>
                </c:pt>
                <c:pt idx="4423">
                  <c:v>8</c:v>
                </c:pt>
                <c:pt idx="4424">
                  <c:v>13</c:v>
                </c:pt>
                <c:pt idx="4425">
                  <c:v>16</c:v>
                </c:pt>
                <c:pt idx="4426">
                  <c:v>17</c:v>
                </c:pt>
                <c:pt idx="4427">
                  <c:v>18</c:v>
                </c:pt>
                <c:pt idx="4428">
                  <c:v>21</c:v>
                </c:pt>
                <c:pt idx="4429">
                  <c:v>20</c:v>
                </c:pt>
                <c:pt idx="4430">
                  <c:v>23</c:v>
                </c:pt>
                <c:pt idx="4431">
                  <c:v>28</c:v>
                </c:pt>
                <c:pt idx="4432">
                  <c:v>29</c:v>
                </c:pt>
                <c:pt idx="4433">
                  <c:v>30</c:v>
                </c:pt>
                <c:pt idx="4434">
                  <c:v>33</c:v>
                </c:pt>
                <c:pt idx="4435">
                  <c:v>37</c:v>
                </c:pt>
                <c:pt idx="4436">
                  <c:v>38</c:v>
                </c:pt>
                <c:pt idx="4437">
                  <c:v>40</c:v>
                </c:pt>
                <c:pt idx="4438">
                  <c:v>1</c:v>
                </c:pt>
                <c:pt idx="4439">
                  <c:v>5</c:v>
                </c:pt>
                <c:pt idx="4440">
                  <c:v>6</c:v>
                </c:pt>
                <c:pt idx="4441">
                  <c:v>6</c:v>
                </c:pt>
                <c:pt idx="4442">
                  <c:v>8</c:v>
                </c:pt>
                <c:pt idx="4443">
                  <c:v>9</c:v>
                </c:pt>
                <c:pt idx="4444">
                  <c:v>9</c:v>
                </c:pt>
                <c:pt idx="4445">
                  <c:v>9</c:v>
                </c:pt>
                <c:pt idx="4446">
                  <c:v>12</c:v>
                </c:pt>
                <c:pt idx="4447">
                  <c:v>14</c:v>
                </c:pt>
                <c:pt idx="4448">
                  <c:v>15</c:v>
                </c:pt>
                <c:pt idx="4449">
                  <c:v>17</c:v>
                </c:pt>
                <c:pt idx="4450">
                  <c:v>16</c:v>
                </c:pt>
                <c:pt idx="4451">
                  <c:v>18</c:v>
                </c:pt>
                <c:pt idx="4452">
                  <c:v>18</c:v>
                </c:pt>
                <c:pt idx="4453">
                  <c:v>19</c:v>
                </c:pt>
                <c:pt idx="4454">
                  <c:v>22</c:v>
                </c:pt>
                <c:pt idx="4455">
                  <c:v>21</c:v>
                </c:pt>
                <c:pt idx="4456">
                  <c:v>29</c:v>
                </c:pt>
                <c:pt idx="4457">
                  <c:v>30</c:v>
                </c:pt>
                <c:pt idx="4458">
                  <c:v>36</c:v>
                </c:pt>
                <c:pt idx="4459">
                  <c:v>37</c:v>
                </c:pt>
                <c:pt idx="4460">
                  <c:v>37</c:v>
                </c:pt>
                <c:pt idx="4461">
                  <c:v>39</c:v>
                </c:pt>
                <c:pt idx="4462">
                  <c:v>1</c:v>
                </c:pt>
                <c:pt idx="4463">
                  <c:v>3</c:v>
                </c:pt>
                <c:pt idx="4464">
                  <c:v>4</c:v>
                </c:pt>
                <c:pt idx="4465">
                  <c:v>8</c:v>
                </c:pt>
                <c:pt idx="4466">
                  <c:v>9</c:v>
                </c:pt>
                <c:pt idx="4467">
                  <c:v>10</c:v>
                </c:pt>
                <c:pt idx="4468">
                  <c:v>12</c:v>
                </c:pt>
                <c:pt idx="4469">
                  <c:v>18</c:v>
                </c:pt>
                <c:pt idx="4470">
                  <c:v>19</c:v>
                </c:pt>
                <c:pt idx="4471">
                  <c:v>21</c:v>
                </c:pt>
                <c:pt idx="4472">
                  <c:v>22</c:v>
                </c:pt>
                <c:pt idx="4473">
                  <c:v>33</c:v>
                </c:pt>
                <c:pt idx="4474">
                  <c:v>33</c:v>
                </c:pt>
                <c:pt idx="4475">
                  <c:v>33</c:v>
                </c:pt>
                <c:pt idx="4476">
                  <c:v>32</c:v>
                </c:pt>
                <c:pt idx="4477">
                  <c:v>7</c:v>
                </c:pt>
                <c:pt idx="4478">
                  <c:v>10</c:v>
                </c:pt>
                <c:pt idx="4479">
                  <c:v>13</c:v>
                </c:pt>
                <c:pt idx="4480">
                  <c:v>15</c:v>
                </c:pt>
                <c:pt idx="4481">
                  <c:v>15</c:v>
                </c:pt>
                <c:pt idx="4482">
                  <c:v>17</c:v>
                </c:pt>
                <c:pt idx="4483">
                  <c:v>18</c:v>
                </c:pt>
                <c:pt idx="4484">
                  <c:v>38</c:v>
                </c:pt>
                <c:pt idx="4485">
                  <c:v>40</c:v>
                </c:pt>
                <c:pt idx="4486">
                  <c:v>15</c:v>
                </c:pt>
                <c:pt idx="4487">
                  <c:v>18</c:v>
                </c:pt>
                <c:pt idx="4488">
                  <c:v>20</c:v>
                </c:pt>
                <c:pt idx="4489">
                  <c:v>22</c:v>
                </c:pt>
                <c:pt idx="4490">
                  <c:v>24</c:v>
                </c:pt>
                <c:pt idx="4491">
                  <c:v>29</c:v>
                </c:pt>
                <c:pt idx="4492">
                  <c:v>41</c:v>
                </c:pt>
                <c:pt idx="4493">
                  <c:v>6</c:v>
                </c:pt>
                <c:pt idx="4494">
                  <c:v>8</c:v>
                </c:pt>
                <c:pt idx="4495">
                  <c:v>9</c:v>
                </c:pt>
                <c:pt idx="4496">
                  <c:v>9</c:v>
                </c:pt>
                <c:pt idx="4497">
                  <c:v>18</c:v>
                </c:pt>
                <c:pt idx="4498">
                  <c:v>18</c:v>
                </c:pt>
                <c:pt idx="4499">
                  <c:v>20</c:v>
                </c:pt>
                <c:pt idx="4500">
                  <c:v>20</c:v>
                </c:pt>
                <c:pt idx="4501">
                  <c:v>22</c:v>
                </c:pt>
                <c:pt idx="4502">
                  <c:v>25</c:v>
                </c:pt>
                <c:pt idx="4503">
                  <c:v>26</c:v>
                </c:pt>
                <c:pt idx="4504">
                  <c:v>28</c:v>
                </c:pt>
                <c:pt idx="4505">
                  <c:v>27</c:v>
                </c:pt>
                <c:pt idx="4506">
                  <c:v>27</c:v>
                </c:pt>
                <c:pt idx="4507">
                  <c:v>30</c:v>
                </c:pt>
                <c:pt idx="4508">
                  <c:v>30</c:v>
                </c:pt>
                <c:pt idx="4509">
                  <c:v>30</c:v>
                </c:pt>
                <c:pt idx="4510">
                  <c:v>32</c:v>
                </c:pt>
                <c:pt idx="4511">
                  <c:v>34</c:v>
                </c:pt>
                <c:pt idx="4512">
                  <c:v>36</c:v>
                </c:pt>
                <c:pt idx="4513">
                  <c:v>37</c:v>
                </c:pt>
                <c:pt idx="4514">
                  <c:v>39</c:v>
                </c:pt>
                <c:pt idx="4515">
                  <c:v>41</c:v>
                </c:pt>
                <c:pt idx="4516">
                  <c:v>3</c:v>
                </c:pt>
                <c:pt idx="4517">
                  <c:v>3</c:v>
                </c:pt>
                <c:pt idx="4518">
                  <c:v>11</c:v>
                </c:pt>
                <c:pt idx="4519">
                  <c:v>23</c:v>
                </c:pt>
                <c:pt idx="4520">
                  <c:v>24</c:v>
                </c:pt>
                <c:pt idx="4521">
                  <c:v>26</c:v>
                </c:pt>
                <c:pt idx="4522">
                  <c:v>26</c:v>
                </c:pt>
                <c:pt idx="4523">
                  <c:v>25</c:v>
                </c:pt>
                <c:pt idx="4524">
                  <c:v>34</c:v>
                </c:pt>
                <c:pt idx="4525">
                  <c:v>36</c:v>
                </c:pt>
                <c:pt idx="4526">
                  <c:v>38</c:v>
                </c:pt>
                <c:pt idx="4527">
                  <c:v>1</c:v>
                </c:pt>
                <c:pt idx="4528">
                  <c:v>3</c:v>
                </c:pt>
                <c:pt idx="4529">
                  <c:v>0</c:v>
                </c:pt>
                <c:pt idx="4530">
                  <c:v>2</c:v>
                </c:pt>
                <c:pt idx="4531">
                  <c:v>3</c:v>
                </c:pt>
                <c:pt idx="4532">
                  <c:v>5</c:v>
                </c:pt>
                <c:pt idx="4533">
                  <c:v>7</c:v>
                </c:pt>
                <c:pt idx="4534">
                  <c:v>15</c:v>
                </c:pt>
                <c:pt idx="4535">
                  <c:v>20</c:v>
                </c:pt>
                <c:pt idx="4536">
                  <c:v>23</c:v>
                </c:pt>
                <c:pt idx="4537">
                  <c:v>22</c:v>
                </c:pt>
                <c:pt idx="4538">
                  <c:v>25</c:v>
                </c:pt>
                <c:pt idx="4539">
                  <c:v>28</c:v>
                </c:pt>
                <c:pt idx="4540">
                  <c:v>28</c:v>
                </c:pt>
                <c:pt idx="4541">
                  <c:v>33</c:v>
                </c:pt>
                <c:pt idx="4542">
                  <c:v>34</c:v>
                </c:pt>
                <c:pt idx="4543">
                  <c:v>34</c:v>
                </c:pt>
                <c:pt idx="4544">
                  <c:v>36</c:v>
                </c:pt>
                <c:pt idx="4545">
                  <c:v>38</c:v>
                </c:pt>
                <c:pt idx="4546">
                  <c:v>37</c:v>
                </c:pt>
                <c:pt idx="4547">
                  <c:v>2</c:v>
                </c:pt>
                <c:pt idx="4548">
                  <c:v>1</c:v>
                </c:pt>
                <c:pt idx="4549">
                  <c:v>0</c:v>
                </c:pt>
                <c:pt idx="4550">
                  <c:v>4</c:v>
                </c:pt>
                <c:pt idx="4551">
                  <c:v>3</c:v>
                </c:pt>
                <c:pt idx="4552">
                  <c:v>12</c:v>
                </c:pt>
                <c:pt idx="4553">
                  <c:v>20</c:v>
                </c:pt>
                <c:pt idx="4554">
                  <c:v>22</c:v>
                </c:pt>
                <c:pt idx="4555">
                  <c:v>24</c:v>
                </c:pt>
                <c:pt idx="4556">
                  <c:v>34</c:v>
                </c:pt>
                <c:pt idx="4557">
                  <c:v>39</c:v>
                </c:pt>
                <c:pt idx="4558">
                  <c:v>20</c:v>
                </c:pt>
                <c:pt idx="4559">
                  <c:v>21</c:v>
                </c:pt>
                <c:pt idx="4560">
                  <c:v>34</c:v>
                </c:pt>
                <c:pt idx="4561">
                  <c:v>35</c:v>
                </c:pt>
                <c:pt idx="4562">
                  <c:v>9</c:v>
                </c:pt>
                <c:pt idx="4563">
                  <c:v>10</c:v>
                </c:pt>
                <c:pt idx="4564">
                  <c:v>10</c:v>
                </c:pt>
                <c:pt idx="4565">
                  <c:v>11</c:v>
                </c:pt>
                <c:pt idx="4566">
                  <c:v>19</c:v>
                </c:pt>
                <c:pt idx="4567">
                  <c:v>21</c:v>
                </c:pt>
                <c:pt idx="4568">
                  <c:v>21</c:v>
                </c:pt>
                <c:pt idx="4569">
                  <c:v>20</c:v>
                </c:pt>
                <c:pt idx="4570">
                  <c:v>22</c:v>
                </c:pt>
                <c:pt idx="4571">
                  <c:v>22</c:v>
                </c:pt>
                <c:pt idx="4572">
                  <c:v>22</c:v>
                </c:pt>
                <c:pt idx="4573">
                  <c:v>24</c:v>
                </c:pt>
                <c:pt idx="4574">
                  <c:v>34</c:v>
                </c:pt>
                <c:pt idx="4575">
                  <c:v>34</c:v>
                </c:pt>
                <c:pt idx="4576">
                  <c:v>35</c:v>
                </c:pt>
                <c:pt idx="4577">
                  <c:v>3</c:v>
                </c:pt>
                <c:pt idx="4578">
                  <c:v>13</c:v>
                </c:pt>
                <c:pt idx="4579">
                  <c:v>14</c:v>
                </c:pt>
                <c:pt idx="4580">
                  <c:v>17</c:v>
                </c:pt>
                <c:pt idx="4581">
                  <c:v>18</c:v>
                </c:pt>
                <c:pt idx="4582">
                  <c:v>19</c:v>
                </c:pt>
                <c:pt idx="4583">
                  <c:v>22</c:v>
                </c:pt>
                <c:pt idx="4584">
                  <c:v>30</c:v>
                </c:pt>
                <c:pt idx="4585">
                  <c:v>35</c:v>
                </c:pt>
                <c:pt idx="4586">
                  <c:v>36</c:v>
                </c:pt>
                <c:pt idx="4587">
                  <c:v>38</c:v>
                </c:pt>
                <c:pt idx="4588">
                  <c:v>3</c:v>
                </c:pt>
                <c:pt idx="4589">
                  <c:v>4</c:v>
                </c:pt>
                <c:pt idx="4590">
                  <c:v>6</c:v>
                </c:pt>
                <c:pt idx="4591">
                  <c:v>10</c:v>
                </c:pt>
                <c:pt idx="4592">
                  <c:v>12</c:v>
                </c:pt>
                <c:pt idx="4593">
                  <c:v>16</c:v>
                </c:pt>
                <c:pt idx="4594">
                  <c:v>16</c:v>
                </c:pt>
                <c:pt idx="4595">
                  <c:v>17</c:v>
                </c:pt>
                <c:pt idx="4596">
                  <c:v>17</c:v>
                </c:pt>
                <c:pt idx="4597">
                  <c:v>19</c:v>
                </c:pt>
                <c:pt idx="4598">
                  <c:v>20</c:v>
                </c:pt>
                <c:pt idx="4599">
                  <c:v>21</c:v>
                </c:pt>
                <c:pt idx="4600">
                  <c:v>22</c:v>
                </c:pt>
                <c:pt idx="4601">
                  <c:v>22</c:v>
                </c:pt>
                <c:pt idx="4602">
                  <c:v>29</c:v>
                </c:pt>
                <c:pt idx="4603">
                  <c:v>29</c:v>
                </c:pt>
                <c:pt idx="4604">
                  <c:v>33</c:v>
                </c:pt>
                <c:pt idx="4605">
                  <c:v>31</c:v>
                </c:pt>
                <c:pt idx="4606">
                  <c:v>35</c:v>
                </c:pt>
                <c:pt idx="4607">
                  <c:v>38</c:v>
                </c:pt>
                <c:pt idx="4608">
                  <c:v>41</c:v>
                </c:pt>
                <c:pt idx="4609">
                  <c:v>0</c:v>
                </c:pt>
                <c:pt idx="4610">
                  <c:v>2</c:v>
                </c:pt>
                <c:pt idx="4611">
                  <c:v>4</c:v>
                </c:pt>
                <c:pt idx="4612">
                  <c:v>4</c:v>
                </c:pt>
                <c:pt idx="4613">
                  <c:v>8</c:v>
                </c:pt>
                <c:pt idx="4614">
                  <c:v>10</c:v>
                </c:pt>
                <c:pt idx="4615">
                  <c:v>14</c:v>
                </c:pt>
                <c:pt idx="4616">
                  <c:v>16</c:v>
                </c:pt>
                <c:pt idx="4617">
                  <c:v>16</c:v>
                </c:pt>
                <c:pt idx="4618">
                  <c:v>17</c:v>
                </c:pt>
                <c:pt idx="4619">
                  <c:v>20</c:v>
                </c:pt>
                <c:pt idx="4620">
                  <c:v>24</c:v>
                </c:pt>
                <c:pt idx="4621">
                  <c:v>27</c:v>
                </c:pt>
                <c:pt idx="4622">
                  <c:v>26</c:v>
                </c:pt>
                <c:pt idx="4623">
                  <c:v>28</c:v>
                </c:pt>
                <c:pt idx="4624">
                  <c:v>33</c:v>
                </c:pt>
                <c:pt idx="4625">
                  <c:v>35</c:v>
                </c:pt>
                <c:pt idx="4626">
                  <c:v>37</c:v>
                </c:pt>
                <c:pt idx="4627">
                  <c:v>37</c:v>
                </c:pt>
                <c:pt idx="4628">
                  <c:v>2</c:v>
                </c:pt>
                <c:pt idx="4629">
                  <c:v>11</c:v>
                </c:pt>
                <c:pt idx="4630">
                  <c:v>11</c:v>
                </c:pt>
                <c:pt idx="4631">
                  <c:v>13</c:v>
                </c:pt>
                <c:pt idx="4632">
                  <c:v>15</c:v>
                </c:pt>
                <c:pt idx="4633">
                  <c:v>18</c:v>
                </c:pt>
                <c:pt idx="4634">
                  <c:v>17</c:v>
                </c:pt>
                <c:pt idx="4635">
                  <c:v>21</c:v>
                </c:pt>
                <c:pt idx="4636">
                  <c:v>20</c:v>
                </c:pt>
                <c:pt idx="4637">
                  <c:v>20</c:v>
                </c:pt>
                <c:pt idx="4638">
                  <c:v>26</c:v>
                </c:pt>
                <c:pt idx="4639">
                  <c:v>30</c:v>
                </c:pt>
                <c:pt idx="4640">
                  <c:v>32</c:v>
                </c:pt>
                <c:pt idx="4641">
                  <c:v>32</c:v>
                </c:pt>
                <c:pt idx="4642">
                  <c:v>37</c:v>
                </c:pt>
                <c:pt idx="4643">
                  <c:v>36</c:v>
                </c:pt>
                <c:pt idx="4644">
                  <c:v>38</c:v>
                </c:pt>
                <c:pt idx="4645">
                  <c:v>41</c:v>
                </c:pt>
                <c:pt idx="4646">
                  <c:v>4</c:v>
                </c:pt>
                <c:pt idx="4647">
                  <c:v>15</c:v>
                </c:pt>
                <c:pt idx="4648">
                  <c:v>21</c:v>
                </c:pt>
                <c:pt idx="4649">
                  <c:v>28</c:v>
                </c:pt>
                <c:pt idx="4650">
                  <c:v>31</c:v>
                </c:pt>
                <c:pt idx="4651">
                  <c:v>31</c:v>
                </c:pt>
                <c:pt idx="4652">
                  <c:v>38</c:v>
                </c:pt>
                <c:pt idx="4653">
                  <c:v>5</c:v>
                </c:pt>
                <c:pt idx="4654">
                  <c:v>6</c:v>
                </c:pt>
                <c:pt idx="4655">
                  <c:v>9</c:v>
                </c:pt>
                <c:pt idx="4656">
                  <c:v>11</c:v>
                </c:pt>
                <c:pt idx="4657">
                  <c:v>12</c:v>
                </c:pt>
                <c:pt idx="4658">
                  <c:v>17</c:v>
                </c:pt>
                <c:pt idx="4659">
                  <c:v>20</c:v>
                </c:pt>
                <c:pt idx="4660">
                  <c:v>23</c:v>
                </c:pt>
                <c:pt idx="4661">
                  <c:v>25</c:v>
                </c:pt>
                <c:pt idx="4662">
                  <c:v>39</c:v>
                </c:pt>
                <c:pt idx="4663">
                  <c:v>39</c:v>
                </c:pt>
                <c:pt idx="4664">
                  <c:v>39</c:v>
                </c:pt>
                <c:pt idx="4665">
                  <c:v>0</c:v>
                </c:pt>
                <c:pt idx="4666">
                  <c:v>3</c:v>
                </c:pt>
                <c:pt idx="4667">
                  <c:v>10</c:v>
                </c:pt>
                <c:pt idx="4668">
                  <c:v>14</c:v>
                </c:pt>
                <c:pt idx="4669">
                  <c:v>15</c:v>
                </c:pt>
                <c:pt idx="4670">
                  <c:v>16</c:v>
                </c:pt>
                <c:pt idx="4671">
                  <c:v>19</c:v>
                </c:pt>
                <c:pt idx="4672">
                  <c:v>19</c:v>
                </c:pt>
                <c:pt idx="4673">
                  <c:v>23</c:v>
                </c:pt>
                <c:pt idx="4674">
                  <c:v>25</c:v>
                </c:pt>
                <c:pt idx="4675">
                  <c:v>24</c:v>
                </c:pt>
                <c:pt idx="4676">
                  <c:v>26</c:v>
                </c:pt>
                <c:pt idx="4677">
                  <c:v>28</c:v>
                </c:pt>
                <c:pt idx="4678">
                  <c:v>32</c:v>
                </c:pt>
                <c:pt idx="4679">
                  <c:v>35</c:v>
                </c:pt>
                <c:pt idx="4680">
                  <c:v>38</c:v>
                </c:pt>
                <c:pt idx="4681">
                  <c:v>5</c:v>
                </c:pt>
                <c:pt idx="4682">
                  <c:v>8</c:v>
                </c:pt>
                <c:pt idx="4683">
                  <c:v>11</c:v>
                </c:pt>
                <c:pt idx="4684">
                  <c:v>18</c:v>
                </c:pt>
                <c:pt idx="4685">
                  <c:v>22</c:v>
                </c:pt>
                <c:pt idx="4686">
                  <c:v>24</c:v>
                </c:pt>
                <c:pt idx="4687">
                  <c:v>27</c:v>
                </c:pt>
                <c:pt idx="4688">
                  <c:v>29</c:v>
                </c:pt>
                <c:pt idx="4689">
                  <c:v>37</c:v>
                </c:pt>
                <c:pt idx="4690">
                  <c:v>40</c:v>
                </c:pt>
                <c:pt idx="4691">
                  <c:v>13</c:v>
                </c:pt>
                <c:pt idx="4692">
                  <c:v>18</c:v>
                </c:pt>
                <c:pt idx="4693">
                  <c:v>23</c:v>
                </c:pt>
                <c:pt idx="4694">
                  <c:v>22</c:v>
                </c:pt>
                <c:pt idx="4695">
                  <c:v>25</c:v>
                </c:pt>
                <c:pt idx="4696">
                  <c:v>25</c:v>
                </c:pt>
                <c:pt idx="4697">
                  <c:v>28</c:v>
                </c:pt>
                <c:pt idx="4698">
                  <c:v>33</c:v>
                </c:pt>
                <c:pt idx="4699">
                  <c:v>32</c:v>
                </c:pt>
                <c:pt idx="4700">
                  <c:v>0</c:v>
                </c:pt>
                <c:pt idx="4701">
                  <c:v>8</c:v>
                </c:pt>
                <c:pt idx="4702">
                  <c:v>9</c:v>
                </c:pt>
                <c:pt idx="4703">
                  <c:v>9</c:v>
                </c:pt>
                <c:pt idx="4704">
                  <c:v>10</c:v>
                </c:pt>
                <c:pt idx="4705">
                  <c:v>11</c:v>
                </c:pt>
                <c:pt idx="4706">
                  <c:v>14</c:v>
                </c:pt>
                <c:pt idx="4707">
                  <c:v>18</c:v>
                </c:pt>
                <c:pt idx="4708">
                  <c:v>17</c:v>
                </c:pt>
                <c:pt idx="4709">
                  <c:v>21</c:v>
                </c:pt>
                <c:pt idx="4710">
                  <c:v>22</c:v>
                </c:pt>
                <c:pt idx="4711">
                  <c:v>30</c:v>
                </c:pt>
                <c:pt idx="4712">
                  <c:v>31</c:v>
                </c:pt>
                <c:pt idx="4713">
                  <c:v>8</c:v>
                </c:pt>
                <c:pt idx="4714">
                  <c:v>14</c:v>
                </c:pt>
                <c:pt idx="4715">
                  <c:v>17</c:v>
                </c:pt>
                <c:pt idx="4716">
                  <c:v>17</c:v>
                </c:pt>
                <c:pt idx="4717">
                  <c:v>24</c:v>
                </c:pt>
                <c:pt idx="4718">
                  <c:v>28</c:v>
                </c:pt>
                <c:pt idx="4719">
                  <c:v>31</c:v>
                </c:pt>
                <c:pt idx="4720">
                  <c:v>32</c:v>
                </c:pt>
                <c:pt idx="4721">
                  <c:v>35</c:v>
                </c:pt>
                <c:pt idx="4722">
                  <c:v>36</c:v>
                </c:pt>
                <c:pt idx="4723">
                  <c:v>37</c:v>
                </c:pt>
                <c:pt idx="4724">
                  <c:v>6</c:v>
                </c:pt>
                <c:pt idx="4725">
                  <c:v>13</c:v>
                </c:pt>
                <c:pt idx="4726">
                  <c:v>15</c:v>
                </c:pt>
                <c:pt idx="4727">
                  <c:v>17</c:v>
                </c:pt>
                <c:pt idx="4728">
                  <c:v>23</c:v>
                </c:pt>
                <c:pt idx="4729">
                  <c:v>28</c:v>
                </c:pt>
                <c:pt idx="4730">
                  <c:v>35</c:v>
                </c:pt>
                <c:pt idx="4731">
                  <c:v>38</c:v>
                </c:pt>
                <c:pt idx="4732">
                  <c:v>8</c:v>
                </c:pt>
                <c:pt idx="4733">
                  <c:v>12</c:v>
                </c:pt>
                <c:pt idx="4734">
                  <c:v>13</c:v>
                </c:pt>
                <c:pt idx="4735">
                  <c:v>19</c:v>
                </c:pt>
                <c:pt idx="4736">
                  <c:v>36</c:v>
                </c:pt>
                <c:pt idx="4737">
                  <c:v>37</c:v>
                </c:pt>
                <c:pt idx="4738">
                  <c:v>40</c:v>
                </c:pt>
                <c:pt idx="4739">
                  <c:v>2</c:v>
                </c:pt>
                <c:pt idx="4740">
                  <c:v>3</c:v>
                </c:pt>
                <c:pt idx="4741">
                  <c:v>6</c:v>
                </c:pt>
                <c:pt idx="4742">
                  <c:v>7</c:v>
                </c:pt>
                <c:pt idx="4743">
                  <c:v>19</c:v>
                </c:pt>
                <c:pt idx="4744">
                  <c:v>21</c:v>
                </c:pt>
                <c:pt idx="4745">
                  <c:v>23</c:v>
                </c:pt>
                <c:pt idx="4746">
                  <c:v>27</c:v>
                </c:pt>
                <c:pt idx="4747">
                  <c:v>28</c:v>
                </c:pt>
                <c:pt idx="4748">
                  <c:v>33</c:v>
                </c:pt>
                <c:pt idx="4749">
                  <c:v>39</c:v>
                </c:pt>
                <c:pt idx="4750">
                  <c:v>41</c:v>
                </c:pt>
                <c:pt idx="4751">
                  <c:v>2</c:v>
                </c:pt>
                <c:pt idx="4752">
                  <c:v>5</c:v>
                </c:pt>
                <c:pt idx="4753">
                  <c:v>8</c:v>
                </c:pt>
                <c:pt idx="4754">
                  <c:v>13</c:v>
                </c:pt>
                <c:pt idx="4755">
                  <c:v>15</c:v>
                </c:pt>
                <c:pt idx="4756">
                  <c:v>18</c:v>
                </c:pt>
                <c:pt idx="4757">
                  <c:v>20</c:v>
                </c:pt>
                <c:pt idx="4758">
                  <c:v>23</c:v>
                </c:pt>
                <c:pt idx="4759">
                  <c:v>40</c:v>
                </c:pt>
                <c:pt idx="4760">
                  <c:v>2</c:v>
                </c:pt>
                <c:pt idx="4761">
                  <c:v>3</c:v>
                </c:pt>
                <c:pt idx="4762">
                  <c:v>3</c:v>
                </c:pt>
                <c:pt idx="4763">
                  <c:v>3</c:v>
                </c:pt>
                <c:pt idx="4764">
                  <c:v>10</c:v>
                </c:pt>
                <c:pt idx="4765">
                  <c:v>13</c:v>
                </c:pt>
                <c:pt idx="4766">
                  <c:v>19</c:v>
                </c:pt>
                <c:pt idx="4767">
                  <c:v>19</c:v>
                </c:pt>
                <c:pt idx="4768">
                  <c:v>29</c:v>
                </c:pt>
                <c:pt idx="4769">
                  <c:v>37</c:v>
                </c:pt>
                <c:pt idx="4770">
                  <c:v>39</c:v>
                </c:pt>
                <c:pt idx="4771">
                  <c:v>3</c:v>
                </c:pt>
                <c:pt idx="4772">
                  <c:v>7</c:v>
                </c:pt>
                <c:pt idx="4773">
                  <c:v>13</c:v>
                </c:pt>
                <c:pt idx="4774">
                  <c:v>15</c:v>
                </c:pt>
                <c:pt idx="4775">
                  <c:v>16</c:v>
                </c:pt>
                <c:pt idx="4776">
                  <c:v>20</c:v>
                </c:pt>
                <c:pt idx="4777">
                  <c:v>23</c:v>
                </c:pt>
                <c:pt idx="4778">
                  <c:v>24</c:v>
                </c:pt>
                <c:pt idx="4779">
                  <c:v>25</c:v>
                </c:pt>
                <c:pt idx="4780">
                  <c:v>28</c:v>
                </c:pt>
                <c:pt idx="4781">
                  <c:v>32</c:v>
                </c:pt>
                <c:pt idx="4782">
                  <c:v>33</c:v>
                </c:pt>
                <c:pt idx="4783">
                  <c:v>35</c:v>
                </c:pt>
                <c:pt idx="4784">
                  <c:v>6</c:v>
                </c:pt>
                <c:pt idx="4785">
                  <c:v>19</c:v>
                </c:pt>
                <c:pt idx="4786">
                  <c:v>21</c:v>
                </c:pt>
                <c:pt idx="4787">
                  <c:v>22</c:v>
                </c:pt>
                <c:pt idx="4788">
                  <c:v>23</c:v>
                </c:pt>
                <c:pt idx="4789">
                  <c:v>27</c:v>
                </c:pt>
                <c:pt idx="4790">
                  <c:v>32</c:v>
                </c:pt>
                <c:pt idx="4791">
                  <c:v>35</c:v>
                </c:pt>
                <c:pt idx="4792">
                  <c:v>38</c:v>
                </c:pt>
                <c:pt idx="4793">
                  <c:v>3</c:v>
                </c:pt>
                <c:pt idx="4794">
                  <c:v>6</c:v>
                </c:pt>
                <c:pt idx="4795">
                  <c:v>8</c:v>
                </c:pt>
                <c:pt idx="4796">
                  <c:v>8</c:v>
                </c:pt>
                <c:pt idx="4797">
                  <c:v>12</c:v>
                </c:pt>
                <c:pt idx="4798">
                  <c:v>15</c:v>
                </c:pt>
                <c:pt idx="4799">
                  <c:v>15</c:v>
                </c:pt>
                <c:pt idx="4800">
                  <c:v>16</c:v>
                </c:pt>
                <c:pt idx="4801">
                  <c:v>20</c:v>
                </c:pt>
                <c:pt idx="4802">
                  <c:v>25</c:v>
                </c:pt>
                <c:pt idx="4803">
                  <c:v>28</c:v>
                </c:pt>
                <c:pt idx="4804">
                  <c:v>31</c:v>
                </c:pt>
                <c:pt idx="4805">
                  <c:v>5</c:v>
                </c:pt>
                <c:pt idx="4806">
                  <c:v>8</c:v>
                </c:pt>
                <c:pt idx="4807">
                  <c:v>9</c:v>
                </c:pt>
                <c:pt idx="4808">
                  <c:v>14</c:v>
                </c:pt>
                <c:pt idx="4809">
                  <c:v>23</c:v>
                </c:pt>
                <c:pt idx="4810">
                  <c:v>26</c:v>
                </c:pt>
                <c:pt idx="4811">
                  <c:v>28</c:v>
                </c:pt>
                <c:pt idx="4812">
                  <c:v>30</c:v>
                </c:pt>
                <c:pt idx="4813">
                  <c:v>31</c:v>
                </c:pt>
                <c:pt idx="4814">
                  <c:v>33</c:v>
                </c:pt>
                <c:pt idx="4815">
                  <c:v>0</c:v>
                </c:pt>
                <c:pt idx="4816">
                  <c:v>6</c:v>
                </c:pt>
                <c:pt idx="4817">
                  <c:v>9</c:v>
                </c:pt>
                <c:pt idx="4818">
                  <c:v>10</c:v>
                </c:pt>
                <c:pt idx="4819">
                  <c:v>10</c:v>
                </c:pt>
                <c:pt idx="4820">
                  <c:v>12</c:v>
                </c:pt>
                <c:pt idx="4821">
                  <c:v>12</c:v>
                </c:pt>
                <c:pt idx="4822">
                  <c:v>13</c:v>
                </c:pt>
                <c:pt idx="4823">
                  <c:v>14</c:v>
                </c:pt>
                <c:pt idx="4824">
                  <c:v>14</c:v>
                </c:pt>
                <c:pt idx="4825">
                  <c:v>18</c:v>
                </c:pt>
                <c:pt idx="4826">
                  <c:v>23</c:v>
                </c:pt>
                <c:pt idx="4827">
                  <c:v>24</c:v>
                </c:pt>
                <c:pt idx="4828">
                  <c:v>26</c:v>
                </c:pt>
                <c:pt idx="4829">
                  <c:v>26</c:v>
                </c:pt>
                <c:pt idx="4830">
                  <c:v>28</c:v>
                </c:pt>
                <c:pt idx="4831">
                  <c:v>34</c:v>
                </c:pt>
                <c:pt idx="4832">
                  <c:v>5</c:v>
                </c:pt>
                <c:pt idx="4833">
                  <c:v>6</c:v>
                </c:pt>
                <c:pt idx="4834">
                  <c:v>7</c:v>
                </c:pt>
                <c:pt idx="4835">
                  <c:v>9</c:v>
                </c:pt>
                <c:pt idx="4836">
                  <c:v>9</c:v>
                </c:pt>
                <c:pt idx="4837">
                  <c:v>11</c:v>
                </c:pt>
                <c:pt idx="4838">
                  <c:v>12</c:v>
                </c:pt>
                <c:pt idx="4839">
                  <c:v>12</c:v>
                </c:pt>
                <c:pt idx="4840">
                  <c:v>15</c:v>
                </c:pt>
                <c:pt idx="4841">
                  <c:v>20</c:v>
                </c:pt>
                <c:pt idx="4842">
                  <c:v>20</c:v>
                </c:pt>
                <c:pt idx="4843">
                  <c:v>24</c:v>
                </c:pt>
                <c:pt idx="4844">
                  <c:v>25</c:v>
                </c:pt>
                <c:pt idx="4845">
                  <c:v>25</c:v>
                </c:pt>
                <c:pt idx="4846">
                  <c:v>26</c:v>
                </c:pt>
                <c:pt idx="4847">
                  <c:v>26</c:v>
                </c:pt>
                <c:pt idx="4848">
                  <c:v>32</c:v>
                </c:pt>
                <c:pt idx="4849">
                  <c:v>35</c:v>
                </c:pt>
                <c:pt idx="4850">
                  <c:v>6</c:v>
                </c:pt>
                <c:pt idx="4851">
                  <c:v>6</c:v>
                </c:pt>
                <c:pt idx="4852">
                  <c:v>8</c:v>
                </c:pt>
                <c:pt idx="4853">
                  <c:v>11</c:v>
                </c:pt>
                <c:pt idx="4854">
                  <c:v>25</c:v>
                </c:pt>
                <c:pt idx="4855">
                  <c:v>25</c:v>
                </c:pt>
                <c:pt idx="4856">
                  <c:v>28</c:v>
                </c:pt>
                <c:pt idx="4857">
                  <c:v>40</c:v>
                </c:pt>
                <c:pt idx="4858">
                  <c:v>2</c:v>
                </c:pt>
                <c:pt idx="4859">
                  <c:v>2</c:v>
                </c:pt>
                <c:pt idx="4860">
                  <c:v>4</c:v>
                </c:pt>
                <c:pt idx="4861">
                  <c:v>6</c:v>
                </c:pt>
                <c:pt idx="4862">
                  <c:v>8</c:v>
                </c:pt>
                <c:pt idx="4863">
                  <c:v>10</c:v>
                </c:pt>
                <c:pt idx="4864">
                  <c:v>12</c:v>
                </c:pt>
                <c:pt idx="4865">
                  <c:v>14</c:v>
                </c:pt>
                <c:pt idx="4866">
                  <c:v>20</c:v>
                </c:pt>
                <c:pt idx="4867">
                  <c:v>18</c:v>
                </c:pt>
                <c:pt idx="4868">
                  <c:v>26</c:v>
                </c:pt>
                <c:pt idx="4869">
                  <c:v>33</c:v>
                </c:pt>
                <c:pt idx="4870">
                  <c:v>39</c:v>
                </c:pt>
                <c:pt idx="4871">
                  <c:v>4</c:v>
                </c:pt>
                <c:pt idx="4872">
                  <c:v>8</c:v>
                </c:pt>
                <c:pt idx="4873">
                  <c:v>9</c:v>
                </c:pt>
                <c:pt idx="4874">
                  <c:v>10</c:v>
                </c:pt>
                <c:pt idx="4875">
                  <c:v>11</c:v>
                </c:pt>
                <c:pt idx="4876">
                  <c:v>21</c:v>
                </c:pt>
                <c:pt idx="4877">
                  <c:v>21</c:v>
                </c:pt>
                <c:pt idx="4878">
                  <c:v>22</c:v>
                </c:pt>
                <c:pt idx="4879">
                  <c:v>28</c:v>
                </c:pt>
                <c:pt idx="4880">
                  <c:v>28</c:v>
                </c:pt>
                <c:pt idx="4881">
                  <c:v>29</c:v>
                </c:pt>
                <c:pt idx="4882">
                  <c:v>36</c:v>
                </c:pt>
                <c:pt idx="4883">
                  <c:v>1</c:v>
                </c:pt>
                <c:pt idx="4884">
                  <c:v>4</c:v>
                </c:pt>
                <c:pt idx="4885">
                  <c:v>6</c:v>
                </c:pt>
                <c:pt idx="4886">
                  <c:v>5</c:v>
                </c:pt>
                <c:pt idx="4887">
                  <c:v>9</c:v>
                </c:pt>
                <c:pt idx="4888">
                  <c:v>8</c:v>
                </c:pt>
                <c:pt idx="4889">
                  <c:v>11</c:v>
                </c:pt>
                <c:pt idx="4890">
                  <c:v>12</c:v>
                </c:pt>
                <c:pt idx="4891">
                  <c:v>27</c:v>
                </c:pt>
                <c:pt idx="4892">
                  <c:v>28</c:v>
                </c:pt>
                <c:pt idx="4893">
                  <c:v>36</c:v>
                </c:pt>
                <c:pt idx="4894">
                  <c:v>39</c:v>
                </c:pt>
                <c:pt idx="4895">
                  <c:v>7</c:v>
                </c:pt>
                <c:pt idx="4896">
                  <c:v>15</c:v>
                </c:pt>
                <c:pt idx="4897">
                  <c:v>16</c:v>
                </c:pt>
                <c:pt idx="4898">
                  <c:v>20</c:v>
                </c:pt>
                <c:pt idx="4899">
                  <c:v>20</c:v>
                </c:pt>
                <c:pt idx="4900">
                  <c:v>25</c:v>
                </c:pt>
                <c:pt idx="4901">
                  <c:v>30</c:v>
                </c:pt>
                <c:pt idx="4902">
                  <c:v>37</c:v>
                </c:pt>
                <c:pt idx="4903">
                  <c:v>41</c:v>
                </c:pt>
                <c:pt idx="4904">
                  <c:v>2</c:v>
                </c:pt>
                <c:pt idx="4905">
                  <c:v>5</c:v>
                </c:pt>
                <c:pt idx="4906">
                  <c:v>7</c:v>
                </c:pt>
                <c:pt idx="4907">
                  <c:v>8</c:v>
                </c:pt>
                <c:pt idx="4908">
                  <c:v>9</c:v>
                </c:pt>
                <c:pt idx="4909">
                  <c:v>11</c:v>
                </c:pt>
                <c:pt idx="4910">
                  <c:v>12</c:v>
                </c:pt>
                <c:pt idx="4911">
                  <c:v>24</c:v>
                </c:pt>
                <c:pt idx="4912">
                  <c:v>27</c:v>
                </c:pt>
                <c:pt idx="4913">
                  <c:v>36</c:v>
                </c:pt>
                <c:pt idx="4914">
                  <c:v>18</c:v>
                </c:pt>
                <c:pt idx="4915">
                  <c:v>24</c:v>
                </c:pt>
                <c:pt idx="4916">
                  <c:v>1</c:v>
                </c:pt>
                <c:pt idx="4917">
                  <c:v>3</c:v>
                </c:pt>
                <c:pt idx="4918">
                  <c:v>3</c:v>
                </c:pt>
                <c:pt idx="4919">
                  <c:v>11</c:v>
                </c:pt>
                <c:pt idx="4920">
                  <c:v>11</c:v>
                </c:pt>
                <c:pt idx="4921">
                  <c:v>12</c:v>
                </c:pt>
                <c:pt idx="4922">
                  <c:v>22</c:v>
                </c:pt>
                <c:pt idx="4923">
                  <c:v>23</c:v>
                </c:pt>
                <c:pt idx="4924">
                  <c:v>26</c:v>
                </c:pt>
                <c:pt idx="4925">
                  <c:v>25</c:v>
                </c:pt>
                <c:pt idx="4926">
                  <c:v>32</c:v>
                </c:pt>
                <c:pt idx="4927">
                  <c:v>4</c:v>
                </c:pt>
                <c:pt idx="4928">
                  <c:v>6</c:v>
                </c:pt>
                <c:pt idx="4929">
                  <c:v>9</c:v>
                </c:pt>
                <c:pt idx="4930">
                  <c:v>13</c:v>
                </c:pt>
                <c:pt idx="4931">
                  <c:v>16</c:v>
                </c:pt>
                <c:pt idx="4932">
                  <c:v>20</c:v>
                </c:pt>
                <c:pt idx="4933">
                  <c:v>23</c:v>
                </c:pt>
                <c:pt idx="4934">
                  <c:v>26</c:v>
                </c:pt>
                <c:pt idx="4935">
                  <c:v>26</c:v>
                </c:pt>
                <c:pt idx="4936">
                  <c:v>32</c:v>
                </c:pt>
                <c:pt idx="4937">
                  <c:v>32</c:v>
                </c:pt>
                <c:pt idx="4938">
                  <c:v>35</c:v>
                </c:pt>
                <c:pt idx="4939">
                  <c:v>37</c:v>
                </c:pt>
                <c:pt idx="4940">
                  <c:v>7</c:v>
                </c:pt>
                <c:pt idx="4941">
                  <c:v>25</c:v>
                </c:pt>
                <c:pt idx="4942">
                  <c:v>26</c:v>
                </c:pt>
                <c:pt idx="4943">
                  <c:v>27</c:v>
                </c:pt>
                <c:pt idx="4944">
                  <c:v>28</c:v>
                </c:pt>
                <c:pt idx="4945">
                  <c:v>31</c:v>
                </c:pt>
                <c:pt idx="4946">
                  <c:v>3</c:v>
                </c:pt>
                <c:pt idx="4947">
                  <c:v>6</c:v>
                </c:pt>
                <c:pt idx="4948">
                  <c:v>11</c:v>
                </c:pt>
                <c:pt idx="4949">
                  <c:v>12</c:v>
                </c:pt>
                <c:pt idx="4950">
                  <c:v>21</c:v>
                </c:pt>
                <c:pt idx="4951">
                  <c:v>36</c:v>
                </c:pt>
                <c:pt idx="4952">
                  <c:v>4</c:v>
                </c:pt>
                <c:pt idx="4953">
                  <c:v>11</c:v>
                </c:pt>
                <c:pt idx="4954">
                  <c:v>12</c:v>
                </c:pt>
                <c:pt idx="4955">
                  <c:v>20</c:v>
                </c:pt>
                <c:pt idx="4956">
                  <c:v>23</c:v>
                </c:pt>
                <c:pt idx="4957">
                  <c:v>26</c:v>
                </c:pt>
                <c:pt idx="4958">
                  <c:v>26</c:v>
                </c:pt>
                <c:pt idx="4959">
                  <c:v>30</c:v>
                </c:pt>
                <c:pt idx="4960">
                  <c:v>0</c:v>
                </c:pt>
                <c:pt idx="4961">
                  <c:v>2</c:v>
                </c:pt>
                <c:pt idx="4962">
                  <c:v>2</c:v>
                </c:pt>
                <c:pt idx="4963">
                  <c:v>5</c:v>
                </c:pt>
                <c:pt idx="4964">
                  <c:v>9</c:v>
                </c:pt>
                <c:pt idx="4965">
                  <c:v>11</c:v>
                </c:pt>
                <c:pt idx="4966">
                  <c:v>13</c:v>
                </c:pt>
                <c:pt idx="4967">
                  <c:v>25</c:v>
                </c:pt>
                <c:pt idx="4968">
                  <c:v>24</c:v>
                </c:pt>
                <c:pt idx="4969">
                  <c:v>27</c:v>
                </c:pt>
                <c:pt idx="4970">
                  <c:v>27</c:v>
                </c:pt>
                <c:pt idx="4971">
                  <c:v>30</c:v>
                </c:pt>
                <c:pt idx="4972">
                  <c:v>36</c:v>
                </c:pt>
                <c:pt idx="4973">
                  <c:v>38</c:v>
                </c:pt>
                <c:pt idx="4974">
                  <c:v>41</c:v>
                </c:pt>
                <c:pt idx="4975">
                  <c:v>9</c:v>
                </c:pt>
                <c:pt idx="4976">
                  <c:v>20</c:v>
                </c:pt>
                <c:pt idx="4977">
                  <c:v>22</c:v>
                </c:pt>
                <c:pt idx="4978">
                  <c:v>4</c:v>
                </c:pt>
                <c:pt idx="4979">
                  <c:v>20</c:v>
                </c:pt>
                <c:pt idx="4980">
                  <c:v>23</c:v>
                </c:pt>
                <c:pt idx="4981">
                  <c:v>8</c:v>
                </c:pt>
                <c:pt idx="4982">
                  <c:v>10</c:v>
                </c:pt>
                <c:pt idx="4983">
                  <c:v>20</c:v>
                </c:pt>
                <c:pt idx="4984">
                  <c:v>3</c:v>
                </c:pt>
                <c:pt idx="4985">
                  <c:v>16</c:v>
                </c:pt>
                <c:pt idx="4986">
                  <c:v>19</c:v>
                </c:pt>
                <c:pt idx="4987">
                  <c:v>19</c:v>
                </c:pt>
                <c:pt idx="4988">
                  <c:v>20</c:v>
                </c:pt>
                <c:pt idx="4989">
                  <c:v>15</c:v>
                </c:pt>
                <c:pt idx="4990">
                  <c:v>35</c:v>
                </c:pt>
                <c:pt idx="4991">
                  <c:v>5</c:v>
                </c:pt>
                <c:pt idx="4992">
                  <c:v>22</c:v>
                </c:pt>
                <c:pt idx="4993">
                  <c:v>4</c:v>
                </c:pt>
                <c:pt idx="4994">
                  <c:v>18</c:v>
                </c:pt>
                <c:pt idx="4995">
                  <c:v>21</c:v>
                </c:pt>
                <c:pt idx="4996">
                  <c:v>2</c:v>
                </c:pt>
                <c:pt idx="4997">
                  <c:v>21</c:v>
                </c:pt>
                <c:pt idx="4998">
                  <c:v>21</c:v>
                </c:pt>
                <c:pt idx="4999">
                  <c:v>24</c:v>
                </c:pt>
              </c:numCache>
            </c:numRef>
          </c:yVal>
          <c:smooth val="0"/>
          <c:extLst>
            <c:ext xmlns:c16="http://schemas.microsoft.com/office/drawing/2014/chart" uri="{C3380CC4-5D6E-409C-BE32-E72D297353CC}">
              <c16:uniqueId val="{00000001-651F-4952-956E-3F3A5100DBDD}"/>
            </c:ext>
          </c:extLst>
        </c:ser>
        <c:dLbls>
          <c:showLegendKey val="0"/>
          <c:showVal val="0"/>
          <c:showCatName val="0"/>
          <c:showSerName val="0"/>
          <c:showPercent val="0"/>
          <c:showBubbleSize val="0"/>
        </c:dLbls>
        <c:axId val="532111888"/>
        <c:axId val="532111168"/>
      </c:scatterChart>
      <c:valAx>
        <c:axId val="53211188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IN" sz="1200">
                    <a:solidFill>
                      <a:schemeClr val="tx1"/>
                    </a:solidFill>
                  </a:rPr>
                  <a:t>Age (in years</a:t>
                </a:r>
                <a:r>
                  <a:rPr lang="en-IN"/>
                  <a:t>)</a:t>
                </a:r>
              </a:p>
            </c:rich>
          </c:tx>
          <c:layout>
            <c:manualLayout>
              <c:xMode val="edge"/>
              <c:yMode val="edge"/>
              <c:x val="0.42106182895021327"/>
              <c:y val="0.888118155926834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532111168"/>
        <c:crosses val="autoZero"/>
        <c:crossBetween val="midCat"/>
      </c:valAx>
      <c:valAx>
        <c:axId val="53211116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IN" sz="1200">
                    <a:solidFill>
                      <a:schemeClr val="tx1"/>
                    </a:solidFill>
                  </a:rPr>
                  <a:t>Experience (in years)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532111888"/>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94C39BDB764BA68C96431FC01404DB"/>
        <w:category>
          <w:name w:val="General"/>
          <w:gallery w:val="placeholder"/>
        </w:category>
        <w:types>
          <w:type w:val="bbPlcHdr"/>
        </w:types>
        <w:behaviors>
          <w:behavior w:val="content"/>
        </w:behaviors>
        <w:guid w:val="{E425C6AC-196F-4291-9F03-8FA31FD8ADCA}"/>
      </w:docPartPr>
      <w:docPartBody>
        <w:p w:rsidR="003C5D4D" w:rsidRDefault="00000000">
          <w:pPr>
            <w:pStyle w:val="2A94C39BDB764BA68C96431FC01404DB"/>
          </w:pPr>
          <w:r>
            <w:t>Type chapter title (level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C0A"/>
    <w:rsid w:val="00205690"/>
    <w:rsid w:val="003C5D4D"/>
    <w:rsid w:val="004C5CC2"/>
    <w:rsid w:val="00642DC3"/>
    <w:rsid w:val="00A05C1D"/>
    <w:rsid w:val="00C673E2"/>
    <w:rsid w:val="00E326A6"/>
    <w:rsid w:val="00EE2AC7"/>
    <w:rsid w:val="00FC0C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94C39BDB764BA68C96431FC01404DB">
    <w:name w:val="2A94C39BDB764BA68C96431FC01404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Report">
  <a:themeElements>
    <a:clrScheme name="Custom 50">
      <a:dk1>
        <a:srgbClr val="0F0F3F"/>
      </a:dk1>
      <a:lt1>
        <a:sysClr val="window" lastClr="FFFFFF"/>
      </a:lt1>
      <a:dk2>
        <a:srgbClr val="292561"/>
      </a:dk2>
      <a:lt2>
        <a:srgbClr val="F2F2F2"/>
      </a:lt2>
      <a:accent1>
        <a:srgbClr val="0189F9"/>
      </a:accent1>
      <a:accent2>
        <a:srgbClr val="293B90"/>
      </a:accent2>
      <a:accent3>
        <a:srgbClr val="2664B0"/>
      </a:accent3>
      <a:accent4>
        <a:srgbClr val="5998D2"/>
      </a:accent4>
      <a:accent5>
        <a:srgbClr val="60C5E8"/>
      </a:accent5>
      <a:accent6>
        <a:srgbClr val="2664B0"/>
      </a:accent6>
      <a:hlink>
        <a:srgbClr val="60C5E8"/>
      </a:hlink>
      <a:folHlink>
        <a:srgbClr val="60C5E8"/>
      </a:folHlink>
    </a:clrScheme>
    <a:fontScheme name="Custom 4">
      <a:majorFont>
        <a:latin typeface="Gill Sans MT"/>
        <a:ea typeface=""/>
        <a:cs typeface=""/>
      </a:majorFont>
      <a:minorFont>
        <a:latin typeface="Calibri"/>
        <a:ea typeface=""/>
        <a:cs typeface=""/>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Business report (graphic design)</Template>
  <TotalTime>129</TotalTime>
  <Pages>9</Pages>
  <Words>1362</Words>
  <Characters>7765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dc:creator>
  <cp:keywords/>
  <dc:description/>
  <cp:lastModifiedBy>Aniket</cp:lastModifiedBy>
  <cp:revision>6</cp:revision>
  <dcterms:created xsi:type="dcterms:W3CDTF">2023-12-23T19:18:00Z</dcterms:created>
  <dcterms:modified xsi:type="dcterms:W3CDTF">2023-12-24T10:31:00Z</dcterms:modified>
</cp:coreProperties>
</file>